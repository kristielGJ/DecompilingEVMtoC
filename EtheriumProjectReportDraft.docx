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28733319"/>
        <w:docPartObj>
          <w:docPartGallery w:val="Cover Pages"/>
          <w:docPartUnique/>
        </w:docPartObj>
      </w:sdtPr>
      <w:sdtEndPr/>
      <w:sdtContent>
        <w:p w14:paraId="530DF4DA" w14:textId="74D32C2D" w:rsidR="00FA1CAD" w:rsidRPr="001B1A5B" w:rsidRDefault="00FA1CAD">
          <w:r w:rsidRPr="001B1A5B">
            <w:rPr>
              <w:noProof/>
            </w:rPr>
            <mc:AlternateContent>
              <mc:Choice Requires="wpg">
                <w:drawing>
                  <wp:anchor distT="0" distB="0" distL="114300" distR="114300" simplePos="0" relativeHeight="251661312" behindDoc="0" locked="0" layoutInCell="1" allowOverlap="1" wp14:anchorId="59773F49" wp14:editId="1B1A4D22">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2366C310" w14:textId="26A93240" w:rsidR="00FA1CAD" w:rsidRPr="00AD4CCF" w:rsidRDefault="00783005">
                                      <w:pPr>
                                        <w:pStyle w:val="NoSpacing"/>
                                        <w:spacing w:after="240"/>
                                        <w:jc w:val="right"/>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w:t>
                                      </w:r>
                                      <w:r w:rsidR="00300D81" w:rsidRPr="00AD4CCF">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Gera Jahja</w:t>
                                      </w:r>
                                    </w:p>
                                  </w:sdtContent>
                                </w:sdt>
                                <w:p w14:paraId="38560F4F" w14:textId="4900A25A" w:rsidR="00FA1CAD" w:rsidRPr="00AD4CCF" w:rsidRDefault="006C6F6D">
                                  <w:pPr>
                                    <w:pStyle w:val="NoSpacing"/>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78300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w:t>
                                      </w:r>
                                      <w:r w:rsidR="00DE03FC" w:rsidRPr="00AD4CCF">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2022</w:t>
                                      </w:r>
                                    </w:sdtContent>
                                  </w:sdt>
                                  <w:r w:rsidR="0078300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V1.4</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773F49"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0c1227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2366C310" w14:textId="26A93240" w:rsidR="00FA1CAD" w:rsidRPr="00AD4CCF" w:rsidRDefault="00783005">
                                <w:pPr>
                                  <w:pStyle w:val="NoSpacing"/>
                                  <w:spacing w:after="240"/>
                                  <w:jc w:val="right"/>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w:t>
                                </w:r>
                                <w:r w:rsidR="00300D81" w:rsidRPr="00AD4CCF">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Gera Jahja</w:t>
                                </w:r>
                              </w:p>
                            </w:sdtContent>
                          </w:sdt>
                          <w:p w14:paraId="38560F4F" w14:textId="4900A25A" w:rsidR="00FA1CAD" w:rsidRPr="00AD4CCF" w:rsidRDefault="006C6F6D">
                            <w:pPr>
                              <w:pStyle w:val="NoSpacing"/>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78300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w:t>
                                </w:r>
                                <w:r w:rsidR="00DE03FC" w:rsidRPr="00AD4CCF">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2022</w:t>
                                </w:r>
                              </w:sdtContent>
                            </w:sdt>
                            <w:r w:rsidR="0078300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V1.4</w:t>
                            </w:r>
                          </w:p>
                        </w:txbxContent>
                      </v:textbox>
                    </v:shape>
                    <w10:wrap anchorx="page" anchory="page"/>
                  </v:group>
                </w:pict>
              </mc:Fallback>
            </mc:AlternateContent>
          </w:r>
          <w:r w:rsidRPr="001B1A5B">
            <w:rPr>
              <w:noProof/>
            </w:rPr>
            <mc:AlternateContent>
              <mc:Choice Requires="wpg">
                <w:drawing>
                  <wp:anchor distT="0" distB="0" distL="114300" distR="114300" simplePos="0" relativeHeight="251660288" behindDoc="0" locked="0" layoutInCell="1" allowOverlap="1" wp14:anchorId="48174378" wp14:editId="3F841CFF">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p w14:paraId="0B597BDF" w14:textId="12A9D779" w:rsidR="00D15C62" w:rsidRPr="00D15C62" w:rsidRDefault="00D15C62">
                                  <w:pPr>
                                    <w:pStyle w:val="NoSpacing"/>
                                    <w:spacing w:after="240" w:line="216" w:lineRule="auto"/>
                                    <w:rPr>
                                      <w:rFonts w:ascii="Times New Roman" w:hAnsi="Times New Roman" w:cs="Times New Roman"/>
                                      <w:color w:val="0C1227" w:themeColor="text2"/>
                                      <w:spacing w:val="10"/>
                                      <w:sz w:val="28"/>
                                      <w:szCs w:val="28"/>
                                    </w:rPr>
                                  </w:pPr>
                                  <w:r w:rsidRPr="00D15C62">
                                    <w:rPr>
                                      <w:rFonts w:ascii="Times New Roman" w:hAnsi="Times New Roman" w:cs="Times New Roman"/>
                                      <w:color w:val="0C1227" w:themeColor="text2"/>
                                      <w:spacing w:val="10"/>
                                      <w:sz w:val="28"/>
                                      <w:szCs w:val="28"/>
                                    </w:rPr>
                                    <w:t>City University of London</w:t>
                                  </w:r>
                                </w:p>
                                <w:p w14:paraId="54AC711C" w14:textId="7CC3A024" w:rsidR="00D15C62" w:rsidRPr="00D15C62" w:rsidRDefault="00D15C62">
                                  <w:pPr>
                                    <w:pStyle w:val="NoSpacing"/>
                                    <w:spacing w:after="240" w:line="216" w:lineRule="auto"/>
                                    <w:rPr>
                                      <w:rFonts w:ascii="Times New Roman" w:hAnsi="Times New Roman" w:cs="Times New Roman"/>
                                      <w:color w:val="0C1227" w:themeColor="text2"/>
                                      <w:spacing w:val="10"/>
                                      <w:sz w:val="28"/>
                                      <w:szCs w:val="28"/>
                                    </w:rPr>
                                  </w:pPr>
                                  <w:r w:rsidRPr="00D15C62">
                                    <w:rPr>
                                      <w:rFonts w:ascii="Times New Roman" w:hAnsi="Times New Roman" w:cs="Times New Roman"/>
                                      <w:color w:val="0C1227" w:themeColor="text2"/>
                                      <w:spacing w:val="10"/>
                                      <w:sz w:val="28"/>
                                      <w:szCs w:val="28"/>
                                    </w:rPr>
                                    <w:t xml:space="preserve">BSC(Hons) Computer Science </w:t>
                                  </w:r>
                                </w:p>
                                <w:p w14:paraId="12CA17B7" w14:textId="661D3277" w:rsidR="00FA1CAD" w:rsidRPr="00DE03FC" w:rsidRDefault="00DE03FC">
                                  <w:pPr>
                                    <w:pStyle w:val="NoSpacing"/>
                                    <w:spacing w:after="240" w:line="216" w:lineRule="auto"/>
                                    <w:rPr>
                                      <w:rFonts w:ascii="Times New Roman" w:hAnsi="Times New Roman" w:cs="Times New Roman"/>
                                      <w:color w:val="0C1227" w:themeColor="text2"/>
                                      <w:spacing w:val="10"/>
                                      <w:sz w:val="36"/>
                                      <w:szCs w:val="36"/>
                                    </w:rPr>
                                  </w:pPr>
                                  <w:r w:rsidRPr="00DE03FC">
                                    <w:rPr>
                                      <w:rFonts w:ascii="Times New Roman" w:hAnsi="Times New Roman" w:cs="Times New Roman"/>
                                      <w:color w:val="0C1227" w:themeColor="text2"/>
                                      <w:spacing w:val="10"/>
                                      <w:sz w:val="36"/>
                                      <w:szCs w:val="36"/>
                                    </w:rPr>
                                    <w:t xml:space="preserve">IN3007 </w:t>
                                  </w:r>
                                  <w:sdt>
                                    <w:sdtPr>
                                      <w:rPr>
                                        <w:rFonts w:ascii="Times New Roman" w:hAnsi="Times New Roman" w:cs="Times New Roman"/>
                                        <w:color w:val="0C1227"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300D81" w:rsidRPr="00DE03FC">
                                        <w:rPr>
                                          <w:rFonts w:ascii="Times New Roman" w:hAnsi="Times New Roman" w:cs="Times New Roman"/>
                                          <w:color w:val="0C1227" w:themeColor="text2"/>
                                          <w:spacing w:val="10"/>
                                          <w:sz w:val="36"/>
                                          <w:szCs w:val="36"/>
                                        </w:rPr>
                                        <w:t>Project Report</w:t>
                                      </w:r>
                                    </w:sdtContent>
                                  </w:sdt>
                                </w:p>
                                <w:sdt>
                                  <w:sdtPr>
                                    <w:rPr>
                                      <w:rFonts w:ascii="Times New Roman" w:eastAsiaTheme="majorEastAsia" w:hAnsi="Times New Roman" w:cs="Times New Roman"/>
                                      <w:color w:val="000000" w:themeColor="text1"/>
                                      <w:sz w:val="44"/>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DFC70FD" w14:textId="436D4DA8" w:rsidR="00FA1CAD" w:rsidRPr="00AD4CCF" w:rsidRDefault="009F6EF1">
                                      <w:pPr>
                                        <w:pStyle w:val="NoSpacing"/>
                                        <w:spacing w:line="216" w:lineRule="auto"/>
                                        <w:rPr>
                                          <w:rFonts w:asciiTheme="majorHAnsi" w:hAnsiTheme="majorHAnsi"/>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heme="majorEastAsia" w:hAnsi="Times New Roman" w:cs="Times New Roman"/>
                                          <w:color w:val="000000" w:themeColor="text1"/>
                                          <w:sz w:val="44"/>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Decompiling Ethereum EVM Bytecode for Static Analysis.</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174378"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0c1227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p w14:paraId="0B597BDF" w14:textId="12A9D779" w:rsidR="00D15C62" w:rsidRPr="00D15C62" w:rsidRDefault="00D15C62">
                            <w:pPr>
                              <w:pStyle w:val="NoSpacing"/>
                              <w:spacing w:after="240" w:line="216" w:lineRule="auto"/>
                              <w:rPr>
                                <w:rFonts w:ascii="Times New Roman" w:hAnsi="Times New Roman" w:cs="Times New Roman"/>
                                <w:color w:val="0C1227" w:themeColor="text2"/>
                                <w:spacing w:val="10"/>
                                <w:sz w:val="28"/>
                                <w:szCs w:val="28"/>
                              </w:rPr>
                            </w:pPr>
                            <w:r w:rsidRPr="00D15C62">
                              <w:rPr>
                                <w:rFonts w:ascii="Times New Roman" w:hAnsi="Times New Roman" w:cs="Times New Roman"/>
                                <w:color w:val="0C1227" w:themeColor="text2"/>
                                <w:spacing w:val="10"/>
                                <w:sz w:val="28"/>
                                <w:szCs w:val="28"/>
                              </w:rPr>
                              <w:t>City University of London</w:t>
                            </w:r>
                          </w:p>
                          <w:p w14:paraId="54AC711C" w14:textId="7CC3A024" w:rsidR="00D15C62" w:rsidRPr="00D15C62" w:rsidRDefault="00D15C62">
                            <w:pPr>
                              <w:pStyle w:val="NoSpacing"/>
                              <w:spacing w:after="240" w:line="216" w:lineRule="auto"/>
                              <w:rPr>
                                <w:rFonts w:ascii="Times New Roman" w:hAnsi="Times New Roman" w:cs="Times New Roman"/>
                                <w:color w:val="0C1227" w:themeColor="text2"/>
                                <w:spacing w:val="10"/>
                                <w:sz w:val="28"/>
                                <w:szCs w:val="28"/>
                              </w:rPr>
                            </w:pPr>
                            <w:r w:rsidRPr="00D15C62">
                              <w:rPr>
                                <w:rFonts w:ascii="Times New Roman" w:hAnsi="Times New Roman" w:cs="Times New Roman"/>
                                <w:color w:val="0C1227" w:themeColor="text2"/>
                                <w:spacing w:val="10"/>
                                <w:sz w:val="28"/>
                                <w:szCs w:val="28"/>
                              </w:rPr>
                              <w:t xml:space="preserve">BSC(Hons) Computer Science </w:t>
                            </w:r>
                          </w:p>
                          <w:p w14:paraId="12CA17B7" w14:textId="661D3277" w:rsidR="00FA1CAD" w:rsidRPr="00DE03FC" w:rsidRDefault="00DE03FC">
                            <w:pPr>
                              <w:pStyle w:val="NoSpacing"/>
                              <w:spacing w:after="240" w:line="216" w:lineRule="auto"/>
                              <w:rPr>
                                <w:rFonts w:ascii="Times New Roman" w:hAnsi="Times New Roman" w:cs="Times New Roman"/>
                                <w:color w:val="0C1227" w:themeColor="text2"/>
                                <w:spacing w:val="10"/>
                                <w:sz w:val="36"/>
                                <w:szCs w:val="36"/>
                              </w:rPr>
                            </w:pPr>
                            <w:r w:rsidRPr="00DE03FC">
                              <w:rPr>
                                <w:rFonts w:ascii="Times New Roman" w:hAnsi="Times New Roman" w:cs="Times New Roman"/>
                                <w:color w:val="0C1227" w:themeColor="text2"/>
                                <w:spacing w:val="10"/>
                                <w:sz w:val="36"/>
                                <w:szCs w:val="36"/>
                              </w:rPr>
                              <w:t xml:space="preserve">IN3007 </w:t>
                            </w:r>
                            <w:sdt>
                              <w:sdtPr>
                                <w:rPr>
                                  <w:rFonts w:ascii="Times New Roman" w:hAnsi="Times New Roman" w:cs="Times New Roman"/>
                                  <w:color w:val="0C1227"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300D81" w:rsidRPr="00DE03FC">
                                  <w:rPr>
                                    <w:rFonts w:ascii="Times New Roman" w:hAnsi="Times New Roman" w:cs="Times New Roman"/>
                                    <w:color w:val="0C1227" w:themeColor="text2"/>
                                    <w:spacing w:val="10"/>
                                    <w:sz w:val="36"/>
                                    <w:szCs w:val="36"/>
                                  </w:rPr>
                                  <w:t>Project Report</w:t>
                                </w:r>
                              </w:sdtContent>
                            </w:sdt>
                          </w:p>
                          <w:sdt>
                            <w:sdtPr>
                              <w:rPr>
                                <w:rFonts w:ascii="Times New Roman" w:eastAsiaTheme="majorEastAsia" w:hAnsi="Times New Roman" w:cs="Times New Roman"/>
                                <w:color w:val="000000" w:themeColor="text1"/>
                                <w:sz w:val="44"/>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DFC70FD" w14:textId="436D4DA8" w:rsidR="00FA1CAD" w:rsidRPr="00AD4CCF" w:rsidRDefault="009F6EF1">
                                <w:pPr>
                                  <w:pStyle w:val="NoSpacing"/>
                                  <w:spacing w:line="216" w:lineRule="auto"/>
                                  <w:rPr>
                                    <w:rFonts w:asciiTheme="majorHAnsi" w:hAnsiTheme="majorHAnsi"/>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heme="majorEastAsia" w:hAnsi="Times New Roman" w:cs="Times New Roman"/>
                                    <w:color w:val="000000" w:themeColor="text1"/>
                                    <w:sz w:val="44"/>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Decompiling Ethereum EVM Bytecode for Static Analysis.</w:t>
                                </w:r>
                              </w:p>
                            </w:sdtContent>
                          </w:sdt>
                        </w:txbxContent>
                      </v:textbox>
                    </v:shape>
                    <w10:wrap anchorx="page" anchory="page"/>
                  </v:group>
                </w:pict>
              </mc:Fallback>
            </mc:AlternateContent>
          </w:r>
          <w:r w:rsidRPr="001B1A5B">
            <w:rPr>
              <w:noProof/>
            </w:rPr>
            <mc:AlternateContent>
              <mc:Choice Requires="wps">
                <w:drawing>
                  <wp:anchor distT="0" distB="0" distL="114300" distR="114300" simplePos="0" relativeHeight="251659264" behindDoc="1" locked="0" layoutInCell="1" allowOverlap="1" wp14:anchorId="4A594AA3" wp14:editId="5E912D8C">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1A18C995"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fdf9f7 [3214]" stroked="f">
                    <w10:wrap anchorx="page" anchory="page"/>
                  </v:rect>
                </w:pict>
              </mc:Fallback>
            </mc:AlternateContent>
          </w:r>
        </w:p>
        <w:p w14:paraId="75FDEB00" w14:textId="77777777" w:rsidR="00B55277" w:rsidRPr="001B1A5B" w:rsidRDefault="00FA1CAD" w:rsidP="006320CF">
          <w:r w:rsidRPr="001B1A5B">
            <w:br w:type="page"/>
          </w:r>
        </w:p>
      </w:sdtContent>
    </w:sdt>
    <w:sdt>
      <w:sdtPr>
        <w:rPr>
          <w:sz w:val="40"/>
          <w:szCs w:val="40"/>
        </w:rPr>
        <w:alias w:val="Title"/>
        <w:tag w:val=""/>
        <w:id w:val="197686940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66012B3" w14:textId="32EE9B4A" w:rsidR="006717CB" w:rsidRPr="001B1A5B" w:rsidRDefault="009F6EF1" w:rsidP="001A27D3">
          <w:pPr>
            <w:rPr>
              <w:sz w:val="40"/>
              <w:szCs w:val="40"/>
            </w:rPr>
          </w:pPr>
          <w:r w:rsidRPr="001B1A5B">
            <w:rPr>
              <w:sz w:val="40"/>
              <w:szCs w:val="40"/>
            </w:rPr>
            <w:t>Decompiling Ethereum EVM Bytecode for Static Analysis.</w:t>
          </w:r>
        </w:p>
      </w:sdtContent>
    </w:sdt>
    <w:p w14:paraId="586F19CA" w14:textId="77777777" w:rsidR="00A07086" w:rsidRPr="00A07086" w:rsidRDefault="00A07086" w:rsidP="00A07086"/>
    <w:p w14:paraId="66C1AD8B" w14:textId="5F123459" w:rsidR="000E44B1" w:rsidRPr="00D15C62" w:rsidRDefault="000E44B1" w:rsidP="00D15C62">
      <w:r w:rsidRPr="00D15C62">
        <w:t xml:space="preserve">Prepared by: Gera Jahja, Computer Science </w:t>
      </w:r>
      <w:r w:rsidRPr="00D15C62">
        <w:rPr>
          <w:caps/>
        </w:rPr>
        <w:t>BSc</w:t>
      </w:r>
    </w:p>
    <w:p w14:paraId="5C15984C" w14:textId="2DD5C3CD" w:rsidR="0070772D" w:rsidRPr="00D15C62" w:rsidRDefault="0070772D" w:rsidP="00D15C62">
      <w:r w:rsidRPr="00D15C62">
        <w:t>Prepared for: City UOL, Department of Computer Science</w:t>
      </w:r>
    </w:p>
    <w:p w14:paraId="1C33156B" w14:textId="0882810D" w:rsidR="0070772D" w:rsidRPr="00D15C62" w:rsidRDefault="000E44B1" w:rsidP="00D15C62">
      <w:r w:rsidRPr="00D15C62">
        <w:t xml:space="preserve">Email: gera.jahja@city.ac.uk </w:t>
      </w:r>
    </w:p>
    <w:p w14:paraId="2F2BA53C" w14:textId="4772DA72" w:rsidR="000E44B1" w:rsidRPr="00D15C62" w:rsidRDefault="000E44B1" w:rsidP="00D15C62">
      <w:r w:rsidRPr="00D15C62">
        <w:t>Consultant: Martin Nyx Brain</w:t>
      </w:r>
    </w:p>
    <w:p w14:paraId="386EAC50" w14:textId="77777777" w:rsidR="000E44B1" w:rsidRPr="00D15C62" w:rsidRDefault="000E44B1" w:rsidP="00D15C62">
      <w:r w:rsidRPr="00D15C62">
        <w:t>Academic Client: Martin Nyx Brain and Michał Król</w:t>
      </w:r>
    </w:p>
    <w:p w14:paraId="18645D94" w14:textId="77777777" w:rsidR="0070772D" w:rsidRPr="00D15C62" w:rsidRDefault="0070772D" w:rsidP="00D15C62">
      <w:pPr>
        <w:rPr>
          <w:caps/>
        </w:rPr>
      </w:pPr>
      <w:r w:rsidRPr="00D15C62">
        <w:t xml:space="preserve">Version Control: </w:t>
      </w:r>
    </w:p>
    <w:p w14:paraId="583C9593" w14:textId="493AD626" w:rsidR="006717CB" w:rsidRPr="001B1A5B" w:rsidRDefault="00DB279E" w:rsidP="00064673">
      <w:pPr>
        <w:pStyle w:val="ListParagraph"/>
        <w:numPr>
          <w:ilvl w:val="1"/>
          <w:numId w:val="9"/>
        </w:numPr>
        <w:rPr>
          <w:caps/>
        </w:rPr>
      </w:pPr>
      <w:r w:rsidRPr="001B1A5B">
        <w:rPr>
          <w:caps/>
        </w:rPr>
        <w:t>V1.0:</w:t>
      </w:r>
      <w:r w:rsidR="00A07086">
        <w:rPr>
          <w:caps/>
        </w:rPr>
        <w:t xml:space="preserve"> </w:t>
      </w:r>
      <w:r w:rsidR="0070772D" w:rsidRPr="001B1A5B">
        <w:rPr>
          <w:caps/>
        </w:rPr>
        <w:t>16</w:t>
      </w:r>
      <w:r w:rsidR="0070772D" w:rsidRPr="001B1A5B">
        <w:t>th</w:t>
      </w:r>
      <w:r w:rsidRPr="001B1A5B">
        <w:rPr>
          <w:caps/>
        </w:rPr>
        <w:t xml:space="preserve"> </w:t>
      </w:r>
      <w:r w:rsidRPr="001B1A5B">
        <w:t>Feb</w:t>
      </w:r>
      <w:r w:rsidR="000E44B1" w:rsidRPr="001B1A5B">
        <w:t xml:space="preserve"> 2022</w:t>
      </w:r>
      <w:r w:rsidRPr="001B1A5B">
        <w:t>:</w:t>
      </w:r>
      <w:r w:rsidR="00802D7A" w:rsidRPr="001B1A5B">
        <w:t xml:space="preserve"> Introduction and Project Definition sections added </w:t>
      </w:r>
    </w:p>
    <w:p w14:paraId="0A0C3195" w14:textId="71364824" w:rsidR="00887B42" w:rsidRPr="00A07086" w:rsidRDefault="00887B42" w:rsidP="00064673">
      <w:pPr>
        <w:pStyle w:val="ListParagraph"/>
        <w:numPr>
          <w:ilvl w:val="1"/>
          <w:numId w:val="9"/>
        </w:numPr>
        <w:rPr>
          <w:caps/>
        </w:rPr>
      </w:pPr>
      <w:r w:rsidRPr="001B1A5B">
        <w:rPr>
          <w:caps/>
        </w:rPr>
        <w:t>V</w:t>
      </w:r>
      <w:r w:rsidR="00A07086">
        <w:rPr>
          <w:caps/>
        </w:rPr>
        <w:t>1</w:t>
      </w:r>
      <w:r w:rsidRPr="001B1A5B">
        <w:rPr>
          <w:caps/>
        </w:rPr>
        <w:t>.</w:t>
      </w:r>
      <w:r w:rsidR="00A07086">
        <w:rPr>
          <w:caps/>
        </w:rPr>
        <w:t>2</w:t>
      </w:r>
      <w:r w:rsidRPr="001B1A5B">
        <w:rPr>
          <w:caps/>
        </w:rPr>
        <w:t>:</w:t>
      </w:r>
      <w:r w:rsidR="00A07086">
        <w:rPr>
          <w:caps/>
        </w:rPr>
        <w:t xml:space="preserve"> </w:t>
      </w:r>
      <w:r w:rsidRPr="001B1A5B">
        <w:rPr>
          <w:caps/>
        </w:rPr>
        <w:t>20</w:t>
      </w:r>
      <w:r w:rsidRPr="001B1A5B">
        <w:t>th</w:t>
      </w:r>
      <w:r w:rsidRPr="001B1A5B">
        <w:rPr>
          <w:caps/>
        </w:rPr>
        <w:t xml:space="preserve"> </w:t>
      </w:r>
      <w:r w:rsidRPr="001B1A5B">
        <w:t xml:space="preserve">March 2022: changed layout, added chapters 2-5 and drafted first three/four chapters </w:t>
      </w:r>
    </w:p>
    <w:p w14:paraId="12026989" w14:textId="4A7A9333" w:rsidR="00A07086" w:rsidRPr="00783005" w:rsidRDefault="00A07086" w:rsidP="00064673">
      <w:pPr>
        <w:pStyle w:val="ListParagraph"/>
        <w:numPr>
          <w:ilvl w:val="1"/>
          <w:numId w:val="9"/>
        </w:numPr>
        <w:rPr>
          <w:caps/>
        </w:rPr>
      </w:pPr>
      <w:r w:rsidRPr="001B1A5B">
        <w:rPr>
          <w:caps/>
        </w:rPr>
        <w:t>V</w:t>
      </w:r>
      <w:r>
        <w:rPr>
          <w:caps/>
        </w:rPr>
        <w:t>1</w:t>
      </w:r>
      <w:r w:rsidRPr="001B1A5B">
        <w:rPr>
          <w:caps/>
        </w:rPr>
        <w:t>.</w:t>
      </w:r>
      <w:r>
        <w:rPr>
          <w:caps/>
        </w:rPr>
        <w:t>3</w:t>
      </w:r>
      <w:r w:rsidRPr="001B1A5B">
        <w:rPr>
          <w:caps/>
        </w:rPr>
        <w:t>:</w:t>
      </w:r>
      <w:r>
        <w:rPr>
          <w:caps/>
        </w:rPr>
        <w:t>30</w:t>
      </w:r>
      <w:r w:rsidRPr="001B1A5B">
        <w:t>th</w:t>
      </w:r>
      <w:r w:rsidRPr="001B1A5B">
        <w:rPr>
          <w:caps/>
        </w:rPr>
        <w:t xml:space="preserve"> </w:t>
      </w:r>
      <w:r w:rsidRPr="001B1A5B">
        <w:t>March 2022</w:t>
      </w:r>
      <w:r>
        <w:t xml:space="preserve"> documented chapters</w:t>
      </w:r>
      <w:r w:rsidRPr="001B1A5B">
        <w:t xml:space="preserve"> 2-5 </w:t>
      </w:r>
      <w:r>
        <w:t xml:space="preserve"> </w:t>
      </w:r>
    </w:p>
    <w:p w14:paraId="3EB0AE44" w14:textId="22D40F83" w:rsidR="00783005" w:rsidRPr="001B1A5B" w:rsidRDefault="00783005" w:rsidP="00064673">
      <w:pPr>
        <w:pStyle w:val="ListParagraph"/>
        <w:numPr>
          <w:ilvl w:val="1"/>
          <w:numId w:val="9"/>
        </w:numPr>
        <w:rPr>
          <w:caps/>
        </w:rPr>
      </w:pPr>
      <w:r>
        <w:rPr>
          <w:caps/>
        </w:rPr>
        <w:t>V1.4:</w:t>
      </w:r>
      <w:r w:rsidRPr="00783005">
        <w:rPr>
          <w:caps/>
        </w:rPr>
        <w:t xml:space="preserve"> </w:t>
      </w:r>
      <w:r>
        <w:rPr>
          <w:caps/>
        </w:rPr>
        <w:t>16</w:t>
      </w:r>
      <w:r w:rsidRPr="00783005">
        <w:rPr>
          <w:vertAlign w:val="superscript"/>
        </w:rPr>
        <w:t>th</w:t>
      </w:r>
      <w:r>
        <w:t xml:space="preserve"> May 2022, finalised report</w:t>
      </w:r>
    </w:p>
    <w:p w14:paraId="3A7E1542" w14:textId="77777777" w:rsidR="00A07086" w:rsidRPr="00A07086" w:rsidRDefault="00A07086" w:rsidP="00A07086">
      <w:pPr>
        <w:rPr>
          <w:caps/>
        </w:rPr>
      </w:pPr>
    </w:p>
    <w:p w14:paraId="391BB828" w14:textId="119D7F01" w:rsidR="008827D7" w:rsidRDefault="000E44B1" w:rsidP="001A27D3">
      <w:r w:rsidRPr="001B1A5B">
        <w:t>This project is an academic proposal supervised by Martin Nyx Brain and Michał Król. The project will be to write a decompiler so that it can convert EVM byte code into C that can be handled by the CPROVER tools.</w:t>
      </w:r>
    </w:p>
    <w:p w14:paraId="621E1471" w14:textId="37030D0A" w:rsidR="00D15C62" w:rsidRDefault="00D15C62" w:rsidP="001A27D3"/>
    <w:p w14:paraId="03771A59" w14:textId="437D5DB3" w:rsidR="004054D3" w:rsidRDefault="00D15C62" w:rsidP="001A27D3">
      <w:pPr>
        <w:rPr>
          <w:sz w:val="40"/>
          <w:szCs w:val="40"/>
        </w:rPr>
      </w:pPr>
      <w:r w:rsidRPr="00D15C62">
        <w:rPr>
          <w:sz w:val="40"/>
          <w:szCs w:val="40"/>
        </w:rPr>
        <w:t>Acknowledgements</w:t>
      </w:r>
    </w:p>
    <w:p w14:paraId="36C15690" w14:textId="77777777" w:rsidR="00A50C29" w:rsidRDefault="00A50C29" w:rsidP="001A27D3">
      <w:pPr>
        <w:rPr>
          <w:sz w:val="40"/>
          <w:szCs w:val="40"/>
        </w:rPr>
      </w:pPr>
    </w:p>
    <w:p w14:paraId="1EC6EC73" w14:textId="104EB73C" w:rsidR="00B94D00" w:rsidRPr="00B94D00" w:rsidRDefault="00D15C62" w:rsidP="001A27D3">
      <w:r>
        <w:t xml:space="preserve">I would like to thank Mr </w:t>
      </w:r>
      <w:r w:rsidRPr="00D15C62">
        <w:t>Martin Nyx Brain</w:t>
      </w:r>
      <w:r>
        <w:t xml:space="preserve"> for his </w:t>
      </w:r>
      <w:r w:rsidR="004054D3">
        <w:t xml:space="preserve">unbiased </w:t>
      </w:r>
      <w:r>
        <w:t>support over the three years of my degree as a personal tutor, and the aid he provided me with towards completing this project</w:t>
      </w:r>
      <w:r w:rsidR="004054D3">
        <w:t xml:space="preserve">. </w:t>
      </w:r>
      <w:r w:rsidR="00A50C29">
        <w:t xml:space="preserve">Without his help this project would not have gone as smoothly as it has, and I am great full to have worked with him in looking into this interesting problem. </w:t>
      </w:r>
      <w:r w:rsidR="004054D3">
        <w:t xml:space="preserve">I would also like to thank Mr </w:t>
      </w:r>
      <w:r w:rsidR="004054D3" w:rsidRPr="00D15C62">
        <w:t>Michał Król</w:t>
      </w:r>
      <w:r w:rsidR="004054D3">
        <w:t xml:space="preserve"> for advising me on the scope and development of the project. Finally I would like to thank my Family, for their understanding and encouragement during the development of this project</w:t>
      </w:r>
      <w:r w:rsidR="00A50C29">
        <w:t xml:space="preserve">. I would like to </w:t>
      </w:r>
      <w:r w:rsidR="004054D3">
        <w:t xml:space="preserve">especially </w:t>
      </w:r>
      <w:r w:rsidR="00A50C29">
        <w:t xml:space="preserve">thank </w:t>
      </w:r>
      <w:r w:rsidR="004054D3">
        <w:t xml:space="preserve">my Mother Ola for always being there to listen to talk about this project, even if she didn’t understand what I was </w:t>
      </w:r>
      <w:r w:rsidR="00A50C29">
        <w:t xml:space="preserve">talking about, and </w:t>
      </w:r>
      <w:r w:rsidR="00A50C29">
        <w:t>always</w:t>
      </w:r>
      <w:r w:rsidR="00A50C29">
        <w:t xml:space="preserve"> reassuring me.</w:t>
      </w:r>
    </w:p>
    <w:p w14:paraId="1AEEF9F6" w14:textId="3413097A" w:rsidR="00D15C62" w:rsidRDefault="00D15C62" w:rsidP="001A27D3">
      <w:pPr>
        <w:rPr>
          <w:sz w:val="40"/>
          <w:szCs w:val="40"/>
        </w:rPr>
      </w:pPr>
    </w:p>
    <w:p w14:paraId="7D75C019" w14:textId="77777777" w:rsidR="00D15C62" w:rsidRPr="001B1A5B" w:rsidRDefault="00D15C62" w:rsidP="001A27D3"/>
    <w:sdt>
      <w:sdtPr>
        <w:rPr>
          <w:sz w:val="40"/>
          <w:szCs w:val="44"/>
        </w:rPr>
        <w:id w:val="-1329601209"/>
        <w:docPartObj>
          <w:docPartGallery w:val="Table of Contents"/>
          <w:docPartUnique/>
        </w:docPartObj>
      </w:sdtPr>
      <w:sdtEndPr>
        <w:rPr>
          <w:bCs/>
          <w:noProof/>
          <w:sz w:val="24"/>
          <w:szCs w:val="24"/>
        </w:rPr>
      </w:sdtEndPr>
      <w:sdtContent>
        <w:p w14:paraId="062E862D" w14:textId="6159BC88" w:rsidR="006717CB" w:rsidRPr="00B94D00" w:rsidRDefault="009F6EF1" w:rsidP="001A27D3">
          <w:pPr>
            <w:rPr>
              <w:sz w:val="40"/>
              <w:szCs w:val="44"/>
            </w:rPr>
          </w:pPr>
          <w:r w:rsidRPr="00B94D00">
            <w:rPr>
              <w:sz w:val="40"/>
              <w:szCs w:val="44"/>
            </w:rPr>
            <w:t>Table of contents</w:t>
          </w:r>
        </w:p>
        <w:p w14:paraId="6468AE03" w14:textId="1871C788" w:rsidR="00270EDB" w:rsidRDefault="006717CB">
          <w:pPr>
            <w:pStyle w:val="TOC1"/>
            <w:tabs>
              <w:tab w:val="right" w:leader="dot" w:pos="9061"/>
            </w:tabs>
            <w:rPr>
              <w:rFonts w:asciiTheme="minorHAnsi" w:eastAsiaTheme="minorEastAsia" w:hAnsiTheme="minorHAnsi" w:cstheme="minorBidi"/>
              <w:b w:val="0"/>
              <w:bCs w:val="0"/>
              <w:i w:val="0"/>
              <w:iCs w:val="0"/>
              <w:noProof/>
            </w:rPr>
          </w:pPr>
          <w:r w:rsidRPr="00B94D00">
            <w:rPr>
              <w:rFonts w:cs="Times New Roman"/>
              <w:i w:val="0"/>
              <w:iCs w:val="0"/>
              <w:szCs w:val="22"/>
            </w:rPr>
            <w:fldChar w:fldCharType="begin"/>
          </w:r>
          <w:r w:rsidRPr="00B94D00">
            <w:rPr>
              <w:rFonts w:cs="Times New Roman"/>
              <w:i w:val="0"/>
              <w:iCs w:val="0"/>
            </w:rPr>
            <w:instrText xml:space="preserve"> TOC \o "1-3" \h \z \u </w:instrText>
          </w:r>
          <w:r w:rsidRPr="00B94D00">
            <w:rPr>
              <w:rFonts w:cs="Times New Roman"/>
              <w:i w:val="0"/>
              <w:iCs w:val="0"/>
              <w:szCs w:val="22"/>
            </w:rPr>
            <w:fldChar w:fldCharType="separate"/>
          </w:r>
          <w:hyperlink w:anchor="_Toc103605512" w:history="1">
            <w:r w:rsidR="00270EDB" w:rsidRPr="00065091">
              <w:rPr>
                <w:rStyle w:val="Hyperlink"/>
                <w:rFonts w:cs="Times New Roman"/>
                <w:noProof/>
              </w:rPr>
              <w:t>Chapter 1</w:t>
            </w:r>
            <w:r w:rsidR="00270EDB">
              <w:rPr>
                <w:noProof/>
                <w:webHidden/>
              </w:rPr>
              <w:tab/>
            </w:r>
            <w:r w:rsidR="00270EDB">
              <w:rPr>
                <w:noProof/>
                <w:webHidden/>
              </w:rPr>
              <w:fldChar w:fldCharType="begin"/>
            </w:r>
            <w:r w:rsidR="00270EDB">
              <w:rPr>
                <w:noProof/>
                <w:webHidden/>
              </w:rPr>
              <w:instrText xml:space="preserve"> PAGEREF _Toc103605512 \h </w:instrText>
            </w:r>
            <w:r w:rsidR="00270EDB">
              <w:rPr>
                <w:noProof/>
                <w:webHidden/>
              </w:rPr>
            </w:r>
            <w:r w:rsidR="00270EDB">
              <w:rPr>
                <w:noProof/>
                <w:webHidden/>
              </w:rPr>
              <w:fldChar w:fldCharType="separate"/>
            </w:r>
            <w:r w:rsidR="000656C0">
              <w:rPr>
                <w:noProof/>
                <w:webHidden/>
              </w:rPr>
              <w:t>3</w:t>
            </w:r>
            <w:r w:rsidR="00270EDB">
              <w:rPr>
                <w:noProof/>
                <w:webHidden/>
              </w:rPr>
              <w:fldChar w:fldCharType="end"/>
            </w:r>
          </w:hyperlink>
        </w:p>
        <w:p w14:paraId="1EE89D15" w14:textId="08545F52" w:rsidR="00270EDB" w:rsidRDefault="00270EDB">
          <w:pPr>
            <w:pStyle w:val="TOC2"/>
            <w:tabs>
              <w:tab w:val="right" w:leader="dot" w:pos="9061"/>
            </w:tabs>
            <w:rPr>
              <w:rFonts w:asciiTheme="minorHAnsi" w:eastAsiaTheme="minorEastAsia" w:hAnsiTheme="minorHAnsi" w:cstheme="minorBidi"/>
              <w:b w:val="0"/>
              <w:bCs w:val="0"/>
              <w:noProof/>
              <w:szCs w:val="24"/>
            </w:rPr>
          </w:pPr>
          <w:hyperlink w:anchor="_Toc103605513" w:history="1">
            <w:r w:rsidRPr="00065091">
              <w:rPr>
                <w:rStyle w:val="Hyperlink"/>
                <w:noProof/>
              </w:rPr>
              <w:t>Introduction</w:t>
            </w:r>
            <w:r>
              <w:rPr>
                <w:noProof/>
                <w:webHidden/>
              </w:rPr>
              <w:tab/>
            </w:r>
            <w:r>
              <w:rPr>
                <w:noProof/>
                <w:webHidden/>
              </w:rPr>
              <w:fldChar w:fldCharType="begin"/>
            </w:r>
            <w:r>
              <w:rPr>
                <w:noProof/>
                <w:webHidden/>
              </w:rPr>
              <w:instrText xml:space="preserve"> PAGEREF _Toc103605513 \h </w:instrText>
            </w:r>
            <w:r>
              <w:rPr>
                <w:noProof/>
                <w:webHidden/>
              </w:rPr>
            </w:r>
            <w:r>
              <w:rPr>
                <w:noProof/>
                <w:webHidden/>
              </w:rPr>
              <w:fldChar w:fldCharType="separate"/>
            </w:r>
            <w:r w:rsidR="000656C0">
              <w:rPr>
                <w:noProof/>
                <w:webHidden/>
              </w:rPr>
              <w:t>3</w:t>
            </w:r>
            <w:r>
              <w:rPr>
                <w:noProof/>
                <w:webHidden/>
              </w:rPr>
              <w:fldChar w:fldCharType="end"/>
            </w:r>
          </w:hyperlink>
        </w:p>
        <w:p w14:paraId="5CDEE8FF" w14:textId="60734758" w:rsidR="00270EDB" w:rsidRDefault="00270EDB">
          <w:pPr>
            <w:pStyle w:val="TOC3"/>
            <w:tabs>
              <w:tab w:val="right" w:leader="dot" w:pos="9061"/>
            </w:tabs>
            <w:rPr>
              <w:rFonts w:asciiTheme="minorHAnsi" w:eastAsiaTheme="minorEastAsia" w:hAnsiTheme="minorHAnsi" w:cstheme="minorBidi"/>
              <w:noProof/>
              <w:sz w:val="24"/>
              <w:szCs w:val="24"/>
            </w:rPr>
          </w:pPr>
          <w:hyperlink w:anchor="_Toc103605514" w:history="1">
            <w:r w:rsidRPr="00065091">
              <w:rPr>
                <w:rStyle w:val="Hyperlink"/>
                <w:noProof/>
              </w:rPr>
              <w:t>1.1.1 Description of the problem</w:t>
            </w:r>
            <w:r>
              <w:rPr>
                <w:noProof/>
                <w:webHidden/>
              </w:rPr>
              <w:tab/>
            </w:r>
            <w:r>
              <w:rPr>
                <w:noProof/>
                <w:webHidden/>
              </w:rPr>
              <w:fldChar w:fldCharType="begin"/>
            </w:r>
            <w:r>
              <w:rPr>
                <w:noProof/>
                <w:webHidden/>
              </w:rPr>
              <w:instrText xml:space="preserve"> PAGEREF _Toc103605514 \h </w:instrText>
            </w:r>
            <w:r>
              <w:rPr>
                <w:noProof/>
                <w:webHidden/>
              </w:rPr>
            </w:r>
            <w:r>
              <w:rPr>
                <w:noProof/>
                <w:webHidden/>
              </w:rPr>
              <w:fldChar w:fldCharType="separate"/>
            </w:r>
            <w:r w:rsidR="000656C0">
              <w:rPr>
                <w:noProof/>
                <w:webHidden/>
              </w:rPr>
              <w:t>3</w:t>
            </w:r>
            <w:r>
              <w:rPr>
                <w:noProof/>
                <w:webHidden/>
              </w:rPr>
              <w:fldChar w:fldCharType="end"/>
            </w:r>
          </w:hyperlink>
        </w:p>
        <w:p w14:paraId="6E9D6B94" w14:textId="22FB574F" w:rsidR="00270EDB" w:rsidRDefault="00270EDB">
          <w:pPr>
            <w:pStyle w:val="TOC3"/>
            <w:tabs>
              <w:tab w:val="right" w:leader="dot" w:pos="9061"/>
            </w:tabs>
            <w:rPr>
              <w:rFonts w:asciiTheme="minorHAnsi" w:eastAsiaTheme="minorEastAsia" w:hAnsiTheme="minorHAnsi" w:cstheme="minorBidi"/>
              <w:noProof/>
              <w:sz w:val="24"/>
              <w:szCs w:val="24"/>
            </w:rPr>
          </w:pPr>
          <w:hyperlink w:anchor="_Toc103605515" w:history="1">
            <w:r w:rsidRPr="00065091">
              <w:rPr>
                <w:rStyle w:val="Hyperlink"/>
                <w:noProof/>
              </w:rPr>
              <w:t>1.1.2 Project Objectives:</w:t>
            </w:r>
            <w:r>
              <w:rPr>
                <w:noProof/>
                <w:webHidden/>
              </w:rPr>
              <w:tab/>
            </w:r>
            <w:r>
              <w:rPr>
                <w:noProof/>
                <w:webHidden/>
              </w:rPr>
              <w:fldChar w:fldCharType="begin"/>
            </w:r>
            <w:r>
              <w:rPr>
                <w:noProof/>
                <w:webHidden/>
              </w:rPr>
              <w:instrText xml:space="preserve"> PAGEREF _Toc103605515 \h </w:instrText>
            </w:r>
            <w:r>
              <w:rPr>
                <w:noProof/>
                <w:webHidden/>
              </w:rPr>
            </w:r>
            <w:r>
              <w:rPr>
                <w:noProof/>
                <w:webHidden/>
              </w:rPr>
              <w:fldChar w:fldCharType="separate"/>
            </w:r>
            <w:r w:rsidR="000656C0">
              <w:rPr>
                <w:noProof/>
                <w:webHidden/>
              </w:rPr>
              <w:t>3</w:t>
            </w:r>
            <w:r>
              <w:rPr>
                <w:noProof/>
                <w:webHidden/>
              </w:rPr>
              <w:fldChar w:fldCharType="end"/>
            </w:r>
          </w:hyperlink>
        </w:p>
        <w:p w14:paraId="28351104" w14:textId="099E4368" w:rsidR="00270EDB" w:rsidRDefault="00270EDB">
          <w:pPr>
            <w:pStyle w:val="TOC3"/>
            <w:tabs>
              <w:tab w:val="right" w:leader="dot" w:pos="9061"/>
            </w:tabs>
            <w:rPr>
              <w:rFonts w:asciiTheme="minorHAnsi" w:eastAsiaTheme="minorEastAsia" w:hAnsiTheme="minorHAnsi" w:cstheme="minorBidi"/>
              <w:noProof/>
              <w:sz w:val="24"/>
              <w:szCs w:val="24"/>
            </w:rPr>
          </w:pPr>
          <w:hyperlink w:anchor="_Toc103605516" w:history="1">
            <w:r w:rsidRPr="00065091">
              <w:rPr>
                <w:rStyle w:val="Hyperlink"/>
                <w:noProof/>
              </w:rPr>
              <w:t>1.1.3 Sub Objectives</w:t>
            </w:r>
            <w:r>
              <w:rPr>
                <w:noProof/>
                <w:webHidden/>
              </w:rPr>
              <w:tab/>
            </w:r>
            <w:r>
              <w:rPr>
                <w:noProof/>
                <w:webHidden/>
              </w:rPr>
              <w:fldChar w:fldCharType="begin"/>
            </w:r>
            <w:r>
              <w:rPr>
                <w:noProof/>
                <w:webHidden/>
              </w:rPr>
              <w:instrText xml:space="preserve"> PAGEREF _Toc103605516 \h </w:instrText>
            </w:r>
            <w:r>
              <w:rPr>
                <w:noProof/>
                <w:webHidden/>
              </w:rPr>
            </w:r>
            <w:r>
              <w:rPr>
                <w:noProof/>
                <w:webHidden/>
              </w:rPr>
              <w:fldChar w:fldCharType="separate"/>
            </w:r>
            <w:r w:rsidR="000656C0">
              <w:rPr>
                <w:noProof/>
                <w:webHidden/>
              </w:rPr>
              <w:t>4</w:t>
            </w:r>
            <w:r>
              <w:rPr>
                <w:noProof/>
                <w:webHidden/>
              </w:rPr>
              <w:fldChar w:fldCharType="end"/>
            </w:r>
          </w:hyperlink>
        </w:p>
        <w:p w14:paraId="16DA90DC" w14:textId="0B28DBEB" w:rsidR="00270EDB" w:rsidRDefault="00270EDB">
          <w:pPr>
            <w:pStyle w:val="TOC3"/>
            <w:tabs>
              <w:tab w:val="right" w:leader="dot" w:pos="9061"/>
            </w:tabs>
            <w:rPr>
              <w:rFonts w:asciiTheme="minorHAnsi" w:eastAsiaTheme="minorEastAsia" w:hAnsiTheme="minorHAnsi" w:cstheme="minorBidi"/>
              <w:noProof/>
              <w:sz w:val="24"/>
              <w:szCs w:val="24"/>
            </w:rPr>
          </w:pPr>
          <w:hyperlink w:anchor="_Toc103605517" w:history="1">
            <w:r w:rsidRPr="00065091">
              <w:rPr>
                <w:rStyle w:val="Hyperlink"/>
                <w:noProof/>
              </w:rPr>
              <w:t>1.1.3 Project Beneficiaries</w:t>
            </w:r>
            <w:r>
              <w:rPr>
                <w:noProof/>
                <w:webHidden/>
              </w:rPr>
              <w:tab/>
            </w:r>
            <w:r>
              <w:rPr>
                <w:noProof/>
                <w:webHidden/>
              </w:rPr>
              <w:fldChar w:fldCharType="begin"/>
            </w:r>
            <w:r>
              <w:rPr>
                <w:noProof/>
                <w:webHidden/>
              </w:rPr>
              <w:instrText xml:space="preserve"> PAGEREF _Toc103605517 \h </w:instrText>
            </w:r>
            <w:r>
              <w:rPr>
                <w:noProof/>
                <w:webHidden/>
              </w:rPr>
            </w:r>
            <w:r>
              <w:rPr>
                <w:noProof/>
                <w:webHidden/>
              </w:rPr>
              <w:fldChar w:fldCharType="separate"/>
            </w:r>
            <w:r w:rsidR="000656C0">
              <w:rPr>
                <w:noProof/>
                <w:webHidden/>
              </w:rPr>
              <w:t>4</w:t>
            </w:r>
            <w:r>
              <w:rPr>
                <w:noProof/>
                <w:webHidden/>
              </w:rPr>
              <w:fldChar w:fldCharType="end"/>
            </w:r>
          </w:hyperlink>
        </w:p>
        <w:p w14:paraId="59F4098F" w14:textId="67D8453D" w:rsidR="00270EDB" w:rsidRDefault="00270EDB">
          <w:pPr>
            <w:pStyle w:val="TOC3"/>
            <w:tabs>
              <w:tab w:val="right" w:leader="dot" w:pos="9061"/>
            </w:tabs>
            <w:rPr>
              <w:rFonts w:asciiTheme="minorHAnsi" w:eastAsiaTheme="minorEastAsia" w:hAnsiTheme="minorHAnsi" w:cstheme="minorBidi"/>
              <w:noProof/>
              <w:sz w:val="24"/>
              <w:szCs w:val="24"/>
            </w:rPr>
          </w:pPr>
          <w:hyperlink w:anchor="_Toc103605518" w:history="1">
            <w:r w:rsidRPr="00065091">
              <w:rPr>
                <w:rStyle w:val="Hyperlink"/>
                <w:noProof/>
              </w:rPr>
              <w:t>1.1.4 Work performed</w:t>
            </w:r>
            <w:r>
              <w:rPr>
                <w:noProof/>
                <w:webHidden/>
              </w:rPr>
              <w:tab/>
            </w:r>
            <w:r>
              <w:rPr>
                <w:noProof/>
                <w:webHidden/>
              </w:rPr>
              <w:fldChar w:fldCharType="begin"/>
            </w:r>
            <w:r>
              <w:rPr>
                <w:noProof/>
                <w:webHidden/>
              </w:rPr>
              <w:instrText xml:space="preserve"> PAGEREF _Toc103605518 \h </w:instrText>
            </w:r>
            <w:r>
              <w:rPr>
                <w:noProof/>
                <w:webHidden/>
              </w:rPr>
            </w:r>
            <w:r>
              <w:rPr>
                <w:noProof/>
                <w:webHidden/>
              </w:rPr>
              <w:fldChar w:fldCharType="separate"/>
            </w:r>
            <w:r w:rsidR="000656C0">
              <w:rPr>
                <w:noProof/>
                <w:webHidden/>
              </w:rPr>
              <w:t>4</w:t>
            </w:r>
            <w:r>
              <w:rPr>
                <w:noProof/>
                <w:webHidden/>
              </w:rPr>
              <w:fldChar w:fldCharType="end"/>
            </w:r>
          </w:hyperlink>
        </w:p>
        <w:p w14:paraId="021F914A" w14:textId="6696CC7C" w:rsidR="00270EDB" w:rsidRDefault="00270EDB">
          <w:pPr>
            <w:pStyle w:val="TOC1"/>
            <w:tabs>
              <w:tab w:val="right" w:leader="dot" w:pos="9061"/>
            </w:tabs>
            <w:rPr>
              <w:rFonts w:asciiTheme="minorHAnsi" w:eastAsiaTheme="minorEastAsia" w:hAnsiTheme="minorHAnsi" w:cstheme="minorBidi"/>
              <w:b w:val="0"/>
              <w:bCs w:val="0"/>
              <w:i w:val="0"/>
              <w:iCs w:val="0"/>
              <w:noProof/>
            </w:rPr>
          </w:pPr>
          <w:hyperlink w:anchor="_Toc103605519" w:history="1">
            <w:r w:rsidRPr="00065091">
              <w:rPr>
                <w:rStyle w:val="Hyperlink"/>
                <w:rFonts w:cs="Times New Roman"/>
                <w:noProof/>
              </w:rPr>
              <w:t>Chapter 2</w:t>
            </w:r>
            <w:r>
              <w:rPr>
                <w:noProof/>
                <w:webHidden/>
              </w:rPr>
              <w:tab/>
            </w:r>
            <w:r>
              <w:rPr>
                <w:noProof/>
                <w:webHidden/>
              </w:rPr>
              <w:fldChar w:fldCharType="begin"/>
            </w:r>
            <w:r>
              <w:rPr>
                <w:noProof/>
                <w:webHidden/>
              </w:rPr>
              <w:instrText xml:space="preserve"> PAGEREF _Toc103605519 \h </w:instrText>
            </w:r>
            <w:r>
              <w:rPr>
                <w:noProof/>
                <w:webHidden/>
              </w:rPr>
            </w:r>
            <w:r>
              <w:rPr>
                <w:noProof/>
                <w:webHidden/>
              </w:rPr>
              <w:fldChar w:fldCharType="separate"/>
            </w:r>
            <w:r w:rsidR="000656C0">
              <w:rPr>
                <w:noProof/>
                <w:webHidden/>
              </w:rPr>
              <w:t>5</w:t>
            </w:r>
            <w:r>
              <w:rPr>
                <w:noProof/>
                <w:webHidden/>
              </w:rPr>
              <w:fldChar w:fldCharType="end"/>
            </w:r>
          </w:hyperlink>
        </w:p>
        <w:p w14:paraId="10156B4C" w14:textId="3A1FFC64" w:rsidR="00270EDB" w:rsidRDefault="00270EDB">
          <w:pPr>
            <w:pStyle w:val="TOC2"/>
            <w:tabs>
              <w:tab w:val="right" w:leader="dot" w:pos="9061"/>
            </w:tabs>
            <w:rPr>
              <w:rFonts w:asciiTheme="minorHAnsi" w:eastAsiaTheme="minorEastAsia" w:hAnsiTheme="minorHAnsi" w:cstheme="minorBidi"/>
              <w:b w:val="0"/>
              <w:bCs w:val="0"/>
              <w:noProof/>
              <w:szCs w:val="24"/>
            </w:rPr>
          </w:pPr>
          <w:hyperlink w:anchor="_Toc103605520" w:history="1">
            <w:r w:rsidRPr="00065091">
              <w:rPr>
                <w:rStyle w:val="Hyperlink"/>
                <w:noProof/>
              </w:rPr>
              <w:t>Project Outputs</w:t>
            </w:r>
            <w:r>
              <w:rPr>
                <w:noProof/>
                <w:webHidden/>
              </w:rPr>
              <w:tab/>
            </w:r>
            <w:r>
              <w:rPr>
                <w:noProof/>
                <w:webHidden/>
              </w:rPr>
              <w:fldChar w:fldCharType="begin"/>
            </w:r>
            <w:r>
              <w:rPr>
                <w:noProof/>
                <w:webHidden/>
              </w:rPr>
              <w:instrText xml:space="preserve"> PAGEREF _Toc103605520 \h </w:instrText>
            </w:r>
            <w:r>
              <w:rPr>
                <w:noProof/>
                <w:webHidden/>
              </w:rPr>
            </w:r>
            <w:r>
              <w:rPr>
                <w:noProof/>
                <w:webHidden/>
              </w:rPr>
              <w:fldChar w:fldCharType="separate"/>
            </w:r>
            <w:r w:rsidR="000656C0">
              <w:rPr>
                <w:noProof/>
                <w:webHidden/>
              </w:rPr>
              <w:t>5</w:t>
            </w:r>
            <w:r>
              <w:rPr>
                <w:noProof/>
                <w:webHidden/>
              </w:rPr>
              <w:fldChar w:fldCharType="end"/>
            </w:r>
          </w:hyperlink>
        </w:p>
        <w:p w14:paraId="20C20AEB" w14:textId="566E07B6" w:rsidR="00270EDB" w:rsidRDefault="00270EDB">
          <w:pPr>
            <w:pStyle w:val="TOC1"/>
            <w:tabs>
              <w:tab w:val="right" w:leader="dot" w:pos="9061"/>
            </w:tabs>
            <w:rPr>
              <w:rFonts w:asciiTheme="minorHAnsi" w:eastAsiaTheme="minorEastAsia" w:hAnsiTheme="minorHAnsi" w:cstheme="minorBidi"/>
              <w:b w:val="0"/>
              <w:bCs w:val="0"/>
              <w:i w:val="0"/>
              <w:iCs w:val="0"/>
              <w:noProof/>
            </w:rPr>
          </w:pPr>
          <w:hyperlink w:anchor="_Toc103605521" w:history="1">
            <w:r w:rsidRPr="00065091">
              <w:rPr>
                <w:rStyle w:val="Hyperlink"/>
                <w:rFonts w:cs="Times New Roman"/>
                <w:noProof/>
              </w:rPr>
              <w:t>Chapter 3</w:t>
            </w:r>
            <w:r>
              <w:rPr>
                <w:noProof/>
                <w:webHidden/>
              </w:rPr>
              <w:tab/>
            </w:r>
            <w:r>
              <w:rPr>
                <w:noProof/>
                <w:webHidden/>
              </w:rPr>
              <w:fldChar w:fldCharType="begin"/>
            </w:r>
            <w:r>
              <w:rPr>
                <w:noProof/>
                <w:webHidden/>
              </w:rPr>
              <w:instrText xml:space="preserve"> PAGEREF _Toc103605521 \h </w:instrText>
            </w:r>
            <w:r>
              <w:rPr>
                <w:noProof/>
                <w:webHidden/>
              </w:rPr>
            </w:r>
            <w:r>
              <w:rPr>
                <w:noProof/>
                <w:webHidden/>
              </w:rPr>
              <w:fldChar w:fldCharType="separate"/>
            </w:r>
            <w:r w:rsidR="000656C0">
              <w:rPr>
                <w:noProof/>
                <w:webHidden/>
              </w:rPr>
              <w:t>7</w:t>
            </w:r>
            <w:r>
              <w:rPr>
                <w:noProof/>
                <w:webHidden/>
              </w:rPr>
              <w:fldChar w:fldCharType="end"/>
            </w:r>
          </w:hyperlink>
        </w:p>
        <w:p w14:paraId="4F29AEB7" w14:textId="3F3ABBAD" w:rsidR="00270EDB" w:rsidRDefault="00270EDB">
          <w:pPr>
            <w:pStyle w:val="TOC2"/>
            <w:tabs>
              <w:tab w:val="right" w:leader="dot" w:pos="9061"/>
            </w:tabs>
            <w:rPr>
              <w:rFonts w:asciiTheme="minorHAnsi" w:eastAsiaTheme="minorEastAsia" w:hAnsiTheme="minorHAnsi" w:cstheme="minorBidi"/>
              <w:b w:val="0"/>
              <w:bCs w:val="0"/>
              <w:noProof/>
              <w:szCs w:val="24"/>
            </w:rPr>
          </w:pPr>
          <w:hyperlink w:anchor="_Toc103605522" w:history="1">
            <w:r w:rsidRPr="00065091">
              <w:rPr>
                <w:rStyle w:val="Hyperlink"/>
                <w:noProof/>
              </w:rPr>
              <w:t>Literature Review</w:t>
            </w:r>
            <w:r>
              <w:rPr>
                <w:noProof/>
                <w:webHidden/>
              </w:rPr>
              <w:tab/>
            </w:r>
            <w:r>
              <w:rPr>
                <w:noProof/>
                <w:webHidden/>
              </w:rPr>
              <w:fldChar w:fldCharType="begin"/>
            </w:r>
            <w:r>
              <w:rPr>
                <w:noProof/>
                <w:webHidden/>
              </w:rPr>
              <w:instrText xml:space="preserve"> PAGEREF _Toc103605522 \h </w:instrText>
            </w:r>
            <w:r>
              <w:rPr>
                <w:noProof/>
                <w:webHidden/>
              </w:rPr>
            </w:r>
            <w:r>
              <w:rPr>
                <w:noProof/>
                <w:webHidden/>
              </w:rPr>
              <w:fldChar w:fldCharType="separate"/>
            </w:r>
            <w:r w:rsidR="000656C0">
              <w:rPr>
                <w:noProof/>
                <w:webHidden/>
              </w:rPr>
              <w:t>7</w:t>
            </w:r>
            <w:r>
              <w:rPr>
                <w:noProof/>
                <w:webHidden/>
              </w:rPr>
              <w:fldChar w:fldCharType="end"/>
            </w:r>
          </w:hyperlink>
        </w:p>
        <w:p w14:paraId="0D20780D" w14:textId="3D1551E8" w:rsidR="00270EDB" w:rsidRDefault="00270EDB">
          <w:pPr>
            <w:pStyle w:val="TOC3"/>
            <w:tabs>
              <w:tab w:val="right" w:leader="dot" w:pos="9061"/>
            </w:tabs>
            <w:rPr>
              <w:rFonts w:asciiTheme="minorHAnsi" w:eastAsiaTheme="minorEastAsia" w:hAnsiTheme="minorHAnsi" w:cstheme="minorBidi"/>
              <w:noProof/>
              <w:sz w:val="24"/>
              <w:szCs w:val="24"/>
            </w:rPr>
          </w:pPr>
          <w:hyperlink w:anchor="_Toc103605523" w:history="1">
            <w:r w:rsidRPr="00065091">
              <w:rPr>
                <w:rStyle w:val="Hyperlink"/>
                <w:noProof/>
              </w:rPr>
              <w:t>What is the Ethereum Virtual Machine?</w:t>
            </w:r>
            <w:r>
              <w:rPr>
                <w:noProof/>
                <w:webHidden/>
              </w:rPr>
              <w:tab/>
            </w:r>
            <w:r>
              <w:rPr>
                <w:noProof/>
                <w:webHidden/>
              </w:rPr>
              <w:fldChar w:fldCharType="begin"/>
            </w:r>
            <w:r>
              <w:rPr>
                <w:noProof/>
                <w:webHidden/>
              </w:rPr>
              <w:instrText xml:space="preserve"> PAGEREF _Toc103605523 \h </w:instrText>
            </w:r>
            <w:r>
              <w:rPr>
                <w:noProof/>
                <w:webHidden/>
              </w:rPr>
            </w:r>
            <w:r>
              <w:rPr>
                <w:noProof/>
                <w:webHidden/>
              </w:rPr>
              <w:fldChar w:fldCharType="separate"/>
            </w:r>
            <w:r w:rsidR="000656C0">
              <w:rPr>
                <w:noProof/>
                <w:webHidden/>
              </w:rPr>
              <w:t>7</w:t>
            </w:r>
            <w:r>
              <w:rPr>
                <w:noProof/>
                <w:webHidden/>
              </w:rPr>
              <w:fldChar w:fldCharType="end"/>
            </w:r>
          </w:hyperlink>
        </w:p>
        <w:p w14:paraId="31AA4ED5" w14:textId="2E4476F8" w:rsidR="00270EDB" w:rsidRDefault="00270EDB">
          <w:pPr>
            <w:pStyle w:val="TOC3"/>
            <w:tabs>
              <w:tab w:val="right" w:leader="dot" w:pos="9061"/>
            </w:tabs>
            <w:rPr>
              <w:rFonts w:asciiTheme="minorHAnsi" w:eastAsiaTheme="minorEastAsia" w:hAnsiTheme="minorHAnsi" w:cstheme="minorBidi"/>
              <w:noProof/>
              <w:sz w:val="24"/>
              <w:szCs w:val="24"/>
            </w:rPr>
          </w:pPr>
          <w:hyperlink w:anchor="_Toc103605524" w:history="1">
            <w:r w:rsidRPr="00065091">
              <w:rPr>
                <w:rStyle w:val="Hyperlink"/>
                <w:noProof/>
              </w:rPr>
              <w:t>What is Decompilation</w:t>
            </w:r>
            <w:r>
              <w:rPr>
                <w:noProof/>
                <w:webHidden/>
              </w:rPr>
              <w:tab/>
            </w:r>
            <w:r>
              <w:rPr>
                <w:noProof/>
                <w:webHidden/>
              </w:rPr>
              <w:fldChar w:fldCharType="begin"/>
            </w:r>
            <w:r>
              <w:rPr>
                <w:noProof/>
                <w:webHidden/>
              </w:rPr>
              <w:instrText xml:space="preserve"> PAGEREF _Toc103605524 \h </w:instrText>
            </w:r>
            <w:r>
              <w:rPr>
                <w:noProof/>
                <w:webHidden/>
              </w:rPr>
            </w:r>
            <w:r>
              <w:rPr>
                <w:noProof/>
                <w:webHidden/>
              </w:rPr>
              <w:fldChar w:fldCharType="separate"/>
            </w:r>
            <w:r w:rsidR="000656C0">
              <w:rPr>
                <w:noProof/>
                <w:webHidden/>
              </w:rPr>
              <w:t>1</w:t>
            </w:r>
            <w:r>
              <w:rPr>
                <w:noProof/>
                <w:webHidden/>
              </w:rPr>
              <w:fldChar w:fldCharType="end"/>
            </w:r>
          </w:hyperlink>
        </w:p>
        <w:p w14:paraId="6D9F1F7D" w14:textId="50D1E953" w:rsidR="00270EDB" w:rsidRDefault="00270EDB">
          <w:pPr>
            <w:pStyle w:val="TOC3"/>
            <w:tabs>
              <w:tab w:val="right" w:leader="dot" w:pos="9061"/>
            </w:tabs>
            <w:rPr>
              <w:rFonts w:asciiTheme="minorHAnsi" w:eastAsiaTheme="minorEastAsia" w:hAnsiTheme="minorHAnsi" w:cstheme="minorBidi"/>
              <w:noProof/>
              <w:sz w:val="24"/>
              <w:szCs w:val="24"/>
            </w:rPr>
          </w:pPr>
          <w:hyperlink w:anchor="_Toc103605525" w:history="1">
            <w:r w:rsidRPr="00065091">
              <w:rPr>
                <w:rStyle w:val="Hyperlink"/>
                <w:noProof/>
                <w:lang w:val="en-US" w:eastAsia="ja-JP"/>
              </w:rPr>
              <w:t>C Prover Tools</w:t>
            </w:r>
            <w:r>
              <w:rPr>
                <w:noProof/>
                <w:webHidden/>
              </w:rPr>
              <w:tab/>
            </w:r>
            <w:r>
              <w:rPr>
                <w:noProof/>
                <w:webHidden/>
              </w:rPr>
              <w:fldChar w:fldCharType="begin"/>
            </w:r>
            <w:r>
              <w:rPr>
                <w:noProof/>
                <w:webHidden/>
              </w:rPr>
              <w:instrText xml:space="preserve"> PAGEREF _Toc103605525 \h </w:instrText>
            </w:r>
            <w:r>
              <w:rPr>
                <w:noProof/>
                <w:webHidden/>
              </w:rPr>
            </w:r>
            <w:r>
              <w:rPr>
                <w:noProof/>
                <w:webHidden/>
              </w:rPr>
              <w:fldChar w:fldCharType="separate"/>
            </w:r>
            <w:r w:rsidR="000656C0">
              <w:rPr>
                <w:noProof/>
                <w:webHidden/>
              </w:rPr>
              <w:t>1</w:t>
            </w:r>
            <w:r>
              <w:rPr>
                <w:noProof/>
                <w:webHidden/>
              </w:rPr>
              <w:fldChar w:fldCharType="end"/>
            </w:r>
          </w:hyperlink>
        </w:p>
        <w:p w14:paraId="0C87DDA6" w14:textId="79ED8DDB" w:rsidR="00270EDB" w:rsidRDefault="00270EDB">
          <w:pPr>
            <w:pStyle w:val="TOC3"/>
            <w:tabs>
              <w:tab w:val="right" w:leader="dot" w:pos="9061"/>
            </w:tabs>
            <w:rPr>
              <w:rFonts w:asciiTheme="minorHAnsi" w:eastAsiaTheme="minorEastAsia" w:hAnsiTheme="minorHAnsi" w:cstheme="minorBidi"/>
              <w:noProof/>
              <w:sz w:val="24"/>
              <w:szCs w:val="24"/>
            </w:rPr>
          </w:pPr>
          <w:hyperlink w:anchor="_Toc103605526" w:history="1">
            <w:r w:rsidRPr="00065091">
              <w:rPr>
                <w:rStyle w:val="Hyperlink"/>
                <w:noProof/>
              </w:rPr>
              <w:t>State of the art for Verification of EVM</w:t>
            </w:r>
            <w:r>
              <w:rPr>
                <w:noProof/>
                <w:webHidden/>
              </w:rPr>
              <w:tab/>
            </w:r>
            <w:r>
              <w:rPr>
                <w:noProof/>
                <w:webHidden/>
              </w:rPr>
              <w:fldChar w:fldCharType="begin"/>
            </w:r>
            <w:r>
              <w:rPr>
                <w:noProof/>
                <w:webHidden/>
              </w:rPr>
              <w:instrText xml:space="preserve"> PAGEREF _Toc103605526 \h </w:instrText>
            </w:r>
            <w:r>
              <w:rPr>
                <w:noProof/>
                <w:webHidden/>
              </w:rPr>
            </w:r>
            <w:r>
              <w:rPr>
                <w:noProof/>
                <w:webHidden/>
              </w:rPr>
              <w:fldChar w:fldCharType="separate"/>
            </w:r>
            <w:r w:rsidR="000656C0">
              <w:rPr>
                <w:noProof/>
                <w:webHidden/>
              </w:rPr>
              <w:t>1</w:t>
            </w:r>
            <w:r>
              <w:rPr>
                <w:noProof/>
                <w:webHidden/>
              </w:rPr>
              <w:fldChar w:fldCharType="end"/>
            </w:r>
          </w:hyperlink>
        </w:p>
        <w:p w14:paraId="534ED7AF" w14:textId="1532C674" w:rsidR="00270EDB" w:rsidRDefault="00270EDB">
          <w:pPr>
            <w:pStyle w:val="TOC3"/>
            <w:tabs>
              <w:tab w:val="right" w:leader="dot" w:pos="9061"/>
            </w:tabs>
            <w:rPr>
              <w:rFonts w:asciiTheme="minorHAnsi" w:eastAsiaTheme="minorEastAsia" w:hAnsiTheme="minorHAnsi" w:cstheme="minorBidi"/>
              <w:noProof/>
              <w:sz w:val="24"/>
              <w:szCs w:val="24"/>
            </w:rPr>
          </w:pPr>
          <w:hyperlink w:anchor="_Toc103605527" w:history="1">
            <w:r w:rsidRPr="00065091">
              <w:rPr>
                <w:rStyle w:val="Hyperlink"/>
                <w:noProof/>
              </w:rPr>
              <w:t>Other Decompilers that have similar elements</w:t>
            </w:r>
            <w:r>
              <w:rPr>
                <w:noProof/>
                <w:webHidden/>
              </w:rPr>
              <w:tab/>
            </w:r>
            <w:r>
              <w:rPr>
                <w:noProof/>
                <w:webHidden/>
              </w:rPr>
              <w:fldChar w:fldCharType="begin"/>
            </w:r>
            <w:r>
              <w:rPr>
                <w:noProof/>
                <w:webHidden/>
              </w:rPr>
              <w:instrText xml:space="preserve"> PAGEREF _Toc103605527 \h </w:instrText>
            </w:r>
            <w:r>
              <w:rPr>
                <w:noProof/>
                <w:webHidden/>
              </w:rPr>
            </w:r>
            <w:r>
              <w:rPr>
                <w:noProof/>
                <w:webHidden/>
              </w:rPr>
              <w:fldChar w:fldCharType="separate"/>
            </w:r>
            <w:r w:rsidR="000656C0">
              <w:rPr>
                <w:noProof/>
                <w:webHidden/>
              </w:rPr>
              <w:t>1</w:t>
            </w:r>
            <w:r>
              <w:rPr>
                <w:noProof/>
                <w:webHidden/>
              </w:rPr>
              <w:fldChar w:fldCharType="end"/>
            </w:r>
          </w:hyperlink>
        </w:p>
        <w:p w14:paraId="12B53F20" w14:textId="4AFE8ABF" w:rsidR="00270EDB" w:rsidRDefault="00270EDB">
          <w:pPr>
            <w:pStyle w:val="TOC3"/>
            <w:tabs>
              <w:tab w:val="right" w:leader="dot" w:pos="9061"/>
            </w:tabs>
            <w:rPr>
              <w:rFonts w:asciiTheme="minorHAnsi" w:eastAsiaTheme="minorEastAsia" w:hAnsiTheme="minorHAnsi" w:cstheme="minorBidi"/>
              <w:noProof/>
              <w:sz w:val="24"/>
              <w:szCs w:val="24"/>
            </w:rPr>
          </w:pPr>
          <w:hyperlink w:anchor="_Toc103605528" w:history="1">
            <w:r w:rsidRPr="00065091">
              <w:rPr>
                <w:rStyle w:val="Hyperlink"/>
                <w:noProof/>
              </w:rPr>
              <w:t>Type of algorithms and architecture required</w:t>
            </w:r>
            <w:r>
              <w:rPr>
                <w:noProof/>
                <w:webHidden/>
              </w:rPr>
              <w:tab/>
            </w:r>
            <w:r>
              <w:rPr>
                <w:noProof/>
                <w:webHidden/>
              </w:rPr>
              <w:fldChar w:fldCharType="begin"/>
            </w:r>
            <w:r>
              <w:rPr>
                <w:noProof/>
                <w:webHidden/>
              </w:rPr>
              <w:instrText xml:space="preserve"> PAGEREF _Toc103605528 \h </w:instrText>
            </w:r>
            <w:r>
              <w:rPr>
                <w:noProof/>
                <w:webHidden/>
              </w:rPr>
            </w:r>
            <w:r>
              <w:rPr>
                <w:noProof/>
                <w:webHidden/>
              </w:rPr>
              <w:fldChar w:fldCharType="separate"/>
            </w:r>
            <w:r w:rsidR="000656C0">
              <w:rPr>
                <w:noProof/>
                <w:webHidden/>
              </w:rPr>
              <w:t>2</w:t>
            </w:r>
            <w:r>
              <w:rPr>
                <w:noProof/>
                <w:webHidden/>
              </w:rPr>
              <w:fldChar w:fldCharType="end"/>
            </w:r>
          </w:hyperlink>
        </w:p>
        <w:p w14:paraId="4E436D57" w14:textId="64DBB19C" w:rsidR="00270EDB" w:rsidRDefault="00270EDB">
          <w:pPr>
            <w:pStyle w:val="TOC1"/>
            <w:tabs>
              <w:tab w:val="right" w:leader="dot" w:pos="9061"/>
            </w:tabs>
            <w:rPr>
              <w:rFonts w:asciiTheme="minorHAnsi" w:eastAsiaTheme="minorEastAsia" w:hAnsiTheme="minorHAnsi" w:cstheme="minorBidi"/>
              <w:b w:val="0"/>
              <w:bCs w:val="0"/>
              <w:i w:val="0"/>
              <w:iCs w:val="0"/>
              <w:noProof/>
            </w:rPr>
          </w:pPr>
          <w:hyperlink w:anchor="_Toc103605529" w:history="1">
            <w:r w:rsidRPr="00065091">
              <w:rPr>
                <w:rStyle w:val="Hyperlink"/>
                <w:rFonts w:cs="Times New Roman"/>
                <w:noProof/>
              </w:rPr>
              <w:t>Chapter 4</w:t>
            </w:r>
            <w:r>
              <w:rPr>
                <w:noProof/>
                <w:webHidden/>
              </w:rPr>
              <w:tab/>
            </w:r>
            <w:r>
              <w:rPr>
                <w:noProof/>
                <w:webHidden/>
              </w:rPr>
              <w:fldChar w:fldCharType="begin"/>
            </w:r>
            <w:r>
              <w:rPr>
                <w:noProof/>
                <w:webHidden/>
              </w:rPr>
              <w:instrText xml:space="preserve"> PAGEREF _Toc103605529 \h </w:instrText>
            </w:r>
            <w:r>
              <w:rPr>
                <w:noProof/>
                <w:webHidden/>
              </w:rPr>
            </w:r>
            <w:r>
              <w:rPr>
                <w:noProof/>
                <w:webHidden/>
              </w:rPr>
              <w:fldChar w:fldCharType="separate"/>
            </w:r>
            <w:r w:rsidR="000656C0">
              <w:rPr>
                <w:noProof/>
                <w:webHidden/>
              </w:rPr>
              <w:t>3</w:t>
            </w:r>
            <w:r>
              <w:rPr>
                <w:noProof/>
                <w:webHidden/>
              </w:rPr>
              <w:fldChar w:fldCharType="end"/>
            </w:r>
          </w:hyperlink>
        </w:p>
        <w:p w14:paraId="0BC67DB9" w14:textId="4E20E3EF" w:rsidR="00270EDB" w:rsidRDefault="00270EDB">
          <w:pPr>
            <w:pStyle w:val="TOC2"/>
            <w:tabs>
              <w:tab w:val="right" w:leader="dot" w:pos="9061"/>
            </w:tabs>
            <w:rPr>
              <w:rFonts w:asciiTheme="minorHAnsi" w:eastAsiaTheme="minorEastAsia" w:hAnsiTheme="minorHAnsi" w:cstheme="minorBidi"/>
              <w:b w:val="0"/>
              <w:bCs w:val="0"/>
              <w:noProof/>
              <w:szCs w:val="24"/>
            </w:rPr>
          </w:pPr>
          <w:hyperlink w:anchor="_Toc103605530" w:history="1">
            <w:r w:rsidRPr="00065091">
              <w:rPr>
                <w:rStyle w:val="Hyperlink"/>
                <w:noProof/>
              </w:rPr>
              <w:t>4.1 Methodology</w:t>
            </w:r>
            <w:r>
              <w:rPr>
                <w:noProof/>
                <w:webHidden/>
              </w:rPr>
              <w:tab/>
            </w:r>
            <w:r>
              <w:rPr>
                <w:noProof/>
                <w:webHidden/>
              </w:rPr>
              <w:fldChar w:fldCharType="begin"/>
            </w:r>
            <w:r>
              <w:rPr>
                <w:noProof/>
                <w:webHidden/>
              </w:rPr>
              <w:instrText xml:space="preserve"> PAGEREF _Toc103605530 \h </w:instrText>
            </w:r>
            <w:r>
              <w:rPr>
                <w:noProof/>
                <w:webHidden/>
              </w:rPr>
            </w:r>
            <w:r>
              <w:rPr>
                <w:noProof/>
                <w:webHidden/>
              </w:rPr>
              <w:fldChar w:fldCharType="separate"/>
            </w:r>
            <w:r w:rsidR="000656C0">
              <w:rPr>
                <w:noProof/>
                <w:webHidden/>
              </w:rPr>
              <w:t>3</w:t>
            </w:r>
            <w:r>
              <w:rPr>
                <w:noProof/>
                <w:webHidden/>
              </w:rPr>
              <w:fldChar w:fldCharType="end"/>
            </w:r>
          </w:hyperlink>
        </w:p>
        <w:p w14:paraId="58D1D0E3" w14:textId="3495849B" w:rsidR="00270EDB" w:rsidRDefault="00270EDB">
          <w:pPr>
            <w:pStyle w:val="TOC3"/>
            <w:tabs>
              <w:tab w:val="right" w:leader="dot" w:pos="9061"/>
            </w:tabs>
            <w:rPr>
              <w:rFonts w:asciiTheme="minorHAnsi" w:eastAsiaTheme="minorEastAsia" w:hAnsiTheme="minorHAnsi" w:cstheme="minorBidi"/>
              <w:noProof/>
              <w:sz w:val="24"/>
              <w:szCs w:val="24"/>
            </w:rPr>
          </w:pPr>
          <w:hyperlink w:anchor="_Toc103605531" w:history="1">
            <w:r w:rsidRPr="00065091">
              <w:rPr>
                <w:rStyle w:val="Hyperlink"/>
                <w:noProof/>
              </w:rPr>
              <w:t>4.1.1 Iterative Development</w:t>
            </w:r>
            <w:r>
              <w:rPr>
                <w:noProof/>
                <w:webHidden/>
              </w:rPr>
              <w:tab/>
            </w:r>
            <w:r>
              <w:rPr>
                <w:noProof/>
                <w:webHidden/>
              </w:rPr>
              <w:fldChar w:fldCharType="begin"/>
            </w:r>
            <w:r>
              <w:rPr>
                <w:noProof/>
                <w:webHidden/>
              </w:rPr>
              <w:instrText xml:space="preserve"> PAGEREF _Toc103605531 \h </w:instrText>
            </w:r>
            <w:r>
              <w:rPr>
                <w:noProof/>
                <w:webHidden/>
              </w:rPr>
            </w:r>
            <w:r>
              <w:rPr>
                <w:noProof/>
                <w:webHidden/>
              </w:rPr>
              <w:fldChar w:fldCharType="separate"/>
            </w:r>
            <w:r w:rsidR="000656C0">
              <w:rPr>
                <w:noProof/>
                <w:webHidden/>
              </w:rPr>
              <w:t>3</w:t>
            </w:r>
            <w:r>
              <w:rPr>
                <w:noProof/>
                <w:webHidden/>
              </w:rPr>
              <w:fldChar w:fldCharType="end"/>
            </w:r>
          </w:hyperlink>
        </w:p>
        <w:p w14:paraId="04477487" w14:textId="7B547C15" w:rsidR="00270EDB" w:rsidRDefault="00270EDB">
          <w:pPr>
            <w:pStyle w:val="TOC3"/>
            <w:tabs>
              <w:tab w:val="right" w:leader="dot" w:pos="9061"/>
            </w:tabs>
            <w:rPr>
              <w:rFonts w:asciiTheme="minorHAnsi" w:eastAsiaTheme="minorEastAsia" w:hAnsiTheme="minorHAnsi" w:cstheme="minorBidi"/>
              <w:noProof/>
              <w:sz w:val="24"/>
              <w:szCs w:val="24"/>
            </w:rPr>
          </w:pPr>
          <w:hyperlink w:anchor="_Toc103605532" w:history="1">
            <w:r w:rsidRPr="00065091">
              <w:rPr>
                <w:rStyle w:val="Hyperlink"/>
                <w:noProof/>
              </w:rPr>
              <w:t>4.2 Disassembling EVM</w:t>
            </w:r>
            <w:r>
              <w:rPr>
                <w:noProof/>
                <w:webHidden/>
              </w:rPr>
              <w:tab/>
            </w:r>
            <w:r>
              <w:rPr>
                <w:noProof/>
                <w:webHidden/>
              </w:rPr>
              <w:fldChar w:fldCharType="begin"/>
            </w:r>
            <w:r>
              <w:rPr>
                <w:noProof/>
                <w:webHidden/>
              </w:rPr>
              <w:instrText xml:space="preserve"> PAGEREF _Toc103605532 \h </w:instrText>
            </w:r>
            <w:r>
              <w:rPr>
                <w:noProof/>
                <w:webHidden/>
              </w:rPr>
            </w:r>
            <w:r>
              <w:rPr>
                <w:noProof/>
                <w:webHidden/>
              </w:rPr>
              <w:fldChar w:fldCharType="separate"/>
            </w:r>
            <w:r w:rsidR="000656C0">
              <w:rPr>
                <w:noProof/>
                <w:webHidden/>
              </w:rPr>
              <w:t>4</w:t>
            </w:r>
            <w:r>
              <w:rPr>
                <w:noProof/>
                <w:webHidden/>
              </w:rPr>
              <w:fldChar w:fldCharType="end"/>
            </w:r>
          </w:hyperlink>
        </w:p>
        <w:p w14:paraId="444E0D46" w14:textId="0F975C7A" w:rsidR="00270EDB" w:rsidRDefault="00270EDB">
          <w:pPr>
            <w:pStyle w:val="TOC3"/>
            <w:tabs>
              <w:tab w:val="right" w:leader="dot" w:pos="9061"/>
            </w:tabs>
            <w:rPr>
              <w:rFonts w:asciiTheme="minorHAnsi" w:eastAsiaTheme="minorEastAsia" w:hAnsiTheme="minorHAnsi" w:cstheme="minorBidi"/>
              <w:noProof/>
              <w:sz w:val="24"/>
              <w:szCs w:val="24"/>
            </w:rPr>
          </w:pPr>
          <w:hyperlink w:anchor="_Toc103605533" w:history="1">
            <w:r w:rsidRPr="00065091">
              <w:rPr>
                <w:rStyle w:val="Hyperlink"/>
                <w:noProof/>
              </w:rPr>
              <w:t>4.3 Decomplication to C</w:t>
            </w:r>
            <w:r>
              <w:rPr>
                <w:noProof/>
                <w:webHidden/>
              </w:rPr>
              <w:tab/>
            </w:r>
            <w:r>
              <w:rPr>
                <w:noProof/>
                <w:webHidden/>
              </w:rPr>
              <w:fldChar w:fldCharType="begin"/>
            </w:r>
            <w:r>
              <w:rPr>
                <w:noProof/>
                <w:webHidden/>
              </w:rPr>
              <w:instrText xml:space="preserve"> PAGEREF _Toc103605533 \h </w:instrText>
            </w:r>
            <w:r>
              <w:rPr>
                <w:noProof/>
                <w:webHidden/>
              </w:rPr>
            </w:r>
            <w:r>
              <w:rPr>
                <w:noProof/>
                <w:webHidden/>
              </w:rPr>
              <w:fldChar w:fldCharType="separate"/>
            </w:r>
            <w:r w:rsidR="000656C0">
              <w:rPr>
                <w:noProof/>
                <w:webHidden/>
              </w:rPr>
              <w:t>5</w:t>
            </w:r>
            <w:r>
              <w:rPr>
                <w:noProof/>
                <w:webHidden/>
              </w:rPr>
              <w:fldChar w:fldCharType="end"/>
            </w:r>
          </w:hyperlink>
        </w:p>
        <w:p w14:paraId="0160130C" w14:textId="2DC861EC" w:rsidR="00270EDB" w:rsidRDefault="00270EDB">
          <w:pPr>
            <w:pStyle w:val="TOC1"/>
            <w:tabs>
              <w:tab w:val="right" w:leader="dot" w:pos="9061"/>
            </w:tabs>
            <w:rPr>
              <w:rFonts w:asciiTheme="minorHAnsi" w:eastAsiaTheme="minorEastAsia" w:hAnsiTheme="minorHAnsi" w:cstheme="minorBidi"/>
              <w:b w:val="0"/>
              <w:bCs w:val="0"/>
              <w:i w:val="0"/>
              <w:iCs w:val="0"/>
              <w:noProof/>
            </w:rPr>
          </w:pPr>
          <w:hyperlink w:anchor="_Toc103605534" w:history="1">
            <w:r w:rsidRPr="00065091">
              <w:rPr>
                <w:rStyle w:val="Hyperlink"/>
                <w:rFonts w:cs="Times New Roman"/>
                <w:noProof/>
              </w:rPr>
              <w:t>Chapter 5</w:t>
            </w:r>
            <w:r>
              <w:rPr>
                <w:noProof/>
                <w:webHidden/>
              </w:rPr>
              <w:tab/>
            </w:r>
            <w:r>
              <w:rPr>
                <w:noProof/>
                <w:webHidden/>
              </w:rPr>
              <w:fldChar w:fldCharType="begin"/>
            </w:r>
            <w:r>
              <w:rPr>
                <w:noProof/>
                <w:webHidden/>
              </w:rPr>
              <w:instrText xml:space="preserve"> PAGEREF _Toc103605534 \h </w:instrText>
            </w:r>
            <w:r>
              <w:rPr>
                <w:noProof/>
                <w:webHidden/>
              </w:rPr>
            </w:r>
            <w:r>
              <w:rPr>
                <w:noProof/>
                <w:webHidden/>
              </w:rPr>
              <w:fldChar w:fldCharType="separate"/>
            </w:r>
            <w:r w:rsidR="000656C0">
              <w:rPr>
                <w:noProof/>
                <w:webHidden/>
              </w:rPr>
              <w:t>7</w:t>
            </w:r>
            <w:r>
              <w:rPr>
                <w:noProof/>
                <w:webHidden/>
              </w:rPr>
              <w:fldChar w:fldCharType="end"/>
            </w:r>
          </w:hyperlink>
        </w:p>
        <w:p w14:paraId="5DC753F4" w14:textId="641B4493" w:rsidR="00270EDB" w:rsidRDefault="00270EDB">
          <w:pPr>
            <w:pStyle w:val="TOC2"/>
            <w:tabs>
              <w:tab w:val="right" w:leader="dot" w:pos="9061"/>
            </w:tabs>
            <w:rPr>
              <w:rFonts w:asciiTheme="minorHAnsi" w:eastAsiaTheme="minorEastAsia" w:hAnsiTheme="minorHAnsi" w:cstheme="minorBidi"/>
              <w:b w:val="0"/>
              <w:bCs w:val="0"/>
              <w:noProof/>
              <w:szCs w:val="24"/>
            </w:rPr>
          </w:pPr>
          <w:hyperlink w:anchor="_Toc103605535" w:history="1">
            <w:r w:rsidRPr="00065091">
              <w:rPr>
                <w:rStyle w:val="Hyperlink"/>
                <w:noProof/>
              </w:rPr>
              <w:t>Results</w:t>
            </w:r>
            <w:r>
              <w:rPr>
                <w:noProof/>
                <w:webHidden/>
              </w:rPr>
              <w:tab/>
            </w:r>
            <w:r>
              <w:rPr>
                <w:noProof/>
                <w:webHidden/>
              </w:rPr>
              <w:fldChar w:fldCharType="begin"/>
            </w:r>
            <w:r>
              <w:rPr>
                <w:noProof/>
                <w:webHidden/>
              </w:rPr>
              <w:instrText xml:space="preserve"> PAGEREF _Toc103605535 \h </w:instrText>
            </w:r>
            <w:r>
              <w:rPr>
                <w:noProof/>
                <w:webHidden/>
              </w:rPr>
            </w:r>
            <w:r>
              <w:rPr>
                <w:noProof/>
                <w:webHidden/>
              </w:rPr>
              <w:fldChar w:fldCharType="separate"/>
            </w:r>
            <w:r w:rsidR="000656C0">
              <w:rPr>
                <w:noProof/>
                <w:webHidden/>
              </w:rPr>
              <w:t>7</w:t>
            </w:r>
            <w:r>
              <w:rPr>
                <w:noProof/>
                <w:webHidden/>
              </w:rPr>
              <w:fldChar w:fldCharType="end"/>
            </w:r>
          </w:hyperlink>
        </w:p>
        <w:p w14:paraId="42EC9201" w14:textId="343AD44F" w:rsidR="00270EDB" w:rsidRDefault="00270EDB">
          <w:pPr>
            <w:pStyle w:val="TOC3"/>
            <w:tabs>
              <w:tab w:val="right" w:leader="dot" w:pos="9061"/>
            </w:tabs>
            <w:rPr>
              <w:rFonts w:asciiTheme="minorHAnsi" w:eastAsiaTheme="minorEastAsia" w:hAnsiTheme="minorHAnsi" w:cstheme="minorBidi"/>
              <w:noProof/>
              <w:sz w:val="24"/>
              <w:szCs w:val="24"/>
            </w:rPr>
          </w:pPr>
          <w:hyperlink w:anchor="_Toc103605536" w:history="1">
            <w:r w:rsidRPr="00065091">
              <w:rPr>
                <w:rStyle w:val="Hyperlink"/>
                <w:noProof/>
                <w:lang w:val="en-US" w:eastAsia="ja-JP"/>
              </w:rPr>
              <w:t>Outputs from analysis</w:t>
            </w:r>
            <w:r>
              <w:rPr>
                <w:noProof/>
                <w:webHidden/>
              </w:rPr>
              <w:tab/>
            </w:r>
            <w:r>
              <w:rPr>
                <w:noProof/>
                <w:webHidden/>
              </w:rPr>
              <w:fldChar w:fldCharType="begin"/>
            </w:r>
            <w:r>
              <w:rPr>
                <w:noProof/>
                <w:webHidden/>
              </w:rPr>
              <w:instrText xml:space="preserve"> PAGEREF _Toc103605536 \h </w:instrText>
            </w:r>
            <w:r>
              <w:rPr>
                <w:noProof/>
                <w:webHidden/>
              </w:rPr>
              <w:fldChar w:fldCharType="separate"/>
            </w:r>
            <w:r w:rsidR="000656C0">
              <w:rPr>
                <w:b/>
                <w:bCs/>
                <w:noProof/>
                <w:webHidden/>
              </w:rPr>
              <w:t>Error! Bookmark not defined.</w:t>
            </w:r>
            <w:r>
              <w:rPr>
                <w:noProof/>
                <w:webHidden/>
              </w:rPr>
              <w:fldChar w:fldCharType="end"/>
            </w:r>
          </w:hyperlink>
        </w:p>
        <w:p w14:paraId="08AA17EB" w14:textId="5EDAECEC" w:rsidR="00270EDB" w:rsidRDefault="00270EDB">
          <w:pPr>
            <w:pStyle w:val="TOC3"/>
            <w:tabs>
              <w:tab w:val="right" w:leader="dot" w:pos="9061"/>
            </w:tabs>
            <w:rPr>
              <w:rFonts w:asciiTheme="minorHAnsi" w:eastAsiaTheme="minorEastAsia" w:hAnsiTheme="minorHAnsi" w:cstheme="minorBidi"/>
              <w:noProof/>
              <w:sz w:val="24"/>
              <w:szCs w:val="24"/>
            </w:rPr>
          </w:pPr>
          <w:hyperlink w:anchor="_Toc103605537" w:history="1">
            <w:r w:rsidRPr="00065091">
              <w:rPr>
                <w:rStyle w:val="Hyperlink"/>
                <w:noProof/>
                <w:lang w:val="en-US" w:eastAsia="ja-JP"/>
              </w:rPr>
              <w:t>design</w:t>
            </w:r>
            <w:r>
              <w:rPr>
                <w:noProof/>
                <w:webHidden/>
              </w:rPr>
              <w:tab/>
            </w:r>
            <w:r>
              <w:rPr>
                <w:noProof/>
                <w:webHidden/>
              </w:rPr>
              <w:fldChar w:fldCharType="begin"/>
            </w:r>
            <w:r>
              <w:rPr>
                <w:noProof/>
                <w:webHidden/>
              </w:rPr>
              <w:instrText xml:space="preserve"> PAGEREF _Toc103605537 \h </w:instrText>
            </w:r>
            <w:r>
              <w:rPr>
                <w:noProof/>
                <w:webHidden/>
              </w:rPr>
              <w:fldChar w:fldCharType="separate"/>
            </w:r>
            <w:r w:rsidR="000656C0">
              <w:rPr>
                <w:b/>
                <w:bCs/>
                <w:noProof/>
                <w:webHidden/>
              </w:rPr>
              <w:t>Error! Bookmark not defined.</w:t>
            </w:r>
            <w:r>
              <w:rPr>
                <w:noProof/>
                <w:webHidden/>
              </w:rPr>
              <w:fldChar w:fldCharType="end"/>
            </w:r>
          </w:hyperlink>
        </w:p>
        <w:p w14:paraId="006446E6" w14:textId="63E979C5" w:rsidR="00270EDB" w:rsidRDefault="00270EDB">
          <w:pPr>
            <w:pStyle w:val="TOC3"/>
            <w:tabs>
              <w:tab w:val="right" w:leader="dot" w:pos="9061"/>
            </w:tabs>
            <w:rPr>
              <w:rFonts w:asciiTheme="minorHAnsi" w:eastAsiaTheme="minorEastAsia" w:hAnsiTheme="minorHAnsi" w:cstheme="minorBidi"/>
              <w:noProof/>
              <w:sz w:val="24"/>
              <w:szCs w:val="24"/>
            </w:rPr>
          </w:pPr>
          <w:hyperlink w:anchor="_Toc103605538" w:history="1">
            <w:r w:rsidRPr="00065091">
              <w:rPr>
                <w:rStyle w:val="Hyperlink"/>
                <w:noProof/>
                <w:lang w:val="en-US" w:eastAsia="ja-JP"/>
              </w:rPr>
              <w:t>prototypes</w:t>
            </w:r>
            <w:r>
              <w:rPr>
                <w:noProof/>
                <w:webHidden/>
              </w:rPr>
              <w:tab/>
            </w:r>
            <w:r>
              <w:rPr>
                <w:noProof/>
                <w:webHidden/>
              </w:rPr>
              <w:fldChar w:fldCharType="begin"/>
            </w:r>
            <w:r>
              <w:rPr>
                <w:noProof/>
                <w:webHidden/>
              </w:rPr>
              <w:instrText xml:space="preserve"> PAGEREF _Toc103605538 \h </w:instrText>
            </w:r>
            <w:r>
              <w:rPr>
                <w:noProof/>
                <w:webHidden/>
              </w:rPr>
              <w:fldChar w:fldCharType="separate"/>
            </w:r>
            <w:r w:rsidR="000656C0">
              <w:rPr>
                <w:b/>
                <w:bCs/>
                <w:noProof/>
                <w:webHidden/>
              </w:rPr>
              <w:t>Error! Bookmark not defined.</w:t>
            </w:r>
            <w:r>
              <w:rPr>
                <w:noProof/>
                <w:webHidden/>
              </w:rPr>
              <w:fldChar w:fldCharType="end"/>
            </w:r>
          </w:hyperlink>
        </w:p>
        <w:p w14:paraId="2200A5B2" w14:textId="3F45B2D9" w:rsidR="00270EDB" w:rsidRDefault="00270EDB">
          <w:pPr>
            <w:pStyle w:val="TOC3"/>
            <w:tabs>
              <w:tab w:val="right" w:leader="dot" w:pos="9061"/>
            </w:tabs>
            <w:rPr>
              <w:rFonts w:asciiTheme="minorHAnsi" w:eastAsiaTheme="minorEastAsia" w:hAnsiTheme="minorHAnsi" w:cstheme="minorBidi"/>
              <w:noProof/>
              <w:sz w:val="24"/>
              <w:szCs w:val="24"/>
            </w:rPr>
          </w:pPr>
          <w:hyperlink w:anchor="_Toc103605539" w:history="1">
            <w:r w:rsidRPr="00065091">
              <w:rPr>
                <w:rStyle w:val="Hyperlink"/>
                <w:noProof/>
                <w:lang w:val="en-US" w:eastAsia="ja-JP"/>
              </w:rPr>
              <w:t>experiment</w:t>
            </w:r>
            <w:r>
              <w:rPr>
                <w:noProof/>
                <w:webHidden/>
              </w:rPr>
              <w:tab/>
            </w:r>
            <w:r>
              <w:rPr>
                <w:noProof/>
                <w:webHidden/>
              </w:rPr>
              <w:fldChar w:fldCharType="begin"/>
            </w:r>
            <w:r>
              <w:rPr>
                <w:noProof/>
                <w:webHidden/>
              </w:rPr>
              <w:instrText xml:space="preserve"> PAGEREF _Toc103605539 \h </w:instrText>
            </w:r>
            <w:r>
              <w:rPr>
                <w:noProof/>
                <w:webHidden/>
              </w:rPr>
              <w:fldChar w:fldCharType="separate"/>
            </w:r>
            <w:r w:rsidR="000656C0">
              <w:rPr>
                <w:b/>
                <w:bCs/>
                <w:noProof/>
                <w:webHidden/>
              </w:rPr>
              <w:t>Error! Bookmark not defined.</w:t>
            </w:r>
            <w:r>
              <w:rPr>
                <w:noProof/>
                <w:webHidden/>
              </w:rPr>
              <w:fldChar w:fldCharType="end"/>
            </w:r>
          </w:hyperlink>
        </w:p>
        <w:p w14:paraId="0DE163BA" w14:textId="0F95CC80" w:rsidR="00270EDB" w:rsidRDefault="00270EDB">
          <w:pPr>
            <w:pStyle w:val="TOC3"/>
            <w:tabs>
              <w:tab w:val="right" w:leader="dot" w:pos="9061"/>
            </w:tabs>
            <w:rPr>
              <w:rFonts w:asciiTheme="minorHAnsi" w:eastAsiaTheme="minorEastAsia" w:hAnsiTheme="minorHAnsi" w:cstheme="minorBidi"/>
              <w:noProof/>
              <w:sz w:val="24"/>
              <w:szCs w:val="24"/>
            </w:rPr>
          </w:pPr>
          <w:hyperlink w:anchor="_Toc103605540" w:history="1">
            <w:r w:rsidRPr="00065091">
              <w:rPr>
                <w:rStyle w:val="Hyperlink"/>
                <w:noProof/>
                <w:lang w:val="en-US" w:eastAsia="ja-JP"/>
              </w:rPr>
              <w:t>evaluation and other activities</w:t>
            </w:r>
            <w:r>
              <w:rPr>
                <w:noProof/>
                <w:webHidden/>
              </w:rPr>
              <w:tab/>
            </w:r>
            <w:r>
              <w:rPr>
                <w:noProof/>
                <w:webHidden/>
              </w:rPr>
              <w:fldChar w:fldCharType="begin"/>
            </w:r>
            <w:r>
              <w:rPr>
                <w:noProof/>
                <w:webHidden/>
              </w:rPr>
              <w:instrText xml:space="preserve"> PAGEREF _Toc103605540 \h </w:instrText>
            </w:r>
            <w:r>
              <w:rPr>
                <w:noProof/>
                <w:webHidden/>
              </w:rPr>
              <w:fldChar w:fldCharType="separate"/>
            </w:r>
            <w:r w:rsidR="000656C0">
              <w:rPr>
                <w:b/>
                <w:bCs/>
                <w:noProof/>
                <w:webHidden/>
              </w:rPr>
              <w:t>Error! Bookmark not defined.</w:t>
            </w:r>
            <w:r>
              <w:rPr>
                <w:noProof/>
                <w:webHidden/>
              </w:rPr>
              <w:fldChar w:fldCharType="end"/>
            </w:r>
          </w:hyperlink>
        </w:p>
        <w:p w14:paraId="1ABB9211" w14:textId="3C65AEF6" w:rsidR="00270EDB" w:rsidRDefault="00270EDB">
          <w:pPr>
            <w:pStyle w:val="TOC1"/>
            <w:tabs>
              <w:tab w:val="right" w:leader="dot" w:pos="9061"/>
            </w:tabs>
            <w:rPr>
              <w:rFonts w:asciiTheme="minorHAnsi" w:eastAsiaTheme="minorEastAsia" w:hAnsiTheme="minorHAnsi" w:cstheme="minorBidi"/>
              <w:b w:val="0"/>
              <w:bCs w:val="0"/>
              <w:i w:val="0"/>
              <w:iCs w:val="0"/>
              <w:noProof/>
            </w:rPr>
          </w:pPr>
          <w:hyperlink w:anchor="_Toc103605541" w:history="1">
            <w:r w:rsidRPr="00065091">
              <w:rPr>
                <w:rStyle w:val="Hyperlink"/>
                <w:rFonts w:cs="Times New Roman"/>
                <w:noProof/>
              </w:rPr>
              <w:t>Chapter 6</w:t>
            </w:r>
            <w:r>
              <w:rPr>
                <w:noProof/>
                <w:webHidden/>
              </w:rPr>
              <w:tab/>
            </w:r>
            <w:r>
              <w:rPr>
                <w:noProof/>
                <w:webHidden/>
              </w:rPr>
              <w:fldChar w:fldCharType="begin"/>
            </w:r>
            <w:r>
              <w:rPr>
                <w:noProof/>
                <w:webHidden/>
              </w:rPr>
              <w:instrText xml:space="preserve"> PAGEREF _Toc103605541 \h </w:instrText>
            </w:r>
            <w:r>
              <w:rPr>
                <w:noProof/>
                <w:webHidden/>
              </w:rPr>
            </w:r>
            <w:r>
              <w:rPr>
                <w:noProof/>
                <w:webHidden/>
              </w:rPr>
              <w:fldChar w:fldCharType="separate"/>
            </w:r>
            <w:r w:rsidR="000656C0">
              <w:rPr>
                <w:noProof/>
                <w:webHidden/>
              </w:rPr>
              <w:t>21</w:t>
            </w:r>
            <w:r>
              <w:rPr>
                <w:noProof/>
                <w:webHidden/>
              </w:rPr>
              <w:fldChar w:fldCharType="end"/>
            </w:r>
          </w:hyperlink>
        </w:p>
        <w:p w14:paraId="28DF5232" w14:textId="2E5D3316" w:rsidR="00270EDB" w:rsidRDefault="00270EDB">
          <w:pPr>
            <w:pStyle w:val="TOC2"/>
            <w:tabs>
              <w:tab w:val="right" w:leader="dot" w:pos="9061"/>
            </w:tabs>
            <w:rPr>
              <w:rFonts w:asciiTheme="minorHAnsi" w:eastAsiaTheme="minorEastAsia" w:hAnsiTheme="minorHAnsi" w:cstheme="minorBidi"/>
              <w:b w:val="0"/>
              <w:bCs w:val="0"/>
              <w:noProof/>
              <w:szCs w:val="24"/>
            </w:rPr>
          </w:pPr>
          <w:hyperlink w:anchor="_Toc103605542" w:history="1">
            <w:r w:rsidRPr="00065091">
              <w:rPr>
                <w:rStyle w:val="Hyperlink"/>
                <w:noProof/>
              </w:rPr>
              <w:t>Conclusions and Discussion</w:t>
            </w:r>
            <w:r>
              <w:rPr>
                <w:noProof/>
                <w:webHidden/>
              </w:rPr>
              <w:tab/>
            </w:r>
            <w:r>
              <w:rPr>
                <w:noProof/>
                <w:webHidden/>
              </w:rPr>
              <w:fldChar w:fldCharType="begin"/>
            </w:r>
            <w:r>
              <w:rPr>
                <w:noProof/>
                <w:webHidden/>
              </w:rPr>
              <w:instrText xml:space="preserve"> PAGEREF _Toc103605542 \h </w:instrText>
            </w:r>
            <w:r>
              <w:rPr>
                <w:noProof/>
                <w:webHidden/>
              </w:rPr>
            </w:r>
            <w:r>
              <w:rPr>
                <w:noProof/>
                <w:webHidden/>
              </w:rPr>
              <w:fldChar w:fldCharType="separate"/>
            </w:r>
            <w:r w:rsidR="000656C0">
              <w:rPr>
                <w:noProof/>
                <w:webHidden/>
              </w:rPr>
              <w:t>21</w:t>
            </w:r>
            <w:r>
              <w:rPr>
                <w:noProof/>
                <w:webHidden/>
              </w:rPr>
              <w:fldChar w:fldCharType="end"/>
            </w:r>
          </w:hyperlink>
        </w:p>
        <w:p w14:paraId="1A610E99" w14:textId="17DDBEBE" w:rsidR="00270EDB" w:rsidRDefault="00270EDB">
          <w:pPr>
            <w:pStyle w:val="TOC1"/>
            <w:tabs>
              <w:tab w:val="right" w:leader="dot" w:pos="9061"/>
            </w:tabs>
            <w:rPr>
              <w:rFonts w:asciiTheme="minorHAnsi" w:eastAsiaTheme="minorEastAsia" w:hAnsiTheme="minorHAnsi" w:cstheme="minorBidi"/>
              <w:b w:val="0"/>
              <w:bCs w:val="0"/>
              <w:i w:val="0"/>
              <w:iCs w:val="0"/>
              <w:noProof/>
            </w:rPr>
          </w:pPr>
          <w:hyperlink w:anchor="_Toc103605543" w:history="1">
            <w:r w:rsidRPr="00065091">
              <w:rPr>
                <w:rStyle w:val="Hyperlink"/>
                <w:noProof/>
              </w:rPr>
              <w:t>Glossary</w:t>
            </w:r>
            <w:r>
              <w:rPr>
                <w:noProof/>
                <w:webHidden/>
              </w:rPr>
              <w:tab/>
            </w:r>
            <w:r>
              <w:rPr>
                <w:noProof/>
                <w:webHidden/>
              </w:rPr>
              <w:fldChar w:fldCharType="begin"/>
            </w:r>
            <w:r>
              <w:rPr>
                <w:noProof/>
                <w:webHidden/>
              </w:rPr>
              <w:instrText xml:space="preserve"> PAGEREF _Toc103605543 \h </w:instrText>
            </w:r>
            <w:r>
              <w:rPr>
                <w:noProof/>
                <w:webHidden/>
              </w:rPr>
            </w:r>
            <w:r>
              <w:rPr>
                <w:noProof/>
                <w:webHidden/>
              </w:rPr>
              <w:fldChar w:fldCharType="separate"/>
            </w:r>
            <w:r w:rsidR="000656C0">
              <w:rPr>
                <w:noProof/>
                <w:webHidden/>
              </w:rPr>
              <w:t>21</w:t>
            </w:r>
            <w:r>
              <w:rPr>
                <w:noProof/>
                <w:webHidden/>
              </w:rPr>
              <w:fldChar w:fldCharType="end"/>
            </w:r>
          </w:hyperlink>
        </w:p>
        <w:p w14:paraId="1879D389" w14:textId="4E193AD7" w:rsidR="00270EDB" w:rsidRDefault="00270EDB">
          <w:pPr>
            <w:pStyle w:val="TOC1"/>
            <w:tabs>
              <w:tab w:val="right" w:leader="dot" w:pos="9061"/>
            </w:tabs>
            <w:rPr>
              <w:rFonts w:asciiTheme="minorHAnsi" w:eastAsiaTheme="minorEastAsia" w:hAnsiTheme="minorHAnsi" w:cstheme="minorBidi"/>
              <w:b w:val="0"/>
              <w:bCs w:val="0"/>
              <w:i w:val="0"/>
              <w:iCs w:val="0"/>
              <w:noProof/>
            </w:rPr>
          </w:pPr>
          <w:hyperlink w:anchor="_Toc103605544" w:history="1">
            <w:r w:rsidRPr="00065091">
              <w:rPr>
                <w:rStyle w:val="Hyperlink"/>
                <w:noProof/>
              </w:rPr>
              <w:t>Appendices</w:t>
            </w:r>
            <w:r>
              <w:rPr>
                <w:noProof/>
                <w:webHidden/>
              </w:rPr>
              <w:tab/>
            </w:r>
            <w:r>
              <w:rPr>
                <w:noProof/>
                <w:webHidden/>
              </w:rPr>
              <w:fldChar w:fldCharType="begin"/>
            </w:r>
            <w:r>
              <w:rPr>
                <w:noProof/>
                <w:webHidden/>
              </w:rPr>
              <w:instrText xml:space="preserve"> PAGEREF _Toc103605544 \h </w:instrText>
            </w:r>
            <w:r>
              <w:rPr>
                <w:noProof/>
                <w:webHidden/>
              </w:rPr>
            </w:r>
            <w:r>
              <w:rPr>
                <w:noProof/>
                <w:webHidden/>
              </w:rPr>
              <w:fldChar w:fldCharType="separate"/>
            </w:r>
            <w:r w:rsidR="000656C0">
              <w:rPr>
                <w:noProof/>
                <w:webHidden/>
              </w:rPr>
              <w:t>21</w:t>
            </w:r>
            <w:r>
              <w:rPr>
                <w:noProof/>
                <w:webHidden/>
              </w:rPr>
              <w:fldChar w:fldCharType="end"/>
            </w:r>
          </w:hyperlink>
        </w:p>
        <w:p w14:paraId="14B4DAFB" w14:textId="60D3E250" w:rsidR="00270EDB" w:rsidRDefault="00270EDB">
          <w:pPr>
            <w:pStyle w:val="TOC2"/>
            <w:tabs>
              <w:tab w:val="right" w:leader="dot" w:pos="9061"/>
            </w:tabs>
            <w:rPr>
              <w:rFonts w:asciiTheme="minorHAnsi" w:eastAsiaTheme="minorEastAsia" w:hAnsiTheme="minorHAnsi" w:cstheme="minorBidi"/>
              <w:b w:val="0"/>
              <w:bCs w:val="0"/>
              <w:noProof/>
              <w:szCs w:val="24"/>
            </w:rPr>
          </w:pPr>
          <w:hyperlink w:anchor="_Toc103605545" w:history="1">
            <w:r w:rsidRPr="00065091">
              <w:rPr>
                <w:rStyle w:val="Hyperlink"/>
                <w:noProof/>
              </w:rPr>
              <w:t>Appendix A: Project Definition Document</w:t>
            </w:r>
            <w:r>
              <w:rPr>
                <w:noProof/>
                <w:webHidden/>
              </w:rPr>
              <w:tab/>
            </w:r>
            <w:r>
              <w:rPr>
                <w:noProof/>
                <w:webHidden/>
              </w:rPr>
              <w:fldChar w:fldCharType="begin"/>
            </w:r>
            <w:r>
              <w:rPr>
                <w:noProof/>
                <w:webHidden/>
              </w:rPr>
              <w:instrText xml:space="preserve"> PAGEREF _Toc103605545 \h </w:instrText>
            </w:r>
            <w:r>
              <w:rPr>
                <w:noProof/>
                <w:webHidden/>
              </w:rPr>
            </w:r>
            <w:r>
              <w:rPr>
                <w:noProof/>
                <w:webHidden/>
              </w:rPr>
              <w:fldChar w:fldCharType="separate"/>
            </w:r>
            <w:r w:rsidR="000656C0">
              <w:rPr>
                <w:noProof/>
                <w:webHidden/>
              </w:rPr>
              <w:t>21</w:t>
            </w:r>
            <w:r>
              <w:rPr>
                <w:noProof/>
                <w:webHidden/>
              </w:rPr>
              <w:fldChar w:fldCharType="end"/>
            </w:r>
          </w:hyperlink>
        </w:p>
        <w:p w14:paraId="7941891A" w14:textId="35635D43" w:rsidR="00270EDB" w:rsidRDefault="00270EDB">
          <w:pPr>
            <w:pStyle w:val="TOC2"/>
            <w:tabs>
              <w:tab w:val="right" w:leader="dot" w:pos="9061"/>
            </w:tabs>
            <w:rPr>
              <w:rFonts w:asciiTheme="minorHAnsi" w:eastAsiaTheme="minorEastAsia" w:hAnsiTheme="minorHAnsi" w:cstheme="minorBidi"/>
              <w:b w:val="0"/>
              <w:bCs w:val="0"/>
              <w:noProof/>
              <w:szCs w:val="24"/>
            </w:rPr>
          </w:pPr>
          <w:hyperlink w:anchor="_Toc103605546" w:history="1">
            <w:r w:rsidRPr="00065091">
              <w:rPr>
                <w:rStyle w:val="Hyperlink"/>
                <w:noProof/>
              </w:rPr>
              <w:t>Appendix B: Opcode table with detailed descriptions</w:t>
            </w:r>
            <w:r>
              <w:rPr>
                <w:noProof/>
                <w:webHidden/>
              </w:rPr>
              <w:tab/>
            </w:r>
            <w:r>
              <w:rPr>
                <w:noProof/>
                <w:webHidden/>
              </w:rPr>
              <w:fldChar w:fldCharType="begin"/>
            </w:r>
            <w:r>
              <w:rPr>
                <w:noProof/>
                <w:webHidden/>
              </w:rPr>
              <w:instrText xml:space="preserve"> PAGEREF _Toc103605546 \h </w:instrText>
            </w:r>
            <w:r>
              <w:rPr>
                <w:noProof/>
                <w:webHidden/>
              </w:rPr>
            </w:r>
            <w:r>
              <w:rPr>
                <w:noProof/>
                <w:webHidden/>
              </w:rPr>
              <w:fldChar w:fldCharType="separate"/>
            </w:r>
            <w:r w:rsidR="000656C0">
              <w:rPr>
                <w:noProof/>
                <w:webHidden/>
              </w:rPr>
              <w:t>21</w:t>
            </w:r>
            <w:r>
              <w:rPr>
                <w:noProof/>
                <w:webHidden/>
              </w:rPr>
              <w:fldChar w:fldCharType="end"/>
            </w:r>
          </w:hyperlink>
        </w:p>
        <w:p w14:paraId="623593F1" w14:textId="023A0BC4" w:rsidR="00270EDB" w:rsidRDefault="00270EDB">
          <w:pPr>
            <w:pStyle w:val="TOC2"/>
            <w:tabs>
              <w:tab w:val="right" w:leader="dot" w:pos="9061"/>
            </w:tabs>
            <w:rPr>
              <w:rFonts w:asciiTheme="minorHAnsi" w:eastAsiaTheme="minorEastAsia" w:hAnsiTheme="minorHAnsi" w:cstheme="minorBidi"/>
              <w:b w:val="0"/>
              <w:bCs w:val="0"/>
              <w:noProof/>
              <w:szCs w:val="24"/>
            </w:rPr>
          </w:pPr>
          <w:hyperlink w:anchor="_Toc103605547" w:history="1">
            <w:r w:rsidRPr="00065091">
              <w:rPr>
                <w:rStyle w:val="Hyperlink"/>
                <w:noProof/>
              </w:rPr>
              <w:t>Appendix B: Test table – Disassembly</w:t>
            </w:r>
            <w:r>
              <w:rPr>
                <w:noProof/>
                <w:webHidden/>
              </w:rPr>
              <w:tab/>
            </w:r>
            <w:r>
              <w:rPr>
                <w:noProof/>
                <w:webHidden/>
              </w:rPr>
              <w:fldChar w:fldCharType="begin"/>
            </w:r>
            <w:r>
              <w:rPr>
                <w:noProof/>
                <w:webHidden/>
              </w:rPr>
              <w:instrText xml:space="preserve"> PAGEREF _Toc103605547 \h </w:instrText>
            </w:r>
            <w:r>
              <w:rPr>
                <w:noProof/>
                <w:webHidden/>
              </w:rPr>
            </w:r>
            <w:r>
              <w:rPr>
                <w:noProof/>
                <w:webHidden/>
              </w:rPr>
              <w:fldChar w:fldCharType="separate"/>
            </w:r>
            <w:r w:rsidR="000656C0">
              <w:rPr>
                <w:noProof/>
                <w:webHidden/>
              </w:rPr>
              <w:t>28</w:t>
            </w:r>
            <w:r>
              <w:rPr>
                <w:noProof/>
                <w:webHidden/>
              </w:rPr>
              <w:fldChar w:fldCharType="end"/>
            </w:r>
          </w:hyperlink>
        </w:p>
        <w:p w14:paraId="3C797B2A" w14:textId="06B0532F" w:rsidR="00270EDB" w:rsidRDefault="00270EDB">
          <w:pPr>
            <w:pStyle w:val="TOC2"/>
            <w:tabs>
              <w:tab w:val="right" w:leader="dot" w:pos="9061"/>
            </w:tabs>
            <w:rPr>
              <w:rFonts w:asciiTheme="minorHAnsi" w:eastAsiaTheme="minorEastAsia" w:hAnsiTheme="minorHAnsi" w:cstheme="minorBidi"/>
              <w:b w:val="0"/>
              <w:bCs w:val="0"/>
              <w:noProof/>
              <w:szCs w:val="24"/>
            </w:rPr>
          </w:pPr>
          <w:hyperlink w:anchor="_Toc103605548" w:history="1">
            <w:r w:rsidRPr="00065091">
              <w:rPr>
                <w:rStyle w:val="Hyperlink"/>
                <w:noProof/>
              </w:rPr>
              <w:t>Appendix B: Test table – Decompilation</w:t>
            </w:r>
            <w:r>
              <w:rPr>
                <w:noProof/>
                <w:webHidden/>
              </w:rPr>
              <w:tab/>
            </w:r>
            <w:r>
              <w:rPr>
                <w:noProof/>
                <w:webHidden/>
              </w:rPr>
              <w:fldChar w:fldCharType="begin"/>
            </w:r>
            <w:r>
              <w:rPr>
                <w:noProof/>
                <w:webHidden/>
              </w:rPr>
              <w:instrText xml:space="preserve"> PAGEREF _Toc103605548 \h </w:instrText>
            </w:r>
            <w:r>
              <w:rPr>
                <w:noProof/>
                <w:webHidden/>
              </w:rPr>
            </w:r>
            <w:r>
              <w:rPr>
                <w:noProof/>
                <w:webHidden/>
              </w:rPr>
              <w:fldChar w:fldCharType="separate"/>
            </w:r>
            <w:r w:rsidR="000656C0">
              <w:rPr>
                <w:noProof/>
                <w:webHidden/>
              </w:rPr>
              <w:t>33</w:t>
            </w:r>
            <w:r>
              <w:rPr>
                <w:noProof/>
                <w:webHidden/>
              </w:rPr>
              <w:fldChar w:fldCharType="end"/>
            </w:r>
          </w:hyperlink>
        </w:p>
        <w:p w14:paraId="1B76C257" w14:textId="38487E49" w:rsidR="00270EDB" w:rsidRDefault="00270EDB">
          <w:pPr>
            <w:pStyle w:val="TOC2"/>
            <w:tabs>
              <w:tab w:val="right" w:leader="dot" w:pos="9061"/>
            </w:tabs>
            <w:rPr>
              <w:rFonts w:asciiTheme="minorHAnsi" w:eastAsiaTheme="minorEastAsia" w:hAnsiTheme="minorHAnsi" w:cstheme="minorBidi"/>
              <w:b w:val="0"/>
              <w:bCs w:val="0"/>
              <w:noProof/>
              <w:szCs w:val="24"/>
            </w:rPr>
          </w:pPr>
          <w:hyperlink w:anchor="_Toc103605549" w:history="1">
            <w:r w:rsidRPr="00065091">
              <w:rPr>
                <w:rStyle w:val="Hyperlink"/>
                <w:noProof/>
              </w:rPr>
              <w:t>Appendix B: Meeting Records</w:t>
            </w:r>
            <w:r>
              <w:rPr>
                <w:noProof/>
                <w:webHidden/>
              </w:rPr>
              <w:tab/>
            </w:r>
            <w:r>
              <w:rPr>
                <w:noProof/>
                <w:webHidden/>
              </w:rPr>
              <w:fldChar w:fldCharType="begin"/>
            </w:r>
            <w:r>
              <w:rPr>
                <w:noProof/>
                <w:webHidden/>
              </w:rPr>
              <w:instrText xml:space="preserve"> PAGEREF _Toc103605549 \h </w:instrText>
            </w:r>
            <w:r>
              <w:rPr>
                <w:noProof/>
                <w:webHidden/>
              </w:rPr>
            </w:r>
            <w:r>
              <w:rPr>
                <w:noProof/>
                <w:webHidden/>
              </w:rPr>
              <w:fldChar w:fldCharType="separate"/>
            </w:r>
            <w:r w:rsidR="000656C0">
              <w:rPr>
                <w:noProof/>
                <w:webHidden/>
              </w:rPr>
              <w:t>60</w:t>
            </w:r>
            <w:r>
              <w:rPr>
                <w:noProof/>
                <w:webHidden/>
              </w:rPr>
              <w:fldChar w:fldCharType="end"/>
            </w:r>
          </w:hyperlink>
        </w:p>
        <w:p w14:paraId="360A5368" w14:textId="31027E3C" w:rsidR="00270EDB" w:rsidRDefault="00270EDB">
          <w:pPr>
            <w:pStyle w:val="TOC2"/>
            <w:tabs>
              <w:tab w:val="right" w:leader="dot" w:pos="9061"/>
            </w:tabs>
            <w:rPr>
              <w:rFonts w:asciiTheme="minorHAnsi" w:eastAsiaTheme="minorEastAsia" w:hAnsiTheme="minorHAnsi" w:cstheme="minorBidi"/>
              <w:b w:val="0"/>
              <w:bCs w:val="0"/>
              <w:noProof/>
              <w:szCs w:val="24"/>
            </w:rPr>
          </w:pPr>
          <w:hyperlink w:anchor="_Toc103605550" w:history="1">
            <w:r w:rsidRPr="00065091">
              <w:rPr>
                <w:rStyle w:val="Hyperlink"/>
                <w:noProof/>
              </w:rPr>
              <w:t>Appendix B: Deployment Guide</w:t>
            </w:r>
            <w:r>
              <w:rPr>
                <w:noProof/>
                <w:webHidden/>
              </w:rPr>
              <w:tab/>
            </w:r>
            <w:r>
              <w:rPr>
                <w:noProof/>
                <w:webHidden/>
              </w:rPr>
              <w:fldChar w:fldCharType="begin"/>
            </w:r>
            <w:r>
              <w:rPr>
                <w:noProof/>
                <w:webHidden/>
              </w:rPr>
              <w:instrText xml:space="preserve"> PAGEREF _Toc103605550 \h </w:instrText>
            </w:r>
            <w:r>
              <w:rPr>
                <w:noProof/>
                <w:webHidden/>
              </w:rPr>
            </w:r>
            <w:r>
              <w:rPr>
                <w:noProof/>
                <w:webHidden/>
              </w:rPr>
              <w:fldChar w:fldCharType="separate"/>
            </w:r>
            <w:r w:rsidR="000656C0">
              <w:rPr>
                <w:noProof/>
                <w:webHidden/>
              </w:rPr>
              <w:t>66</w:t>
            </w:r>
            <w:r>
              <w:rPr>
                <w:noProof/>
                <w:webHidden/>
              </w:rPr>
              <w:fldChar w:fldCharType="end"/>
            </w:r>
          </w:hyperlink>
        </w:p>
        <w:p w14:paraId="452E816A" w14:textId="03528F64" w:rsidR="00270EDB" w:rsidRDefault="00270EDB">
          <w:pPr>
            <w:pStyle w:val="TOC3"/>
            <w:tabs>
              <w:tab w:val="right" w:leader="dot" w:pos="9061"/>
            </w:tabs>
            <w:rPr>
              <w:rFonts w:asciiTheme="minorHAnsi" w:eastAsiaTheme="minorEastAsia" w:hAnsiTheme="minorHAnsi" w:cstheme="minorBidi"/>
              <w:noProof/>
              <w:sz w:val="24"/>
              <w:szCs w:val="24"/>
            </w:rPr>
          </w:pPr>
          <w:hyperlink w:anchor="_Toc103605551" w:history="1">
            <w:r w:rsidRPr="00065091">
              <w:rPr>
                <w:rStyle w:val="Hyperlink"/>
                <w:noProof/>
              </w:rPr>
              <w:t>How to Compile and run the Decompiler Java program:</w:t>
            </w:r>
            <w:r>
              <w:rPr>
                <w:noProof/>
                <w:webHidden/>
              </w:rPr>
              <w:tab/>
            </w:r>
            <w:r>
              <w:rPr>
                <w:noProof/>
                <w:webHidden/>
              </w:rPr>
              <w:fldChar w:fldCharType="begin"/>
            </w:r>
            <w:r>
              <w:rPr>
                <w:noProof/>
                <w:webHidden/>
              </w:rPr>
              <w:instrText xml:space="preserve"> PAGEREF _Toc103605551 \h </w:instrText>
            </w:r>
            <w:r>
              <w:rPr>
                <w:noProof/>
                <w:webHidden/>
              </w:rPr>
            </w:r>
            <w:r>
              <w:rPr>
                <w:noProof/>
                <w:webHidden/>
              </w:rPr>
              <w:fldChar w:fldCharType="separate"/>
            </w:r>
            <w:r w:rsidR="000656C0">
              <w:rPr>
                <w:noProof/>
                <w:webHidden/>
              </w:rPr>
              <w:t>66</w:t>
            </w:r>
            <w:r>
              <w:rPr>
                <w:noProof/>
                <w:webHidden/>
              </w:rPr>
              <w:fldChar w:fldCharType="end"/>
            </w:r>
          </w:hyperlink>
        </w:p>
        <w:p w14:paraId="2427A809" w14:textId="51DB7C06" w:rsidR="00270EDB" w:rsidRDefault="00270EDB">
          <w:pPr>
            <w:pStyle w:val="TOC2"/>
            <w:tabs>
              <w:tab w:val="right" w:leader="dot" w:pos="9061"/>
            </w:tabs>
            <w:rPr>
              <w:rFonts w:asciiTheme="minorHAnsi" w:eastAsiaTheme="minorEastAsia" w:hAnsiTheme="minorHAnsi" w:cstheme="minorBidi"/>
              <w:b w:val="0"/>
              <w:bCs w:val="0"/>
              <w:noProof/>
              <w:szCs w:val="24"/>
            </w:rPr>
          </w:pPr>
          <w:hyperlink w:anchor="_Toc103605552" w:history="1">
            <w:r w:rsidRPr="00065091">
              <w:rPr>
                <w:rStyle w:val="Hyperlink"/>
                <w:noProof/>
              </w:rPr>
              <w:t>Appendix B: List of libraries/ Software used</w:t>
            </w:r>
            <w:r>
              <w:rPr>
                <w:noProof/>
                <w:webHidden/>
              </w:rPr>
              <w:tab/>
            </w:r>
            <w:r>
              <w:rPr>
                <w:noProof/>
                <w:webHidden/>
              </w:rPr>
              <w:fldChar w:fldCharType="begin"/>
            </w:r>
            <w:r>
              <w:rPr>
                <w:noProof/>
                <w:webHidden/>
              </w:rPr>
              <w:instrText xml:space="preserve"> PAGEREF _Toc103605552 \h </w:instrText>
            </w:r>
            <w:r>
              <w:rPr>
                <w:noProof/>
                <w:webHidden/>
              </w:rPr>
            </w:r>
            <w:r>
              <w:rPr>
                <w:noProof/>
                <w:webHidden/>
              </w:rPr>
              <w:fldChar w:fldCharType="separate"/>
            </w:r>
            <w:r w:rsidR="000656C0">
              <w:rPr>
                <w:noProof/>
                <w:webHidden/>
              </w:rPr>
              <w:t>67</w:t>
            </w:r>
            <w:r>
              <w:rPr>
                <w:noProof/>
                <w:webHidden/>
              </w:rPr>
              <w:fldChar w:fldCharType="end"/>
            </w:r>
          </w:hyperlink>
        </w:p>
        <w:p w14:paraId="206623A9" w14:textId="509FE8A1" w:rsidR="00270EDB" w:rsidRDefault="00270EDB">
          <w:pPr>
            <w:pStyle w:val="TOC3"/>
            <w:tabs>
              <w:tab w:val="right" w:leader="dot" w:pos="9061"/>
            </w:tabs>
            <w:rPr>
              <w:rFonts w:asciiTheme="minorHAnsi" w:eastAsiaTheme="minorEastAsia" w:hAnsiTheme="minorHAnsi" w:cstheme="minorBidi"/>
              <w:noProof/>
              <w:sz w:val="24"/>
              <w:szCs w:val="24"/>
            </w:rPr>
          </w:pPr>
          <w:hyperlink w:anchor="_Toc103605553" w:history="1">
            <w:r w:rsidRPr="00065091">
              <w:rPr>
                <w:rStyle w:val="Hyperlink"/>
                <w:noProof/>
              </w:rPr>
              <w:t>Libraries imported in code:</w:t>
            </w:r>
            <w:r>
              <w:rPr>
                <w:noProof/>
                <w:webHidden/>
              </w:rPr>
              <w:tab/>
            </w:r>
            <w:r>
              <w:rPr>
                <w:noProof/>
                <w:webHidden/>
              </w:rPr>
              <w:fldChar w:fldCharType="begin"/>
            </w:r>
            <w:r>
              <w:rPr>
                <w:noProof/>
                <w:webHidden/>
              </w:rPr>
              <w:instrText xml:space="preserve"> PAGEREF _Toc103605553 \h </w:instrText>
            </w:r>
            <w:r>
              <w:rPr>
                <w:noProof/>
                <w:webHidden/>
              </w:rPr>
            </w:r>
            <w:r>
              <w:rPr>
                <w:noProof/>
                <w:webHidden/>
              </w:rPr>
              <w:fldChar w:fldCharType="separate"/>
            </w:r>
            <w:r w:rsidR="000656C0">
              <w:rPr>
                <w:noProof/>
                <w:webHidden/>
              </w:rPr>
              <w:t>67</w:t>
            </w:r>
            <w:r>
              <w:rPr>
                <w:noProof/>
                <w:webHidden/>
              </w:rPr>
              <w:fldChar w:fldCharType="end"/>
            </w:r>
          </w:hyperlink>
        </w:p>
        <w:p w14:paraId="41DE2571" w14:textId="0972BB54" w:rsidR="006717CB" w:rsidRPr="001B1A5B" w:rsidRDefault="006717CB" w:rsidP="001A27D3">
          <w:r w:rsidRPr="00B94D00">
            <w:rPr>
              <w:bCs/>
              <w:noProof/>
            </w:rPr>
            <w:fldChar w:fldCharType="end"/>
          </w:r>
        </w:p>
      </w:sdtContent>
    </w:sdt>
    <w:p w14:paraId="34EA2009" w14:textId="3B3C0C3B" w:rsidR="00673BB4" w:rsidRPr="001B1A5B" w:rsidRDefault="009F6EF1">
      <w:r w:rsidRPr="001B1A5B">
        <w:br w:type="page"/>
      </w:r>
    </w:p>
    <w:p w14:paraId="1C527B4C" w14:textId="1BCD269B" w:rsidR="00D85490" w:rsidRPr="001B1A5B" w:rsidRDefault="00D85490" w:rsidP="000F7764">
      <w:pPr>
        <w:pStyle w:val="Heading1"/>
        <w:jc w:val="both"/>
        <w:rPr>
          <w:rFonts w:cs="Times New Roman"/>
        </w:rPr>
      </w:pPr>
      <w:bookmarkStart w:id="0" w:name="_Toc103605512"/>
      <w:r w:rsidRPr="001B1A5B">
        <w:rPr>
          <w:rFonts w:cs="Times New Roman"/>
        </w:rPr>
        <w:lastRenderedPageBreak/>
        <w:t>Chapter 1</w:t>
      </w:r>
      <w:bookmarkEnd w:id="0"/>
    </w:p>
    <w:p w14:paraId="0D1231AD" w14:textId="03DB0E6B" w:rsidR="00132570" w:rsidRPr="001B1A5B" w:rsidRDefault="00FA1CAD" w:rsidP="00800B5B">
      <w:pPr>
        <w:pStyle w:val="Heading2"/>
      </w:pPr>
      <w:bookmarkStart w:id="1" w:name="_Toc103605513"/>
      <w:r w:rsidRPr="001B1A5B">
        <w:t>Introduction</w:t>
      </w:r>
      <w:bookmarkEnd w:id="1"/>
    </w:p>
    <w:p w14:paraId="61F37288" w14:textId="6D9010D5" w:rsidR="006D02B7" w:rsidRPr="001B1A5B" w:rsidRDefault="006D02B7" w:rsidP="000F7764">
      <w:pPr>
        <w:jc w:val="both"/>
      </w:pPr>
      <w:r w:rsidRPr="001B1A5B">
        <w:t xml:space="preserve">Ethereum is one of the most exciting block chain technologies as it is not just a cryptocurrency but also supports smart contracts. These are programs that are written in a variety of programming languages and compiled to EVM, a byte-code format like JVM, before they are run on the block chain. The security of these contracts is vital as they can control significant amounts of cryptocurrency. </w:t>
      </w:r>
    </w:p>
    <w:p w14:paraId="129C51D1" w14:textId="78E76DFD" w:rsidR="00887B42" w:rsidRPr="001B1A5B" w:rsidRDefault="00887B42" w:rsidP="000A47A2">
      <w:pPr>
        <w:pStyle w:val="Heading3"/>
      </w:pPr>
      <w:bookmarkStart w:id="2" w:name="_Toc103605514"/>
      <w:r w:rsidRPr="001B1A5B">
        <w:t>1.1.1 Description of the problem</w:t>
      </w:r>
      <w:bookmarkEnd w:id="2"/>
      <w:r w:rsidRPr="001B1A5B">
        <w:t xml:space="preserve"> </w:t>
      </w:r>
    </w:p>
    <w:p w14:paraId="7E80312A" w14:textId="16EB0A3A" w:rsidR="00EC180E" w:rsidRPr="001B1A5B" w:rsidRDefault="006D02B7" w:rsidP="000F7764">
      <w:pPr>
        <w:jc w:val="both"/>
      </w:pPr>
      <w:r w:rsidRPr="001B1A5B">
        <w:t xml:space="preserve">This project requires me to translate EVM byte code to C code. The purpose of this translation is to see whether we can detect bugs using CPROVER tools. If we can successfully use tools used to detect C code bugs on EVM this means we can add verification to EVM (as well as aiding our understanding of the behaviour of the smart contracts) and ensure that the Ethereum currency that is associated with the byte code is protected and less viable to hacking. </w:t>
      </w:r>
    </w:p>
    <w:p w14:paraId="37AB7B4B" w14:textId="77777777" w:rsidR="00CD3DDD" w:rsidRPr="001B1A5B" w:rsidRDefault="00CD3DDD" w:rsidP="000F7764">
      <w:pPr>
        <w:jc w:val="both"/>
      </w:pPr>
    </w:p>
    <w:p w14:paraId="537DBB33" w14:textId="48A5B620" w:rsidR="006D02B7" w:rsidRPr="001B1A5B" w:rsidRDefault="006D02B7" w:rsidP="000F7764">
      <w:pPr>
        <w:jc w:val="both"/>
      </w:pPr>
      <w:r w:rsidRPr="001B1A5B">
        <w:t xml:space="preserve">Decompiling is a part of reverse engineering, I will be using this approach to convert EVM byte code to op code, and then generating C code from this. </w:t>
      </w:r>
    </w:p>
    <w:p w14:paraId="1848C737" w14:textId="77777777" w:rsidR="00CD3DDD" w:rsidRPr="001B1A5B" w:rsidRDefault="00CD3DDD" w:rsidP="000F7764">
      <w:pPr>
        <w:jc w:val="both"/>
      </w:pPr>
    </w:p>
    <w:p w14:paraId="19836DAB" w14:textId="0DAA8BAB" w:rsidR="006D02B7" w:rsidRPr="001B1A5B" w:rsidRDefault="006D02B7" w:rsidP="000F7764">
      <w:pPr>
        <w:spacing w:line="360" w:lineRule="auto"/>
        <w:jc w:val="both"/>
      </w:pPr>
      <w:r w:rsidRPr="001B1A5B">
        <w:t>When</w:t>
      </w:r>
      <w:r w:rsidR="00D606D3">
        <w:t xml:space="preserve"> </w:t>
      </w:r>
      <w:r w:rsidRPr="001B1A5B">
        <w:t>looking to verify whether the software works, I will be specifically be looking at</w:t>
      </w:r>
      <w:r w:rsidR="00CD3DDD" w:rsidRPr="001B1A5B">
        <w:t xml:space="preserve"> answering</w:t>
      </w:r>
      <w:r w:rsidRPr="001B1A5B">
        <w:t xml:space="preserve">: </w:t>
      </w:r>
    </w:p>
    <w:p w14:paraId="7100D3B2" w14:textId="1788AFDB" w:rsidR="00B519B1" w:rsidRPr="001B1A5B" w:rsidRDefault="006D02B7" w:rsidP="000F7764">
      <w:pPr>
        <w:spacing w:line="360" w:lineRule="auto"/>
        <w:jc w:val="both"/>
        <w:rPr>
          <w:i/>
          <w:iCs/>
        </w:rPr>
      </w:pPr>
      <w:r w:rsidRPr="001B1A5B">
        <w:rPr>
          <w:i/>
          <w:iCs/>
        </w:rPr>
        <w:t>Will the program crash? Can it be hacked? Can we do it without running the</w:t>
      </w:r>
      <w:r w:rsidR="000F7764">
        <w:rPr>
          <w:i/>
          <w:iCs/>
        </w:rPr>
        <w:t xml:space="preserve"> original</w:t>
      </w:r>
      <w:r w:rsidRPr="001B1A5B">
        <w:rPr>
          <w:i/>
          <w:iCs/>
        </w:rPr>
        <w:t xml:space="preserve"> program? (Static Analysis, </w:t>
      </w:r>
      <w:r w:rsidR="006717CB" w:rsidRPr="001B1A5B">
        <w:rPr>
          <w:i/>
          <w:iCs/>
        </w:rPr>
        <w:t>i.e.,</w:t>
      </w:r>
      <w:r w:rsidRPr="001B1A5B">
        <w:rPr>
          <w:i/>
          <w:iCs/>
        </w:rPr>
        <w:t xml:space="preserve"> using CPROVER) </w:t>
      </w:r>
    </w:p>
    <w:p w14:paraId="0533203D" w14:textId="170468AC" w:rsidR="006717CB" w:rsidRPr="001B1A5B" w:rsidRDefault="00887B42" w:rsidP="000A47A2">
      <w:pPr>
        <w:pStyle w:val="Heading3"/>
      </w:pPr>
      <w:bookmarkStart w:id="3" w:name="_Toc103605515"/>
      <w:r w:rsidRPr="001B1A5B">
        <w:t xml:space="preserve">1.1.2 </w:t>
      </w:r>
      <w:r w:rsidR="006717CB" w:rsidRPr="001B1A5B">
        <w:t>Project Objectives:</w:t>
      </w:r>
      <w:bookmarkEnd w:id="3"/>
    </w:p>
    <w:p w14:paraId="15687F6F" w14:textId="7704B180" w:rsidR="006717CB" w:rsidRPr="001B1A5B" w:rsidRDefault="006717CB" w:rsidP="00064673">
      <w:pPr>
        <w:pStyle w:val="ListParagraph"/>
        <w:numPr>
          <w:ilvl w:val="0"/>
          <w:numId w:val="3"/>
        </w:numPr>
        <w:jc w:val="both"/>
      </w:pPr>
      <w:r w:rsidRPr="001B1A5B">
        <w:t>Produce a subset of EVM byte code that has been decompiled to C code.</w:t>
      </w:r>
    </w:p>
    <w:p w14:paraId="64ED77EF" w14:textId="0A1A8632" w:rsidR="006717CB" w:rsidRPr="001B1A5B" w:rsidRDefault="006717CB" w:rsidP="00064673">
      <w:pPr>
        <w:pStyle w:val="ListParagraph"/>
        <w:numPr>
          <w:ilvl w:val="0"/>
          <w:numId w:val="3"/>
        </w:numPr>
        <w:jc w:val="both"/>
      </w:pPr>
      <w:r w:rsidRPr="001B1A5B">
        <w:t xml:space="preserve">Develop a program that displays this </w:t>
      </w:r>
      <w:r w:rsidR="00921009" w:rsidRPr="001B1A5B">
        <w:t>decomplication</w:t>
      </w:r>
    </w:p>
    <w:p w14:paraId="364064E2" w14:textId="77777777" w:rsidR="000F7764" w:rsidRDefault="006717CB" w:rsidP="00064673">
      <w:pPr>
        <w:pStyle w:val="ListParagraph"/>
        <w:numPr>
          <w:ilvl w:val="0"/>
          <w:numId w:val="3"/>
        </w:numPr>
        <w:jc w:val="both"/>
      </w:pPr>
      <w:r w:rsidRPr="001B1A5B">
        <w:t>Ensure this subset (of EVM byte code)</w:t>
      </w:r>
      <w:r w:rsidR="009F6EF1" w:rsidRPr="001B1A5B">
        <w:t xml:space="preserve"> </w:t>
      </w:r>
      <w:r w:rsidRPr="001B1A5B">
        <w:t>can be run through the CPROVER tool CBMC</w:t>
      </w:r>
    </w:p>
    <w:p w14:paraId="0753BFAE" w14:textId="25FA6B83" w:rsidR="00CD3DDD" w:rsidRDefault="006717CB" w:rsidP="00064673">
      <w:pPr>
        <w:pStyle w:val="ListParagraph"/>
        <w:numPr>
          <w:ilvl w:val="0"/>
          <w:numId w:val="3"/>
        </w:numPr>
        <w:jc w:val="both"/>
      </w:pPr>
      <w:r w:rsidRPr="001B1A5B">
        <w:t xml:space="preserve">Investigate to what degree do these tools allow us to </w:t>
      </w:r>
      <w:r w:rsidR="007F6FC9" w:rsidRPr="001B1A5B">
        <w:t>analyse</w:t>
      </w:r>
      <w:r w:rsidRPr="001B1A5B">
        <w:t xml:space="preserve"> the EVM </w:t>
      </w:r>
      <w:r w:rsidR="009F6EF1" w:rsidRPr="001B1A5B">
        <w:t>contracts,</w:t>
      </w:r>
      <w:r w:rsidRPr="001B1A5B">
        <w:t xml:space="preserve"> </w:t>
      </w:r>
      <w:proofErr w:type="gramStart"/>
      <w:r w:rsidR="00921009" w:rsidRPr="001B1A5B">
        <w:t>I.e.</w:t>
      </w:r>
      <w:proofErr w:type="gramEnd"/>
      <w:r w:rsidRPr="001B1A5B">
        <w:t xml:space="preserve"> is it able to aid us in detecting bugs?</w:t>
      </w:r>
      <w:r w:rsidR="00CD3DDD" w:rsidRPr="001B1A5B">
        <w:rPr>
          <w:noProof/>
        </w:rPr>
        <w:t xml:space="preserve"> </w:t>
      </w:r>
    </w:p>
    <w:p w14:paraId="12FB36EA" w14:textId="77777777" w:rsidR="007F6FC9" w:rsidRPr="007F6FC9" w:rsidRDefault="007F6FC9" w:rsidP="007F6FC9">
      <w:pPr>
        <w:jc w:val="both"/>
      </w:pPr>
    </w:p>
    <w:p w14:paraId="7B17710E" w14:textId="77777777" w:rsidR="00CD3DDD" w:rsidRPr="001B1A5B" w:rsidRDefault="00CD3DDD" w:rsidP="000F7764">
      <w:pPr>
        <w:jc w:val="both"/>
      </w:pPr>
      <w:r w:rsidRPr="001B1A5B">
        <w:t>These objectives will follow this work plan:</w:t>
      </w:r>
    </w:p>
    <w:p w14:paraId="6FFC382E" w14:textId="77777777" w:rsidR="00CD3DDD" w:rsidRPr="001B1A5B" w:rsidRDefault="00CD3DDD" w:rsidP="000F7764">
      <w:pPr>
        <w:jc w:val="both"/>
      </w:pPr>
    </w:p>
    <w:p w14:paraId="6F72ECFB" w14:textId="4D592563" w:rsidR="00CD3DDD" w:rsidRPr="001B1A5B" w:rsidRDefault="00CD3DDD" w:rsidP="000F7764">
      <w:pPr>
        <w:jc w:val="both"/>
      </w:pPr>
      <w:r w:rsidRPr="001B1A5B">
        <w:rPr>
          <w:noProof/>
        </w:rPr>
        <w:drawing>
          <wp:inline distT="0" distB="0" distL="0" distR="0" wp14:anchorId="2508C175" wp14:editId="6FBC0D68">
            <wp:extent cx="6280785" cy="1372235"/>
            <wp:effectExtent l="0" t="0" r="5715"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8"/>
                    <a:stretch>
                      <a:fillRect/>
                    </a:stretch>
                  </pic:blipFill>
                  <pic:spPr>
                    <a:xfrm>
                      <a:off x="0" y="0"/>
                      <a:ext cx="6280785" cy="1372235"/>
                    </a:xfrm>
                    <a:prstGeom prst="rect">
                      <a:avLst/>
                    </a:prstGeom>
                  </pic:spPr>
                </pic:pic>
              </a:graphicData>
            </a:graphic>
          </wp:inline>
        </w:drawing>
      </w:r>
    </w:p>
    <w:p w14:paraId="5A389D66" w14:textId="22C072E1" w:rsidR="00B519B1" w:rsidRPr="001B1A5B" w:rsidRDefault="00B519B1" w:rsidP="000A47A2">
      <w:pPr>
        <w:pStyle w:val="Heading3"/>
      </w:pPr>
      <w:bookmarkStart w:id="4" w:name="_Toc103605516"/>
      <w:r w:rsidRPr="007F6FC9">
        <w:lastRenderedPageBreak/>
        <w:t xml:space="preserve">1.1.3 </w:t>
      </w:r>
      <w:r w:rsidR="007F6FC9" w:rsidRPr="007F6FC9">
        <w:t>S</w:t>
      </w:r>
      <w:r w:rsidRPr="007F6FC9">
        <w:t xml:space="preserve">ub </w:t>
      </w:r>
      <w:r w:rsidR="007F6FC9" w:rsidRPr="007F6FC9">
        <w:t>O</w:t>
      </w:r>
      <w:r w:rsidRPr="007F6FC9">
        <w:t>bjectives</w:t>
      </w:r>
      <w:bookmarkEnd w:id="4"/>
    </w:p>
    <w:p w14:paraId="74149481" w14:textId="71138979" w:rsidR="00132570" w:rsidRDefault="007F6FC9" w:rsidP="000F7764">
      <w:pPr>
        <w:jc w:val="both"/>
      </w:pPr>
      <w:r>
        <w:t>In order to meet the requirements for the main objective , The sub objectives of the problem were…</w:t>
      </w:r>
    </w:p>
    <w:p w14:paraId="158DCF8F" w14:textId="51A50B09" w:rsidR="007F6FC9" w:rsidRDefault="007F6FC9" w:rsidP="007F6FC9">
      <w:pPr>
        <w:pStyle w:val="ListParagraph"/>
        <w:numPr>
          <w:ilvl w:val="0"/>
          <w:numId w:val="22"/>
        </w:numPr>
        <w:jc w:val="both"/>
      </w:pPr>
      <w:r>
        <w:t>Thoroughly understand each EVM bytecode and their respective Opcode</w:t>
      </w:r>
      <w:r w:rsidR="00EB5BBE">
        <w:t>.</w:t>
      </w:r>
    </w:p>
    <w:p w14:paraId="43A543F1" w14:textId="43299F23" w:rsidR="00FD1716" w:rsidRDefault="00FD1716" w:rsidP="007F6FC9">
      <w:pPr>
        <w:pStyle w:val="ListParagraph"/>
        <w:numPr>
          <w:ilvl w:val="0"/>
          <w:numId w:val="22"/>
        </w:numPr>
        <w:jc w:val="both"/>
      </w:pPr>
      <w:r>
        <w:t>Learn  how to approach Decompilation and understand reverse engineering.</w:t>
      </w:r>
    </w:p>
    <w:p w14:paraId="3054E8DD" w14:textId="73450040" w:rsidR="00FD1716" w:rsidRDefault="00FD1716" w:rsidP="007F6FC9">
      <w:pPr>
        <w:pStyle w:val="ListParagraph"/>
        <w:numPr>
          <w:ilvl w:val="0"/>
          <w:numId w:val="22"/>
        </w:numPr>
        <w:jc w:val="both"/>
      </w:pPr>
      <w:r>
        <w:t>Learn the connection between high-level programs and byte code.</w:t>
      </w:r>
    </w:p>
    <w:p w14:paraId="7043E1CE" w14:textId="395F3E58" w:rsidR="00EB5BBE" w:rsidRDefault="00EB5BBE" w:rsidP="007F6FC9">
      <w:pPr>
        <w:pStyle w:val="ListParagraph"/>
        <w:numPr>
          <w:ilvl w:val="0"/>
          <w:numId w:val="22"/>
        </w:numPr>
        <w:jc w:val="both"/>
      </w:pPr>
      <w:r>
        <w:t>Learn about the EVM in deep detail.</w:t>
      </w:r>
    </w:p>
    <w:p w14:paraId="15E777AF" w14:textId="0B6516BA" w:rsidR="00EB5BBE" w:rsidRDefault="00EB5BBE" w:rsidP="007F6FC9">
      <w:pPr>
        <w:pStyle w:val="ListParagraph"/>
        <w:numPr>
          <w:ilvl w:val="0"/>
          <w:numId w:val="22"/>
        </w:numPr>
        <w:jc w:val="both"/>
      </w:pPr>
      <w:r>
        <w:t>Understand how the EVM processes Bytecode</w:t>
      </w:r>
    </w:p>
    <w:p w14:paraId="2F496875" w14:textId="12C75F8B" w:rsidR="007F6FC9" w:rsidRDefault="007F6FC9" w:rsidP="007F6FC9">
      <w:pPr>
        <w:pStyle w:val="ListParagraph"/>
        <w:numPr>
          <w:ilvl w:val="0"/>
          <w:numId w:val="22"/>
        </w:numPr>
        <w:jc w:val="both"/>
      </w:pPr>
      <w:r>
        <w:t>Understand the Semantics of each Opcode</w:t>
      </w:r>
      <w:r w:rsidR="00EB5BBE">
        <w:t>.</w:t>
      </w:r>
    </w:p>
    <w:p w14:paraId="02E1CB74" w14:textId="6C4E4C05" w:rsidR="007F6FC9" w:rsidRDefault="007F6FC9" w:rsidP="007F6FC9">
      <w:pPr>
        <w:pStyle w:val="ListParagraph"/>
        <w:numPr>
          <w:ilvl w:val="0"/>
          <w:numId w:val="22"/>
        </w:numPr>
        <w:jc w:val="both"/>
      </w:pPr>
      <w:r>
        <w:t>Develop methods to sort bytecode into these individual Opcodes</w:t>
      </w:r>
      <w:r w:rsidR="00EB5BBE">
        <w:t>.</w:t>
      </w:r>
    </w:p>
    <w:p w14:paraId="309C0DF3" w14:textId="4912AB9C" w:rsidR="007F6FC9" w:rsidRDefault="00EB5BBE" w:rsidP="007F6FC9">
      <w:pPr>
        <w:pStyle w:val="ListParagraph"/>
        <w:numPr>
          <w:ilvl w:val="0"/>
          <w:numId w:val="22"/>
        </w:numPr>
        <w:jc w:val="both"/>
      </w:pPr>
      <w:r>
        <w:t>Learn how to program in C.</w:t>
      </w:r>
    </w:p>
    <w:p w14:paraId="74AAA38D" w14:textId="42F9AE67" w:rsidR="00EB5BBE" w:rsidRDefault="00EB5BBE" w:rsidP="007F6FC9">
      <w:pPr>
        <w:pStyle w:val="ListParagraph"/>
        <w:numPr>
          <w:ilvl w:val="0"/>
          <w:numId w:val="22"/>
        </w:numPr>
        <w:jc w:val="both"/>
      </w:pPr>
      <w:r>
        <w:t>Using Knowledge of programming in C, develop equivalent methods for each EVM bytecode.</w:t>
      </w:r>
    </w:p>
    <w:p w14:paraId="033CB0E8" w14:textId="450F943D" w:rsidR="00EB5BBE" w:rsidRDefault="00EB5BBE" w:rsidP="007F6FC9">
      <w:pPr>
        <w:pStyle w:val="ListParagraph"/>
        <w:numPr>
          <w:ilvl w:val="0"/>
          <w:numId w:val="22"/>
        </w:numPr>
        <w:jc w:val="both"/>
      </w:pPr>
      <w:r>
        <w:t>Using Knowledge of Java programming, develop software to decompile the EVM byte code, and produce the relevant C code as an output.</w:t>
      </w:r>
    </w:p>
    <w:p w14:paraId="01B6C90C" w14:textId="1E110650" w:rsidR="00EB5BBE" w:rsidRDefault="00EB5BBE" w:rsidP="007F6FC9">
      <w:pPr>
        <w:pStyle w:val="ListParagraph"/>
        <w:numPr>
          <w:ilvl w:val="0"/>
          <w:numId w:val="22"/>
        </w:numPr>
        <w:jc w:val="both"/>
      </w:pPr>
      <w:r>
        <w:t>Produce analysis of each opcode working.</w:t>
      </w:r>
    </w:p>
    <w:p w14:paraId="41526C8F" w14:textId="028B9F44" w:rsidR="007F6FC9" w:rsidRPr="00EB5BBE" w:rsidRDefault="00EB5BBE" w:rsidP="000F7764">
      <w:pPr>
        <w:pStyle w:val="ListParagraph"/>
        <w:numPr>
          <w:ilvl w:val="0"/>
          <w:numId w:val="22"/>
        </w:numPr>
        <w:jc w:val="both"/>
      </w:pPr>
      <w:r>
        <w:t>Produce analysis of the C code being executable.</w:t>
      </w:r>
    </w:p>
    <w:p w14:paraId="7FDF40C0" w14:textId="60B98BB2" w:rsidR="00025032" w:rsidRPr="001B1A5B" w:rsidRDefault="002A2DA8" w:rsidP="000A47A2">
      <w:pPr>
        <w:pStyle w:val="Heading3"/>
        <w:rPr>
          <w:sz w:val="24"/>
        </w:rPr>
      </w:pPr>
      <w:bookmarkStart w:id="5" w:name="_Toc103605517"/>
      <w:r w:rsidRPr="001B1A5B">
        <w:t xml:space="preserve">1.1.3 </w:t>
      </w:r>
      <w:r w:rsidR="00025032" w:rsidRPr="001B1A5B">
        <w:t>Project Beneficiaries</w:t>
      </w:r>
      <w:bookmarkEnd w:id="5"/>
    </w:p>
    <w:p w14:paraId="32C40E32" w14:textId="77777777" w:rsidR="00025032" w:rsidRPr="001B1A5B" w:rsidRDefault="00025032" w:rsidP="000F7764">
      <w:pPr>
        <w:jc w:val="both"/>
      </w:pPr>
      <w:r w:rsidRPr="001B1A5B">
        <w:t xml:space="preserve">Beneficiaries of the project include: </w:t>
      </w:r>
    </w:p>
    <w:p w14:paraId="2661652A" w14:textId="7E8A444F" w:rsidR="00025032" w:rsidRPr="00EB5BBE" w:rsidRDefault="00025032" w:rsidP="00EB5BBE">
      <w:pPr>
        <w:jc w:val="both"/>
      </w:pPr>
      <w:r w:rsidRPr="00EB5BBE">
        <w:t xml:space="preserve">My clients and I: </w:t>
      </w:r>
    </w:p>
    <w:p w14:paraId="196B8F40" w14:textId="77777777" w:rsidR="007F6FC9" w:rsidRPr="007F6FC9" w:rsidRDefault="007F6FC9" w:rsidP="007F6FC9">
      <w:pPr>
        <w:jc w:val="both"/>
      </w:pPr>
    </w:p>
    <w:p w14:paraId="0172BD4D" w14:textId="714C14AB" w:rsidR="00025032" w:rsidRDefault="00025032" w:rsidP="007F6FC9">
      <w:pPr>
        <w:pStyle w:val="ListParagraph"/>
        <w:numPr>
          <w:ilvl w:val="0"/>
          <w:numId w:val="21"/>
        </w:numPr>
        <w:jc w:val="both"/>
      </w:pPr>
      <w:r w:rsidRPr="007F6FC9">
        <w:t xml:space="preserve">Martin is quite interested in the verification end of the problem we are trying to solve, while Michael is interested in the Ethereum cryptocurrency side of things. My aim is to pave a connection between the two. </w:t>
      </w:r>
    </w:p>
    <w:p w14:paraId="0EC1C90E" w14:textId="77777777" w:rsidR="007F6FC9" w:rsidRPr="007F6FC9" w:rsidRDefault="007F6FC9" w:rsidP="007F6FC9">
      <w:pPr>
        <w:jc w:val="both"/>
      </w:pPr>
    </w:p>
    <w:p w14:paraId="29D4D990" w14:textId="7105B9D5" w:rsidR="00025032" w:rsidRPr="00EB5BBE" w:rsidRDefault="00025032" w:rsidP="00EB5BBE">
      <w:pPr>
        <w:jc w:val="both"/>
      </w:pPr>
      <w:r w:rsidRPr="00EB5BBE">
        <w:t>Academics</w:t>
      </w:r>
      <w:r w:rsidR="00A56184" w:rsidRPr="00EB5BBE">
        <w:t>:</w:t>
      </w:r>
    </w:p>
    <w:p w14:paraId="54726BA3" w14:textId="77777777" w:rsidR="00673BB4" w:rsidRDefault="00025032" w:rsidP="007F6FC9">
      <w:pPr>
        <w:pStyle w:val="ListParagraph"/>
        <w:numPr>
          <w:ilvl w:val="0"/>
          <w:numId w:val="21"/>
        </w:numPr>
        <w:jc w:val="both"/>
      </w:pPr>
      <w:r w:rsidRPr="001B1A5B">
        <w:t>The findings of this development may be of interests to academics in similar fields of work</w:t>
      </w:r>
      <w:r w:rsidR="00673BB4">
        <w:t xml:space="preserve"> some examples include :</w:t>
      </w:r>
    </w:p>
    <w:p w14:paraId="2C2CB40A" w14:textId="0D8CF800" w:rsidR="00673BB4" w:rsidRDefault="00673BB4" w:rsidP="007F6FC9">
      <w:pPr>
        <w:pStyle w:val="ListParagraph"/>
        <w:jc w:val="both"/>
      </w:pPr>
      <w:r w:rsidRPr="007F6FC9">
        <w:t>C</w:t>
      </w:r>
      <w:r w:rsidR="00025032" w:rsidRPr="007F6FC9">
        <w:t xml:space="preserve">yber </w:t>
      </w:r>
      <w:r w:rsidRPr="007F6FC9">
        <w:t>S</w:t>
      </w:r>
      <w:r w:rsidR="00025032" w:rsidRPr="007F6FC9">
        <w:t>ecurit</w:t>
      </w:r>
      <w:r w:rsidRPr="007F6FC9">
        <w:t>y, D</w:t>
      </w:r>
      <w:r w:rsidR="00025032" w:rsidRPr="007F6FC9">
        <w:t xml:space="preserve">ecomplication </w:t>
      </w:r>
      <w:r w:rsidRPr="007F6FC9">
        <w:t xml:space="preserve">EVM bytecode, reverse engineering </w:t>
      </w:r>
      <w:r w:rsidR="00025032" w:rsidRPr="007F6FC9">
        <w:t xml:space="preserve">and more. </w:t>
      </w:r>
    </w:p>
    <w:p w14:paraId="7412CE3F" w14:textId="77777777" w:rsidR="007F6FC9" w:rsidRPr="007F6FC9" w:rsidRDefault="007F6FC9" w:rsidP="007F6FC9">
      <w:pPr>
        <w:pStyle w:val="ListParagraph"/>
        <w:jc w:val="both"/>
      </w:pPr>
    </w:p>
    <w:p w14:paraId="739E4A79" w14:textId="0C95FC89" w:rsidR="00025032" w:rsidRPr="00EB5BBE" w:rsidRDefault="00025032" w:rsidP="00EB5BBE">
      <w:pPr>
        <w:jc w:val="both"/>
      </w:pPr>
      <w:r w:rsidRPr="00EB5BBE">
        <w:t>People using blockchain</w:t>
      </w:r>
      <w:r w:rsidR="00A56184" w:rsidRPr="00EB5BBE">
        <w:t>:</w:t>
      </w:r>
      <w:r w:rsidRPr="00EB5BBE">
        <w:t xml:space="preserve"> </w:t>
      </w:r>
    </w:p>
    <w:p w14:paraId="1A9BED29" w14:textId="77777777" w:rsidR="00025032" w:rsidRPr="007F6FC9" w:rsidRDefault="00025032" w:rsidP="007F6FC9">
      <w:pPr>
        <w:pStyle w:val="ListParagraph"/>
        <w:numPr>
          <w:ilvl w:val="0"/>
          <w:numId w:val="21"/>
        </w:numPr>
        <w:jc w:val="both"/>
      </w:pPr>
      <w:r w:rsidRPr="007F6FC9">
        <w:t xml:space="preserve">If we can validate smart contracts, it can prevent huge financial losses for people that are part of the Ethereum blockchain. </w:t>
      </w:r>
    </w:p>
    <w:p w14:paraId="6AE5F244" w14:textId="77777777" w:rsidR="00025032" w:rsidRPr="007F6FC9" w:rsidRDefault="00025032" w:rsidP="007F6FC9">
      <w:pPr>
        <w:pStyle w:val="ListParagraph"/>
        <w:numPr>
          <w:ilvl w:val="0"/>
          <w:numId w:val="21"/>
        </w:numPr>
        <w:jc w:val="both"/>
      </w:pPr>
      <w:r w:rsidRPr="007F6FC9">
        <w:t xml:space="preserve">In the past there have been times where hacking into the currency has led to cryptocurrency being destroyed. In 2017, “$300m of cryptocurrency was lost after a series of bugs in a popular digital wallet service led one curious developer to accidentally take control of and then lock up the funds” Locating these bugs can prevent similar cases from occurring, adding more security to the currency and more protection for people using block chain. </w:t>
      </w:r>
    </w:p>
    <w:p w14:paraId="18890105" w14:textId="77777777" w:rsidR="00673BB4" w:rsidRDefault="00673BB4" w:rsidP="000F7764">
      <w:pPr>
        <w:jc w:val="both"/>
      </w:pPr>
    </w:p>
    <w:p w14:paraId="05F44EB6" w14:textId="5F6B001A" w:rsidR="00CD3DDD" w:rsidRPr="001B1A5B" w:rsidRDefault="00025032" w:rsidP="000F7764">
      <w:pPr>
        <w:jc w:val="both"/>
      </w:pPr>
      <w:r w:rsidRPr="001B1A5B">
        <w:t xml:space="preserve">In general, building tools that are useful is the main benefit of this project. </w:t>
      </w:r>
      <w:r w:rsidR="00A56184">
        <w:t>Identifying</w:t>
      </w:r>
      <w:r w:rsidRPr="001B1A5B">
        <w:t xml:space="preserve"> and ideally preventing bugs with evidence that it works would be the ideal outcome of this project. </w:t>
      </w:r>
    </w:p>
    <w:p w14:paraId="7020ACB0" w14:textId="215D35CD" w:rsidR="00CD3DDD" w:rsidRPr="00EB5BBE" w:rsidRDefault="00CD3DDD" w:rsidP="000A47A2">
      <w:pPr>
        <w:pStyle w:val="Heading3"/>
      </w:pPr>
      <w:bookmarkStart w:id="6" w:name="_Toc103605518"/>
      <w:r w:rsidRPr="00EB5BBE">
        <w:t xml:space="preserve">1.1.4 </w:t>
      </w:r>
      <w:r w:rsidR="00EB5BBE" w:rsidRPr="00EB5BBE">
        <w:t>Work performed</w:t>
      </w:r>
      <w:bookmarkEnd w:id="6"/>
    </w:p>
    <w:p w14:paraId="0FE5B4D2" w14:textId="20C5C946" w:rsidR="00EB5BBE" w:rsidRDefault="00EB5BBE" w:rsidP="007E15F4">
      <w:r w:rsidRPr="00EB5BBE">
        <w:t xml:space="preserve">In order to achieve </w:t>
      </w:r>
      <w:r w:rsidR="007E15F4">
        <w:t xml:space="preserve">the </w:t>
      </w:r>
      <w:r w:rsidRPr="00EB5BBE">
        <w:t xml:space="preserve"> objectives and sub-objectives</w:t>
      </w:r>
      <w:r w:rsidR="007E15F4">
        <w:t xml:space="preserve">, a lot of time was spent developing the appropriate C code for each instruction. I had no previous experience with C or EVM, so this </w:t>
      </w:r>
      <w:r w:rsidR="007E15F4">
        <w:lastRenderedPageBreak/>
        <w:t xml:space="preserve">was all new to me. Every development was discussed and tested with the consultant, and  advised was given to produce two possible outputs, one that is executable in c , and one that is analysable with CProver. The difference between the two is that the EVM processes its values as 256 bits per word. This is not compatible for executable c , so an executable product must use a 64-bit integer instead. However an analysable program (one that is checked with </w:t>
      </w:r>
      <w:r w:rsidR="007E15F4">
        <w:t>Cprover</w:t>
      </w:r>
      <w:r w:rsidR="007E15F4">
        <w:t>) can have a 256-bit</w:t>
      </w:r>
      <w:r w:rsidR="007E15F4">
        <w:t xml:space="preserve"> integer </w:t>
      </w:r>
      <w:r w:rsidR="007E15F4">
        <w:t>. The project has</w:t>
      </w:r>
      <w:r w:rsidR="007E15F4">
        <w:t xml:space="preserve"> a switch between an executable and analysable,</w:t>
      </w:r>
      <w:r w:rsidR="00004F28">
        <w:t xml:space="preserve"> </w:t>
      </w:r>
      <w:r w:rsidR="00EC180E">
        <w:t>i.e.</w:t>
      </w:r>
      <w:r w:rsidR="00004F28">
        <w:t xml:space="preserve"> it </w:t>
      </w:r>
      <w:r w:rsidR="007E15F4">
        <w:t>give</w:t>
      </w:r>
      <w:r w:rsidR="007E15F4">
        <w:t>s</w:t>
      </w:r>
      <w:r w:rsidR="007E15F4">
        <w:t xml:space="preserve"> </w:t>
      </w:r>
      <w:r w:rsidR="007E15F4">
        <w:t xml:space="preserve">the user an </w:t>
      </w:r>
      <w:r w:rsidR="007E15F4">
        <w:t xml:space="preserve"> option to make runnable code </w:t>
      </w:r>
      <w:r w:rsidR="007E15F4">
        <w:t>and C</w:t>
      </w:r>
      <w:r w:rsidR="007E15F4">
        <w:t>prover code</w:t>
      </w:r>
      <w:r w:rsidR="007E15F4">
        <w:t>.</w:t>
      </w:r>
    </w:p>
    <w:p w14:paraId="21D4F688" w14:textId="170E7046" w:rsidR="00004F28" w:rsidRDefault="00004F28" w:rsidP="007E15F4"/>
    <w:p w14:paraId="5B4BE48C" w14:textId="36157DB7" w:rsidR="00004F28" w:rsidRDefault="00FD1716" w:rsidP="007E15F4">
      <w:r>
        <w:t>The project was split into two sections, disassembling opcodes and decompiling the disassembled opcodes.</w:t>
      </w:r>
      <w:r w:rsidR="00583F01">
        <w:t xml:space="preserve"> These sections were developed using the iteration development cycle , since the disassembly is closely linked to the Decompilation. Due to this link, the iteration development cycle was followed, since each stage of this project built upon a previous requirement. The emphasis of this project is the design of the c code that is decompiled from EVM bytecode, and its analysis. Finding bugs in the decompiled code means there are errors in the bytecode itself, which can be useful in developing the security of the Ethereum blockchain. Analysis of all the tests conducted on each opcode allow for further development on this project if it is found to be relevant to locating bugs in EVM smart contracts.</w:t>
      </w:r>
    </w:p>
    <w:p w14:paraId="71849996" w14:textId="77777777" w:rsidR="00583F01" w:rsidRPr="00EB5BBE" w:rsidRDefault="00583F01" w:rsidP="007E15F4"/>
    <w:p w14:paraId="3F262FD5" w14:textId="68DBC9F6" w:rsidR="00025032" w:rsidRDefault="00583F01" w:rsidP="00583F01">
      <w:r>
        <w:t xml:space="preserve">Since accurate decomplication is very complex and considering the </w:t>
      </w:r>
      <w:proofErr w:type="gramStart"/>
      <w:r>
        <w:t>time</w:t>
      </w:r>
      <w:proofErr w:type="gramEnd"/>
      <w:r>
        <w:t xml:space="preserve"> it took to develop c code for each instruction, the scope of the project was slightly limited when decompiling certain opcodes. Decompilation to the exact previous high-level code (for example, bytecode can be produced when compiling a high-level programming language like Solidity) is near impossible. This is because when high-level programs turn into bytecode, they are simplified greatly and omit a lot of detail. This project displays every opcode’s gas consumption, and their disassembly. However certain opcodes do not have equivalent C methods. For example, some op codes require access to the EVM’s storage ,accounts on the Ethereum blockchain and memory, which are not accessible in C as these are environmental variables. Programming these in C would require mapping several systems together , creating a blockchain, etc. Therefore not every opcode has C, but a big portion has been modelled regardless. The omitted c codes can be seen in the testing tables in the </w:t>
      </w:r>
      <w:proofErr w:type="gramStart"/>
      <w:r>
        <w:t>Appendix, and</w:t>
      </w:r>
      <w:proofErr w:type="gramEnd"/>
      <w:r>
        <w:t xml:space="preserve"> are labelled “out of scope”. This project does model the EVM stack, memory, storage and accounts , but not at the complexity of the actual EVM.</w:t>
      </w:r>
    </w:p>
    <w:p w14:paraId="52DFDD66" w14:textId="77777777" w:rsidR="00583F01" w:rsidRPr="00583F01" w:rsidRDefault="00583F01" w:rsidP="00583F01">
      <w:pPr>
        <w:rPr>
          <w:rFonts w:eastAsiaTheme="minorEastAsia" w:cstheme="minorBidi"/>
        </w:rPr>
      </w:pPr>
    </w:p>
    <w:p w14:paraId="73E63AB2" w14:textId="1BDF4E3D" w:rsidR="00D85490" w:rsidRPr="001B1A5B" w:rsidRDefault="00D85490" w:rsidP="000F7764">
      <w:pPr>
        <w:pStyle w:val="Heading1"/>
        <w:jc w:val="both"/>
        <w:rPr>
          <w:rFonts w:cs="Times New Roman"/>
          <w:lang w:val="en-US" w:eastAsia="ja-JP"/>
        </w:rPr>
      </w:pPr>
      <w:bookmarkStart w:id="7" w:name="_Toc103605519"/>
      <w:r w:rsidRPr="001B1A5B">
        <w:rPr>
          <w:rFonts w:cs="Times New Roman"/>
        </w:rPr>
        <w:t>Chapter 2</w:t>
      </w:r>
      <w:bookmarkEnd w:id="7"/>
    </w:p>
    <w:p w14:paraId="07E7F69F" w14:textId="5301930C" w:rsidR="000C5EDC" w:rsidRDefault="000C5EDC" w:rsidP="00800B5B">
      <w:pPr>
        <w:pStyle w:val="Heading2"/>
      </w:pPr>
      <w:bookmarkStart w:id="8" w:name="_Toc103605520"/>
      <w:r w:rsidRPr="001B1A5B">
        <w:t>Project Outputs</w:t>
      </w:r>
      <w:bookmarkEnd w:id="8"/>
      <w:r w:rsidR="00E53DE9" w:rsidRPr="001B1A5B">
        <w:t xml:space="preserve"> </w:t>
      </w:r>
    </w:p>
    <w:p w14:paraId="7E7317C3" w14:textId="7DA0C84B" w:rsidR="00DC2841" w:rsidRPr="005E14DC" w:rsidRDefault="00DC2841" w:rsidP="00DC2841">
      <w:pPr>
        <w:cnfStyle w:val="101000000100" w:firstRow="1" w:lastRow="0" w:firstColumn="1" w:lastColumn="0" w:oddVBand="0" w:evenVBand="0" w:oddHBand="0" w:evenHBand="0" w:firstRowFirstColumn="1" w:firstRowLastColumn="0" w:lastRowFirstColumn="0" w:lastRowLastColumn="0"/>
        <w:rPr>
          <w:i/>
          <w:iCs/>
          <w:u w:val="single"/>
        </w:rPr>
      </w:pPr>
      <w:r w:rsidRPr="005E14DC">
        <w:rPr>
          <w:u w:val="single"/>
        </w:rPr>
        <w:t>Project Definition Document</w:t>
      </w:r>
    </w:p>
    <w:p w14:paraId="50566F5F" w14:textId="77777777" w:rsidR="00DC2841" w:rsidRPr="00DC2841" w:rsidRDefault="00DC2841" w:rsidP="00DC2841"/>
    <w:tbl>
      <w:tblPr>
        <w:tblStyle w:val="ListTable7ColourfulAccent6"/>
        <w:tblW w:w="0" w:type="auto"/>
        <w:tblLook w:val="04A0" w:firstRow="1" w:lastRow="0" w:firstColumn="1" w:lastColumn="0" w:noHBand="0" w:noVBand="1"/>
      </w:tblPr>
      <w:tblGrid>
        <w:gridCol w:w="1843"/>
        <w:gridCol w:w="7228"/>
      </w:tblGrid>
      <w:tr w:rsidR="00CC53D8" w:rsidRPr="003533A5" w14:paraId="6B8BFA8F" w14:textId="77777777" w:rsidTr="003533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Borders>
              <w:bottom w:val="double" w:sz="4" w:space="0" w:color="79498B" w:themeColor="accent6"/>
              <w:right w:val="double" w:sz="4" w:space="0" w:color="79498B" w:themeColor="accent6"/>
            </w:tcBorders>
          </w:tcPr>
          <w:p w14:paraId="5BF88C12" w14:textId="0398F18B" w:rsidR="00CC53D8" w:rsidRPr="003533A5" w:rsidRDefault="003533A5" w:rsidP="000F7764">
            <w:pPr>
              <w:jc w:val="both"/>
              <w:rPr>
                <w:i w:val="0"/>
                <w:iCs w:val="0"/>
                <w:sz w:val="24"/>
              </w:rPr>
            </w:pPr>
            <w:r w:rsidRPr="003533A5">
              <w:rPr>
                <w:i w:val="0"/>
                <w:iCs w:val="0"/>
                <w:sz w:val="24"/>
              </w:rPr>
              <w:t>Output</w:t>
            </w:r>
          </w:p>
        </w:tc>
        <w:tc>
          <w:tcPr>
            <w:tcW w:w="7228" w:type="dxa"/>
            <w:tcBorders>
              <w:left w:val="double" w:sz="4" w:space="0" w:color="79498B" w:themeColor="accent6"/>
              <w:bottom w:val="double" w:sz="4" w:space="0" w:color="79498B" w:themeColor="accent6"/>
            </w:tcBorders>
          </w:tcPr>
          <w:p w14:paraId="69227FC1" w14:textId="1C0D5A6D" w:rsidR="00CC53D8" w:rsidRPr="003533A5" w:rsidRDefault="00E9365A" w:rsidP="000F7764">
            <w:pPr>
              <w:jc w:val="both"/>
              <w:cnfStyle w:val="100000000000" w:firstRow="1" w:lastRow="0" w:firstColumn="0" w:lastColumn="0" w:oddVBand="0" w:evenVBand="0" w:oddHBand="0" w:evenHBand="0" w:firstRowFirstColumn="0" w:firstRowLastColumn="0" w:lastRowFirstColumn="0" w:lastRowLastColumn="0"/>
              <w:rPr>
                <w:i w:val="0"/>
                <w:iCs w:val="0"/>
                <w:sz w:val="24"/>
              </w:rPr>
            </w:pPr>
            <w:r>
              <w:rPr>
                <w:i w:val="0"/>
                <w:iCs w:val="0"/>
                <w:sz w:val="24"/>
              </w:rPr>
              <w:t>Project Definition Document</w:t>
            </w:r>
          </w:p>
        </w:tc>
      </w:tr>
      <w:tr w:rsidR="00CC53D8" w:rsidRPr="003533A5" w14:paraId="3613E7F6"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uble" w:sz="4" w:space="0" w:color="79498B" w:themeColor="accent6"/>
              <w:bottom w:val="dotted" w:sz="4" w:space="0" w:color="79498B" w:themeColor="accent6"/>
              <w:right w:val="double" w:sz="4" w:space="0" w:color="79498B" w:themeColor="accent6"/>
            </w:tcBorders>
          </w:tcPr>
          <w:p w14:paraId="74182BEB" w14:textId="1D770444" w:rsidR="00CC53D8" w:rsidRPr="003533A5" w:rsidRDefault="003533A5" w:rsidP="000F7764">
            <w:pPr>
              <w:jc w:val="both"/>
              <w:rPr>
                <w:i w:val="0"/>
                <w:iCs w:val="0"/>
                <w:sz w:val="24"/>
              </w:rPr>
            </w:pPr>
            <w:r w:rsidRPr="003533A5">
              <w:rPr>
                <w:i w:val="0"/>
                <w:iCs w:val="0"/>
                <w:sz w:val="24"/>
              </w:rPr>
              <w:t>Description</w:t>
            </w:r>
          </w:p>
        </w:tc>
        <w:tc>
          <w:tcPr>
            <w:tcW w:w="7228" w:type="dxa"/>
            <w:tcBorders>
              <w:top w:val="double" w:sz="4" w:space="0" w:color="79498B" w:themeColor="accent6"/>
              <w:left w:val="double" w:sz="4" w:space="0" w:color="79498B" w:themeColor="accent6"/>
              <w:bottom w:val="dotted" w:sz="4" w:space="0" w:color="79498B" w:themeColor="accent6"/>
            </w:tcBorders>
          </w:tcPr>
          <w:p w14:paraId="5E59CCD5" w14:textId="4C8D90CE" w:rsidR="00CC53D8" w:rsidRPr="003533A5" w:rsidRDefault="00BF1557" w:rsidP="000F7764">
            <w:pPr>
              <w:tabs>
                <w:tab w:val="left" w:pos="1122"/>
              </w:tabs>
              <w:jc w:val="both"/>
              <w:cnfStyle w:val="000000100000" w:firstRow="0" w:lastRow="0" w:firstColumn="0" w:lastColumn="0" w:oddVBand="0" w:evenVBand="0" w:oddHBand="1" w:evenHBand="0" w:firstRowFirstColumn="0" w:firstRowLastColumn="0" w:lastRowFirstColumn="0" w:lastRowLastColumn="0"/>
            </w:pPr>
            <w:r>
              <w:t>Document that outlined the original set of requirements, project objectives, work plan and project risks that were requested by my academic client</w:t>
            </w:r>
          </w:p>
        </w:tc>
      </w:tr>
      <w:tr w:rsidR="003533A5" w:rsidRPr="003533A5" w14:paraId="568093F1" w14:textId="77777777" w:rsidTr="003533A5">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34B6A761" w14:textId="038AA2FE" w:rsidR="003533A5" w:rsidRPr="003533A5" w:rsidRDefault="003533A5" w:rsidP="000F7764">
            <w:pPr>
              <w:jc w:val="both"/>
              <w:rPr>
                <w:i w:val="0"/>
                <w:iCs w:val="0"/>
                <w:sz w:val="24"/>
              </w:rPr>
            </w:pPr>
            <w:r w:rsidRPr="003533A5">
              <w:rPr>
                <w:i w:val="0"/>
                <w:iCs w:val="0"/>
                <w:sz w:val="24"/>
              </w:rPr>
              <w:t>Type of Output</w:t>
            </w:r>
          </w:p>
        </w:tc>
        <w:tc>
          <w:tcPr>
            <w:tcW w:w="7228" w:type="dxa"/>
            <w:tcBorders>
              <w:top w:val="dotted" w:sz="4" w:space="0" w:color="79498B" w:themeColor="accent6"/>
              <w:left w:val="double" w:sz="4" w:space="0" w:color="79498B" w:themeColor="accent6"/>
              <w:bottom w:val="dotted" w:sz="4" w:space="0" w:color="79498B" w:themeColor="accent6"/>
            </w:tcBorders>
          </w:tcPr>
          <w:p w14:paraId="5E3FF400" w14:textId="0919218B" w:rsidR="003533A5" w:rsidRPr="003533A5" w:rsidRDefault="009865EC" w:rsidP="000F7764">
            <w:pPr>
              <w:jc w:val="both"/>
              <w:cnfStyle w:val="000000000000" w:firstRow="0" w:lastRow="0" w:firstColumn="0" w:lastColumn="0" w:oddVBand="0" w:evenVBand="0" w:oddHBand="0" w:evenHBand="0" w:firstRowFirstColumn="0" w:firstRowLastColumn="0" w:lastRowFirstColumn="0" w:lastRowLastColumn="0"/>
            </w:pPr>
            <w:r>
              <w:t xml:space="preserve">Pdf Document </w:t>
            </w:r>
          </w:p>
        </w:tc>
      </w:tr>
      <w:tr w:rsidR="003533A5" w:rsidRPr="003533A5" w14:paraId="0225149F"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1DB86CA1" w14:textId="2AF51C2C" w:rsidR="003533A5" w:rsidRPr="003533A5" w:rsidRDefault="003533A5" w:rsidP="000F7764">
            <w:pPr>
              <w:jc w:val="both"/>
              <w:rPr>
                <w:i w:val="0"/>
                <w:iCs w:val="0"/>
                <w:sz w:val="24"/>
              </w:rPr>
            </w:pPr>
            <w:r w:rsidRPr="003533A5">
              <w:rPr>
                <w:i w:val="0"/>
                <w:iCs w:val="0"/>
                <w:sz w:val="24"/>
              </w:rPr>
              <w:t>Recipient</w:t>
            </w:r>
          </w:p>
        </w:tc>
        <w:tc>
          <w:tcPr>
            <w:tcW w:w="7228" w:type="dxa"/>
            <w:tcBorders>
              <w:top w:val="dotted" w:sz="4" w:space="0" w:color="79498B" w:themeColor="accent6"/>
              <w:left w:val="double" w:sz="4" w:space="0" w:color="79498B" w:themeColor="accent6"/>
              <w:bottom w:val="dotted" w:sz="4" w:space="0" w:color="79498B" w:themeColor="accent6"/>
            </w:tcBorders>
          </w:tcPr>
          <w:p w14:paraId="472C1B6E" w14:textId="198C4B40" w:rsidR="003533A5" w:rsidRPr="003533A5" w:rsidRDefault="00BF1557" w:rsidP="000F7764">
            <w:pPr>
              <w:jc w:val="both"/>
              <w:cnfStyle w:val="000000100000" w:firstRow="0" w:lastRow="0" w:firstColumn="0" w:lastColumn="0" w:oddVBand="0" w:evenVBand="0" w:oddHBand="1" w:evenHBand="0" w:firstRowFirstColumn="0" w:firstRowLastColumn="0" w:lastRowFirstColumn="0" w:lastRowLastColumn="0"/>
            </w:pPr>
            <w:r>
              <w:t>Academic Client and any audience of the project report</w:t>
            </w:r>
          </w:p>
        </w:tc>
      </w:tr>
      <w:tr w:rsidR="003533A5" w:rsidRPr="003533A5" w14:paraId="0E3A86D0" w14:textId="77777777" w:rsidTr="003533A5">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6394BA14" w14:textId="6D8644DA" w:rsidR="003533A5" w:rsidRPr="003533A5" w:rsidRDefault="003533A5" w:rsidP="000F7764">
            <w:pPr>
              <w:jc w:val="both"/>
              <w:rPr>
                <w:i w:val="0"/>
                <w:iCs w:val="0"/>
                <w:sz w:val="24"/>
              </w:rPr>
            </w:pPr>
            <w:r w:rsidRPr="003533A5">
              <w:rPr>
                <w:i w:val="0"/>
                <w:iCs w:val="0"/>
                <w:sz w:val="24"/>
              </w:rPr>
              <w:t>Usage</w:t>
            </w:r>
          </w:p>
        </w:tc>
        <w:tc>
          <w:tcPr>
            <w:tcW w:w="7228" w:type="dxa"/>
            <w:tcBorders>
              <w:top w:val="dotted" w:sz="4" w:space="0" w:color="79498B" w:themeColor="accent6"/>
              <w:left w:val="double" w:sz="4" w:space="0" w:color="79498B" w:themeColor="accent6"/>
              <w:bottom w:val="dotted" w:sz="4" w:space="0" w:color="79498B" w:themeColor="accent6"/>
            </w:tcBorders>
          </w:tcPr>
          <w:p w14:paraId="5BB37273" w14:textId="6CC6D9A4" w:rsidR="003533A5" w:rsidRPr="003533A5" w:rsidRDefault="009865EC" w:rsidP="000F7764">
            <w:pPr>
              <w:jc w:val="both"/>
              <w:cnfStyle w:val="000000000000" w:firstRow="0" w:lastRow="0" w:firstColumn="0" w:lastColumn="0" w:oddVBand="0" w:evenVBand="0" w:oddHBand="0" w:evenHBand="0" w:firstRowFirstColumn="0" w:firstRowLastColumn="0" w:lastRowFirstColumn="0" w:lastRowLastColumn="0"/>
            </w:pPr>
            <w:r>
              <w:t xml:space="preserve">Used to approve my project prior to </w:t>
            </w:r>
            <w:r w:rsidR="00F27B13">
              <w:t>development</w:t>
            </w:r>
          </w:p>
        </w:tc>
      </w:tr>
      <w:tr w:rsidR="003533A5" w:rsidRPr="003533A5" w14:paraId="24DD3D3B"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765295A7" w14:textId="590AB462" w:rsidR="003533A5" w:rsidRPr="003533A5" w:rsidRDefault="003533A5" w:rsidP="000F7764">
            <w:pPr>
              <w:jc w:val="both"/>
              <w:rPr>
                <w:i w:val="0"/>
                <w:iCs w:val="0"/>
                <w:sz w:val="24"/>
              </w:rPr>
            </w:pPr>
            <w:r w:rsidRPr="003533A5">
              <w:rPr>
                <w:i w:val="0"/>
                <w:iCs w:val="0"/>
                <w:sz w:val="24"/>
              </w:rPr>
              <w:t>Results Location</w:t>
            </w:r>
          </w:p>
        </w:tc>
        <w:tc>
          <w:tcPr>
            <w:tcW w:w="7228" w:type="dxa"/>
            <w:tcBorders>
              <w:top w:val="dotted" w:sz="4" w:space="0" w:color="79498B" w:themeColor="accent6"/>
              <w:left w:val="double" w:sz="4" w:space="0" w:color="79498B" w:themeColor="accent6"/>
              <w:bottom w:val="dotted" w:sz="4" w:space="0" w:color="79498B" w:themeColor="accent6"/>
            </w:tcBorders>
          </w:tcPr>
          <w:p w14:paraId="0673D4C9" w14:textId="24B6DF57" w:rsidR="003533A5" w:rsidRDefault="009865EC" w:rsidP="000F7764">
            <w:pPr>
              <w:jc w:val="both"/>
              <w:cnfStyle w:val="000000100000" w:firstRow="0" w:lastRow="0" w:firstColumn="0" w:lastColumn="0" w:oddVBand="0" w:evenVBand="0" w:oddHBand="1" w:evenHBand="0" w:firstRowFirstColumn="0" w:firstRowLastColumn="0" w:lastRowFirstColumn="0" w:lastRowLastColumn="0"/>
            </w:pPr>
            <w:r w:rsidRPr="00D85490">
              <w:t xml:space="preserve">Appendix </w:t>
            </w:r>
            <w:r>
              <w:t>A</w:t>
            </w:r>
            <w:r w:rsidR="000656C0">
              <w:t xml:space="preserve"> and on USB as </w:t>
            </w:r>
            <w:r w:rsidR="000656C0" w:rsidRPr="000656C0">
              <w:t>PDD</w:t>
            </w:r>
            <w:r w:rsidR="000656C0">
              <w:t>_</w:t>
            </w:r>
            <w:r w:rsidR="000656C0" w:rsidRPr="000656C0">
              <w:t>GeraJahja_final.pdf</w:t>
            </w:r>
          </w:p>
          <w:p w14:paraId="59441B6E" w14:textId="6C07E89E" w:rsidR="000656C0" w:rsidRPr="003533A5" w:rsidRDefault="000656C0" w:rsidP="000F7764">
            <w:pPr>
              <w:jc w:val="both"/>
              <w:cnfStyle w:val="000000100000" w:firstRow="0" w:lastRow="0" w:firstColumn="0" w:lastColumn="0" w:oddVBand="0" w:evenVBand="0" w:oddHBand="1" w:evenHBand="0" w:firstRowFirstColumn="0" w:firstRowLastColumn="0" w:lastRowFirstColumn="0" w:lastRowLastColumn="0"/>
            </w:pPr>
          </w:p>
        </w:tc>
      </w:tr>
    </w:tbl>
    <w:p w14:paraId="0094E4F6" w14:textId="355FC03A" w:rsidR="00CC53D8" w:rsidRDefault="00CC53D8" w:rsidP="000F7764">
      <w:pPr>
        <w:jc w:val="both"/>
      </w:pPr>
    </w:p>
    <w:p w14:paraId="355E3C39" w14:textId="25BD4FBB" w:rsidR="00DC2841" w:rsidRDefault="00DC2841" w:rsidP="000F7764">
      <w:pPr>
        <w:jc w:val="both"/>
      </w:pPr>
    </w:p>
    <w:p w14:paraId="6AA88BE0" w14:textId="77777777" w:rsidR="00FA4C1F" w:rsidRDefault="00FA4C1F" w:rsidP="000F7764">
      <w:pPr>
        <w:jc w:val="both"/>
      </w:pPr>
    </w:p>
    <w:p w14:paraId="5D19503E" w14:textId="6FD3A712" w:rsidR="00DC2841" w:rsidRPr="005E14DC" w:rsidRDefault="00FA4C1F" w:rsidP="000F7764">
      <w:pPr>
        <w:jc w:val="both"/>
        <w:cnfStyle w:val="101000000100" w:firstRow="1" w:lastRow="0" w:firstColumn="1" w:lastColumn="0" w:oddVBand="0" w:evenVBand="0" w:oddHBand="0" w:evenHBand="0" w:firstRowFirstColumn="1" w:firstRowLastColumn="0" w:lastRowFirstColumn="0" w:lastRowLastColumn="0"/>
        <w:rPr>
          <w:i/>
          <w:iCs/>
          <w:u w:val="single"/>
        </w:rPr>
      </w:pPr>
      <w:r w:rsidRPr="005E14DC">
        <w:rPr>
          <w:u w:val="single"/>
        </w:rPr>
        <w:t xml:space="preserve">EVM Decompiler </w:t>
      </w:r>
    </w:p>
    <w:p w14:paraId="3D86F60A" w14:textId="77777777" w:rsidR="00FA4C1F" w:rsidRPr="003533A5" w:rsidRDefault="00FA4C1F" w:rsidP="000F7764">
      <w:pPr>
        <w:jc w:val="both"/>
      </w:pPr>
    </w:p>
    <w:tbl>
      <w:tblPr>
        <w:tblStyle w:val="ListTable7ColourfulAccent6"/>
        <w:tblW w:w="0" w:type="auto"/>
        <w:tblLook w:val="04A0" w:firstRow="1" w:lastRow="0" w:firstColumn="1" w:lastColumn="0" w:noHBand="0" w:noVBand="1"/>
      </w:tblPr>
      <w:tblGrid>
        <w:gridCol w:w="1843"/>
        <w:gridCol w:w="7228"/>
      </w:tblGrid>
      <w:tr w:rsidR="003533A5" w:rsidRPr="003533A5" w14:paraId="003F04A1" w14:textId="77777777" w:rsidTr="003533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Borders>
              <w:bottom w:val="double" w:sz="4" w:space="0" w:color="79498B" w:themeColor="accent6"/>
              <w:right w:val="double" w:sz="4" w:space="0" w:color="79498B" w:themeColor="accent6"/>
            </w:tcBorders>
          </w:tcPr>
          <w:p w14:paraId="34F05C9C" w14:textId="79EB62F7" w:rsidR="003533A5" w:rsidRPr="003533A5" w:rsidRDefault="003533A5" w:rsidP="000F7764">
            <w:pPr>
              <w:jc w:val="both"/>
              <w:rPr>
                <w:i w:val="0"/>
                <w:iCs w:val="0"/>
                <w:sz w:val="24"/>
              </w:rPr>
            </w:pPr>
            <w:r w:rsidRPr="003533A5">
              <w:rPr>
                <w:i w:val="0"/>
                <w:iCs w:val="0"/>
                <w:sz w:val="24"/>
              </w:rPr>
              <w:t>Output</w:t>
            </w:r>
          </w:p>
        </w:tc>
        <w:tc>
          <w:tcPr>
            <w:tcW w:w="7228" w:type="dxa"/>
            <w:tcBorders>
              <w:left w:val="double" w:sz="4" w:space="0" w:color="79498B" w:themeColor="accent6"/>
              <w:bottom w:val="double" w:sz="4" w:space="0" w:color="79498B" w:themeColor="accent6"/>
            </w:tcBorders>
          </w:tcPr>
          <w:p w14:paraId="041DA491" w14:textId="2BFDB87F" w:rsidR="003533A5" w:rsidRPr="003533A5" w:rsidRDefault="00E9365A" w:rsidP="000F7764">
            <w:pPr>
              <w:jc w:val="both"/>
              <w:cnfStyle w:val="100000000000" w:firstRow="1" w:lastRow="0" w:firstColumn="0" w:lastColumn="0" w:oddVBand="0" w:evenVBand="0" w:oddHBand="0" w:evenHBand="0" w:firstRowFirstColumn="0" w:firstRowLastColumn="0" w:lastRowFirstColumn="0" w:lastRowLastColumn="0"/>
              <w:rPr>
                <w:i w:val="0"/>
                <w:iCs w:val="0"/>
                <w:sz w:val="24"/>
              </w:rPr>
            </w:pPr>
            <w:r>
              <w:rPr>
                <w:i w:val="0"/>
                <w:iCs w:val="0"/>
                <w:sz w:val="24"/>
              </w:rPr>
              <w:t xml:space="preserve">EVM Decompiler </w:t>
            </w:r>
          </w:p>
        </w:tc>
      </w:tr>
      <w:tr w:rsidR="003533A5" w:rsidRPr="003533A5" w14:paraId="1812236F"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uble" w:sz="4" w:space="0" w:color="79498B" w:themeColor="accent6"/>
              <w:bottom w:val="dotted" w:sz="4" w:space="0" w:color="79498B" w:themeColor="accent6"/>
              <w:right w:val="double" w:sz="4" w:space="0" w:color="79498B" w:themeColor="accent6"/>
            </w:tcBorders>
          </w:tcPr>
          <w:p w14:paraId="0CA13F93" w14:textId="56409BC2" w:rsidR="003533A5" w:rsidRPr="003533A5" w:rsidRDefault="003533A5" w:rsidP="000F7764">
            <w:pPr>
              <w:jc w:val="both"/>
              <w:rPr>
                <w:i w:val="0"/>
                <w:iCs w:val="0"/>
                <w:sz w:val="24"/>
              </w:rPr>
            </w:pPr>
            <w:r w:rsidRPr="003533A5">
              <w:rPr>
                <w:i w:val="0"/>
                <w:iCs w:val="0"/>
                <w:sz w:val="24"/>
              </w:rPr>
              <w:t>Description</w:t>
            </w:r>
          </w:p>
        </w:tc>
        <w:tc>
          <w:tcPr>
            <w:tcW w:w="7228" w:type="dxa"/>
            <w:tcBorders>
              <w:top w:val="double" w:sz="4" w:space="0" w:color="79498B" w:themeColor="accent6"/>
              <w:left w:val="double" w:sz="4" w:space="0" w:color="79498B" w:themeColor="accent6"/>
              <w:bottom w:val="dotted" w:sz="4" w:space="0" w:color="79498B" w:themeColor="accent6"/>
            </w:tcBorders>
          </w:tcPr>
          <w:p w14:paraId="2110AEE4" w14:textId="1FF20C03" w:rsidR="003533A5" w:rsidRPr="003533A5" w:rsidRDefault="00E9365A" w:rsidP="000F7764">
            <w:pPr>
              <w:jc w:val="both"/>
              <w:cnfStyle w:val="000000100000" w:firstRow="0" w:lastRow="0" w:firstColumn="0" w:lastColumn="0" w:oddVBand="0" w:evenVBand="0" w:oddHBand="1" w:evenHBand="0" w:firstRowFirstColumn="0" w:firstRowLastColumn="0" w:lastRowFirstColumn="0" w:lastRowLastColumn="0"/>
            </w:pPr>
            <w:r>
              <w:t xml:space="preserve">A fully functional software product that decompiles EVM byte code to </w:t>
            </w:r>
            <w:r w:rsidR="00361BB8">
              <w:t xml:space="preserve">relevant C </w:t>
            </w:r>
            <w:r>
              <w:t xml:space="preserve">Code </w:t>
            </w:r>
            <w:r w:rsidR="00361BB8">
              <w:t xml:space="preserve">. --- lines of Java code , ---- of which </w:t>
            </w:r>
            <w:r w:rsidR="00A9189D">
              <w:t>were not written by me.</w:t>
            </w:r>
          </w:p>
        </w:tc>
      </w:tr>
      <w:tr w:rsidR="003533A5" w:rsidRPr="003533A5" w14:paraId="2A451D4C" w14:textId="77777777" w:rsidTr="003533A5">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0AE60FEA" w14:textId="403707BE" w:rsidR="003533A5" w:rsidRPr="003533A5" w:rsidRDefault="003533A5" w:rsidP="000F7764">
            <w:pPr>
              <w:jc w:val="both"/>
              <w:rPr>
                <w:i w:val="0"/>
                <w:iCs w:val="0"/>
                <w:sz w:val="24"/>
              </w:rPr>
            </w:pPr>
            <w:r w:rsidRPr="003533A5">
              <w:rPr>
                <w:i w:val="0"/>
                <w:iCs w:val="0"/>
                <w:sz w:val="24"/>
              </w:rPr>
              <w:t>Type of Output</w:t>
            </w:r>
          </w:p>
        </w:tc>
        <w:tc>
          <w:tcPr>
            <w:tcW w:w="7228" w:type="dxa"/>
            <w:tcBorders>
              <w:top w:val="dotted" w:sz="4" w:space="0" w:color="79498B" w:themeColor="accent6"/>
              <w:left w:val="double" w:sz="4" w:space="0" w:color="79498B" w:themeColor="accent6"/>
              <w:bottom w:val="dotted" w:sz="4" w:space="0" w:color="79498B" w:themeColor="accent6"/>
            </w:tcBorders>
          </w:tcPr>
          <w:p w14:paraId="2F605548" w14:textId="16A2C88D" w:rsidR="00A9189D" w:rsidRDefault="00BF1557" w:rsidP="000F7764">
            <w:pPr>
              <w:jc w:val="both"/>
              <w:cnfStyle w:val="000000000000" w:firstRow="0" w:lastRow="0" w:firstColumn="0" w:lastColumn="0" w:oddVBand="0" w:evenVBand="0" w:oddHBand="0" w:evenHBand="0" w:firstRowFirstColumn="0" w:firstRowLastColumn="0" w:lastRowFirstColumn="0" w:lastRowLastColumn="0"/>
            </w:pPr>
            <w:r w:rsidRPr="00E53DE9">
              <w:t xml:space="preserve">This product is built as </w:t>
            </w:r>
            <w:r>
              <w:t>--</w:t>
            </w:r>
            <w:r w:rsidRPr="00E53DE9">
              <w:t xml:space="preserve"> Java classes, amounting to </w:t>
            </w:r>
            <w:r>
              <w:t>---</w:t>
            </w:r>
            <w:r w:rsidRPr="00E53DE9">
              <w:t xml:space="preserve"> lines of Java code (counting comments), of which </w:t>
            </w:r>
            <w:r>
              <w:t>---</w:t>
            </w:r>
            <w:r w:rsidRPr="00E53DE9">
              <w:t xml:space="preserve"> classes were written by me and the rest are reused from the sources indicated in the Results section. The complete software plus its design documentation can be found in the USB memory stick I provided as offline submission</w:t>
            </w:r>
            <w:r>
              <w:t>, or on GitHub at the URL :</w:t>
            </w:r>
          </w:p>
          <w:p w14:paraId="123A063C" w14:textId="7CAC7DC0" w:rsidR="003533A5" w:rsidRDefault="00A9189D" w:rsidP="000F7764">
            <w:pPr>
              <w:jc w:val="both"/>
              <w:cnfStyle w:val="000000000000" w:firstRow="0" w:lastRow="0" w:firstColumn="0" w:lastColumn="0" w:oddVBand="0" w:evenVBand="0" w:oddHBand="0" w:evenHBand="0" w:firstRowFirstColumn="0" w:firstRowLastColumn="0" w:lastRowFirstColumn="0" w:lastRowLastColumn="0"/>
            </w:pPr>
            <w:hyperlink r:id="rId9" w:history="1">
              <w:r w:rsidRPr="0066243B">
                <w:rPr>
                  <w:rStyle w:val="Hyperlink"/>
                </w:rPr>
                <w:t>https://github.com/kristielGJ/DecompilingEVMtoC</w:t>
              </w:r>
            </w:hyperlink>
          </w:p>
          <w:p w14:paraId="36FD30C7" w14:textId="1DCE665F" w:rsidR="00A9189D" w:rsidRPr="003533A5" w:rsidRDefault="00A9189D" w:rsidP="000F7764">
            <w:pPr>
              <w:jc w:val="both"/>
              <w:cnfStyle w:val="000000000000" w:firstRow="0" w:lastRow="0" w:firstColumn="0" w:lastColumn="0" w:oddVBand="0" w:evenVBand="0" w:oddHBand="0" w:evenHBand="0" w:firstRowFirstColumn="0" w:firstRowLastColumn="0" w:lastRowFirstColumn="0" w:lastRowLastColumn="0"/>
            </w:pPr>
          </w:p>
        </w:tc>
      </w:tr>
      <w:tr w:rsidR="00BF1557" w:rsidRPr="003533A5" w14:paraId="19C9685B"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3881A40F" w14:textId="05403E53" w:rsidR="00BF1557" w:rsidRPr="003533A5" w:rsidRDefault="00BF1557" w:rsidP="000F7764">
            <w:pPr>
              <w:jc w:val="both"/>
              <w:rPr>
                <w:i w:val="0"/>
                <w:iCs w:val="0"/>
                <w:sz w:val="24"/>
              </w:rPr>
            </w:pPr>
            <w:r w:rsidRPr="003533A5">
              <w:rPr>
                <w:i w:val="0"/>
                <w:iCs w:val="0"/>
                <w:sz w:val="24"/>
              </w:rPr>
              <w:t>Recipient</w:t>
            </w:r>
          </w:p>
        </w:tc>
        <w:tc>
          <w:tcPr>
            <w:tcW w:w="7228" w:type="dxa"/>
            <w:tcBorders>
              <w:top w:val="dotted" w:sz="4" w:space="0" w:color="79498B" w:themeColor="accent6"/>
              <w:left w:val="double" w:sz="4" w:space="0" w:color="79498B" w:themeColor="accent6"/>
              <w:bottom w:val="dotted" w:sz="4" w:space="0" w:color="79498B" w:themeColor="accent6"/>
            </w:tcBorders>
          </w:tcPr>
          <w:p w14:paraId="607F96CF" w14:textId="661F76DA" w:rsidR="00BF1557" w:rsidRPr="003533A5" w:rsidRDefault="00BF1557" w:rsidP="000F7764">
            <w:pPr>
              <w:jc w:val="both"/>
              <w:cnfStyle w:val="000000100000" w:firstRow="0" w:lastRow="0" w:firstColumn="0" w:lastColumn="0" w:oddVBand="0" w:evenVBand="0" w:oddHBand="1" w:evenHBand="0" w:firstRowFirstColumn="0" w:firstRowLastColumn="0" w:lastRowFirstColumn="0" w:lastRowLastColumn="0"/>
            </w:pPr>
            <w:r>
              <w:t>Academic Client and any audience of the project report</w:t>
            </w:r>
          </w:p>
        </w:tc>
      </w:tr>
      <w:tr w:rsidR="00BF1557" w:rsidRPr="003533A5" w14:paraId="410D2B6A" w14:textId="77777777" w:rsidTr="003533A5">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5EB526C6" w14:textId="0368BF63" w:rsidR="00BF1557" w:rsidRPr="003533A5" w:rsidRDefault="00BF1557" w:rsidP="000F7764">
            <w:pPr>
              <w:jc w:val="both"/>
              <w:rPr>
                <w:i w:val="0"/>
                <w:iCs w:val="0"/>
                <w:sz w:val="24"/>
              </w:rPr>
            </w:pPr>
            <w:r w:rsidRPr="003533A5">
              <w:rPr>
                <w:i w:val="0"/>
                <w:iCs w:val="0"/>
                <w:sz w:val="24"/>
              </w:rPr>
              <w:t>Usage</w:t>
            </w:r>
          </w:p>
        </w:tc>
        <w:tc>
          <w:tcPr>
            <w:tcW w:w="7228" w:type="dxa"/>
            <w:tcBorders>
              <w:top w:val="dotted" w:sz="4" w:space="0" w:color="79498B" w:themeColor="accent6"/>
              <w:left w:val="double" w:sz="4" w:space="0" w:color="79498B" w:themeColor="accent6"/>
              <w:bottom w:val="dotted" w:sz="4" w:space="0" w:color="79498B" w:themeColor="accent6"/>
            </w:tcBorders>
          </w:tcPr>
          <w:p w14:paraId="669D7137" w14:textId="3DF6B3D3" w:rsidR="00BF1557" w:rsidRPr="003533A5" w:rsidRDefault="005E14DC" w:rsidP="000F7764">
            <w:pPr>
              <w:jc w:val="both"/>
              <w:cnfStyle w:val="000000000000" w:firstRow="0" w:lastRow="0" w:firstColumn="0" w:lastColumn="0" w:oddVBand="0" w:evenVBand="0" w:oddHBand="0" w:evenHBand="0" w:firstRowFirstColumn="0" w:firstRowLastColumn="0" w:lastRowFirstColumn="0" w:lastRowLastColumn="0"/>
            </w:pPr>
            <w:r>
              <w:t>Used to decompile EVM bytecode to c code</w:t>
            </w:r>
          </w:p>
        </w:tc>
      </w:tr>
      <w:tr w:rsidR="00BF1557" w:rsidRPr="003533A5" w14:paraId="3384958C"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31475295" w14:textId="449810E2" w:rsidR="00BF1557" w:rsidRPr="003533A5" w:rsidRDefault="00BF1557" w:rsidP="000F7764">
            <w:pPr>
              <w:jc w:val="both"/>
              <w:rPr>
                <w:i w:val="0"/>
                <w:iCs w:val="0"/>
                <w:sz w:val="24"/>
              </w:rPr>
            </w:pPr>
            <w:r w:rsidRPr="003533A5">
              <w:rPr>
                <w:i w:val="0"/>
                <w:iCs w:val="0"/>
                <w:sz w:val="24"/>
              </w:rPr>
              <w:t>Results Location</w:t>
            </w:r>
          </w:p>
        </w:tc>
        <w:tc>
          <w:tcPr>
            <w:tcW w:w="7228" w:type="dxa"/>
            <w:tcBorders>
              <w:top w:val="dotted" w:sz="4" w:space="0" w:color="79498B" w:themeColor="accent6"/>
              <w:left w:val="double" w:sz="4" w:space="0" w:color="79498B" w:themeColor="accent6"/>
              <w:bottom w:val="dotted" w:sz="4" w:space="0" w:color="79498B" w:themeColor="accent6"/>
            </w:tcBorders>
          </w:tcPr>
          <w:p w14:paraId="1837E623" w14:textId="7FAE2E12" w:rsidR="00A9189D" w:rsidRPr="00A9189D" w:rsidRDefault="00A9189D" w:rsidP="000F7764">
            <w:pPr>
              <w:jc w:val="both"/>
              <w:cnfStyle w:val="000000100000" w:firstRow="0" w:lastRow="0" w:firstColumn="0" w:lastColumn="0" w:oddVBand="0" w:evenVBand="0" w:oddHBand="1" w:evenHBand="0" w:firstRowFirstColumn="0" w:firstRowLastColumn="0" w:lastRowFirstColumn="0" w:lastRowLastColumn="0"/>
            </w:pPr>
            <w:r>
              <w:t xml:space="preserve">USB or </w:t>
            </w:r>
            <w:r>
              <w:t xml:space="preserve"> </w:t>
            </w:r>
            <w:hyperlink r:id="rId10" w:history="1">
              <w:r w:rsidRPr="0066243B">
                <w:rPr>
                  <w:rStyle w:val="Hyperlink"/>
                </w:rPr>
                <w:t>https://github.com/kristielGJ/DecompilingEV</w:t>
              </w:r>
              <w:r w:rsidRPr="0066243B">
                <w:rPr>
                  <w:rStyle w:val="Hyperlink"/>
                </w:rPr>
                <w:t>M</w:t>
              </w:r>
              <w:r w:rsidRPr="0066243B">
                <w:rPr>
                  <w:rStyle w:val="Hyperlink"/>
                </w:rPr>
                <w:t>toC</w:t>
              </w:r>
            </w:hyperlink>
          </w:p>
        </w:tc>
      </w:tr>
    </w:tbl>
    <w:p w14:paraId="635E5504" w14:textId="5DB112FC" w:rsidR="00CC53D8" w:rsidRDefault="00CC53D8" w:rsidP="000F7764">
      <w:pPr>
        <w:jc w:val="both"/>
      </w:pPr>
    </w:p>
    <w:p w14:paraId="6D3235D8" w14:textId="1141B887" w:rsidR="00FA4C1F" w:rsidRPr="005E14DC" w:rsidRDefault="00FA4C1F" w:rsidP="000F7764">
      <w:pPr>
        <w:jc w:val="both"/>
        <w:cnfStyle w:val="101000000100" w:firstRow="1" w:lastRow="0" w:firstColumn="1" w:lastColumn="0" w:oddVBand="0" w:evenVBand="0" w:oddHBand="0" w:evenHBand="0" w:firstRowFirstColumn="1" w:firstRowLastColumn="0" w:lastRowFirstColumn="0" w:lastRowLastColumn="0"/>
        <w:rPr>
          <w:i/>
          <w:iCs/>
          <w:u w:val="single"/>
        </w:rPr>
      </w:pPr>
      <w:r w:rsidRPr="005E14DC">
        <w:rPr>
          <w:u w:val="single"/>
        </w:rPr>
        <w:t>Testing of Disassembly of the EVM byte cod</w:t>
      </w:r>
      <w:r w:rsidRPr="005E14DC">
        <w:rPr>
          <w:u w:val="single"/>
        </w:rPr>
        <w:t>e Table</w:t>
      </w:r>
    </w:p>
    <w:p w14:paraId="407EDB55" w14:textId="77777777" w:rsidR="00FA4C1F" w:rsidRDefault="00FA4C1F" w:rsidP="000F7764">
      <w:pPr>
        <w:jc w:val="both"/>
      </w:pPr>
    </w:p>
    <w:tbl>
      <w:tblPr>
        <w:tblStyle w:val="ListTable7ColourfulAccent6"/>
        <w:tblW w:w="0" w:type="auto"/>
        <w:tblLook w:val="04A0" w:firstRow="1" w:lastRow="0" w:firstColumn="1" w:lastColumn="0" w:noHBand="0" w:noVBand="1"/>
      </w:tblPr>
      <w:tblGrid>
        <w:gridCol w:w="1843"/>
        <w:gridCol w:w="7228"/>
      </w:tblGrid>
      <w:tr w:rsidR="00E9365A" w:rsidRPr="003533A5" w14:paraId="79817550" w14:textId="77777777" w:rsidTr="009456A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Borders>
              <w:bottom w:val="double" w:sz="4" w:space="0" w:color="79498B" w:themeColor="accent6"/>
              <w:right w:val="double" w:sz="4" w:space="0" w:color="79498B" w:themeColor="accent6"/>
            </w:tcBorders>
          </w:tcPr>
          <w:p w14:paraId="42ED5862" w14:textId="77777777" w:rsidR="00E9365A" w:rsidRPr="003533A5" w:rsidRDefault="00E9365A" w:rsidP="000F7764">
            <w:pPr>
              <w:jc w:val="both"/>
              <w:rPr>
                <w:i w:val="0"/>
                <w:iCs w:val="0"/>
                <w:sz w:val="24"/>
              </w:rPr>
            </w:pPr>
            <w:r w:rsidRPr="003533A5">
              <w:rPr>
                <w:i w:val="0"/>
                <w:iCs w:val="0"/>
                <w:sz w:val="24"/>
              </w:rPr>
              <w:t>Output</w:t>
            </w:r>
          </w:p>
        </w:tc>
        <w:tc>
          <w:tcPr>
            <w:tcW w:w="7228" w:type="dxa"/>
            <w:tcBorders>
              <w:left w:val="double" w:sz="4" w:space="0" w:color="79498B" w:themeColor="accent6"/>
              <w:bottom w:val="double" w:sz="4" w:space="0" w:color="79498B" w:themeColor="accent6"/>
            </w:tcBorders>
          </w:tcPr>
          <w:p w14:paraId="26648650" w14:textId="77777777" w:rsidR="00E9365A" w:rsidRPr="003533A5" w:rsidRDefault="00E9365A" w:rsidP="000F7764">
            <w:pPr>
              <w:jc w:val="both"/>
              <w:cnfStyle w:val="100000000000" w:firstRow="1" w:lastRow="0" w:firstColumn="0" w:lastColumn="0" w:oddVBand="0" w:evenVBand="0" w:oddHBand="0" w:evenHBand="0" w:firstRowFirstColumn="0" w:firstRowLastColumn="0" w:lastRowFirstColumn="0" w:lastRowLastColumn="0"/>
              <w:rPr>
                <w:i w:val="0"/>
                <w:iCs w:val="0"/>
                <w:sz w:val="24"/>
              </w:rPr>
            </w:pPr>
            <w:r>
              <w:rPr>
                <w:i w:val="0"/>
                <w:iCs w:val="0"/>
                <w:sz w:val="24"/>
              </w:rPr>
              <w:t>Testing of Disassembly of the EVM byte code</w:t>
            </w:r>
          </w:p>
        </w:tc>
      </w:tr>
      <w:tr w:rsidR="00E9365A" w:rsidRPr="003533A5" w14:paraId="15F2E1C1" w14:textId="77777777" w:rsidTr="00945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uble" w:sz="4" w:space="0" w:color="79498B" w:themeColor="accent6"/>
              <w:bottom w:val="dotted" w:sz="4" w:space="0" w:color="79498B" w:themeColor="accent6"/>
              <w:right w:val="double" w:sz="4" w:space="0" w:color="79498B" w:themeColor="accent6"/>
            </w:tcBorders>
          </w:tcPr>
          <w:p w14:paraId="767E7E7D" w14:textId="77777777" w:rsidR="00E9365A" w:rsidRPr="003533A5" w:rsidRDefault="00E9365A" w:rsidP="000F7764">
            <w:pPr>
              <w:jc w:val="both"/>
              <w:rPr>
                <w:i w:val="0"/>
                <w:iCs w:val="0"/>
                <w:sz w:val="24"/>
              </w:rPr>
            </w:pPr>
            <w:r w:rsidRPr="003533A5">
              <w:rPr>
                <w:i w:val="0"/>
                <w:iCs w:val="0"/>
                <w:sz w:val="24"/>
              </w:rPr>
              <w:t>Description</w:t>
            </w:r>
          </w:p>
        </w:tc>
        <w:tc>
          <w:tcPr>
            <w:tcW w:w="7228" w:type="dxa"/>
            <w:tcBorders>
              <w:top w:val="double" w:sz="4" w:space="0" w:color="79498B" w:themeColor="accent6"/>
              <w:left w:val="double" w:sz="4" w:space="0" w:color="79498B" w:themeColor="accent6"/>
              <w:bottom w:val="dotted" w:sz="4" w:space="0" w:color="79498B" w:themeColor="accent6"/>
            </w:tcBorders>
          </w:tcPr>
          <w:p w14:paraId="6DC76822" w14:textId="43A9A584" w:rsidR="00E9365A" w:rsidRPr="003533A5" w:rsidRDefault="00F80320" w:rsidP="000F7764">
            <w:pPr>
              <w:jc w:val="both"/>
              <w:cnfStyle w:val="000000100000" w:firstRow="0" w:lastRow="0" w:firstColumn="0" w:lastColumn="0" w:oddVBand="0" w:evenVBand="0" w:oddHBand="1" w:evenHBand="0" w:firstRowFirstColumn="0" w:firstRowLastColumn="0" w:lastRowFirstColumn="0" w:lastRowLastColumn="0"/>
            </w:pPr>
            <w:r>
              <w:t>Automated testing in java that checks whether the EVM code has been disassembled, if these pass then the EVM is ready to be decompiled to .</w:t>
            </w:r>
          </w:p>
        </w:tc>
      </w:tr>
      <w:tr w:rsidR="00E9365A" w:rsidRPr="003533A5" w14:paraId="636FFB82" w14:textId="77777777" w:rsidTr="009456AB">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21CB7744" w14:textId="77777777" w:rsidR="00E9365A" w:rsidRPr="003533A5" w:rsidRDefault="00E9365A" w:rsidP="000F7764">
            <w:pPr>
              <w:jc w:val="both"/>
              <w:rPr>
                <w:i w:val="0"/>
                <w:iCs w:val="0"/>
                <w:sz w:val="24"/>
              </w:rPr>
            </w:pPr>
            <w:r w:rsidRPr="003533A5">
              <w:rPr>
                <w:i w:val="0"/>
                <w:iCs w:val="0"/>
                <w:sz w:val="24"/>
              </w:rPr>
              <w:t>Type of Output</w:t>
            </w:r>
          </w:p>
        </w:tc>
        <w:tc>
          <w:tcPr>
            <w:tcW w:w="7228" w:type="dxa"/>
            <w:tcBorders>
              <w:top w:val="dotted" w:sz="4" w:space="0" w:color="79498B" w:themeColor="accent6"/>
              <w:left w:val="double" w:sz="4" w:space="0" w:color="79498B" w:themeColor="accent6"/>
              <w:bottom w:val="dotted" w:sz="4" w:space="0" w:color="79498B" w:themeColor="accent6"/>
            </w:tcBorders>
          </w:tcPr>
          <w:p w14:paraId="15AB307D" w14:textId="2B5A46C7" w:rsidR="00E9365A" w:rsidRPr="003533A5" w:rsidRDefault="007D3E95" w:rsidP="000F7764">
            <w:pPr>
              <w:jc w:val="both"/>
              <w:cnfStyle w:val="000000000000" w:firstRow="0" w:lastRow="0" w:firstColumn="0" w:lastColumn="0" w:oddVBand="0" w:evenVBand="0" w:oddHBand="0" w:evenHBand="0" w:firstRowFirstColumn="0" w:firstRowLastColumn="0" w:lastRowFirstColumn="0" w:lastRowLastColumn="0"/>
            </w:pPr>
            <w:r>
              <w:t>Documented</w:t>
            </w:r>
            <w:r w:rsidR="00F80320">
              <w:t xml:space="preserve"> results of running the code </w:t>
            </w:r>
            <w:r>
              <w:t>in table format</w:t>
            </w:r>
          </w:p>
        </w:tc>
      </w:tr>
      <w:tr w:rsidR="00BF1557" w:rsidRPr="003533A5" w14:paraId="72769B7D" w14:textId="77777777" w:rsidTr="00945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5A108ABC" w14:textId="77777777" w:rsidR="00BF1557" w:rsidRPr="003533A5" w:rsidRDefault="00BF1557" w:rsidP="000F7764">
            <w:pPr>
              <w:jc w:val="both"/>
              <w:rPr>
                <w:i w:val="0"/>
                <w:iCs w:val="0"/>
                <w:sz w:val="24"/>
              </w:rPr>
            </w:pPr>
            <w:r w:rsidRPr="003533A5">
              <w:rPr>
                <w:i w:val="0"/>
                <w:iCs w:val="0"/>
                <w:sz w:val="24"/>
              </w:rPr>
              <w:t>Recipient</w:t>
            </w:r>
          </w:p>
        </w:tc>
        <w:tc>
          <w:tcPr>
            <w:tcW w:w="7228" w:type="dxa"/>
            <w:tcBorders>
              <w:top w:val="dotted" w:sz="4" w:space="0" w:color="79498B" w:themeColor="accent6"/>
              <w:left w:val="double" w:sz="4" w:space="0" w:color="79498B" w:themeColor="accent6"/>
              <w:bottom w:val="dotted" w:sz="4" w:space="0" w:color="79498B" w:themeColor="accent6"/>
            </w:tcBorders>
          </w:tcPr>
          <w:p w14:paraId="47A72656" w14:textId="5D4FBDCE" w:rsidR="00BF1557" w:rsidRPr="003533A5" w:rsidRDefault="00BF1557" w:rsidP="000F7764">
            <w:pPr>
              <w:jc w:val="both"/>
              <w:cnfStyle w:val="000000100000" w:firstRow="0" w:lastRow="0" w:firstColumn="0" w:lastColumn="0" w:oddVBand="0" w:evenVBand="0" w:oddHBand="1" w:evenHBand="0" w:firstRowFirstColumn="0" w:firstRowLastColumn="0" w:lastRowFirstColumn="0" w:lastRowLastColumn="0"/>
            </w:pPr>
            <w:r>
              <w:t>Academic Client and any audience of the project report</w:t>
            </w:r>
          </w:p>
        </w:tc>
      </w:tr>
      <w:tr w:rsidR="00BF1557" w:rsidRPr="003533A5" w14:paraId="1FC0D74A" w14:textId="77777777" w:rsidTr="009456AB">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4B37F9FA" w14:textId="77777777" w:rsidR="00BF1557" w:rsidRPr="003533A5" w:rsidRDefault="00BF1557" w:rsidP="000F7764">
            <w:pPr>
              <w:jc w:val="both"/>
              <w:rPr>
                <w:i w:val="0"/>
                <w:iCs w:val="0"/>
                <w:sz w:val="24"/>
              </w:rPr>
            </w:pPr>
            <w:r w:rsidRPr="003533A5">
              <w:rPr>
                <w:i w:val="0"/>
                <w:iCs w:val="0"/>
                <w:sz w:val="24"/>
              </w:rPr>
              <w:t>Usage</w:t>
            </w:r>
          </w:p>
        </w:tc>
        <w:tc>
          <w:tcPr>
            <w:tcW w:w="7228" w:type="dxa"/>
            <w:tcBorders>
              <w:top w:val="dotted" w:sz="4" w:space="0" w:color="79498B" w:themeColor="accent6"/>
              <w:left w:val="double" w:sz="4" w:space="0" w:color="79498B" w:themeColor="accent6"/>
              <w:bottom w:val="dotted" w:sz="4" w:space="0" w:color="79498B" w:themeColor="accent6"/>
            </w:tcBorders>
          </w:tcPr>
          <w:p w14:paraId="3D7DD77E" w14:textId="0FC2703B" w:rsidR="00BF1557" w:rsidRPr="003533A5" w:rsidRDefault="00A9189D" w:rsidP="000F7764">
            <w:pPr>
              <w:jc w:val="both"/>
              <w:cnfStyle w:val="000000000000" w:firstRow="0" w:lastRow="0" w:firstColumn="0" w:lastColumn="0" w:oddVBand="0" w:evenVBand="0" w:oddHBand="0" w:evenHBand="0" w:firstRowFirstColumn="0" w:firstRowLastColumn="0" w:lastRowFirstColumn="0" w:lastRowLastColumn="0"/>
            </w:pPr>
            <w:r>
              <w:t>To track whether the results are accurate</w:t>
            </w:r>
            <w:r w:rsidR="00481676">
              <w:t xml:space="preserve"> and map correctly to the Ethereum yellow paper.</w:t>
            </w:r>
          </w:p>
        </w:tc>
      </w:tr>
      <w:tr w:rsidR="00BF1557" w:rsidRPr="003533A5" w14:paraId="79B1E67D" w14:textId="77777777" w:rsidTr="00945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440FF58B" w14:textId="77777777" w:rsidR="00BF1557" w:rsidRPr="003533A5" w:rsidRDefault="00BF1557" w:rsidP="000F7764">
            <w:pPr>
              <w:jc w:val="both"/>
              <w:rPr>
                <w:i w:val="0"/>
                <w:iCs w:val="0"/>
                <w:sz w:val="24"/>
              </w:rPr>
            </w:pPr>
            <w:r w:rsidRPr="003533A5">
              <w:rPr>
                <w:i w:val="0"/>
                <w:iCs w:val="0"/>
                <w:sz w:val="24"/>
              </w:rPr>
              <w:t>Results Location</w:t>
            </w:r>
          </w:p>
        </w:tc>
        <w:tc>
          <w:tcPr>
            <w:tcW w:w="7228" w:type="dxa"/>
            <w:tcBorders>
              <w:top w:val="dotted" w:sz="4" w:space="0" w:color="79498B" w:themeColor="accent6"/>
              <w:left w:val="double" w:sz="4" w:space="0" w:color="79498B" w:themeColor="accent6"/>
              <w:bottom w:val="dotted" w:sz="4" w:space="0" w:color="79498B" w:themeColor="accent6"/>
            </w:tcBorders>
          </w:tcPr>
          <w:p w14:paraId="334BB029" w14:textId="4933E6BF" w:rsidR="00BF1557" w:rsidRPr="003533A5" w:rsidRDefault="009865EC" w:rsidP="000F7764">
            <w:pPr>
              <w:jc w:val="both"/>
              <w:cnfStyle w:val="000000100000" w:firstRow="0" w:lastRow="0" w:firstColumn="0" w:lastColumn="0" w:oddVBand="0" w:evenVBand="0" w:oddHBand="1" w:evenHBand="0" w:firstRowFirstColumn="0" w:firstRowLastColumn="0" w:lastRowFirstColumn="0" w:lastRowLastColumn="0"/>
            </w:pPr>
            <w:r w:rsidRPr="00D85490">
              <w:t xml:space="preserve">Appendix </w:t>
            </w:r>
            <w:r w:rsidR="000F4BDD">
              <w:t>B</w:t>
            </w:r>
          </w:p>
        </w:tc>
      </w:tr>
    </w:tbl>
    <w:p w14:paraId="26C3DC76" w14:textId="194FEC1A" w:rsidR="00E9365A" w:rsidRDefault="00E9365A" w:rsidP="000F7764">
      <w:pPr>
        <w:jc w:val="both"/>
      </w:pPr>
    </w:p>
    <w:p w14:paraId="2A215945" w14:textId="583BFA02" w:rsidR="00FA4C1F" w:rsidRPr="005E14DC" w:rsidRDefault="00FA4C1F" w:rsidP="000F7764">
      <w:pPr>
        <w:jc w:val="both"/>
        <w:cnfStyle w:val="101000000100" w:firstRow="1" w:lastRow="0" w:firstColumn="1" w:lastColumn="0" w:oddVBand="0" w:evenVBand="0" w:oddHBand="0" w:evenHBand="0" w:firstRowFirstColumn="1" w:firstRowLastColumn="0" w:lastRowFirstColumn="0" w:lastRowLastColumn="0"/>
        <w:rPr>
          <w:i/>
          <w:iCs/>
          <w:u w:val="single"/>
        </w:rPr>
      </w:pPr>
      <w:r w:rsidRPr="005E14DC">
        <w:rPr>
          <w:u w:val="single"/>
        </w:rPr>
        <w:t>Testing of Disassembly of the generated C code</w:t>
      </w:r>
      <w:r w:rsidRPr="005E14DC">
        <w:rPr>
          <w:u w:val="single"/>
        </w:rPr>
        <w:t xml:space="preserve"> </w:t>
      </w:r>
      <w:r w:rsidRPr="005E14DC">
        <w:rPr>
          <w:u w:val="single"/>
        </w:rPr>
        <w:t>Table</w:t>
      </w:r>
    </w:p>
    <w:p w14:paraId="79BA73D3" w14:textId="77777777" w:rsidR="00FA4C1F" w:rsidRPr="003533A5" w:rsidRDefault="00FA4C1F" w:rsidP="000F7764">
      <w:pPr>
        <w:jc w:val="both"/>
      </w:pPr>
    </w:p>
    <w:tbl>
      <w:tblPr>
        <w:tblStyle w:val="ListTable7ColourfulAccent6"/>
        <w:tblW w:w="0" w:type="auto"/>
        <w:tblLook w:val="04A0" w:firstRow="1" w:lastRow="0" w:firstColumn="1" w:lastColumn="0" w:noHBand="0" w:noVBand="1"/>
      </w:tblPr>
      <w:tblGrid>
        <w:gridCol w:w="1843"/>
        <w:gridCol w:w="7228"/>
      </w:tblGrid>
      <w:tr w:rsidR="003533A5" w:rsidRPr="003533A5" w14:paraId="2E585307" w14:textId="77777777" w:rsidTr="003533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Borders>
              <w:bottom w:val="double" w:sz="4" w:space="0" w:color="79498B" w:themeColor="accent6"/>
              <w:right w:val="double" w:sz="4" w:space="0" w:color="79498B" w:themeColor="accent6"/>
            </w:tcBorders>
          </w:tcPr>
          <w:p w14:paraId="54155281" w14:textId="07A44F66" w:rsidR="003533A5" w:rsidRPr="003533A5" w:rsidRDefault="003533A5" w:rsidP="000F7764">
            <w:pPr>
              <w:jc w:val="both"/>
              <w:rPr>
                <w:i w:val="0"/>
                <w:iCs w:val="0"/>
                <w:sz w:val="24"/>
              </w:rPr>
            </w:pPr>
            <w:r w:rsidRPr="003533A5">
              <w:rPr>
                <w:i w:val="0"/>
                <w:iCs w:val="0"/>
                <w:sz w:val="24"/>
              </w:rPr>
              <w:t>Output</w:t>
            </w:r>
          </w:p>
        </w:tc>
        <w:tc>
          <w:tcPr>
            <w:tcW w:w="7228" w:type="dxa"/>
            <w:tcBorders>
              <w:left w:val="double" w:sz="4" w:space="0" w:color="79498B" w:themeColor="accent6"/>
              <w:bottom w:val="double" w:sz="4" w:space="0" w:color="79498B" w:themeColor="accent6"/>
            </w:tcBorders>
          </w:tcPr>
          <w:p w14:paraId="510B01FE" w14:textId="6E6A8879" w:rsidR="003533A5" w:rsidRPr="003533A5" w:rsidRDefault="00E9365A" w:rsidP="000F7764">
            <w:pPr>
              <w:jc w:val="both"/>
              <w:cnfStyle w:val="100000000000" w:firstRow="1" w:lastRow="0" w:firstColumn="0" w:lastColumn="0" w:oddVBand="0" w:evenVBand="0" w:oddHBand="0" w:evenHBand="0" w:firstRowFirstColumn="0" w:firstRowLastColumn="0" w:lastRowFirstColumn="0" w:lastRowLastColumn="0"/>
              <w:rPr>
                <w:i w:val="0"/>
                <w:iCs w:val="0"/>
                <w:sz w:val="24"/>
              </w:rPr>
            </w:pPr>
            <w:r>
              <w:rPr>
                <w:i w:val="0"/>
                <w:iCs w:val="0"/>
                <w:sz w:val="24"/>
              </w:rPr>
              <w:t>Testing of generated C code</w:t>
            </w:r>
          </w:p>
        </w:tc>
      </w:tr>
      <w:tr w:rsidR="003533A5" w:rsidRPr="003533A5" w14:paraId="3AC21768"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uble" w:sz="4" w:space="0" w:color="79498B" w:themeColor="accent6"/>
              <w:bottom w:val="dotted" w:sz="4" w:space="0" w:color="79498B" w:themeColor="accent6"/>
              <w:right w:val="double" w:sz="4" w:space="0" w:color="79498B" w:themeColor="accent6"/>
            </w:tcBorders>
          </w:tcPr>
          <w:p w14:paraId="0D7600A6" w14:textId="4586C170" w:rsidR="003533A5" w:rsidRPr="003533A5" w:rsidRDefault="003533A5" w:rsidP="000F7764">
            <w:pPr>
              <w:jc w:val="both"/>
              <w:rPr>
                <w:i w:val="0"/>
                <w:iCs w:val="0"/>
                <w:sz w:val="24"/>
              </w:rPr>
            </w:pPr>
            <w:r w:rsidRPr="003533A5">
              <w:rPr>
                <w:i w:val="0"/>
                <w:iCs w:val="0"/>
                <w:sz w:val="24"/>
              </w:rPr>
              <w:t>Description</w:t>
            </w:r>
          </w:p>
        </w:tc>
        <w:tc>
          <w:tcPr>
            <w:tcW w:w="7228" w:type="dxa"/>
            <w:tcBorders>
              <w:top w:val="double" w:sz="4" w:space="0" w:color="79498B" w:themeColor="accent6"/>
              <w:left w:val="double" w:sz="4" w:space="0" w:color="79498B" w:themeColor="accent6"/>
              <w:bottom w:val="dotted" w:sz="4" w:space="0" w:color="79498B" w:themeColor="accent6"/>
            </w:tcBorders>
          </w:tcPr>
          <w:p w14:paraId="03039043" w14:textId="5617E9A0" w:rsidR="003533A5" w:rsidRPr="003533A5" w:rsidRDefault="00FD4E08" w:rsidP="000F7764">
            <w:pPr>
              <w:jc w:val="both"/>
              <w:cnfStyle w:val="000000100000" w:firstRow="0" w:lastRow="0" w:firstColumn="0" w:lastColumn="0" w:oddVBand="0" w:evenVBand="0" w:oddHBand="1" w:evenHBand="0" w:firstRowFirstColumn="0" w:firstRowLastColumn="0" w:lastRowFirstColumn="0" w:lastRowLastColumn="0"/>
            </w:pPr>
            <w:r>
              <w:t xml:space="preserve">Generated test coverage, </w:t>
            </w:r>
            <w:r w:rsidR="00D36FA8">
              <w:t>back-to-back</w:t>
            </w:r>
            <w:r>
              <w:t xml:space="preserve"> testing where I have generated line /path coverage and then taken those inputs to run on the original EVM code to see whether they are valid.</w:t>
            </w:r>
          </w:p>
        </w:tc>
      </w:tr>
      <w:tr w:rsidR="007D3E95" w:rsidRPr="003533A5" w14:paraId="6FA05AEE" w14:textId="77777777" w:rsidTr="003533A5">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4308CC0C" w14:textId="3D93CBF9" w:rsidR="007D3E95" w:rsidRPr="003533A5" w:rsidRDefault="007D3E95" w:rsidP="007D3E95">
            <w:pPr>
              <w:jc w:val="both"/>
              <w:rPr>
                <w:i w:val="0"/>
                <w:iCs w:val="0"/>
                <w:sz w:val="24"/>
              </w:rPr>
            </w:pPr>
            <w:r w:rsidRPr="003533A5">
              <w:rPr>
                <w:i w:val="0"/>
                <w:iCs w:val="0"/>
                <w:sz w:val="24"/>
              </w:rPr>
              <w:t>Type of Output</w:t>
            </w:r>
          </w:p>
        </w:tc>
        <w:tc>
          <w:tcPr>
            <w:tcW w:w="7228" w:type="dxa"/>
            <w:tcBorders>
              <w:top w:val="dotted" w:sz="4" w:space="0" w:color="79498B" w:themeColor="accent6"/>
              <w:left w:val="double" w:sz="4" w:space="0" w:color="79498B" w:themeColor="accent6"/>
              <w:bottom w:val="dotted" w:sz="4" w:space="0" w:color="79498B" w:themeColor="accent6"/>
            </w:tcBorders>
          </w:tcPr>
          <w:p w14:paraId="4388BBFB" w14:textId="6126B5E0" w:rsidR="007D3E95" w:rsidRPr="003533A5" w:rsidRDefault="007D3E95" w:rsidP="007D3E95">
            <w:pPr>
              <w:jc w:val="both"/>
              <w:cnfStyle w:val="000000000000" w:firstRow="0" w:lastRow="0" w:firstColumn="0" w:lastColumn="0" w:oddVBand="0" w:evenVBand="0" w:oddHBand="0" w:evenHBand="0" w:firstRowFirstColumn="0" w:firstRowLastColumn="0" w:lastRowFirstColumn="0" w:lastRowLastColumn="0"/>
            </w:pPr>
            <w:r>
              <w:t>Documented results of running the code in table format</w:t>
            </w:r>
          </w:p>
        </w:tc>
      </w:tr>
      <w:tr w:rsidR="00BF1557" w:rsidRPr="003533A5" w14:paraId="4ADD4B86"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75CD58FD" w14:textId="379975E9" w:rsidR="00BF1557" w:rsidRPr="003533A5" w:rsidRDefault="00BF1557" w:rsidP="000F7764">
            <w:pPr>
              <w:jc w:val="both"/>
              <w:rPr>
                <w:i w:val="0"/>
                <w:iCs w:val="0"/>
                <w:sz w:val="24"/>
              </w:rPr>
            </w:pPr>
            <w:r w:rsidRPr="003533A5">
              <w:rPr>
                <w:i w:val="0"/>
                <w:iCs w:val="0"/>
                <w:sz w:val="24"/>
              </w:rPr>
              <w:t>Recipient</w:t>
            </w:r>
          </w:p>
        </w:tc>
        <w:tc>
          <w:tcPr>
            <w:tcW w:w="7228" w:type="dxa"/>
            <w:tcBorders>
              <w:top w:val="dotted" w:sz="4" w:space="0" w:color="79498B" w:themeColor="accent6"/>
              <w:left w:val="double" w:sz="4" w:space="0" w:color="79498B" w:themeColor="accent6"/>
              <w:bottom w:val="dotted" w:sz="4" w:space="0" w:color="79498B" w:themeColor="accent6"/>
            </w:tcBorders>
          </w:tcPr>
          <w:p w14:paraId="61DBDDEA" w14:textId="0AF5CCD4" w:rsidR="00BF1557" w:rsidRPr="003533A5" w:rsidRDefault="00BF1557" w:rsidP="000F7764">
            <w:pPr>
              <w:jc w:val="both"/>
              <w:cnfStyle w:val="000000100000" w:firstRow="0" w:lastRow="0" w:firstColumn="0" w:lastColumn="0" w:oddVBand="0" w:evenVBand="0" w:oddHBand="1" w:evenHBand="0" w:firstRowFirstColumn="0" w:firstRowLastColumn="0" w:lastRowFirstColumn="0" w:lastRowLastColumn="0"/>
            </w:pPr>
            <w:r>
              <w:t>Academic Client and any audience of the project report</w:t>
            </w:r>
          </w:p>
        </w:tc>
      </w:tr>
      <w:tr w:rsidR="007D3E95" w:rsidRPr="003533A5" w14:paraId="170EC6EA" w14:textId="77777777" w:rsidTr="003533A5">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26A734A4" w14:textId="55C901CF" w:rsidR="007D3E95" w:rsidRPr="003533A5" w:rsidRDefault="007D3E95" w:rsidP="007D3E95">
            <w:pPr>
              <w:jc w:val="both"/>
              <w:rPr>
                <w:i w:val="0"/>
                <w:iCs w:val="0"/>
                <w:sz w:val="24"/>
              </w:rPr>
            </w:pPr>
            <w:r w:rsidRPr="003533A5">
              <w:rPr>
                <w:i w:val="0"/>
                <w:iCs w:val="0"/>
                <w:sz w:val="24"/>
              </w:rPr>
              <w:t>Usage</w:t>
            </w:r>
          </w:p>
        </w:tc>
        <w:tc>
          <w:tcPr>
            <w:tcW w:w="7228" w:type="dxa"/>
            <w:tcBorders>
              <w:top w:val="dotted" w:sz="4" w:space="0" w:color="79498B" w:themeColor="accent6"/>
              <w:left w:val="double" w:sz="4" w:space="0" w:color="79498B" w:themeColor="accent6"/>
              <w:bottom w:val="dotted" w:sz="4" w:space="0" w:color="79498B" w:themeColor="accent6"/>
            </w:tcBorders>
          </w:tcPr>
          <w:p w14:paraId="779B2CB3" w14:textId="7E5E92EA" w:rsidR="007D3E95" w:rsidRPr="003533A5" w:rsidRDefault="007D3E95" w:rsidP="007D3E95">
            <w:pPr>
              <w:jc w:val="both"/>
              <w:cnfStyle w:val="000000000000" w:firstRow="0" w:lastRow="0" w:firstColumn="0" w:lastColumn="0" w:oddVBand="0" w:evenVBand="0" w:oddHBand="0" w:evenHBand="0" w:firstRowFirstColumn="0" w:firstRowLastColumn="0" w:lastRowFirstColumn="0" w:lastRowLastColumn="0"/>
            </w:pPr>
            <w:r>
              <w:t>To track whether the results are accurate</w:t>
            </w:r>
            <w:r w:rsidR="00481676">
              <w:t xml:space="preserve"> and executable</w:t>
            </w:r>
          </w:p>
        </w:tc>
      </w:tr>
      <w:tr w:rsidR="007D3E95" w:rsidRPr="003533A5" w14:paraId="7EE7993E"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2CF1CA76" w14:textId="6D1F952B" w:rsidR="007D3E95" w:rsidRPr="003533A5" w:rsidRDefault="007D3E95" w:rsidP="007D3E95">
            <w:pPr>
              <w:jc w:val="both"/>
              <w:rPr>
                <w:i w:val="0"/>
                <w:iCs w:val="0"/>
                <w:sz w:val="24"/>
              </w:rPr>
            </w:pPr>
            <w:r w:rsidRPr="003533A5">
              <w:rPr>
                <w:i w:val="0"/>
                <w:iCs w:val="0"/>
                <w:sz w:val="24"/>
              </w:rPr>
              <w:t>Results Location</w:t>
            </w:r>
          </w:p>
        </w:tc>
        <w:tc>
          <w:tcPr>
            <w:tcW w:w="7228" w:type="dxa"/>
            <w:tcBorders>
              <w:top w:val="dotted" w:sz="4" w:space="0" w:color="79498B" w:themeColor="accent6"/>
              <w:left w:val="double" w:sz="4" w:space="0" w:color="79498B" w:themeColor="accent6"/>
              <w:bottom w:val="dotted" w:sz="4" w:space="0" w:color="79498B" w:themeColor="accent6"/>
            </w:tcBorders>
          </w:tcPr>
          <w:p w14:paraId="52F0E755" w14:textId="056510DA" w:rsidR="007D3E95" w:rsidRPr="003533A5" w:rsidRDefault="009865EC" w:rsidP="007D3E95">
            <w:pPr>
              <w:jc w:val="both"/>
              <w:cnfStyle w:val="000000100000" w:firstRow="0" w:lastRow="0" w:firstColumn="0" w:lastColumn="0" w:oddVBand="0" w:evenVBand="0" w:oddHBand="1" w:evenHBand="0" w:firstRowFirstColumn="0" w:firstRowLastColumn="0" w:lastRowFirstColumn="0" w:lastRowLastColumn="0"/>
            </w:pPr>
            <w:r w:rsidRPr="00D85490">
              <w:t xml:space="preserve">Appendix </w:t>
            </w:r>
            <w:r w:rsidR="000F4BDD">
              <w:t>B</w:t>
            </w:r>
          </w:p>
        </w:tc>
      </w:tr>
    </w:tbl>
    <w:p w14:paraId="3718DCB8" w14:textId="77777777" w:rsidR="00667463" w:rsidRDefault="00667463" w:rsidP="000F7764">
      <w:pPr>
        <w:jc w:val="both"/>
      </w:pPr>
    </w:p>
    <w:p w14:paraId="0AEF6E7C" w14:textId="4FA1197B" w:rsidR="00FA4C1F" w:rsidRPr="005E14DC" w:rsidRDefault="00FA4C1F" w:rsidP="000F7764">
      <w:pPr>
        <w:jc w:val="both"/>
        <w:cnfStyle w:val="101000000100" w:firstRow="1" w:lastRow="0" w:firstColumn="1" w:lastColumn="0" w:oddVBand="0" w:evenVBand="0" w:oddHBand="0" w:evenHBand="0" w:firstRowFirstColumn="1" w:firstRowLastColumn="0" w:lastRowFirstColumn="0" w:lastRowLastColumn="0"/>
        <w:rPr>
          <w:i/>
          <w:iCs/>
          <w:u w:val="single"/>
        </w:rPr>
      </w:pPr>
      <w:r w:rsidRPr="005E14DC">
        <w:rPr>
          <w:u w:val="single"/>
        </w:rPr>
        <w:t>Deployment Guide</w:t>
      </w:r>
    </w:p>
    <w:p w14:paraId="6AE051D3" w14:textId="77777777" w:rsidR="00FA4C1F" w:rsidRPr="003533A5" w:rsidRDefault="00FA4C1F" w:rsidP="000F7764">
      <w:pPr>
        <w:jc w:val="both"/>
      </w:pPr>
    </w:p>
    <w:tbl>
      <w:tblPr>
        <w:tblStyle w:val="ListTable7ColourfulAccent6"/>
        <w:tblW w:w="0" w:type="auto"/>
        <w:tblLook w:val="04A0" w:firstRow="1" w:lastRow="0" w:firstColumn="1" w:lastColumn="0" w:noHBand="0" w:noVBand="1"/>
      </w:tblPr>
      <w:tblGrid>
        <w:gridCol w:w="1843"/>
        <w:gridCol w:w="7228"/>
      </w:tblGrid>
      <w:tr w:rsidR="003533A5" w:rsidRPr="003533A5" w14:paraId="428C3E0A" w14:textId="77777777" w:rsidTr="003533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Borders>
              <w:bottom w:val="double" w:sz="4" w:space="0" w:color="79498B" w:themeColor="accent6"/>
              <w:right w:val="double" w:sz="4" w:space="0" w:color="79498B" w:themeColor="accent6"/>
            </w:tcBorders>
          </w:tcPr>
          <w:p w14:paraId="2A92FDD2" w14:textId="0C47C9B9" w:rsidR="003533A5" w:rsidRPr="003533A5" w:rsidRDefault="003533A5" w:rsidP="000F7764">
            <w:pPr>
              <w:jc w:val="both"/>
              <w:rPr>
                <w:i w:val="0"/>
                <w:iCs w:val="0"/>
                <w:sz w:val="24"/>
              </w:rPr>
            </w:pPr>
            <w:r w:rsidRPr="003533A5">
              <w:rPr>
                <w:i w:val="0"/>
                <w:iCs w:val="0"/>
                <w:sz w:val="24"/>
              </w:rPr>
              <w:t>Output</w:t>
            </w:r>
          </w:p>
        </w:tc>
        <w:tc>
          <w:tcPr>
            <w:tcW w:w="7228" w:type="dxa"/>
            <w:tcBorders>
              <w:left w:val="double" w:sz="4" w:space="0" w:color="79498B" w:themeColor="accent6"/>
              <w:bottom w:val="double" w:sz="4" w:space="0" w:color="79498B" w:themeColor="accent6"/>
            </w:tcBorders>
          </w:tcPr>
          <w:p w14:paraId="64203488" w14:textId="0B094D56" w:rsidR="003533A5" w:rsidRPr="003533A5" w:rsidRDefault="00361BB8" w:rsidP="000F7764">
            <w:pPr>
              <w:jc w:val="both"/>
              <w:cnfStyle w:val="100000000000" w:firstRow="1" w:lastRow="0" w:firstColumn="0" w:lastColumn="0" w:oddVBand="0" w:evenVBand="0" w:oddHBand="0" w:evenHBand="0" w:firstRowFirstColumn="0" w:firstRowLastColumn="0" w:lastRowFirstColumn="0" w:lastRowLastColumn="0"/>
              <w:rPr>
                <w:i w:val="0"/>
                <w:iCs w:val="0"/>
                <w:sz w:val="24"/>
              </w:rPr>
            </w:pPr>
            <w:r>
              <w:rPr>
                <w:i w:val="0"/>
                <w:iCs w:val="0"/>
                <w:sz w:val="24"/>
              </w:rPr>
              <w:t>Deployment Guide</w:t>
            </w:r>
          </w:p>
        </w:tc>
      </w:tr>
      <w:tr w:rsidR="003533A5" w:rsidRPr="003533A5" w14:paraId="1BC4D32C"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uble" w:sz="4" w:space="0" w:color="79498B" w:themeColor="accent6"/>
              <w:bottom w:val="dotted" w:sz="4" w:space="0" w:color="79498B" w:themeColor="accent6"/>
              <w:right w:val="double" w:sz="4" w:space="0" w:color="79498B" w:themeColor="accent6"/>
            </w:tcBorders>
          </w:tcPr>
          <w:p w14:paraId="1934F069" w14:textId="391265FF" w:rsidR="003533A5" w:rsidRPr="003533A5" w:rsidRDefault="003533A5" w:rsidP="000F7764">
            <w:pPr>
              <w:jc w:val="both"/>
              <w:rPr>
                <w:i w:val="0"/>
                <w:iCs w:val="0"/>
                <w:sz w:val="24"/>
              </w:rPr>
            </w:pPr>
            <w:r w:rsidRPr="003533A5">
              <w:rPr>
                <w:i w:val="0"/>
                <w:iCs w:val="0"/>
                <w:sz w:val="24"/>
              </w:rPr>
              <w:t>Description</w:t>
            </w:r>
          </w:p>
        </w:tc>
        <w:tc>
          <w:tcPr>
            <w:tcW w:w="7228" w:type="dxa"/>
            <w:tcBorders>
              <w:top w:val="double" w:sz="4" w:space="0" w:color="79498B" w:themeColor="accent6"/>
              <w:left w:val="double" w:sz="4" w:space="0" w:color="79498B" w:themeColor="accent6"/>
              <w:bottom w:val="dotted" w:sz="4" w:space="0" w:color="79498B" w:themeColor="accent6"/>
            </w:tcBorders>
          </w:tcPr>
          <w:p w14:paraId="1EF79967" w14:textId="3373F5EB" w:rsidR="003533A5" w:rsidRPr="003533A5" w:rsidRDefault="00A9189D" w:rsidP="000F7764">
            <w:pPr>
              <w:jc w:val="both"/>
              <w:cnfStyle w:val="000000100000" w:firstRow="0" w:lastRow="0" w:firstColumn="0" w:lastColumn="0" w:oddVBand="0" w:evenVBand="0" w:oddHBand="1" w:evenHBand="0" w:firstRowFirstColumn="0" w:firstRowLastColumn="0" w:lastRowFirstColumn="0" w:lastRowLastColumn="0"/>
            </w:pPr>
            <w:r>
              <w:t xml:space="preserve">A guide explaining how to run my </w:t>
            </w:r>
            <w:r w:rsidR="007D3E95">
              <w:t>project</w:t>
            </w:r>
          </w:p>
        </w:tc>
      </w:tr>
      <w:tr w:rsidR="009865EC" w:rsidRPr="003533A5" w14:paraId="0EF0C4E2" w14:textId="77777777" w:rsidTr="003533A5">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68E5EEC9" w14:textId="1C4238B0" w:rsidR="009865EC" w:rsidRPr="003533A5" w:rsidRDefault="009865EC" w:rsidP="009865EC">
            <w:pPr>
              <w:jc w:val="both"/>
              <w:rPr>
                <w:i w:val="0"/>
                <w:iCs w:val="0"/>
                <w:sz w:val="24"/>
              </w:rPr>
            </w:pPr>
            <w:r w:rsidRPr="003533A5">
              <w:rPr>
                <w:i w:val="0"/>
                <w:iCs w:val="0"/>
                <w:sz w:val="24"/>
              </w:rPr>
              <w:t>Type of Output</w:t>
            </w:r>
          </w:p>
        </w:tc>
        <w:tc>
          <w:tcPr>
            <w:tcW w:w="7228" w:type="dxa"/>
            <w:tcBorders>
              <w:top w:val="dotted" w:sz="4" w:space="0" w:color="79498B" w:themeColor="accent6"/>
              <w:left w:val="double" w:sz="4" w:space="0" w:color="79498B" w:themeColor="accent6"/>
              <w:bottom w:val="dotted" w:sz="4" w:space="0" w:color="79498B" w:themeColor="accent6"/>
            </w:tcBorders>
          </w:tcPr>
          <w:p w14:paraId="580690E0" w14:textId="2F201C78" w:rsidR="009865EC" w:rsidRPr="003533A5" w:rsidRDefault="00262A7A" w:rsidP="009865EC">
            <w:pPr>
              <w:jc w:val="both"/>
              <w:cnfStyle w:val="000000000000" w:firstRow="0" w:lastRow="0" w:firstColumn="0" w:lastColumn="0" w:oddVBand="0" w:evenVBand="0" w:oddHBand="0" w:evenHBand="0" w:firstRowFirstColumn="0" w:firstRowLastColumn="0" w:lastRowFirstColumn="0" w:lastRowLastColumn="0"/>
            </w:pPr>
            <w:r>
              <w:t>ReadMe on GitHub</w:t>
            </w:r>
          </w:p>
        </w:tc>
      </w:tr>
      <w:tr w:rsidR="00BF1557" w:rsidRPr="003533A5" w14:paraId="3EED45D5"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45BDCDF8" w14:textId="4E0AD195" w:rsidR="00BF1557" w:rsidRPr="003533A5" w:rsidRDefault="00BF1557" w:rsidP="000F7764">
            <w:pPr>
              <w:jc w:val="both"/>
              <w:rPr>
                <w:i w:val="0"/>
                <w:iCs w:val="0"/>
                <w:sz w:val="24"/>
              </w:rPr>
            </w:pPr>
            <w:r w:rsidRPr="003533A5">
              <w:rPr>
                <w:i w:val="0"/>
                <w:iCs w:val="0"/>
                <w:sz w:val="24"/>
              </w:rPr>
              <w:t>Recipient</w:t>
            </w:r>
          </w:p>
        </w:tc>
        <w:tc>
          <w:tcPr>
            <w:tcW w:w="7228" w:type="dxa"/>
            <w:tcBorders>
              <w:top w:val="dotted" w:sz="4" w:space="0" w:color="79498B" w:themeColor="accent6"/>
              <w:left w:val="double" w:sz="4" w:space="0" w:color="79498B" w:themeColor="accent6"/>
              <w:bottom w:val="dotted" w:sz="4" w:space="0" w:color="79498B" w:themeColor="accent6"/>
            </w:tcBorders>
          </w:tcPr>
          <w:p w14:paraId="1D9381F5" w14:textId="64F470A8" w:rsidR="00BF1557" w:rsidRPr="003533A5" w:rsidRDefault="00BF1557" w:rsidP="000F7764">
            <w:pPr>
              <w:jc w:val="both"/>
              <w:cnfStyle w:val="000000100000" w:firstRow="0" w:lastRow="0" w:firstColumn="0" w:lastColumn="0" w:oddVBand="0" w:evenVBand="0" w:oddHBand="1" w:evenHBand="0" w:firstRowFirstColumn="0" w:firstRowLastColumn="0" w:lastRowFirstColumn="0" w:lastRowLastColumn="0"/>
            </w:pPr>
            <w:r>
              <w:t>Academic Client and any audience of the project report</w:t>
            </w:r>
          </w:p>
        </w:tc>
      </w:tr>
      <w:tr w:rsidR="00BF1557" w:rsidRPr="003533A5" w14:paraId="5679D48A" w14:textId="77777777" w:rsidTr="003533A5">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2F9CCE34" w14:textId="7E4FEFE0" w:rsidR="00BF1557" w:rsidRPr="003533A5" w:rsidRDefault="00BF1557" w:rsidP="000F7764">
            <w:pPr>
              <w:jc w:val="both"/>
              <w:rPr>
                <w:i w:val="0"/>
                <w:iCs w:val="0"/>
                <w:sz w:val="24"/>
              </w:rPr>
            </w:pPr>
            <w:r w:rsidRPr="003533A5">
              <w:rPr>
                <w:i w:val="0"/>
                <w:iCs w:val="0"/>
                <w:sz w:val="24"/>
              </w:rPr>
              <w:t>Usage</w:t>
            </w:r>
          </w:p>
        </w:tc>
        <w:tc>
          <w:tcPr>
            <w:tcW w:w="7228" w:type="dxa"/>
            <w:tcBorders>
              <w:top w:val="dotted" w:sz="4" w:space="0" w:color="79498B" w:themeColor="accent6"/>
              <w:left w:val="double" w:sz="4" w:space="0" w:color="79498B" w:themeColor="accent6"/>
              <w:bottom w:val="dotted" w:sz="4" w:space="0" w:color="79498B" w:themeColor="accent6"/>
            </w:tcBorders>
          </w:tcPr>
          <w:p w14:paraId="2D9F61DB" w14:textId="6B665404" w:rsidR="00BF1557" w:rsidRPr="003533A5" w:rsidRDefault="00A9189D" w:rsidP="000F7764">
            <w:pPr>
              <w:jc w:val="both"/>
              <w:cnfStyle w:val="000000000000" w:firstRow="0" w:lastRow="0" w:firstColumn="0" w:lastColumn="0" w:oddVBand="0" w:evenVBand="0" w:oddHBand="0" w:evenHBand="0" w:firstRowFirstColumn="0" w:firstRowLastColumn="0" w:lastRowFirstColumn="0" w:lastRowLastColumn="0"/>
            </w:pPr>
            <w:r>
              <w:t>Used to see the different ways in which the program can be run.</w:t>
            </w:r>
          </w:p>
        </w:tc>
      </w:tr>
      <w:tr w:rsidR="00BF1557" w:rsidRPr="003533A5" w14:paraId="2E316FDC" w14:textId="77777777" w:rsidTr="0035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1ADBA500" w14:textId="4B2F1B05" w:rsidR="00BF1557" w:rsidRPr="003533A5" w:rsidRDefault="00BF1557" w:rsidP="000F7764">
            <w:pPr>
              <w:jc w:val="both"/>
              <w:rPr>
                <w:i w:val="0"/>
                <w:iCs w:val="0"/>
                <w:sz w:val="24"/>
              </w:rPr>
            </w:pPr>
            <w:r w:rsidRPr="003533A5">
              <w:rPr>
                <w:i w:val="0"/>
                <w:iCs w:val="0"/>
                <w:sz w:val="24"/>
              </w:rPr>
              <w:t>Results Location</w:t>
            </w:r>
          </w:p>
        </w:tc>
        <w:tc>
          <w:tcPr>
            <w:tcW w:w="7228" w:type="dxa"/>
            <w:tcBorders>
              <w:top w:val="dotted" w:sz="4" w:space="0" w:color="79498B" w:themeColor="accent6"/>
              <w:left w:val="double" w:sz="4" w:space="0" w:color="79498B" w:themeColor="accent6"/>
              <w:bottom w:val="dotted" w:sz="4" w:space="0" w:color="79498B" w:themeColor="accent6"/>
            </w:tcBorders>
          </w:tcPr>
          <w:p w14:paraId="7755B5EE" w14:textId="7D412ADD" w:rsidR="00BF1557" w:rsidRPr="003533A5" w:rsidRDefault="00F27B13" w:rsidP="000F7764">
            <w:pPr>
              <w:jc w:val="both"/>
              <w:cnfStyle w:val="000000100000" w:firstRow="0" w:lastRow="0" w:firstColumn="0" w:lastColumn="0" w:oddVBand="0" w:evenVBand="0" w:oddHBand="1" w:evenHBand="0" w:firstRowFirstColumn="0" w:firstRowLastColumn="0" w:lastRowFirstColumn="0" w:lastRowLastColumn="0"/>
            </w:pPr>
            <w:r>
              <w:t xml:space="preserve">Appendix </w:t>
            </w:r>
            <w:r w:rsidR="000F4BDD">
              <w:t>B</w:t>
            </w:r>
          </w:p>
        </w:tc>
      </w:tr>
    </w:tbl>
    <w:p w14:paraId="0B7BE1D2" w14:textId="6447783D" w:rsidR="00CC53D8" w:rsidRDefault="00CC53D8" w:rsidP="000F7764">
      <w:pPr>
        <w:jc w:val="both"/>
      </w:pPr>
    </w:p>
    <w:p w14:paraId="2F03B082" w14:textId="73C52A6A" w:rsidR="00FA4C1F" w:rsidRPr="005E14DC" w:rsidRDefault="00FA4C1F" w:rsidP="000F7764">
      <w:pPr>
        <w:jc w:val="both"/>
        <w:cnfStyle w:val="101000000100" w:firstRow="1" w:lastRow="0" w:firstColumn="1" w:lastColumn="0" w:oddVBand="0" w:evenVBand="0" w:oddHBand="0" w:evenHBand="0" w:firstRowFirstColumn="1" w:firstRowLastColumn="0" w:lastRowFirstColumn="0" w:lastRowLastColumn="0"/>
        <w:rPr>
          <w:i/>
          <w:iCs/>
          <w:u w:val="single"/>
        </w:rPr>
      </w:pPr>
      <w:r w:rsidRPr="005E14DC">
        <w:rPr>
          <w:u w:val="single"/>
        </w:rPr>
        <w:lastRenderedPageBreak/>
        <w:t>Software Documentation</w:t>
      </w:r>
    </w:p>
    <w:p w14:paraId="6DF9095C" w14:textId="77777777" w:rsidR="00FA4C1F" w:rsidRPr="00FA4C1F" w:rsidRDefault="00FA4C1F" w:rsidP="000F7764">
      <w:pPr>
        <w:jc w:val="both"/>
        <w:cnfStyle w:val="101000000100" w:firstRow="1" w:lastRow="0" w:firstColumn="1" w:lastColumn="0" w:oddVBand="0" w:evenVBand="0" w:oddHBand="0" w:evenHBand="0" w:firstRowFirstColumn="1" w:firstRowLastColumn="0" w:lastRowFirstColumn="0" w:lastRowLastColumn="0"/>
        <w:rPr>
          <w:i/>
          <w:iCs/>
        </w:rPr>
      </w:pPr>
    </w:p>
    <w:tbl>
      <w:tblPr>
        <w:tblStyle w:val="ListTable7ColourfulAccent6"/>
        <w:tblW w:w="0" w:type="auto"/>
        <w:tblLook w:val="04A0" w:firstRow="1" w:lastRow="0" w:firstColumn="1" w:lastColumn="0" w:noHBand="0" w:noVBand="1"/>
      </w:tblPr>
      <w:tblGrid>
        <w:gridCol w:w="1843"/>
        <w:gridCol w:w="7228"/>
      </w:tblGrid>
      <w:tr w:rsidR="00361BB8" w:rsidRPr="003533A5" w14:paraId="5112DDBE" w14:textId="77777777" w:rsidTr="009456A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Borders>
              <w:bottom w:val="double" w:sz="4" w:space="0" w:color="79498B" w:themeColor="accent6"/>
              <w:right w:val="double" w:sz="4" w:space="0" w:color="79498B" w:themeColor="accent6"/>
            </w:tcBorders>
          </w:tcPr>
          <w:p w14:paraId="6B36D08B" w14:textId="77777777" w:rsidR="00361BB8" w:rsidRPr="003533A5" w:rsidRDefault="00361BB8" w:rsidP="000F7764">
            <w:pPr>
              <w:jc w:val="both"/>
              <w:rPr>
                <w:i w:val="0"/>
                <w:iCs w:val="0"/>
                <w:sz w:val="24"/>
              </w:rPr>
            </w:pPr>
            <w:r w:rsidRPr="003533A5">
              <w:rPr>
                <w:i w:val="0"/>
                <w:iCs w:val="0"/>
                <w:sz w:val="24"/>
              </w:rPr>
              <w:t>Output</w:t>
            </w:r>
          </w:p>
        </w:tc>
        <w:tc>
          <w:tcPr>
            <w:tcW w:w="7228" w:type="dxa"/>
            <w:tcBorders>
              <w:left w:val="double" w:sz="4" w:space="0" w:color="79498B" w:themeColor="accent6"/>
              <w:bottom w:val="double" w:sz="4" w:space="0" w:color="79498B" w:themeColor="accent6"/>
            </w:tcBorders>
          </w:tcPr>
          <w:p w14:paraId="30EB61C7" w14:textId="6EC3FBDA" w:rsidR="00361BB8" w:rsidRPr="003533A5" w:rsidRDefault="00361BB8" w:rsidP="000F7764">
            <w:pPr>
              <w:jc w:val="both"/>
              <w:cnfStyle w:val="100000000000" w:firstRow="1" w:lastRow="0" w:firstColumn="0" w:lastColumn="0" w:oddVBand="0" w:evenVBand="0" w:oddHBand="0" w:evenHBand="0" w:firstRowFirstColumn="0" w:firstRowLastColumn="0" w:lastRowFirstColumn="0" w:lastRowLastColumn="0"/>
              <w:rPr>
                <w:i w:val="0"/>
                <w:iCs w:val="0"/>
                <w:sz w:val="24"/>
              </w:rPr>
            </w:pPr>
            <w:r>
              <w:rPr>
                <w:i w:val="0"/>
                <w:iCs w:val="0"/>
                <w:sz w:val="24"/>
              </w:rPr>
              <w:t>Software Documentation</w:t>
            </w:r>
          </w:p>
        </w:tc>
      </w:tr>
      <w:tr w:rsidR="00361BB8" w:rsidRPr="003533A5" w14:paraId="7B64BA71" w14:textId="77777777" w:rsidTr="00945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uble" w:sz="4" w:space="0" w:color="79498B" w:themeColor="accent6"/>
              <w:bottom w:val="dotted" w:sz="4" w:space="0" w:color="79498B" w:themeColor="accent6"/>
              <w:right w:val="double" w:sz="4" w:space="0" w:color="79498B" w:themeColor="accent6"/>
            </w:tcBorders>
          </w:tcPr>
          <w:p w14:paraId="5BD1A2AE" w14:textId="77777777" w:rsidR="00361BB8" w:rsidRPr="003533A5" w:rsidRDefault="00361BB8" w:rsidP="000F7764">
            <w:pPr>
              <w:jc w:val="both"/>
              <w:rPr>
                <w:i w:val="0"/>
                <w:iCs w:val="0"/>
                <w:sz w:val="24"/>
              </w:rPr>
            </w:pPr>
            <w:r w:rsidRPr="003533A5">
              <w:rPr>
                <w:i w:val="0"/>
                <w:iCs w:val="0"/>
                <w:sz w:val="24"/>
              </w:rPr>
              <w:t>Description</w:t>
            </w:r>
          </w:p>
        </w:tc>
        <w:tc>
          <w:tcPr>
            <w:tcW w:w="7228" w:type="dxa"/>
            <w:tcBorders>
              <w:top w:val="double" w:sz="4" w:space="0" w:color="79498B" w:themeColor="accent6"/>
              <w:left w:val="double" w:sz="4" w:space="0" w:color="79498B" w:themeColor="accent6"/>
              <w:bottom w:val="dotted" w:sz="4" w:space="0" w:color="79498B" w:themeColor="accent6"/>
            </w:tcBorders>
          </w:tcPr>
          <w:p w14:paraId="145AD331" w14:textId="64BDDD07" w:rsidR="00361BB8" w:rsidRPr="003533A5" w:rsidRDefault="007D3E95" w:rsidP="000F7764">
            <w:pPr>
              <w:jc w:val="both"/>
              <w:cnfStyle w:val="000000100000" w:firstRow="0" w:lastRow="0" w:firstColumn="0" w:lastColumn="0" w:oddVBand="0" w:evenVBand="0" w:oddHBand="1" w:evenHBand="0" w:firstRowFirstColumn="0" w:firstRowLastColumn="0" w:lastRowFirstColumn="0" w:lastRowLastColumn="0"/>
            </w:pPr>
            <w:r>
              <w:t>A report showing the development of this project</w:t>
            </w:r>
          </w:p>
        </w:tc>
      </w:tr>
      <w:tr w:rsidR="00361BB8" w:rsidRPr="003533A5" w14:paraId="167234F6" w14:textId="77777777" w:rsidTr="009456AB">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6251715E" w14:textId="77777777" w:rsidR="00361BB8" w:rsidRPr="003533A5" w:rsidRDefault="00361BB8" w:rsidP="000F7764">
            <w:pPr>
              <w:jc w:val="both"/>
              <w:rPr>
                <w:i w:val="0"/>
                <w:iCs w:val="0"/>
                <w:sz w:val="24"/>
              </w:rPr>
            </w:pPr>
            <w:r w:rsidRPr="003533A5">
              <w:rPr>
                <w:i w:val="0"/>
                <w:iCs w:val="0"/>
                <w:sz w:val="24"/>
              </w:rPr>
              <w:t>Type of Output</w:t>
            </w:r>
          </w:p>
        </w:tc>
        <w:tc>
          <w:tcPr>
            <w:tcW w:w="7228" w:type="dxa"/>
            <w:tcBorders>
              <w:top w:val="dotted" w:sz="4" w:space="0" w:color="79498B" w:themeColor="accent6"/>
              <w:left w:val="double" w:sz="4" w:space="0" w:color="79498B" w:themeColor="accent6"/>
              <w:bottom w:val="dotted" w:sz="4" w:space="0" w:color="79498B" w:themeColor="accent6"/>
            </w:tcBorders>
          </w:tcPr>
          <w:p w14:paraId="697707C6" w14:textId="24B71F58" w:rsidR="00361BB8" w:rsidRPr="003533A5" w:rsidRDefault="007D3E95" w:rsidP="000F7764">
            <w:pPr>
              <w:jc w:val="both"/>
              <w:cnfStyle w:val="000000000000" w:firstRow="0" w:lastRow="0" w:firstColumn="0" w:lastColumn="0" w:oddVBand="0" w:evenVBand="0" w:oddHBand="0" w:evenHBand="0" w:firstRowFirstColumn="0" w:firstRowLastColumn="0" w:lastRowFirstColumn="0" w:lastRowLastColumn="0"/>
            </w:pPr>
            <w:r>
              <w:t>Pdf file</w:t>
            </w:r>
          </w:p>
        </w:tc>
      </w:tr>
      <w:tr w:rsidR="00BF1557" w:rsidRPr="003533A5" w14:paraId="2ADBC963" w14:textId="77777777" w:rsidTr="00945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366688C6" w14:textId="77777777" w:rsidR="00BF1557" w:rsidRPr="003533A5" w:rsidRDefault="00BF1557" w:rsidP="000F7764">
            <w:pPr>
              <w:jc w:val="both"/>
              <w:rPr>
                <w:i w:val="0"/>
                <w:iCs w:val="0"/>
                <w:sz w:val="24"/>
              </w:rPr>
            </w:pPr>
            <w:r w:rsidRPr="003533A5">
              <w:rPr>
                <w:i w:val="0"/>
                <w:iCs w:val="0"/>
                <w:sz w:val="24"/>
              </w:rPr>
              <w:t>Recipient</w:t>
            </w:r>
          </w:p>
        </w:tc>
        <w:tc>
          <w:tcPr>
            <w:tcW w:w="7228" w:type="dxa"/>
            <w:tcBorders>
              <w:top w:val="dotted" w:sz="4" w:space="0" w:color="79498B" w:themeColor="accent6"/>
              <w:left w:val="double" w:sz="4" w:space="0" w:color="79498B" w:themeColor="accent6"/>
              <w:bottom w:val="dotted" w:sz="4" w:space="0" w:color="79498B" w:themeColor="accent6"/>
            </w:tcBorders>
          </w:tcPr>
          <w:p w14:paraId="1699F1BE" w14:textId="6A20F686" w:rsidR="00BF1557" w:rsidRPr="003533A5" w:rsidRDefault="00BF1557" w:rsidP="000F7764">
            <w:pPr>
              <w:jc w:val="both"/>
              <w:cnfStyle w:val="000000100000" w:firstRow="0" w:lastRow="0" w:firstColumn="0" w:lastColumn="0" w:oddVBand="0" w:evenVBand="0" w:oddHBand="1" w:evenHBand="0" w:firstRowFirstColumn="0" w:firstRowLastColumn="0" w:lastRowFirstColumn="0" w:lastRowLastColumn="0"/>
            </w:pPr>
            <w:r>
              <w:t>Academic Client and any audience of the project report</w:t>
            </w:r>
          </w:p>
        </w:tc>
      </w:tr>
      <w:tr w:rsidR="00BF1557" w:rsidRPr="003533A5" w14:paraId="75164615" w14:textId="77777777" w:rsidTr="009456AB">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4CC999C1" w14:textId="77777777" w:rsidR="00BF1557" w:rsidRPr="003533A5" w:rsidRDefault="00BF1557" w:rsidP="000F7764">
            <w:pPr>
              <w:jc w:val="both"/>
              <w:rPr>
                <w:i w:val="0"/>
                <w:iCs w:val="0"/>
                <w:sz w:val="24"/>
              </w:rPr>
            </w:pPr>
            <w:r w:rsidRPr="003533A5">
              <w:rPr>
                <w:i w:val="0"/>
                <w:iCs w:val="0"/>
                <w:sz w:val="24"/>
              </w:rPr>
              <w:t>Usage</w:t>
            </w:r>
          </w:p>
        </w:tc>
        <w:tc>
          <w:tcPr>
            <w:tcW w:w="7228" w:type="dxa"/>
            <w:tcBorders>
              <w:top w:val="dotted" w:sz="4" w:space="0" w:color="79498B" w:themeColor="accent6"/>
              <w:left w:val="double" w:sz="4" w:space="0" w:color="79498B" w:themeColor="accent6"/>
              <w:bottom w:val="dotted" w:sz="4" w:space="0" w:color="79498B" w:themeColor="accent6"/>
            </w:tcBorders>
          </w:tcPr>
          <w:p w14:paraId="6D1C6331" w14:textId="4B95BAE9" w:rsidR="00BF1557" w:rsidRPr="003533A5" w:rsidRDefault="00481676" w:rsidP="00481676">
            <w:pPr>
              <w:jc w:val="both"/>
              <w:cnfStyle w:val="000000000000" w:firstRow="0" w:lastRow="0" w:firstColumn="0" w:lastColumn="0" w:oddVBand="0" w:evenVBand="0" w:oddHBand="0" w:evenHBand="0" w:firstRowFirstColumn="0" w:firstRowLastColumn="0" w:lastRowFirstColumn="0" w:lastRowLastColumn="0"/>
            </w:pPr>
            <w:r>
              <w:t>Documentation of development of this project</w:t>
            </w:r>
          </w:p>
        </w:tc>
      </w:tr>
      <w:tr w:rsidR="007D3E95" w:rsidRPr="003533A5" w14:paraId="2EB22670" w14:textId="77777777" w:rsidTr="00945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728B9A6C" w14:textId="77777777" w:rsidR="007D3E95" w:rsidRPr="003533A5" w:rsidRDefault="007D3E95" w:rsidP="007D3E95">
            <w:pPr>
              <w:jc w:val="both"/>
              <w:rPr>
                <w:i w:val="0"/>
                <w:iCs w:val="0"/>
                <w:sz w:val="24"/>
              </w:rPr>
            </w:pPr>
            <w:r w:rsidRPr="003533A5">
              <w:rPr>
                <w:i w:val="0"/>
                <w:iCs w:val="0"/>
                <w:sz w:val="24"/>
              </w:rPr>
              <w:t>Results Location</w:t>
            </w:r>
          </w:p>
        </w:tc>
        <w:tc>
          <w:tcPr>
            <w:tcW w:w="7228" w:type="dxa"/>
            <w:tcBorders>
              <w:top w:val="dotted" w:sz="4" w:space="0" w:color="79498B" w:themeColor="accent6"/>
              <w:left w:val="double" w:sz="4" w:space="0" w:color="79498B" w:themeColor="accent6"/>
              <w:bottom w:val="dotted" w:sz="4" w:space="0" w:color="79498B" w:themeColor="accent6"/>
            </w:tcBorders>
          </w:tcPr>
          <w:p w14:paraId="70B018BE" w14:textId="367F78C9" w:rsidR="007D3E95" w:rsidRPr="003533A5" w:rsidRDefault="007D3E95" w:rsidP="007D3E95">
            <w:pPr>
              <w:jc w:val="both"/>
              <w:cnfStyle w:val="000000100000" w:firstRow="0" w:lastRow="0" w:firstColumn="0" w:lastColumn="0" w:oddVBand="0" w:evenVBand="0" w:oddHBand="1" w:evenHBand="0" w:firstRowFirstColumn="0" w:firstRowLastColumn="0" w:lastRowFirstColumn="0" w:lastRowLastColumn="0"/>
            </w:pPr>
            <w:r>
              <w:t>This document</w:t>
            </w:r>
            <w:r>
              <w:t xml:space="preserve"> </w:t>
            </w:r>
          </w:p>
        </w:tc>
      </w:tr>
    </w:tbl>
    <w:p w14:paraId="43C0B18F" w14:textId="579D92F0" w:rsidR="00361BB8" w:rsidRDefault="00361BB8" w:rsidP="000F7764">
      <w:pPr>
        <w:jc w:val="both"/>
      </w:pPr>
    </w:p>
    <w:p w14:paraId="246D3397" w14:textId="122D5A2C" w:rsidR="00FA4C1F" w:rsidRPr="005E14DC" w:rsidRDefault="00FA4C1F" w:rsidP="000F7764">
      <w:pPr>
        <w:jc w:val="both"/>
        <w:cnfStyle w:val="101000000100" w:firstRow="1" w:lastRow="0" w:firstColumn="1" w:lastColumn="0" w:oddVBand="0" w:evenVBand="0" w:oddHBand="0" w:evenHBand="0" w:firstRowFirstColumn="1" w:firstRowLastColumn="0" w:lastRowFirstColumn="0" w:lastRowLastColumn="0"/>
        <w:rPr>
          <w:i/>
          <w:iCs/>
          <w:u w:val="single"/>
        </w:rPr>
      </w:pPr>
      <w:r w:rsidRPr="005E14DC">
        <w:rPr>
          <w:u w:val="single"/>
        </w:rPr>
        <w:t>Meeting Records</w:t>
      </w:r>
    </w:p>
    <w:p w14:paraId="70E8FECE" w14:textId="77777777" w:rsidR="00FA4C1F" w:rsidRPr="00FA4C1F" w:rsidRDefault="00FA4C1F" w:rsidP="000F7764">
      <w:pPr>
        <w:jc w:val="both"/>
        <w:cnfStyle w:val="101000000100" w:firstRow="1" w:lastRow="0" w:firstColumn="1" w:lastColumn="0" w:oddVBand="0" w:evenVBand="0" w:oddHBand="0" w:evenHBand="0" w:firstRowFirstColumn="1" w:firstRowLastColumn="0" w:lastRowFirstColumn="0" w:lastRowLastColumn="0"/>
        <w:rPr>
          <w:i/>
          <w:iCs/>
        </w:rPr>
      </w:pPr>
    </w:p>
    <w:tbl>
      <w:tblPr>
        <w:tblStyle w:val="ListTable7ColourfulAccent6"/>
        <w:tblW w:w="0" w:type="auto"/>
        <w:tblLook w:val="04A0" w:firstRow="1" w:lastRow="0" w:firstColumn="1" w:lastColumn="0" w:noHBand="0" w:noVBand="1"/>
      </w:tblPr>
      <w:tblGrid>
        <w:gridCol w:w="1843"/>
        <w:gridCol w:w="7228"/>
      </w:tblGrid>
      <w:tr w:rsidR="00361BB8" w:rsidRPr="003533A5" w14:paraId="2F6862ED" w14:textId="77777777" w:rsidTr="009456A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Borders>
              <w:bottom w:val="double" w:sz="4" w:space="0" w:color="79498B" w:themeColor="accent6"/>
              <w:right w:val="double" w:sz="4" w:space="0" w:color="79498B" w:themeColor="accent6"/>
            </w:tcBorders>
          </w:tcPr>
          <w:p w14:paraId="5A3EF8B0" w14:textId="77777777" w:rsidR="00361BB8" w:rsidRPr="003533A5" w:rsidRDefault="00361BB8" w:rsidP="000F7764">
            <w:pPr>
              <w:jc w:val="both"/>
              <w:rPr>
                <w:i w:val="0"/>
                <w:iCs w:val="0"/>
                <w:sz w:val="24"/>
              </w:rPr>
            </w:pPr>
            <w:r w:rsidRPr="003533A5">
              <w:rPr>
                <w:i w:val="0"/>
                <w:iCs w:val="0"/>
                <w:sz w:val="24"/>
              </w:rPr>
              <w:t>Output</w:t>
            </w:r>
          </w:p>
        </w:tc>
        <w:tc>
          <w:tcPr>
            <w:tcW w:w="7228" w:type="dxa"/>
            <w:tcBorders>
              <w:left w:val="double" w:sz="4" w:space="0" w:color="79498B" w:themeColor="accent6"/>
              <w:bottom w:val="double" w:sz="4" w:space="0" w:color="79498B" w:themeColor="accent6"/>
            </w:tcBorders>
          </w:tcPr>
          <w:p w14:paraId="3CD76C74" w14:textId="41AE5FB4" w:rsidR="00361BB8" w:rsidRPr="003533A5" w:rsidRDefault="00361BB8" w:rsidP="000F7764">
            <w:pPr>
              <w:jc w:val="both"/>
              <w:cnfStyle w:val="100000000000" w:firstRow="1" w:lastRow="0" w:firstColumn="0" w:lastColumn="0" w:oddVBand="0" w:evenVBand="0" w:oddHBand="0" w:evenHBand="0" w:firstRowFirstColumn="0" w:firstRowLastColumn="0" w:lastRowFirstColumn="0" w:lastRowLastColumn="0"/>
              <w:rPr>
                <w:i w:val="0"/>
                <w:iCs w:val="0"/>
                <w:sz w:val="24"/>
              </w:rPr>
            </w:pPr>
            <w:r>
              <w:rPr>
                <w:i w:val="0"/>
                <w:iCs w:val="0"/>
                <w:sz w:val="24"/>
              </w:rPr>
              <w:t>Meeting Records</w:t>
            </w:r>
          </w:p>
        </w:tc>
      </w:tr>
      <w:tr w:rsidR="00361BB8" w:rsidRPr="003533A5" w14:paraId="6A10A286" w14:textId="77777777" w:rsidTr="00945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uble" w:sz="4" w:space="0" w:color="79498B" w:themeColor="accent6"/>
              <w:bottom w:val="dotted" w:sz="4" w:space="0" w:color="79498B" w:themeColor="accent6"/>
              <w:right w:val="double" w:sz="4" w:space="0" w:color="79498B" w:themeColor="accent6"/>
            </w:tcBorders>
          </w:tcPr>
          <w:p w14:paraId="52A7EE32" w14:textId="77777777" w:rsidR="00361BB8" w:rsidRPr="003533A5" w:rsidRDefault="00361BB8" w:rsidP="000F7764">
            <w:pPr>
              <w:jc w:val="both"/>
              <w:rPr>
                <w:i w:val="0"/>
                <w:iCs w:val="0"/>
                <w:sz w:val="24"/>
              </w:rPr>
            </w:pPr>
            <w:r w:rsidRPr="003533A5">
              <w:rPr>
                <w:i w:val="0"/>
                <w:iCs w:val="0"/>
                <w:sz w:val="24"/>
              </w:rPr>
              <w:t>Description</w:t>
            </w:r>
          </w:p>
        </w:tc>
        <w:tc>
          <w:tcPr>
            <w:tcW w:w="7228" w:type="dxa"/>
            <w:tcBorders>
              <w:top w:val="double" w:sz="4" w:space="0" w:color="79498B" w:themeColor="accent6"/>
              <w:left w:val="double" w:sz="4" w:space="0" w:color="79498B" w:themeColor="accent6"/>
              <w:bottom w:val="dotted" w:sz="4" w:space="0" w:color="79498B" w:themeColor="accent6"/>
            </w:tcBorders>
          </w:tcPr>
          <w:p w14:paraId="0F69D4AD" w14:textId="3682952A" w:rsidR="00361BB8" w:rsidRPr="003533A5" w:rsidRDefault="00361BB8" w:rsidP="000F7764">
            <w:pPr>
              <w:jc w:val="both"/>
              <w:cnfStyle w:val="000000100000" w:firstRow="0" w:lastRow="0" w:firstColumn="0" w:lastColumn="0" w:oddVBand="0" w:evenVBand="0" w:oddHBand="1" w:evenHBand="0" w:firstRowFirstColumn="0" w:firstRowLastColumn="0" w:lastRowFirstColumn="0" w:lastRowLastColumn="0"/>
            </w:pPr>
            <w:r>
              <w:t>A document stating all the client meetings and the topics discussed.</w:t>
            </w:r>
          </w:p>
        </w:tc>
      </w:tr>
      <w:tr w:rsidR="00361BB8" w:rsidRPr="003533A5" w14:paraId="6E22C45A" w14:textId="77777777" w:rsidTr="009456AB">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1B37D8EE" w14:textId="77777777" w:rsidR="00361BB8" w:rsidRPr="003533A5" w:rsidRDefault="00361BB8" w:rsidP="000F7764">
            <w:pPr>
              <w:jc w:val="both"/>
              <w:rPr>
                <w:i w:val="0"/>
                <w:iCs w:val="0"/>
                <w:sz w:val="24"/>
              </w:rPr>
            </w:pPr>
            <w:r w:rsidRPr="003533A5">
              <w:rPr>
                <w:i w:val="0"/>
                <w:iCs w:val="0"/>
                <w:sz w:val="24"/>
              </w:rPr>
              <w:t>Type of Output</w:t>
            </w:r>
          </w:p>
        </w:tc>
        <w:tc>
          <w:tcPr>
            <w:tcW w:w="7228" w:type="dxa"/>
            <w:tcBorders>
              <w:top w:val="dotted" w:sz="4" w:space="0" w:color="79498B" w:themeColor="accent6"/>
              <w:left w:val="double" w:sz="4" w:space="0" w:color="79498B" w:themeColor="accent6"/>
              <w:bottom w:val="dotted" w:sz="4" w:space="0" w:color="79498B" w:themeColor="accent6"/>
            </w:tcBorders>
          </w:tcPr>
          <w:p w14:paraId="4889EBAA" w14:textId="2831D8EA" w:rsidR="00361BB8" w:rsidRPr="003533A5" w:rsidRDefault="007D3E95" w:rsidP="000F7764">
            <w:pPr>
              <w:jc w:val="both"/>
              <w:cnfStyle w:val="000000000000" w:firstRow="0" w:lastRow="0" w:firstColumn="0" w:lastColumn="0" w:oddVBand="0" w:evenVBand="0" w:oddHBand="0" w:evenHBand="0" w:firstRowFirstColumn="0" w:firstRowLastColumn="0" w:lastRowFirstColumn="0" w:lastRowLastColumn="0"/>
            </w:pPr>
            <w:r>
              <w:t>Pdf file</w:t>
            </w:r>
          </w:p>
        </w:tc>
      </w:tr>
      <w:tr w:rsidR="00BF1557" w:rsidRPr="003533A5" w14:paraId="06266085" w14:textId="77777777" w:rsidTr="00945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46D3AA9B" w14:textId="77777777" w:rsidR="00BF1557" w:rsidRPr="003533A5" w:rsidRDefault="00BF1557" w:rsidP="000F7764">
            <w:pPr>
              <w:jc w:val="both"/>
              <w:rPr>
                <w:i w:val="0"/>
                <w:iCs w:val="0"/>
                <w:sz w:val="24"/>
              </w:rPr>
            </w:pPr>
            <w:r w:rsidRPr="003533A5">
              <w:rPr>
                <w:i w:val="0"/>
                <w:iCs w:val="0"/>
                <w:sz w:val="24"/>
              </w:rPr>
              <w:t>Recipient</w:t>
            </w:r>
          </w:p>
        </w:tc>
        <w:tc>
          <w:tcPr>
            <w:tcW w:w="7228" w:type="dxa"/>
            <w:tcBorders>
              <w:top w:val="dotted" w:sz="4" w:space="0" w:color="79498B" w:themeColor="accent6"/>
              <w:left w:val="double" w:sz="4" w:space="0" w:color="79498B" w:themeColor="accent6"/>
              <w:bottom w:val="dotted" w:sz="4" w:space="0" w:color="79498B" w:themeColor="accent6"/>
            </w:tcBorders>
          </w:tcPr>
          <w:p w14:paraId="4144C42A" w14:textId="4FD327C3" w:rsidR="00BF1557" w:rsidRPr="003533A5" w:rsidRDefault="00BF1557" w:rsidP="000F7764">
            <w:pPr>
              <w:jc w:val="both"/>
              <w:cnfStyle w:val="000000100000" w:firstRow="0" w:lastRow="0" w:firstColumn="0" w:lastColumn="0" w:oddVBand="0" w:evenVBand="0" w:oddHBand="1" w:evenHBand="0" w:firstRowFirstColumn="0" w:firstRowLastColumn="0" w:lastRowFirstColumn="0" w:lastRowLastColumn="0"/>
            </w:pPr>
            <w:r>
              <w:t>Academic Client and any audience of the project report</w:t>
            </w:r>
          </w:p>
        </w:tc>
      </w:tr>
      <w:tr w:rsidR="00BF1557" w:rsidRPr="003533A5" w14:paraId="4CA68529" w14:textId="77777777" w:rsidTr="009456AB">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095178F4" w14:textId="77777777" w:rsidR="00BF1557" w:rsidRPr="003533A5" w:rsidRDefault="00BF1557" w:rsidP="000F7764">
            <w:pPr>
              <w:jc w:val="both"/>
              <w:rPr>
                <w:i w:val="0"/>
                <w:iCs w:val="0"/>
                <w:sz w:val="24"/>
              </w:rPr>
            </w:pPr>
            <w:r w:rsidRPr="003533A5">
              <w:rPr>
                <w:i w:val="0"/>
                <w:iCs w:val="0"/>
                <w:sz w:val="24"/>
              </w:rPr>
              <w:t>Usage</w:t>
            </w:r>
          </w:p>
        </w:tc>
        <w:tc>
          <w:tcPr>
            <w:tcW w:w="7228" w:type="dxa"/>
            <w:tcBorders>
              <w:top w:val="dotted" w:sz="4" w:space="0" w:color="79498B" w:themeColor="accent6"/>
              <w:left w:val="double" w:sz="4" w:space="0" w:color="79498B" w:themeColor="accent6"/>
              <w:bottom w:val="dotted" w:sz="4" w:space="0" w:color="79498B" w:themeColor="accent6"/>
            </w:tcBorders>
          </w:tcPr>
          <w:p w14:paraId="1599E9AE" w14:textId="485CD94D" w:rsidR="00BF1557" w:rsidRPr="003533A5" w:rsidRDefault="007D3E95" w:rsidP="000F7764">
            <w:pPr>
              <w:jc w:val="both"/>
              <w:cnfStyle w:val="000000000000" w:firstRow="0" w:lastRow="0" w:firstColumn="0" w:lastColumn="0" w:oddVBand="0" w:evenVBand="0" w:oddHBand="0" w:evenHBand="0" w:firstRowFirstColumn="0" w:firstRowLastColumn="0" w:lastRowFirstColumn="0" w:lastRowLastColumn="0"/>
            </w:pPr>
            <w:r>
              <w:t>Tracking the discussions and decisions of what is required for implementation is noted in this document.</w:t>
            </w:r>
          </w:p>
        </w:tc>
      </w:tr>
      <w:tr w:rsidR="00BF1557" w:rsidRPr="003533A5" w14:paraId="3CF95AFB" w14:textId="77777777" w:rsidTr="00945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2B4F64A4" w14:textId="77777777" w:rsidR="00BF1557" w:rsidRPr="003533A5" w:rsidRDefault="00BF1557" w:rsidP="000F7764">
            <w:pPr>
              <w:jc w:val="both"/>
              <w:rPr>
                <w:i w:val="0"/>
                <w:iCs w:val="0"/>
                <w:sz w:val="24"/>
              </w:rPr>
            </w:pPr>
            <w:r w:rsidRPr="003533A5">
              <w:rPr>
                <w:i w:val="0"/>
                <w:iCs w:val="0"/>
                <w:sz w:val="24"/>
              </w:rPr>
              <w:t>Results Location</w:t>
            </w:r>
          </w:p>
        </w:tc>
        <w:tc>
          <w:tcPr>
            <w:tcW w:w="7228" w:type="dxa"/>
            <w:tcBorders>
              <w:top w:val="dotted" w:sz="4" w:space="0" w:color="79498B" w:themeColor="accent6"/>
              <w:left w:val="double" w:sz="4" w:space="0" w:color="79498B" w:themeColor="accent6"/>
              <w:bottom w:val="dotted" w:sz="4" w:space="0" w:color="79498B" w:themeColor="accent6"/>
            </w:tcBorders>
          </w:tcPr>
          <w:p w14:paraId="1FD4ACE4" w14:textId="33CDB913" w:rsidR="00BF1557" w:rsidRPr="003533A5" w:rsidRDefault="009865EC" w:rsidP="000F7764">
            <w:pPr>
              <w:jc w:val="both"/>
              <w:cnfStyle w:val="000000100000" w:firstRow="0" w:lastRow="0" w:firstColumn="0" w:lastColumn="0" w:oddVBand="0" w:evenVBand="0" w:oddHBand="1" w:evenHBand="0" w:firstRowFirstColumn="0" w:firstRowLastColumn="0" w:lastRowFirstColumn="0" w:lastRowLastColumn="0"/>
            </w:pPr>
            <w:r w:rsidRPr="00D85490">
              <w:t xml:space="preserve">Appendix </w:t>
            </w:r>
            <w:r w:rsidR="000F4BDD">
              <w:t>B</w:t>
            </w:r>
          </w:p>
        </w:tc>
      </w:tr>
    </w:tbl>
    <w:p w14:paraId="13B03D92" w14:textId="77777777" w:rsidR="00361BB8" w:rsidRPr="00CC53D8" w:rsidRDefault="00361BB8" w:rsidP="000F7764">
      <w:pPr>
        <w:jc w:val="both"/>
      </w:pPr>
    </w:p>
    <w:p w14:paraId="4214344A" w14:textId="3C5D7E85" w:rsidR="00FA4C1F" w:rsidRDefault="00FA4C1F" w:rsidP="00FA4C1F">
      <w:pPr>
        <w:jc w:val="both"/>
        <w:cnfStyle w:val="101000000100" w:firstRow="1" w:lastRow="0" w:firstColumn="1" w:lastColumn="0" w:oddVBand="0" w:evenVBand="0" w:oddHBand="0" w:evenHBand="0" w:firstRowFirstColumn="1" w:firstRowLastColumn="0" w:lastRowFirstColumn="0" w:lastRowLastColumn="0"/>
        <w:rPr>
          <w:u w:val="single"/>
        </w:rPr>
      </w:pPr>
      <w:r w:rsidRPr="005E14DC">
        <w:rPr>
          <w:u w:val="single"/>
        </w:rPr>
        <w:t>Folder of computed test results</w:t>
      </w:r>
    </w:p>
    <w:p w14:paraId="69CB7820" w14:textId="77777777" w:rsidR="005E14DC" w:rsidRPr="005E14DC" w:rsidRDefault="005E14DC" w:rsidP="00FA4C1F">
      <w:pPr>
        <w:jc w:val="both"/>
        <w:cnfStyle w:val="101000000100" w:firstRow="1" w:lastRow="0" w:firstColumn="1" w:lastColumn="0" w:oddVBand="0" w:evenVBand="0" w:oddHBand="0" w:evenHBand="0" w:firstRowFirstColumn="1" w:firstRowLastColumn="0" w:lastRowFirstColumn="0" w:lastRowLastColumn="0"/>
        <w:rPr>
          <w:i/>
          <w:iCs/>
          <w:u w:val="single"/>
        </w:rPr>
      </w:pPr>
    </w:p>
    <w:tbl>
      <w:tblPr>
        <w:tblStyle w:val="ListTable7ColourfulAccent6"/>
        <w:tblW w:w="0" w:type="auto"/>
        <w:tblLook w:val="04A0" w:firstRow="1" w:lastRow="0" w:firstColumn="1" w:lastColumn="0" w:noHBand="0" w:noVBand="1"/>
      </w:tblPr>
      <w:tblGrid>
        <w:gridCol w:w="1843"/>
        <w:gridCol w:w="7228"/>
      </w:tblGrid>
      <w:tr w:rsidR="00FA4C1F" w:rsidRPr="003533A5" w14:paraId="61EFB3D7" w14:textId="77777777" w:rsidTr="000E59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Borders>
              <w:bottom w:val="double" w:sz="4" w:space="0" w:color="79498B" w:themeColor="accent6"/>
              <w:right w:val="double" w:sz="4" w:space="0" w:color="79498B" w:themeColor="accent6"/>
            </w:tcBorders>
          </w:tcPr>
          <w:p w14:paraId="4B011535" w14:textId="77777777" w:rsidR="00FA4C1F" w:rsidRPr="003533A5" w:rsidRDefault="00FA4C1F" w:rsidP="000E5967">
            <w:pPr>
              <w:jc w:val="both"/>
              <w:rPr>
                <w:i w:val="0"/>
                <w:iCs w:val="0"/>
                <w:sz w:val="24"/>
              </w:rPr>
            </w:pPr>
            <w:r w:rsidRPr="003533A5">
              <w:rPr>
                <w:i w:val="0"/>
                <w:iCs w:val="0"/>
                <w:sz w:val="24"/>
              </w:rPr>
              <w:t>Output</w:t>
            </w:r>
          </w:p>
        </w:tc>
        <w:tc>
          <w:tcPr>
            <w:tcW w:w="7228" w:type="dxa"/>
            <w:tcBorders>
              <w:left w:val="double" w:sz="4" w:space="0" w:color="79498B" w:themeColor="accent6"/>
              <w:bottom w:val="double" w:sz="4" w:space="0" w:color="79498B" w:themeColor="accent6"/>
            </w:tcBorders>
          </w:tcPr>
          <w:p w14:paraId="0397644E" w14:textId="6561F523" w:rsidR="00FA4C1F" w:rsidRPr="003533A5" w:rsidRDefault="00FA4C1F" w:rsidP="000E5967">
            <w:pPr>
              <w:jc w:val="both"/>
              <w:cnfStyle w:val="100000000000" w:firstRow="1" w:lastRow="0" w:firstColumn="0" w:lastColumn="0" w:oddVBand="0" w:evenVBand="0" w:oddHBand="0" w:evenHBand="0" w:firstRowFirstColumn="0" w:firstRowLastColumn="0" w:lastRowFirstColumn="0" w:lastRowLastColumn="0"/>
              <w:rPr>
                <w:i w:val="0"/>
                <w:iCs w:val="0"/>
                <w:sz w:val="24"/>
              </w:rPr>
            </w:pPr>
            <w:r>
              <w:rPr>
                <w:i w:val="0"/>
                <w:iCs w:val="0"/>
                <w:sz w:val="24"/>
              </w:rPr>
              <w:t>Test results</w:t>
            </w:r>
          </w:p>
        </w:tc>
      </w:tr>
      <w:tr w:rsidR="00FA4C1F" w:rsidRPr="003533A5" w14:paraId="1919B7EB" w14:textId="77777777" w:rsidTr="000E5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uble" w:sz="4" w:space="0" w:color="79498B" w:themeColor="accent6"/>
              <w:bottom w:val="dotted" w:sz="4" w:space="0" w:color="79498B" w:themeColor="accent6"/>
              <w:right w:val="double" w:sz="4" w:space="0" w:color="79498B" w:themeColor="accent6"/>
            </w:tcBorders>
          </w:tcPr>
          <w:p w14:paraId="43D31F17" w14:textId="77777777" w:rsidR="00FA4C1F" w:rsidRPr="003533A5" w:rsidRDefault="00FA4C1F" w:rsidP="000E5967">
            <w:pPr>
              <w:jc w:val="both"/>
              <w:rPr>
                <w:i w:val="0"/>
                <w:iCs w:val="0"/>
                <w:sz w:val="24"/>
              </w:rPr>
            </w:pPr>
            <w:r w:rsidRPr="003533A5">
              <w:rPr>
                <w:i w:val="0"/>
                <w:iCs w:val="0"/>
                <w:sz w:val="24"/>
              </w:rPr>
              <w:t>Description</w:t>
            </w:r>
          </w:p>
        </w:tc>
        <w:tc>
          <w:tcPr>
            <w:tcW w:w="7228" w:type="dxa"/>
            <w:tcBorders>
              <w:top w:val="double" w:sz="4" w:space="0" w:color="79498B" w:themeColor="accent6"/>
              <w:left w:val="double" w:sz="4" w:space="0" w:color="79498B" w:themeColor="accent6"/>
              <w:bottom w:val="dotted" w:sz="4" w:space="0" w:color="79498B" w:themeColor="accent6"/>
            </w:tcBorders>
          </w:tcPr>
          <w:p w14:paraId="155C82FC" w14:textId="71D15E3A" w:rsidR="00FA4C1F" w:rsidRPr="003533A5" w:rsidRDefault="00FA4C1F" w:rsidP="000E5967">
            <w:pPr>
              <w:jc w:val="both"/>
              <w:cnfStyle w:val="000000100000" w:firstRow="0" w:lastRow="0" w:firstColumn="0" w:lastColumn="0" w:oddVBand="0" w:evenVBand="0" w:oddHBand="1" w:evenHBand="0" w:firstRowFirstColumn="0" w:firstRowLastColumn="0" w:lastRowFirstColumn="0" w:lastRowLastColumn="0"/>
            </w:pPr>
            <w:r>
              <w:t>A folder with bytecode . txt files, and the c. files they generated from being loaded into the decompiler java code</w:t>
            </w:r>
          </w:p>
        </w:tc>
      </w:tr>
      <w:tr w:rsidR="00FA4C1F" w:rsidRPr="003533A5" w14:paraId="4559335F" w14:textId="77777777" w:rsidTr="000E5967">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0AB178F5" w14:textId="77777777" w:rsidR="00FA4C1F" w:rsidRPr="003533A5" w:rsidRDefault="00FA4C1F" w:rsidP="000E5967">
            <w:pPr>
              <w:jc w:val="both"/>
              <w:rPr>
                <w:i w:val="0"/>
                <w:iCs w:val="0"/>
                <w:sz w:val="24"/>
              </w:rPr>
            </w:pPr>
            <w:r w:rsidRPr="003533A5">
              <w:rPr>
                <w:i w:val="0"/>
                <w:iCs w:val="0"/>
                <w:sz w:val="24"/>
              </w:rPr>
              <w:t>Type of Output</w:t>
            </w:r>
          </w:p>
        </w:tc>
        <w:tc>
          <w:tcPr>
            <w:tcW w:w="7228" w:type="dxa"/>
            <w:tcBorders>
              <w:top w:val="dotted" w:sz="4" w:space="0" w:color="79498B" w:themeColor="accent6"/>
              <w:left w:val="double" w:sz="4" w:space="0" w:color="79498B" w:themeColor="accent6"/>
              <w:bottom w:val="dotted" w:sz="4" w:space="0" w:color="79498B" w:themeColor="accent6"/>
            </w:tcBorders>
          </w:tcPr>
          <w:p w14:paraId="557A0686" w14:textId="1001A259" w:rsidR="00FA4C1F" w:rsidRPr="003533A5" w:rsidRDefault="00FA4C1F" w:rsidP="000E5967">
            <w:pPr>
              <w:jc w:val="both"/>
              <w:cnfStyle w:val="000000000000" w:firstRow="0" w:lastRow="0" w:firstColumn="0" w:lastColumn="0" w:oddVBand="0" w:evenVBand="0" w:oddHBand="0" w:evenHBand="0" w:firstRowFirstColumn="0" w:firstRowLastColumn="0" w:lastRowFirstColumn="0" w:lastRowLastColumn="0"/>
            </w:pPr>
            <w:r>
              <w:t>Folder of .txt and . c files</w:t>
            </w:r>
          </w:p>
        </w:tc>
      </w:tr>
      <w:tr w:rsidR="00FA4C1F" w:rsidRPr="003533A5" w14:paraId="7ABD400A" w14:textId="77777777" w:rsidTr="000E5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0A14A48C" w14:textId="77777777" w:rsidR="00FA4C1F" w:rsidRPr="003533A5" w:rsidRDefault="00FA4C1F" w:rsidP="000E5967">
            <w:pPr>
              <w:jc w:val="both"/>
              <w:rPr>
                <w:i w:val="0"/>
                <w:iCs w:val="0"/>
                <w:sz w:val="24"/>
              </w:rPr>
            </w:pPr>
            <w:r w:rsidRPr="003533A5">
              <w:rPr>
                <w:i w:val="0"/>
                <w:iCs w:val="0"/>
                <w:sz w:val="24"/>
              </w:rPr>
              <w:t>Recipient</w:t>
            </w:r>
          </w:p>
        </w:tc>
        <w:tc>
          <w:tcPr>
            <w:tcW w:w="7228" w:type="dxa"/>
            <w:tcBorders>
              <w:top w:val="dotted" w:sz="4" w:space="0" w:color="79498B" w:themeColor="accent6"/>
              <w:left w:val="double" w:sz="4" w:space="0" w:color="79498B" w:themeColor="accent6"/>
              <w:bottom w:val="dotted" w:sz="4" w:space="0" w:color="79498B" w:themeColor="accent6"/>
            </w:tcBorders>
          </w:tcPr>
          <w:p w14:paraId="54F94AF3" w14:textId="77777777" w:rsidR="00FA4C1F" w:rsidRPr="003533A5" w:rsidRDefault="00FA4C1F" w:rsidP="000E5967">
            <w:pPr>
              <w:jc w:val="both"/>
              <w:cnfStyle w:val="000000100000" w:firstRow="0" w:lastRow="0" w:firstColumn="0" w:lastColumn="0" w:oddVBand="0" w:evenVBand="0" w:oddHBand="1" w:evenHBand="0" w:firstRowFirstColumn="0" w:firstRowLastColumn="0" w:lastRowFirstColumn="0" w:lastRowLastColumn="0"/>
            </w:pPr>
            <w:r>
              <w:t>Academic Client and any audience of the project report</w:t>
            </w:r>
          </w:p>
        </w:tc>
      </w:tr>
      <w:tr w:rsidR="00FA4C1F" w:rsidRPr="003533A5" w14:paraId="4984D058" w14:textId="77777777" w:rsidTr="000E5967">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494EB1D3" w14:textId="77777777" w:rsidR="00FA4C1F" w:rsidRPr="003533A5" w:rsidRDefault="00FA4C1F" w:rsidP="000E5967">
            <w:pPr>
              <w:jc w:val="both"/>
              <w:rPr>
                <w:i w:val="0"/>
                <w:iCs w:val="0"/>
                <w:sz w:val="24"/>
              </w:rPr>
            </w:pPr>
            <w:r w:rsidRPr="003533A5">
              <w:rPr>
                <w:i w:val="0"/>
                <w:iCs w:val="0"/>
                <w:sz w:val="24"/>
              </w:rPr>
              <w:t>Usage</w:t>
            </w:r>
          </w:p>
        </w:tc>
        <w:tc>
          <w:tcPr>
            <w:tcW w:w="7228" w:type="dxa"/>
            <w:tcBorders>
              <w:top w:val="dotted" w:sz="4" w:space="0" w:color="79498B" w:themeColor="accent6"/>
              <w:left w:val="double" w:sz="4" w:space="0" w:color="79498B" w:themeColor="accent6"/>
              <w:bottom w:val="dotted" w:sz="4" w:space="0" w:color="79498B" w:themeColor="accent6"/>
            </w:tcBorders>
          </w:tcPr>
          <w:p w14:paraId="6B08BE98" w14:textId="006E9568" w:rsidR="00FA4C1F" w:rsidRPr="003533A5" w:rsidRDefault="00FA4C1F" w:rsidP="000E5967">
            <w:pPr>
              <w:jc w:val="both"/>
              <w:cnfStyle w:val="000000000000" w:firstRow="0" w:lastRow="0" w:firstColumn="0" w:lastColumn="0" w:oddVBand="0" w:evenVBand="0" w:oddHBand="0" w:evenHBand="0" w:firstRowFirstColumn="0" w:firstRowLastColumn="0" w:lastRowFirstColumn="0" w:lastRowLastColumn="0"/>
            </w:pPr>
            <w:r>
              <w:t>Each bytecode .txt file has a .c file that is an output from loading the bytecode file into the software product.</w:t>
            </w:r>
          </w:p>
        </w:tc>
      </w:tr>
      <w:tr w:rsidR="00FA4C1F" w:rsidRPr="003533A5" w14:paraId="4372AA66" w14:textId="77777777" w:rsidTr="000E5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tted" w:sz="4" w:space="0" w:color="79498B" w:themeColor="accent6"/>
              <w:bottom w:val="dotted" w:sz="4" w:space="0" w:color="79498B" w:themeColor="accent6"/>
              <w:right w:val="double" w:sz="4" w:space="0" w:color="79498B" w:themeColor="accent6"/>
            </w:tcBorders>
          </w:tcPr>
          <w:p w14:paraId="07399504" w14:textId="77777777" w:rsidR="00FA4C1F" w:rsidRPr="003533A5" w:rsidRDefault="00FA4C1F" w:rsidP="000E5967">
            <w:pPr>
              <w:jc w:val="both"/>
              <w:rPr>
                <w:i w:val="0"/>
                <w:iCs w:val="0"/>
                <w:sz w:val="24"/>
              </w:rPr>
            </w:pPr>
            <w:r w:rsidRPr="003533A5">
              <w:rPr>
                <w:i w:val="0"/>
                <w:iCs w:val="0"/>
                <w:sz w:val="24"/>
              </w:rPr>
              <w:t>Results Location</w:t>
            </w:r>
          </w:p>
        </w:tc>
        <w:tc>
          <w:tcPr>
            <w:tcW w:w="7228" w:type="dxa"/>
            <w:tcBorders>
              <w:top w:val="dotted" w:sz="4" w:space="0" w:color="79498B" w:themeColor="accent6"/>
              <w:left w:val="double" w:sz="4" w:space="0" w:color="79498B" w:themeColor="accent6"/>
              <w:bottom w:val="dotted" w:sz="4" w:space="0" w:color="79498B" w:themeColor="accent6"/>
            </w:tcBorders>
          </w:tcPr>
          <w:p w14:paraId="47167426" w14:textId="64872985" w:rsidR="00FA4C1F" w:rsidRPr="003533A5" w:rsidRDefault="00FA4C1F" w:rsidP="000E5967">
            <w:pPr>
              <w:jc w:val="both"/>
              <w:cnfStyle w:val="000000100000" w:firstRow="0" w:lastRow="0" w:firstColumn="0" w:lastColumn="0" w:oddVBand="0" w:evenVBand="0" w:oddHBand="1" w:evenHBand="0" w:firstRowFirstColumn="0" w:firstRowLastColumn="0" w:lastRowFirstColumn="0" w:lastRowLastColumn="0"/>
            </w:pPr>
            <w:r>
              <w:t>USB file</w:t>
            </w:r>
            <w:r w:rsidR="00910505">
              <w:t xml:space="preserve"> or </w:t>
            </w:r>
            <w:proofErr w:type="spellStart"/>
            <w:r w:rsidR="00910505">
              <w:t>GitHut</w:t>
            </w:r>
            <w:proofErr w:type="spellEnd"/>
            <w:r>
              <w:t xml:space="preserve">, </w:t>
            </w:r>
            <w:r>
              <w:t>folder labelled “</w:t>
            </w:r>
            <w:r w:rsidR="00910505">
              <w:t>t</w:t>
            </w:r>
            <w:r>
              <w:t>ests”</w:t>
            </w:r>
          </w:p>
        </w:tc>
      </w:tr>
    </w:tbl>
    <w:p w14:paraId="48576638" w14:textId="77777777" w:rsidR="00E53DE9" w:rsidRPr="001B1A5B" w:rsidRDefault="00E53DE9" w:rsidP="000F7764">
      <w:pPr>
        <w:jc w:val="both"/>
      </w:pPr>
    </w:p>
    <w:p w14:paraId="1C164748" w14:textId="27BBAFB2" w:rsidR="000C5EDC" w:rsidRPr="001B1A5B" w:rsidRDefault="00D85490" w:rsidP="000F7764">
      <w:pPr>
        <w:pStyle w:val="Heading1"/>
        <w:jc w:val="both"/>
        <w:rPr>
          <w:rFonts w:cs="Times New Roman"/>
        </w:rPr>
      </w:pPr>
      <w:bookmarkStart w:id="9" w:name="_Toc103605521"/>
      <w:r w:rsidRPr="001B1A5B">
        <w:rPr>
          <w:rFonts w:cs="Times New Roman"/>
        </w:rPr>
        <w:t>Chapter 3</w:t>
      </w:r>
      <w:bookmarkEnd w:id="9"/>
    </w:p>
    <w:p w14:paraId="1EEA92F8" w14:textId="12EEAF2F" w:rsidR="00FC30F6" w:rsidRDefault="000C5EDC" w:rsidP="00800B5B">
      <w:pPr>
        <w:pStyle w:val="Heading2"/>
        <w:rPr>
          <w:sz w:val="22"/>
          <w:szCs w:val="18"/>
        </w:rPr>
      </w:pPr>
      <w:bookmarkStart w:id="10" w:name="_Toc103605522"/>
      <w:r w:rsidRPr="001B1A5B">
        <w:t>Literature Review</w:t>
      </w:r>
      <w:bookmarkEnd w:id="10"/>
      <w:r w:rsidR="00CD515D" w:rsidRPr="001B1A5B">
        <w:t xml:space="preserve"> </w:t>
      </w:r>
    </w:p>
    <w:p w14:paraId="16A2C209" w14:textId="2D01E651" w:rsidR="009865EC" w:rsidRPr="009865EC" w:rsidRDefault="00FC30F6" w:rsidP="000F7764">
      <w:pPr>
        <w:jc w:val="both"/>
      </w:pPr>
      <w:r w:rsidRPr="00FC30F6">
        <w:t xml:space="preserve">Ethereum is </w:t>
      </w:r>
      <w:r w:rsidR="00DE3A0E">
        <w:t>a</w:t>
      </w:r>
      <w:r w:rsidRPr="00FC30F6">
        <w:t xml:space="preserve"> popular blockchain platform that supports full-featured smart contracts. Developers typically write smart contracts in a high-level language called Solidity, which is compiled into immutable low-level Ethereum VM (EVM) bytecode for the blockchain’s distributed virtual machine.</w:t>
      </w:r>
      <w:r w:rsidR="00DE3A0E">
        <w:t xml:space="preserve"> </w:t>
      </w:r>
      <w:r w:rsidR="00DE3A0E" w:rsidRPr="00DE3A0E">
        <w:t>This bytecode is the ultimate semantics of the contract.</w:t>
      </w:r>
    </w:p>
    <w:p w14:paraId="4ECA9922" w14:textId="31AE1868" w:rsidR="00CD515D" w:rsidRDefault="006427B7" w:rsidP="000A47A2">
      <w:pPr>
        <w:pStyle w:val="Heading3"/>
      </w:pPr>
      <w:bookmarkStart w:id="11" w:name="_Toc103605523"/>
      <w:r w:rsidRPr="001B1A5B">
        <w:t xml:space="preserve">What is </w:t>
      </w:r>
      <w:r w:rsidR="009142EA">
        <w:t>the Ethereum Virtual Machine?</w:t>
      </w:r>
      <w:bookmarkEnd w:id="11"/>
    </w:p>
    <w:p w14:paraId="097F954C" w14:textId="29FDF6AA" w:rsidR="00070A6F" w:rsidRDefault="00070A6F" w:rsidP="000F7764">
      <w:pPr>
        <w:jc w:val="both"/>
      </w:pPr>
      <w:r w:rsidRPr="00070A6F">
        <w:t>Ethereum is a platform powered by blockchain technology that is best known for its native cryptocurrency.</w:t>
      </w:r>
      <w:r>
        <w:t xml:space="preserve"> This blockchain supports the development of smart contracts , which are processed by the </w:t>
      </w:r>
      <w:r w:rsidR="00E0253C">
        <w:t>Ethereum</w:t>
      </w:r>
      <w:r>
        <w:t xml:space="preserve"> virtual machine.</w:t>
      </w:r>
    </w:p>
    <w:p w14:paraId="487D70D1" w14:textId="77777777" w:rsidR="00070A6F" w:rsidRPr="00191ADE" w:rsidRDefault="00070A6F" w:rsidP="000F7764">
      <w:pPr>
        <w:jc w:val="both"/>
      </w:pPr>
    </w:p>
    <w:p w14:paraId="4FFFF2E3" w14:textId="2968EC20" w:rsidR="009142EA" w:rsidRDefault="009142EA" w:rsidP="000F7764">
      <w:pPr>
        <w:jc w:val="both"/>
      </w:pPr>
      <w:r w:rsidRPr="009142EA">
        <w:t xml:space="preserve">EVM </w:t>
      </w:r>
      <w:r>
        <w:t>(Ethereum Virtual Machine</w:t>
      </w:r>
      <w:r w:rsidRPr="009142EA">
        <w:t xml:space="preserve"> </w:t>
      </w:r>
      <w:r>
        <w:t xml:space="preserve">) </w:t>
      </w:r>
      <w:r w:rsidRPr="009142EA">
        <w:t xml:space="preserve">is </w:t>
      </w:r>
      <w:r w:rsidR="00DE3A0E">
        <w:t xml:space="preserve">a </w:t>
      </w:r>
      <w:r w:rsidR="00E0253C">
        <w:t>stack-based</w:t>
      </w:r>
      <w:r w:rsidR="00070A6F">
        <w:t xml:space="preserve"> interpreter of EVM bytecode.</w:t>
      </w:r>
      <w:r w:rsidR="00DE3A0E">
        <w:t xml:space="preserve"> </w:t>
      </w:r>
      <w:r w:rsidR="00191ADE">
        <w:t xml:space="preserve"> </w:t>
      </w:r>
      <w:r w:rsidR="00BB7C2E" w:rsidRPr="00BB7C2E">
        <w:t>EVM</w:t>
      </w:r>
      <w:r w:rsidR="00BB7C2E">
        <w:t xml:space="preserve"> does not have any </w:t>
      </w:r>
      <w:r w:rsidR="00BB7C2E" w:rsidRPr="00BB7C2E">
        <w:t xml:space="preserve"> "system interface" handling or “hardware support”—there is no physical machine to </w:t>
      </w:r>
      <w:r w:rsidR="00191ADE">
        <w:t>connect</w:t>
      </w:r>
      <w:r w:rsidR="00BB7C2E" w:rsidRPr="00BB7C2E">
        <w:t xml:space="preserve"> with</w:t>
      </w:r>
      <w:r w:rsidR="00191ADE">
        <w:t xml:space="preserve">, it is </w:t>
      </w:r>
      <w:r w:rsidR="00BB7C2E" w:rsidRPr="00BB7C2E">
        <w:t>completely virtual.</w:t>
      </w:r>
    </w:p>
    <w:p w14:paraId="14F65BD9" w14:textId="4B7E819A" w:rsidR="00191ADE" w:rsidRPr="00191ADE" w:rsidRDefault="00191ADE" w:rsidP="000F7764">
      <w:pPr>
        <w:jc w:val="both"/>
      </w:pPr>
    </w:p>
    <w:p w14:paraId="5269866E" w14:textId="110B54D2" w:rsidR="009142EA" w:rsidRDefault="009142EA" w:rsidP="000F7764">
      <w:pPr>
        <w:jc w:val="both"/>
      </w:pPr>
      <w:r w:rsidRPr="009142EA">
        <w:lastRenderedPageBreak/>
        <w:t xml:space="preserve">The EVM is a Turing-complete state machine, because all execution steps are limited to a finite number of computational steps. </w:t>
      </w:r>
      <w:r w:rsidR="001F5392">
        <w:t>In comparison,</w:t>
      </w:r>
      <w:r w:rsidRPr="009142EA">
        <w:t xml:space="preserve"> on Bitcoin</w:t>
      </w:r>
      <w:r w:rsidR="001F5392">
        <w:t xml:space="preserve"> (another popular </w:t>
      </w:r>
      <w:r w:rsidR="001F5392" w:rsidRPr="001F5392">
        <w:t>digital</w:t>
      </w:r>
      <w:r w:rsidR="001F5392">
        <w:t xml:space="preserve"> </w:t>
      </w:r>
      <w:r w:rsidR="001F5392" w:rsidRPr="001F5392">
        <w:t>currency</w:t>
      </w:r>
      <w:r w:rsidR="001F5392">
        <w:t>)</w:t>
      </w:r>
      <w:r w:rsidRPr="009142EA">
        <w:t>the Stack Machine is a Turing incomplete machine.</w:t>
      </w:r>
      <w:r w:rsidR="001F5392">
        <w:t xml:space="preserve"> For the EVM, </w:t>
      </w:r>
      <w:r w:rsidR="001F5392" w:rsidRPr="001F5392">
        <w:t>all execution processes are limited to a finite number of computational steps by the amount of gas available for any given smart contract execution.</w:t>
      </w:r>
      <w:r w:rsidR="001F5392">
        <w:t xml:space="preserve"> Every opcode (for example ADD) has a gas cost, and contracts can be set a gas limit.</w:t>
      </w:r>
    </w:p>
    <w:p w14:paraId="46D1460E" w14:textId="0ED220AB" w:rsidR="009142EA" w:rsidRPr="009142EA" w:rsidRDefault="009142EA" w:rsidP="000F7764">
      <w:pPr>
        <w:jc w:val="both"/>
      </w:pPr>
    </w:p>
    <w:p w14:paraId="355704A0" w14:textId="188FA209" w:rsidR="009142EA" w:rsidRDefault="009142EA" w:rsidP="000F7764">
      <w:pPr>
        <w:jc w:val="both"/>
      </w:pPr>
      <w:r w:rsidRPr="009142EA">
        <w:t xml:space="preserve">EVM is designed in stack-based architecture, </w:t>
      </w:r>
      <w:r w:rsidR="00BB7C2E">
        <w:t xml:space="preserve">with a </w:t>
      </w:r>
      <w:r w:rsidRPr="009142EA">
        <w:t xml:space="preserve">word size </w:t>
      </w:r>
      <w:r w:rsidR="00BB7C2E">
        <w:t>of</w:t>
      </w:r>
      <w:r w:rsidRPr="009142EA">
        <w:t xml:space="preserve"> 256-bit</w:t>
      </w:r>
      <w:r w:rsidR="00BB7C2E">
        <w:t>s</w:t>
      </w:r>
      <w:r w:rsidRPr="009142EA">
        <w:t>. The components that stored information on the EVM are divided into 3 parts:</w:t>
      </w:r>
    </w:p>
    <w:p w14:paraId="2A35F7C6" w14:textId="51E97167" w:rsidR="001F5392" w:rsidRDefault="001F5392" w:rsidP="000F7764">
      <w:pPr>
        <w:jc w:val="both"/>
      </w:pPr>
    </w:p>
    <w:p w14:paraId="6394ED57" w14:textId="06FB093D" w:rsidR="001F5392" w:rsidRDefault="001F5392" w:rsidP="00064673">
      <w:pPr>
        <w:pStyle w:val="ListParagraph"/>
        <w:numPr>
          <w:ilvl w:val="0"/>
          <w:numId w:val="12"/>
        </w:numPr>
        <w:jc w:val="both"/>
      </w:pPr>
      <w:r>
        <w:t>An immutable program code ROM, loaded with the bytecode of the smart contract to be executed</w:t>
      </w:r>
    </w:p>
    <w:p w14:paraId="63620D87" w14:textId="1B44D415" w:rsidR="001F5392" w:rsidRDefault="001F5392" w:rsidP="00064673">
      <w:pPr>
        <w:pStyle w:val="ListParagraph"/>
        <w:numPr>
          <w:ilvl w:val="0"/>
          <w:numId w:val="12"/>
        </w:numPr>
        <w:jc w:val="both"/>
      </w:pPr>
      <w:r>
        <w:t>A volatile memory, with every location explicitly initialized to zero</w:t>
      </w:r>
    </w:p>
    <w:p w14:paraId="43ADD59A" w14:textId="397AF040" w:rsidR="001F5392" w:rsidRDefault="001F5392" w:rsidP="00064673">
      <w:pPr>
        <w:pStyle w:val="ListParagraph"/>
        <w:numPr>
          <w:ilvl w:val="0"/>
          <w:numId w:val="12"/>
        </w:numPr>
        <w:jc w:val="both"/>
      </w:pPr>
      <w:r>
        <w:t>A permanent storage that is part of the Ethereum state, also zero-initialized</w:t>
      </w:r>
    </w:p>
    <w:p w14:paraId="46E1D5B4" w14:textId="77777777" w:rsidR="005D26E9" w:rsidRDefault="005D26E9" w:rsidP="000F7764">
      <w:pPr>
        <w:pStyle w:val="ListParagraph"/>
        <w:jc w:val="both"/>
      </w:pPr>
    </w:p>
    <w:p w14:paraId="34FF0BA3" w14:textId="577A5ABB" w:rsidR="005D26E9" w:rsidRPr="00DC2841" w:rsidRDefault="005D26E9" w:rsidP="00DC2841">
      <w:pPr>
        <w:rPr>
          <w:color w:val="000000"/>
        </w:rPr>
      </w:pPr>
      <w:r w:rsidRPr="00AD5248">
        <w:t xml:space="preserve">The EVM opcodes are listed below, </w:t>
      </w:r>
      <w:r w:rsidR="0029577B" w:rsidRPr="00AD5248">
        <w:t>and</w:t>
      </w:r>
      <w:r w:rsidRPr="00AD5248">
        <w:t xml:space="preserve"> a detailed </w:t>
      </w:r>
      <w:r w:rsidR="0029577B">
        <w:t xml:space="preserve">table </w:t>
      </w:r>
      <w:r w:rsidRPr="00AD5248">
        <w:t xml:space="preserve">in the </w:t>
      </w:r>
      <w:r w:rsidR="00680317" w:rsidRPr="00AD5248">
        <w:t>Appendices</w:t>
      </w:r>
      <w:r w:rsidRPr="00AD5248">
        <w:t xml:space="preserve"> </w:t>
      </w:r>
      <w:r w:rsidR="00492AB5" w:rsidRPr="00AD5248">
        <w:t>with their respective EVM bytecodes</w:t>
      </w:r>
      <w:r w:rsidR="00DC2841">
        <w:t xml:space="preserve"> ( see “</w:t>
      </w:r>
      <w:r w:rsidR="00DC2841">
        <w:rPr>
          <w:color w:val="000000"/>
        </w:rPr>
        <w:t>Table of opcodes</w:t>
      </w:r>
      <w:r w:rsidR="00DC2841">
        <w:rPr>
          <w:color w:val="000000"/>
        </w:rPr>
        <w:t>” in the Appendix)</w:t>
      </w:r>
      <w:r w:rsidRPr="00AD5248">
        <w:t>:</w:t>
      </w:r>
    </w:p>
    <w:p w14:paraId="0730B2DF" w14:textId="77777777" w:rsidR="000B61AF" w:rsidRPr="00AD5248" w:rsidRDefault="000B61AF" w:rsidP="00AD5248">
      <w:pPr>
        <w:jc w:val="both"/>
      </w:pPr>
    </w:p>
    <w:p w14:paraId="61E6A95F" w14:textId="77777777" w:rsidR="00AD5248" w:rsidRDefault="00AD5248" w:rsidP="00492AB5">
      <w:pPr>
        <w:jc w:val="both"/>
        <w:rPr>
          <w:b/>
          <w:bCs/>
        </w:rPr>
        <w:sectPr w:rsidR="00AD5248" w:rsidSect="007A26B2">
          <w:footerReference w:type="default" r:id="rId11"/>
          <w:footerReference w:type="first" r:id="rId12"/>
          <w:pgSz w:w="11907" w:h="16839" w:code="9"/>
          <w:pgMar w:top="1418" w:right="1418" w:bottom="1418" w:left="1418" w:header="720" w:footer="431" w:gutter="0"/>
          <w:pgNumType w:start="0"/>
          <w:cols w:space="720"/>
          <w:titlePg/>
          <w:docGrid w:linePitch="360"/>
        </w:sectPr>
      </w:pPr>
    </w:p>
    <w:p w14:paraId="02B1A41B" w14:textId="5F9AAFF7" w:rsidR="00492AB5" w:rsidRPr="00492AB5" w:rsidRDefault="00492AB5" w:rsidP="00492AB5">
      <w:pPr>
        <w:jc w:val="both"/>
      </w:pPr>
      <w:r w:rsidRPr="00492AB5">
        <w:rPr>
          <w:b/>
          <w:bCs/>
        </w:rPr>
        <w:t>Mathematical processing</w:t>
      </w:r>
    </w:p>
    <w:p w14:paraId="73F163D7" w14:textId="775E59B9" w:rsidR="00492AB5" w:rsidRPr="00492AB5" w:rsidRDefault="00492AB5" w:rsidP="00492AB5">
      <w:pPr>
        <w:jc w:val="both"/>
      </w:pPr>
      <w:r w:rsidRPr="00492AB5">
        <w:t>ADD</w:t>
      </w:r>
    </w:p>
    <w:p w14:paraId="0E902C9E" w14:textId="79A4F4EE" w:rsidR="00492AB5" w:rsidRPr="00492AB5" w:rsidRDefault="00492AB5" w:rsidP="00492AB5">
      <w:pPr>
        <w:jc w:val="both"/>
      </w:pPr>
      <w:r w:rsidRPr="00492AB5">
        <w:t>MUL</w:t>
      </w:r>
    </w:p>
    <w:p w14:paraId="4C0C5708" w14:textId="0322507A" w:rsidR="00492AB5" w:rsidRPr="00492AB5" w:rsidRDefault="00492AB5" w:rsidP="00492AB5">
      <w:pPr>
        <w:jc w:val="both"/>
      </w:pPr>
      <w:r w:rsidRPr="00492AB5">
        <w:t>SUB</w:t>
      </w:r>
    </w:p>
    <w:p w14:paraId="10739923" w14:textId="5676020E" w:rsidR="00492AB5" w:rsidRPr="00492AB5" w:rsidRDefault="00492AB5" w:rsidP="00492AB5">
      <w:pPr>
        <w:jc w:val="both"/>
      </w:pPr>
      <w:r w:rsidRPr="00492AB5">
        <w:t>DIV</w:t>
      </w:r>
    </w:p>
    <w:p w14:paraId="3DC69547" w14:textId="5F889485" w:rsidR="00492AB5" w:rsidRPr="00492AB5" w:rsidRDefault="00492AB5" w:rsidP="00492AB5">
      <w:pPr>
        <w:jc w:val="both"/>
      </w:pPr>
      <w:r w:rsidRPr="00492AB5">
        <w:t>SDIV</w:t>
      </w:r>
    </w:p>
    <w:p w14:paraId="06599C2A" w14:textId="2A44A15F" w:rsidR="00492AB5" w:rsidRPr="00492AB5" w:rsidRDefault="00492AB5" w:rsidP="00492AB5">
      <w:pPr>
        <w:jc w:val="both"/>
      </w:pPr>
      <w:r w:rsidRPr="00492AB5">
        <w:t>MOD</w:t>
      </w:r>
    </w:p>
    <w:p w14:paraId="36C8A2CB" w14:textId="25EF856A" w:rsidR="00492AB5" w:rsidRPr="00492AB5" w:rsidRDefault="00492AB5" w:rsidP="00492AB5">
      <w:pPr>
        <w:jc w:val="both"/>
      </w:pPr>
      <w:r w:rsidRPr="00492AB5">
        <w:t>SMOD</w:t>
      </w:r>
    </w:p>
    <w:p w14:paraId="4A1A0DAD" w14:textId="04B526B9" w:rsidR="00492AB5" w:rsidRPr="00492AB5" w:rsidRDefault="00492AB5" w:rsidP="00492AB5">
      <w:pPr>
        <w:jc w:val="both"/>
      </w:pPr>
      <w:r w:rsidRPr="00492AB5">
        <w:t>ADDMOD</w:t>
      </w:r>
    </w:p>
    <w:p w14:paraId="648B8E12" w14:textId="63EC3F82" w:rsidR="00492AB5" w:rsidRPr="00492AB5" w:rsidRDefault="00492AB5" w:rsidP="00492AB5">
      <w:pPr>
        <w:jc w:val="both"/>
      </w:pPr>
      <w:r w:rsidRPr="00492AB5">
        <w:t>MULMOD</w:t>
      </w:r>
    </w:p>
    <w:p w14:paraId="58D63BC7" w14:textId="4356E780" w:rsidR="00492AB5" w:rsidRPr="00492AB5" w:rsidRDefault="00492AB5" w:rsidP="00492AB5">
      <w:pPr>
        <w:jc w:val="both"/>
      </w:pPr>
      <w:r w:rsidRPr="00492AB5">
        <w:t>EXP</w:t>
      </w:r>
    </w:p>
    <w:p w14:paraId="2DC02912" w14:textId="2EEECA7D" w:rsidR="00492AB5" w:rsidRPr="00492AB5" w:rsidRDefault="00492AB5" w:rsidP="00492AB5">
      <w:pPr>
        <w:jc w:val="both"/>
      </w:pPr>
      <w:r w:rsidRPr="00492AB5">
        <w:t>SIGNEXTEND</w:t>
      </w:r>
    </w:p>
    <w:p w14:paraId="3FF460F8" w14:textId="3F68D112" w:rsidR="00492AB5" w:rsidRPr="00492AB5" w:rsidRDefault="00492AB5" w:rsidP="00492AB5">
      <w:pPr>
        <w:jc w:val="both"/>
      </w:pPr>
      <w:r w:rsidRPr="00492AB5">
        <w:t>SHA3</w:t>
      </w:r>
    </w:p>
    <w:p w14:paraId="3690A6ED" w14:textId="77777777" w:rsidR="00AD5248" w:rsidRDefault="00AD5248" w:rsidP="00AD5248">
      <w:pPr>
        <w:jc w:val="both"/>
        <w:rPr>
          <w:b/>
          <w:bCs/>
        </w:rPr>
      </w:pPr>
    </w:p>
    <w:p w14:paraId="675D72C7" w14:textId="55659EF9" w:rsidR="00AD5248" w:rsidRPr="00492AB5" w:rsidRDefault="00AD5248" w:rsidP="00AD5248">
      <w:pPr>
        <w:jc w:val="both"/>
      </w:pPr>
      <w:r w:rsidRPr="00492AB5">
        <w:rPr>
          <w:b/>
          <w:bCs/>
        </w:rPr>
        <w:t>Register interactions</w:t>
      </w:r>
    </w:p>
    <w:p w14:paraId="07093D19" w14:textId="77777777" w:rsidR="00AD5248" w:rsidRPr="00492AB5" w:rsidRDefault="00AD5248" w:rsidP="00AD5248">
      <w:pPr>
        <w:jc w:val="both"/>
      </w:pPr>
      <w:r w:rsidRPr="00492AB5">
        <w:t>STOP</w:t>
      </w:r>
    </w:p>
    <w:p w14:paraId="0879A4C7" w14:textId="77777777" w:rsidR="00AD5248" w:rsidRPr="00492AB5" w:rsidRDefault="00AD5248" w:rsidP="00AD5248">
      <w:pPr>
        <w:jc w:val="both"/>
      </w:pPr>
      <w:r w:rsidRPr="00492AB5">
        <w:t>JUMP</w:t>
      </w:r>
    </w:p>
    <w:p w14:paraId="3DB31EB7" w14:textId="77777777" w:rsidR="00AD5248" w:rsidRPr="00492AB5" w:rsidRDefault="00AD5248" w:rsidP="00AD5248">
      <w:pPr>
        <w:jc w:val="both"/>
      </w:pPr>
      <w:r w:rsidRPr="00492AB5">
        <w:t>JUMPI</w:t>
      </w:r>
    </w:p>
    <w:p w14:paraId="1BAE23B5" w14:textId="77777777" w:rsidR="00AD5248" w:rsidRPr="00492AB5" w:rsidRDefault="00AD5248" w:rsidP="00AD5248">
      <w:pPr>
        <w:jc w:val="both"/>
      </w:pPr>
      <w:r w:rsidRPr="00492AB5">
        <w:t>PC</w:t>
      </w:r>
    </w:p>
    <w:p w14:paraId="06CFF572" w14:textId="2A0BFF42" w:rsidR="00492AB5" w:rsidRDefault="00AD5248" w:rsidP="00492AB5">
      <w:pPr>
        <w:jc w:val="both"/>
      </w:pPr>
      <w:r w:rsidRPr="00492AB5">
        <w:t>JUMPDEST</w:t>
      </w:r>
    </w:p>
    <w:p w14:paraId="294C4D69" w14:textId="77777777" w:rsidR="0029577B" w:rsidRPr="00AD5248" w:rsidRDefault="0029577B" w:rsidP="00492AB5">
      <w:pPr>
        <w:jc w:val="both"/>
      </w:pPr>
    </w:p>
    <w:p w14:paraId="5BA4EB64" w14:textId="23A2DF87" w:rsidR="00492AB5" w:rsidRDefault="00492AB5" w:rsidP="00492AB5">
      <w:pPr>
        <w:jc w:val="both"/>
      </w:pPr>
      <w:r w:rsidRPr="00492AB5">
        <w:rPr>
          <w:b/>
          <w:bCs/>
        </w:rPr>
        <w:t>Interactive Commands with stack</w:t>
      </w:r>
    </w:p>
    <w:p w14:paraId="2A9898FB" w14:textId="6EC82C89" w:rsidR="00492AB5" w:rsidRPr="00492AB5" w:rsidRDefault="00492AB5" w:rsidP="00492AB5">
      <w:pPr>
        <w:jc w:val="both"/>
      </w:pPr>
      <w:r w:rsidRPr="00492AB5">
        <w:t>POP</w:t>
      </w:r>
    </w:p>
    <w:p w14:paraId="43A06BC6" w14:textId="772BA6D2" w:rsidR="00492AB5" w:rsidRDefault="00492AB5" w:rsidP="00492AB5">
      <w:pPr>
        <w:jc w:val="both"/>
      </w:pPr>
      <w:r w:rsidRPr="00492AB5">
        <w:t>MLOAD</w:t>
      </w:r>
    </w:p>
    <w:p w14:paraId="0ACF20AB" w14:textId="2E1BFEE4" w:rsidR="00492AB5" w:rsidRDefault="00492AB5" w:rsidP="00492AB5">
      <w:pPr>
        <w:jc w:val="both"/>
      </w:pPr>
      <w:r w:rsidRPr="00492AB5">
        <w:t>MSTORE</w:t>
      </w:r>
    </w:p>
    <w:p w14:paraId="575EEB4B" w14:textId="030E4893" w:rsidR="00492AB5" w:rsidRPr="00492AB5" w:rsidRDefault="00492AB5" w:rsidP="00492AB5">
      <w:pPr>
        <w:jc w:val="both"/>
      </w:pPr>
      <w:r w:rsidRPr="00492AB5">
        <w:t>MSTORE8</w:t>
      </w:r>
    </w:p>
    <w:p w14:paraId="6F7588F7" w14:textId="5602D76A" w:rsidR="00492AB5" w:rsidRPr="00492AB5" w:rsidRDefault="00492AB5" w:rsidP="00492AB5">
      <w:pPr>
        <w:jc w:val="both"/>
      </w:pPr>
      <w:r w:rsidRPr="00492AB5">
        <w:t>SLOAD</w:t>
      </w:r>
    </w:p>
    <w:p w14:paraId="0B145B14" w14:textId="42629A44" w:rsidR="00492AB5" w:rsidRPr="00492AB5" w:rsidRDefault="00492AB5" w:rsidP="00492AB5">
      <w:pPr>
        <w:jc w:val="both"/>
      </w:pPr>
      <w:r w:rsidRPr="00492AB5">
        <w:t>SSTORE</w:t>
      </w:r>
    </w:p>
    <w:p w14:paraId="26F6BEBF" w14:textId="460ED733" w:rsidR="00492AB5" w:rsidRPr="00492AB5" w:rsidRDefault="00492AB5" w:rsidP="00492AB5">
      <w:pPr>
        <w:jc w:val="both"/>
      </w:pPr>
      <w:r w:rsidRPr="00492AB5">
        <w:t>MSIZE</w:t>
      </w:r>
    </w:p>
    <w:p w14:paraId="63006CDE" w14:textId="0A52BA32" w:rsidR="00492AB5" w:rsidRPr="00492AB5" w:rsidRDefault="00492AB5" w:rsidP="00492AB5">
      <w:pPr>
        <w:jc w:val="both"/>
      </w:pPr>
      <w:proofErr w:type="spellStart"/>
      <w:r w:rsidRPr="00492AB5">
        <w:t>PUSHx</w:t>
      </w:r>
      <w:proofErr w:type="spellEnd"/>
      <w:r w:rsidR="00544AAB">
        <w:t xml:space="preserve"> (where x is between 1-32)</w:t>
      </w:r>
    </w:p>
    <w:p w14:paraId="225D656E" w14:textId="2EEA7ECB" w:rsidR="00492AB5" w:rsidRPr="00492AB5" w:rsidRDefault="00492AB5" w:rsidP="00492AB5">
      <w:pPr>
        <w:jc w:val="both"/>
      </w:pPr>
      <w:proofErr w:type="spellStart"/>
      <w:r w:rsidRPr="00492AB5">
        <w:t>DUPx</w:t>
      </w:r>
      <w:proofErr w:type="spellEnd"/>
      <w:r w:rsidR="00544AAB">
        <w:t xml:space="preserve"> (where x is between 1-16)</w:t>
      </w:r>
    </w:p>
    <w:p w14:paraId="7408EC33" w14:textId="51D507FA" w:rsidR="00492AB5" w:rsidRDefault="00492AB5" w:rsidP="00492AB5">
      <w:pPr>
        <w:jc w:val="both"/>
      </w:pPr>
      <w:proofErr w:type="spellStart"/>
      <w:r w:rsidRPr="00492AB5">
        <w:t>SWAPx</w:t>
      </w:r>
      <w:proofErr w:type="spellEnd"/>
      <w:r w:rsidRPr="00492AB5">
        <w:t xml:space="preserve"> </w:t>
      </w:r>
      <w:r w:rsidR="00544AAB">
        <w:t>(where x is between 1-16)</w:t>
      </w:r>
    </w:p>
    <w:p w14:paraId="640E484C" w14:textId="77777777" w:rsidR="00AD5248" w:rsidRPr="00492AB5" w:rsidRDefault="00AD5248" w:rsidP="00492AB5">
      <w:pPr>
        <w:jc w:val="both"/>
      </w:pPr>
    </w:p>
    <w:p w14:paraId="1F082A07" w14:textId="2BB999FE" w:rsidR="00AD5248" w:rsidRPr="00492AB5" w:rsidRDefault="00AD5248" w:rsidP="00AD5248">
      <w:pPr>
        <w:jc w:val="both"/>
      </w:pPr>
      <w:r w:rsidRPr="00492AB5">
        <w:rPr>
          <w:b/>
          <w:bCs/>
        </w:rPr>
        <w:t>Command to interact with block</w:t>
      </w:r>
    </w:p>
    <w:p w14:paraId="174119D9" w14:textId="77777777" w:rsidR="00AD5248" w:rsidRPr="00492AB5" w:rsidRDefault="00AD5248" w:rsidP="00AD5248">
      <w:pPr>
        <w:jc w:val="both"/>
      </w:pPr>
      <w:r w:rsidRPr="00492AB5">
        <w:t>BLOCKHASH</w:t>
      </w:r>
    </w:p>
    <w:p w14:paraId="3789625D" w14:textId="77777777" w:rsidR="00AD5248" w:rsidRPr="00492AB5" w:rsidRDefault="00AD5248" w:rsidP="00AD5248">
      <w:pPr>
        <w:jc w:val="both"/>
      </w:pPr>
      <w:r w:rsidRPr="00492AB5">
        <w:t>COINBASE</w:t>
      </w:r>
    </w:p>
    <w:p w14:paraId="2C8F5D08" w14:textId="77777777" w:rsidR="00AD5248" w:rsidRPr="00492AB5" w:rsidRDefault="00AD5248" w:rsidP="00AD5248">
      <w:pPr>
        <w:jc w:val="both"/>
      </w:pPr>
      <w:r w:rsidRPr="00492AB5">
        <w:t>TIMESTAMP</w:t>
      </w:r>
    </w:p>
    <w:p w14:paraId="12F0CE2E" w14:textId="77777777" w:rsidR="00AD5248" w:rsidRPr="00492AB5" w:rsidRDefault="00AD5248" w:rsidP="00AD5248">
      <w:pPr>
        <w:jc w:val="both"/>
      </w:pPr>
      <w:r w:rsidRPr="00492AB5">
        <w:t>NUMBER</w:t>
      </w:r>
    </w:p>
    <w:p w14:paraId="3B227F1F" w14:textId="77777777" w:rsidR="00AD5248" w:rsidRPr="00492AB5" w:rsidRDefault="00AD5248" w:rsidP="00AD5248">
      <w:pPr>
        <w:jc w:val="both"/>
      </w:pPr>
      <w:r w:rsidRPr="00492AB5">
        <w:t>DIFFICULTY</w:t>
      </w:r>
    </w:p>
    <w:p w14:paraId="35739BE2" w14:textId="77777777" w:rsidR="00AD5248" w:rsidRPr="00492AB5" w:rsidRDefault="00AD5248" w:rsidP="00AD5248">
      <w:pPr>
        <w:jc w:val="both"/>
      </w:pPr>
      <w:r w:rsidRPr="00492AB5">
        <w:t>GASLIMIT</w:t>
      </w:r>
    </w:p>
    <w:p w14:paraId="57CC2EBD" w14:textId="77777777" w:rsidR="00AD5248" w:rsidRDefault="00AD5248" w:rsidP="00AD5248">
      <w:pPr>
        <w:pStyle w:val="ListParagraph"/>
        <w:jc w:val="both"/>
      </w:pPr>
    </w:p>
    <w:p w14:paraId="16F40261" w14:textId="77777777" w:rsidR="0029577B" w:rsidRDefault="0029577B" w:rsidP="00AD5248">
      <w:pPr>
        <w:pStyle w:val="ListParagraph"/>
        <w:jc w:val="both"/>
      </w:pPr>
    </w:p>
    <w:p w14:paraId="2F2FFBDA" w14:textId="4F29F049" w:rsidR="0029577B" w:rsidRDefault="0029577B" w:rsidP="00AD5248">
      <w:pPr>
        <w:pStyle w:val="ListParagraph"/>
        <w:jc w:val="both"/>
        <w:sectPr w:rsidR="0029577B" w:rsidSect="00AD5248">
          <w:type w:val="continuous"/>
          <w:pgSz w:w="11907" w:h="16839" w:code="9"/>
          <w:pgMar w:top="1418" w:right="1418" w:bottom="1418" w:left="1418" w:header="720" w:footer="431" w:gutter="0"/>
          <w:pgNumType w:start="0"/>
          <w:cols w:num="2" w:space="720"/>
          <w:titlePg/>
          <w:docGrid w:linePitch="360"/>
        </w:sectPr>
      </w:pPr>
    </w:p>
    <w:p w14:paraId="5EDDB05C" w14:textId="77777777" w:rsidR="00AD5248" w:rsidRDefault="00AD5248" w:rsidP="00AD5248">
      <w:pPr>
        <w:pStyle w:val="ListParagraph"/>
        <w:jc w:val="both"/>
      </w:pPr>
    </w:p>
    <w:p w14:paraId="0C069D95" w14:textId="77777777" w:rsidR="00492AB5" w:rsidRDefault="00492AB5" w:rsidP="00492AB5">
      <w:pPr>
        <w:jc w:val="both"/>
        <w:rPr>
          <w:b/>
          <w:bCs/>
        </w:rPr>
      </w:pPr>
    </w:p>
    <w:p w14:paraId="14F0766E" w14:textId="4C7B231B" w:rsidR="00492AB5" w:rsidRPr="00492AB5" w:rsidRDefault="00492AB5" w:rsidP="00492AB5">
      <w:pPr>
        <w:jc w:val="both"/>
      </w:pPr>
      <w:r w:rsidRPr="00492AB5">
        <w:rPr>
          <w:b/>
          <w:bCs/>
        </w:rPr>
        <w:t>System commands</w:t>
      </w:r>
    </w:p>
    <w:p w14:paraId="67FC1946" w14:textId="2CC9CF4C" w:rsidR="00492AB5" w:rsidRPr="00492AB5" w:rsidRDefault="00492AB5" w:rsidP="00492AB5">
      <w:pPr>
        <w:jc w:val="both"/>
      </w:pPr>
      <w:proofErr w:type="spellStart"/>
      <w:r w:rsidRPr="00492AB5">
        <w:t>LOGx</w:t>
      </w:r>
      <w:proofErr w:type="spellEnd"/>
    </w:p>
    <w:p w14:paraId="4D627EED" w14:textId="4FE4EB36" w:rsidR="00492AB5" w:rsidRPr="00492AB5" w:rsidRDefault="00492AB5" w:rsidP="00492AB5">
      <w:pPr>
        <w:jc w:val="both"/>
      </w:pPr>
      <w:r w:rsidRPr="00492AB5">
        <w:t>CREATE</w:t>
      </w:r>
    </w:p>
    <w:p w14:paraId="56AC2489" w14:textId="3EC127A3" w:rsidR="00492AB5" w:rsidRPr="00492AB5" w:rsidRDefault="00492AB5" w:rsidP="00492AB5">
      <w:pPr>
        <w:jc w:val="both"/>
      </w:pPr>
      <w:r w:rsidRPr="00492AB5">
        <w:t>CALL</w:t>
      </w:r>
    </w:p>
    <w:p w14:paraId="25027ED4" w14:textId="17E8D2C7" w:rsidR="00492AB5" w:rsidRPr="00492AB5" w:rsidRDefault="00492AB5" w:rsidP="00492AB5">
      <w:pPr>
        <w:jc w:val="both"/>
      </w:pPr>
      <w:r w:rsidRPr="00492AB5">
        <w:t>CALLCODE</w:t>
      </w:r>
    </w:p>
    <w:p w14:paraId="6BC8436F" w14:textId="27D1AEC3" w:rsidR="00492AB5" w:rsidRPr="00492AB5" w:rsidRDefault="00492AB5" w:rsidP="00492AB5">
      <w:pPr>
        <w:jc w:val="both"/>
      </w:pPr>
      <w:r w:rsidRPr="00492AB5">
        <w:t>RETURN</w:t>
      </w:r>
    </w:p>
    <w:p w14:paraId="7CCFF0E8" w14:textId="05765619" w:rsidR="00492AB5" w:rsidRPr="00492AB5" w:rsidRDefault="00492AB5" w:rsidP="00492AB5">
      <w:pPr>
        <w:jc w:val="both"/>
      </w:pPr>
      <w:r w:rsidRPr="00492AB5">
        <w:t>DELEGATECALL</w:t>
      </w:r>
    </w:p>
    <w:p w14:paraId="5059F096" w14:textId="5C46068E" w:rsidR="00492AB5" w:rsidRPr="00492AB5" w:rsidRDefault="00492AB5" w:rsidP="00492AB5">
      <w:pPr>
        <w:jc w:val="both"/>
      </w:pPr>
      <w:r w:rsidRPr="00492AB5">
        <w:t>STATICCALL</w:t>
      </w:r>
    </w:p>
    <w:p w14:paraId="256F9185" w14:textId="57DAEA5C" w:rsidR="00492AB5" w:rsidRPr="00492AB5" w:rsidRDefault="00492AB5" w:rsidP="00492AB5">
      <w:pPr>
        <w:jc w:val="both"/>
      </w:pPr>
      <w:r w:rsidRPr="00492AB5">
        <w:t>REVERT</w:t>
      </w:r>
    </w:p>
    <w:p w14:paraId="442E6BCA" w14:textId="053B3992" w:rsidR="00492AB5" w:rsidRPr="00492AB5" w:rsidRDefault="00492AB5" w:rsidP="00492AB5">
      <w:pPr>
        <w:jc w:val="both"/>
      </w:pPr>
      <w:r w:rsidRPr="00492AB5">
        <w:t>INVALID</w:t>
      </w:r>
    </w:p>
    <w:p w14:paraId="24961170" w14:textId="4E2F9A60" w:rsidR="00492AB5" w:rsidRDefault="00492AB5" w:rsidP="00492AB5">
      <w:pPr>
        <w:jc w:val="both"/>
      </w:pPr>
      <w:r w:rsidRPr="00492AB5">
        <w:t>SELFDESTRUCT</w:t>
      </w:r>
    </w:p>
    <w:p w14:paraId="0B0CC55A" w14:textId="77777777" w:rsidR="00492AB5" w:rsidRDefault="00492AB5" w:rsidP="00492AB5">
      <w:pPr>
        <w:jc w:val="both"/>
      </w:pPr>
    </w:p>
    <w:p w14:paraId="03435CF4" w14:textId="548D65A6" w:rsidR="00492AB5" w:rsidRPr="00492AB5" w:rsidRDefault="00492AB5" w:rsidP="00492AB5">
      <w:pPr>
        <w:jc w:val="both"/>
      </w:pPr>
      <w:r w:rsidRPr="00492AB5">
        <w:rPr>
          <w:b/>
          <w:bCs/>
        </w:rPr>
        <w:t>Logic</w:t>
      </w:r>
    </w:p>
    <w:p w14:paraId="4A519C09" w14:textId="570CA590" w:rsidR="00492AB5" w:rsidRPr="00492AB5" w:rsidRDefault="00492AB5" w:rsidP="00492AB5">
      <w:pPr>
        <w:jc w:val="both"/>
      </w:pPr>
      <w:r w:rsidRPr="00492AB5">
        <w:t>LT</w:t>
      </w:r>
    </w:p>
    <w:p w14:paraId="37DBE33C" w14:textId="1B386646" w:rsidR="00492AB5" w:rsidRPr="00492AB5" w:rsidRDefault="00492AB5" w:rsidP="00492AB5">
      <w:pPr>
        <w:jc w:val="both"/>
      </w:pPr>
      <w:r w:rsidRPr="00492AB5">
        <w:t>GT</w:t>
      </w:r>
    </w:p>
    <w:p w14:paraId="09A936BD" w14:textId="5DB8408D" w:rsidR="00492AB5" w:rsidRPr="00492AB5" w:rsidRDefault="00492AB5" w:rsidP="00492AB5">
      <w:pPr>
        <w:jc w:val="both"/>
      </w:pPr>
      <w:r w:rsidRPr="00492AB5">
        <w:t>SLT</w:t>
      </w:r>
    </w:p>
    <w:p w14:paraId="3BA59E24" w14:textId="0091591D" w:rsidR="00492AB5" w:rsidRPr="00492AB5" w:rsidRDefault="00492AB5" w:rsidP="00492AB5">
      <w:pPr>
        <w:jc w:val="both"/>
      </w:pPr>
      <w:r w:rsidRPr="00492AB5">
        <w:t>SGT</w:t>
      </w:r>
    </w:p>
    <w:p w14:paraId="5BB0AEBB" w14:textId="6314529F" w:rsidR="00492AB5" w:rsidRPr="00492AB5" w:rsidRDefault="00492AB5" w:rsidP="00492AB5">
      <w:pPr>
        <w:jc w:val="both"/>
      </w:pPr>
      <w:r w:rsidRPr="00492AB5">
        <w:t>EQ</w:t>
      </w:r>
    </w:p>
    <w:p w14:paraId="242C2C1A" w14:textId="0284DA0D" w:rsidR="00492AB5" w:rsidRPr="00492AB5" w:rsidRDefault="00492AB5" w:rsidP="00492AB5">
      <w:pPr>
        <w:jc w:val="both"/>
      </w:pPr>
      <w:r w:rsidRPr="00492AB5">
        <w:t>ISZERO</w:t>
      </w:r>
    </w:p>
    <w:p w14:paraId="4DA4B810" w14:textId="5132714C" w:rsidR="00492AB5" w:rsidRPr="00492AB5" w:rsidRDefault="00492AB5" w:rsidP="00492AB5">
      <w:pPr>
        <w:jc w:val="both"/>
      </w:pPr>
      <w:r w:rsidRPr="00492AB5">
        <w:t>AND</w:t>
      </w:r>
    </w:p>
    <w:p w14:paraId="433616C1" w14:textId="173156BD" w:rsidR="00492AB5" w:rsidRPr="00492AB5" w:rsidRDefault="00492AB5" w:rsidP="00492AB5">
      <w:pPr>
        <w:jc w:val="both"/>
      </w:pPr>
      <w:r w:rsidRPr="00492AB5">
        <w:lastRenderedPageBreak/>
        <w:t>OR</w:t>
      </w:r>
    </w:p>
    <w:p w14:paraId="0D13B4E5" w14:textId="5AD95A3D" w:rsidR="00492AB5" w:rsidRPr="00492AB5" w:rsidRDefault="00492AB5" w:rsidP="00492AB5">
      <w:pPr>
        <w:jc w:val="both"/>
      </w:pPr>
      <w:r w:rsidRPr="00492AB5">
        <w:t>XOR</w:t>
      </w:r>
    </w:p>
    <w:p w14:paraId="480F734F" w14:textId="5F67BE3C" w:rsidR="00492AB5" w:rsidRPr="00492AB5" w:rsidRDefault="00492AB5" w:rsidP="00492AB5">
      <w:pPr>
        <w:jc w:val="both"/>
      </w:pPr>
      <w:r w:rsidRPr="00492AB5">
        <w:t>NOT</w:t>
      </w:r>
    </w:p>
    <w:p w14:paraId="13C7676F" w14:textId="37573220" w:rsidR="00492AB5" w:rsidRPr="00492AB5" w:rsidRDefault="00492AB5" w:rsidP="00492AB5">
      <w:pPr>
        <w:jc w:val="both"/>
      </w:pPr>
      <w:r w:rsidRPr="00492AB5">
        <w:t>BYTE</w:t>
      </w:r>
    </w:p>
    <w:p w14:paraId="51D97C0C" w14:textId="77777777" w:rsidR="00492AB5" w:rsidRDefault="00492AB5" w:rsidP="00492AB5">
      <w:pPr>
        <w:jc w:val="both"/>
        <w:rPr>
          <w:b/>
          <w:bCs/>
        </w:rPr>
      </w:pPr>
    </w:p>
    <w:p w14:paraId="63D7B69C" w14:textId="23776982" w:rsidR="00492AB5" w:rsidRPr="00492AB5" w:rsidRDefault="00492AB5" w:rsidP="00492AB5">
      <w:pPr>
        <w:jc w:val="both"/>
      </w:pPr>
      <w:r w:rsidRPr="00492AB5">
        <w:rPr>
          <w:b/>
          <w:bCs/>
        </w:rPr>
        <w:t>Environment</w:t>
      </w:r>
    </w:p>
    <w:p w14:paraId="65855BBB" w14:textId="45BC8C45" w:rsidR="00492AB5" w:rsidRPr="00492AB5" w:rsidRDefault="00492AB5" w:rsidP="00492AB5">
      <w:pPr>
        <w:jc w:val="both"/>
      </w:pPr>
      <w:r w:rsidRPr="00492AB5">
        <w:t>GAS</w:t>
      </w:r>
    </w:p>
    <w:p w14:paraId="481D05B3" w14:textId="5AE95DB3" w:rsidR="00492AB5" w:rsidRPr="00492AB5" w:rsidRDefault="00492AB5" w:rsidP="00492AB5">
      <w:pPr>
        <w:jc w:val="both"/>
      </w:pPr>
      <w:r w:rsidRPr="00492AB5">
        <w:t>ADDRESS</w:t>
      </w:r>
    </w:p>
    <w:p w14:paraId="1C708C08" w14:textId="3F131A6B" w:rsidR="00492AB5" w:rsidRPr="00492AB5" w:rsidRDefault="00492AB5" w:rsidP="00492AB5">
      <w:pPr>
        <w:jc w:val="both"/>
      </w:pPr>
      <w:r w:rsidRPr="00492AB5">
        <w:t>BALANCE</w:t>
      </w:r>
    </w:p>
    <w:p w14:paraId="24B8C6E1" w14:textId="1254176B" w:rsidR="00492AB5" w:rsidRPr="00492AB5" w:rsidRDefault="00492AB5" w:rsidP="00492AB5">
      <w:pPr>
        <w:jc w:val="both"/>
      </w:pPr>
      <w:r w:rsidRPr="00492AB5">
        <w:t>ORIGIN</w:t>
      </w:r>
    </w:p>
    <w:p w14:paraId="5FB27383" w14:textId="091C00B7" w:rsidR="00492AB5" w:rsidRPr="00492AB5" w:rsidRDefault="00492AB5" w:rsidP="00492AB5">
      <w:pPr>
        <w:jc w:val="both"/>
      </w:pPr>
      <w:r w:rsidRPr="00492AB5">
        <w:t>CALLER</w:t>
      </w:r>
    </w:p>
    <w:p w14:paraId="5C065742" w14:textId="303C01C0" w:rsidR="00492AB5" w:rsidRPr="00492AB5" w:rsidRDefault="00492AB5" w:rsidP="00492AB5">
      <w:pPr>
        <w:jc w:val="both"/>
      </w:pPr>
      <w:r w:rsidRPr="00492AB5">
        <w:t>CALLVALUE</w:t>
      </w:r>
    </w:p>
    <w:p w14:paraId="7A4E63AD" w14:textId="55D56DDF" w:rsidR="00492AB5" w:rsidRPr="00492AB5" w:rsidRDefault="00492AB5" w:rsidP="00492AB5">
      <w:pPr>
        <w:jc w:val="both"/>
      </w:pPr>
      <w:r w:rsidRPr="00492AB5">
        <w:t>CALLDATALOAD</w:t>
      </w:r>
    </w:p>
    <w:p w14:paraId="2C52E8D9" w14:textId="3BB2CFAA" w:rsidR="00492AB5" w:rsidRPr="00492AB5" w:rsidRDefault="00492AB5" w:rsidP="00492AB5">
      <w:pPr>
        <w:jc w:val="both"/>
      </w:pPr>
      <w:r w:rsidRPr="00492AB5">
        <w:t>CALLDATASIZE</w:t>
      </w:r>
    </w:p>
    <w:p w14:paraId="03BB9032" w14:textId="7D1F7AB1" w:rsidR="00492AB5" w:rsidRPr="00492AB5" w:rsidRDefault="00492AB5" w:rsidP="00492AB5">
      <w:pPr>
        <w:jc w:val="both"/>
      </w:pPr>
      <w:r w:rsidRPr="00492AB5">
        <w:t>CALLDATACOPY</w:t>
      </w:r>
    </w:p>
    <w:p w14:paraId="4D978CF4" w14:textId="272AD6F5" w:rsidR="00492AB5" w:rsidRPr="00492AB5" w:rsidRDefault="00492AB5" w:rsidP="00AD5248">
      <w:pPr>
        <w:tabs>
          <w:tab w:val="left" w:pos="3017"/>
        </w:tabs>
        <w:jc w:val="both"/>
      </w:pPr>
      <w:r w:rsidRPr="00492AB5">
        <w:t>CODESIZE</w:t>
      </w:r>
      <w:r w:rsidR="00AD5248">
        <w:tab/>
      </w:r>
    </w:p>
    <w:p w14:paraId="4A074EB9" w14:textId="115F7259" w:rsidR="00492AB5" w:rsidRPr="00492AB5" w:rsidRDefault="00492AB5" w:rsidP="00492AB5">
      <w:pPr>
        <w:jc w:val="both"/>
      </w:pPr>
      <w:r w:rsidRPr="00492AB5">
        <w:t>CODECOPY</w:t>
      </w:r>
    </w:p>
    <w:p w14:paraId="1563E022" w14:textId="762C0241" w:rsidR="00492AB5" w:rsidRPr="00492AB5" w:rsidRDefault="00492AB5" w:rsidP="00492AB5">
      <w:pPr>
        <w:jc w:val="both"/>
      </w:pPr>
      <w:r w:rsidRPr="00492AB5">
        <w:t>GASPRICE</w:t>
      </w:r>
    </w:p>
    <w:p w14:paraId="339A326C" w14:textId="11BE7A3D" w:rsidR="00492AB5" w:rsidRPr="00492AB5" w:rsidRDefault="00492AB5" w:rsidP="00492AB5">
      <w:pPr>
        <w:jc w:val="both"/>
      </w:pPr>
      <w:r w:rsidRPr="00492AB5">
        <w:t>EXTCODESIZE</w:t>
      </w:r>
    </w:p>
    <w:p w14:paraId="3D8D2A4F" w14:textId="4FFF5721" w:rsidR="00492AB5" w:rsidRPr="00492AB5" w:rsidRDefault="00492AB5" w:rsidP="00492AB5">
      <w:pPr>
        <w:jc w:val="both"/>
      </w:pPr>
      <w:r w:rsidRPr="00492AB5">
        <w:t>EXTCODECOPY</w:t>
      </w:r>
    </w:p>
    <w:p w14:paraId="6B9CE0B4" w14:textId="2A8F215B" w:rsidR="00492AB5" w:rsidRPr="00492AB5" w:rsidRDefault="00492AB5" w:rsidP="00492AB5">
      <w:pPr>
        <w:jc w:val="both"/>
      </w:pPr>
      <w:r w:rsidRPr="00492AB5">
        <w:t>RETURNDATASIZE</w:t>
      </w:r>
    </w:p>
    <w:p w14:paraId="7C654895" w14:textId="6A7BCDB2" w:rsidR="00492AB5" w:rsidRPr="00492AB5" w:rsidRDefault="00492AB5" w:rsidP="00492AB5">
      <w:pPr>
        <w:jc w:val="both"/>
      </w:pPr>
      <w:r w:rsidRPr="00492AB5">
        <w:t>RETURNDATACOPY</w:t>
      </w:r>
    </w:p>
    <w:p w14:paraId="19F185C8" w14:textId="77777777" w:rsidR="00492AB5" w:rsidRDefault="00492AB5" w:rsidP="00492AB5">
      <w:pPr>
        <w:jc w:val="both"/>
        <w:rPr>
          <w:b/>
          <w:bCs/>
        </w:rPr>
      </w:pPr>
    </w:p>
    <w:p w14:paraId="549E6B3F" w14:textId="5C6E7F11" w:rsidR="00492AB5" w:rsidRPr="00492AB5" w:rsidRDefault="00492AB5" w:rsidP="00492AB5">
      <w:pPr>
        <w:jc w:val="both"/>
      </w:pPr>
      <w:r w:rsidRPr="00492AB5">
        <w:rPr>
          <w:b/>
          <w:bCs/>
        </w:rPr>
        <w:t>Command to interact with block</w:t>
      </w:r>
    </w:p>
    <w:p w14:paraId="5C85381C" w14:textId="0BC0474B" w:rsidR="00492AB5" w:rsidRPr="00492AB5" w:rsidRDefault="00492AB5" w:rsidP="00492AB5">
      <w:pPr>
        <w:jc w:val="both"/>
      </w:pPr>
      <w:r w:rsidRPr="00492AB5">
        <w:t>BLOCKHASH</w:t>
      </w:r>
    </w:p>
    <w:p w14:paraId="7DC67D68" w14:textId="034174C0" w:rsidR="00492AB5" w:rsidRPr="00492AB5" w:rsidRDefault="00492AB5" w:rsidP="00492AB5">
      <w:pPr>
        <w:jc w:val="both"/>
      </w:pPr>
      <w:r w:rsidRPr="00492AB5">
        <w:t>COINBASE</w:t>
      </w:r>
    </w:p>
    <w:p w14:paraId="42C60CEC" w14:textId="38F0A6F2" w:rsidR="00492AB5" w:rsidRPr="00492AB5" w:rsidRDefault="00492AB5" w:rsidP="00492AB5">
      <w:pPr>
        <w:jc w:val="both"/>
      </w:pPr>
      <w:r w:rsidRPr="00492AB5">
        <w:t>TIMESTAMP</w:t>
      </w:r>
    </w:p>
    <w:p w14:paraId="42EA833D" w14:textId="3D531F9D" w:rsidR="00492AB5" w:rsidRPr="00492AB5" w:rsidRDefault="00492AB5" w:rsidP="00492AB5">
      <w:pPr>
        <w:jc w:val="both"/>
      </w:pPr>
      <w:r w:rsidRPr="00492AB5">
        <w:t>NUMBER</w:t>
      </w:r>
    </w:p>
    <w:p w14:paraId="39B99C45" w14:textId="1715E086" w:rsidR="00492AB5" w:rsidRPr="00492AB5" w:rsidRDefault="00492AB5" w:rsidP="00492AB5">
      <w:pPr>
        <w:jc w:val="both"/>
      </w:pPr>
      <w:r w:rsidRPr="00492AB5">
        <w:t>DIFFICULTY</w:t>
      </w:r>
    </w:p>
    <w:p w14:paraId="20ACC621" w14:textId="7559F4EB" w:rsidR="00492AB5" w:rsidRPr="00492AB5" w:rsidRDefault="00492AB5" w:rsidP="00492AB5">
      <w:pPr>
        <w:jc w:val="both"/>
      </w:pPr>
      <w:r w:rsidRPr="00492AB5">
        <w:t>GASLIMIT</w:t>
      </w:r>
    </w:p>
    <w:p w14:paraId="68FC9533" w14:textId="77777777" w:rsidR="00AD5248" w:rsidRPr="0029577B" w:rsidRDefault="00AD5248" w:rsidP="0029577B">
      <w:pPr>
        <w:jc w:val="both"/>
        <w:sectPr w:rsidR="00AD5248" w:rsidRPr="0029577B" w:rsidSect="00AD5248">
          <w:type w:val="continuous"/>
          <w:pgSz w:w="11907" w:h="16839" w:code="9"/>
          <w:pgMar w:top="1418" w:right="1418" w:bottom="1418" w:left="1418" w:header="720" w:footer="431" w:gutter="0"/>
          <w:pgNumType w:start="0"/>
          <w:cols w:num="2" w:space="720"/>
          <w:titlePg/>
          <w:docGrid w:linePitch="360"/>
        </w:sectPr>
      </w:pPr>
    </w:p>
    <w:p w14:paraId="62C85FBE" w14:textId="65F8BC4A" w:rsidR="009142EA" w:rsidRPr="0029577B" w:rsidRDefault="001F5392" w:rsidP="0029577B">
      <w:pPr>
        <w:jc w:val="both"/>
      </w:pPr>
      <w:r w:rsidRPr="0029577B">
        <w:fldChar w:fldCharType="begin"/>
      </w:r>
      <w:r w:rsidRPr="0029577B">
        <w:instrText xml:space="preserve"> INCLUDEPICTURE "https://cypherpunks-core.github.io/ethereumbook/images/evm-architecture.png" \* MERGEFORMATINET </w:instrText>
      </w:r>
      <w:r w:rsidR="006C6F6D">
        <w:fldChar w:fldCharType="separate"/>
      </w:r>
      <w:r w:rsidRPr="0029577B">
        <w:fldChar w:fldCharType="end"/>
      </w:r>
    </w:p>
    <w:p w14:paraId="0C5A228D" w14:textId="319FFD17" w:rsidR="00591D91" w:rsidRDefault="006427B7" w:rsidP="000A47A2">
      <w:pPr>
        <w:pStyle w:val="Heading3"/>
      </w:pPr>
      <w:bookmarkStart w:id="12" w:name="_Toc103605524"/>
      <w:r w:rsidRPr="001B1A5B">
        <w:t>What is Decompilation</w:t>
      </w:r>
      <w:bookmarkEnd w:id="12"/>
    </w:p>
    <w:p w14:paraId="61BD38F0" w14:textId="1175A9DE" w:rsidR="004D24F9" w:rsidRDefault="004D24F9" w:rsidP="000F7764">
      <w:pPr>
        <w:jc w:val="both"/>
      </w:pPr>
      <w:r>
        <w:t>Decompilation is the process of converting object code (</w:t>
      </w:r>
      <w:r w:rsidR="00A075D2">
        <w:t>i.e.</w:t>
      </w:r>
      <w:r>
        <w:t xml:space="preserve"> </w:t>
      </w:r>
      <w:r w:rsidR="00A075D2">
        <w:t>executables</w:t>
      </w:r>
      <w:r>
        <w:t xml:space="preserve">) to </w:t>
      </w:r>
      <w:r w:rsidR="00A075D2">
        <w:t>a form of high-level programming that is readable by humans. In this project, the Ethereum virtual machine compiles hexadecimals that all correspond to commands (for example, 01 is the ADD command). This research project converts these commands to a C program. The C program must be executable since we will be feeding it through CPROVER tools that look for bugs in C programs. This adds a higher complexity to the project, as I will need to model the Ethereum virtual machine in C code so that it will run, and the generated code cannot be pseudo code.</w:t>
      </w:r>
    </w:p>
    <w:p w14:paraId="6A026909" w14:textId="798471BB" w:rsidR="00A075D2" w:rsidRDefault="00A075D2" w:rsidP="000F7764">
      <w:pPr>
        <w:jc w:val="both"/>
      </w:pPr>
    </w:p>
    <w:p w14:paraId="690C0F9D" w14:textId="1DA85244" w:rsidR="00A075D2" w:rsidRDefault="009D6A00" w:rsidP="000F7764">
      <w:pPr>
        <w:jc w:val="both"/>
      </w:pPr>
      <w:r>
        <w:t>Decompilation is a type of reverse engineering that performs the opposite  operations of a compiler, as shown by the diagram bellow. Decompiling goes from high-level to low-level programming languages, whereas compilers convert high-level programs to binary, thus fitting the name “reverse” engineering. Compilers allow high level languages like solidity and C to be understood and run by the computer.</w:t>
      </w:r>
    </w:p>
    <w:p w14:paraId="5D68CC39" w14:textId="186F9887" w:rsidR="009D6A00" w:rsidRDefault="009D6A00" w:rsidP="000F7764">
      <w:pPr>
        <w:jc w:val="both"/>
      </w:pPr>
    </w:p>
    <w:p w14:paraId="5CF083D1" w14:textId="1CC28386" w:rsidR="009D6A00" w:rsidRPr="009D6A00" w:rsidRDefault="009D6A00" w:rsidP="000F7764">
      <w:pPr>
        <w:jc w:val="both"/>
      </w:pPr>
      <w:r>
        <w:t xml:space="preserve">This project </w:t>
      </w:r>
      <w:r w:rsidR="009865EC">
        <w:t xml:space="preserve">is </w:t>
      </w:r>
      <w:r>
        <w:t xml:space="preserve">a decompiler, </w:t>
      </w:r>
      <w:r w:rsidR="009865EC">
        <w:t>which</w:t>
      </w:r>
      <w:r>
        <w:t xml:space="preserve"> translate</w:t>
      </w:r>
      <w:r w:rsidR="009865EC">
        <w:t>s</w:t>
      </w:r>
      <w:r>
        <w:t xml:space="preserve"> EVM byte code to C.</w:t>
      </w:r>
    </w:p>
    <w:p w14:paraId="34ABE07E" w14:textId="3E18E413" w:rsidR="006427B7" w:rsidRDefault="006427B7" w:rsidP="000A47A2">
      <w:pPr>
        <w:pStyle w:val="Heading3"/>
        <w:rPr>
          <w:lang w:val="en-US" w:eastAsia="ja-JP"/>
        </w:rPr>
      </w:pPr>
      <w:bookmarkStart w:id="13" w:name="_Toc103605525"/>
      <w:r w:rsidRPr="001B1A5B">
        <w:rPr>
          <w:lang w:val="en-US" w:eastAsia="ja-JP"/>
        </w:rPr>
        <w:t>C Prover Tools</w:t>
      </w:r>
      <w:bookmarkEnd w:id="13"/>
    </w:p>
    <w:p w14:paraId="0AC9F12E" w14:textId="33B49734" w:rsidR="001F731B" w:rsidRPr="001F731B" w:rsidRDefault="001F731B" w:rsidP="000F7764">
      <w:pPr>
        <w:jc w:val="both"/>
        <w:rPr>
          <w:lang w:val="en-US" w:eastAsia="ja-JP"/>
        </w:rPr>
      </w:pPr>
      <w:r w:rsidRPr="001F731B">
        <w:rPr>
          <w:lang w:val="en-US" w:eastAsia="ja-JP"/>
        </w:rPr>
        <w:t xml:space="preserve">CBMC is a Bounded Model Checker for C and C++ programs. It supports C89, C99, most of C11 and most compiler extensions provided by </w:t>
      </w:r>
      <w:proofErr w:type="spellStart"/>
      <w:r w:rsidRPr="001F731B">
        <w:rPr>
          <w:lang w:val="en-US" w:eastAsia="ja-JP"/>
        </w:rPr>
        <w:t>gcc</w:t>
      </w:r>
      <w:proofErr w:type="spellEnd"/>
      <w:r w:rsidRPr="001F731B">
        <w:rPr>
          <w:lang w:val="en-US" w:eastAsia="ja-JP"/>
        </w:rPr>
        <w:t xml:space="preserve"> </w:t>
      </w:r>
      <w:r>
        <w:rPr>
          <w:lang w:val="en-US" w:eastAsia="ja-JP"/>
        </w:rPr>
        <w:t xml:space="preserve">(GCC is </w:t>
      </w:r>
      <w:r w:rsidRPr="001F731B">
        <w:rPr>
          <w:lang w:val="en-US" w:eastAsia="ja-JP"/>
        </w:rPr>
        <w:t xml:space="preserve">The GNU Compiler Collection </w:t>
      </w:r>
      <w:r>
        <w:rPr>
          <w:lang w:val="en-US" w:eastAsia="ja-JP"/>
        </w:rPr>
        <w:t xml:space="preserve">– </w:t>
      </w:r>
      <w:r w:rsidRPr="001F731B">
        <w:rPr>
          <w:lang w:val="en-US" w:eastAsia="ja-JP"/>
        </w:rPr>
        <w:t>a</w:t>
      </w:r>
      <w:r>
        <w:rPr>
          <w:lang w:val="en-US" w:eastAsia="ja-JP"/>
        </w:rPr>
        <w:t xml:space="preserve"> </w:t>
      </w:r>
      <w:r w:rsidRPr="001F731B">
        <w:rPr>
          <w:lang w:val="en-US" w:eastAsia="ja-JP"/>
        </w:rPr>
        <w:t xml:space="preserve">compiler produced by the GNU </w:t>
      </w:r>
      <w:r>
        <w:rPr>
          <w:lang w:val="en-US" w:eastAsia="ja-JP"/>
        </w:rPr>
        <w:t xml:space="preserve">that can be used for C code) </w:t>
      </w:r>
      <w:r w:rsidRPr="001F731B">
        <w:rPr>
          <w:lang w:val="en-US" w:eastAsia="ja-JP"/>
        </w:rPr>
        <w:t>and Visual Studio.</w:t>
      </w:r>
    </w:p>
    <w:p w14:paraId="00362CD5" w14:textId="77777777" w:rsidR="001F731B" w:rsidRPr="001F731B" w:rsidRDefault="001F731B" w:rsidP="000F7764">
      <w:pPr>
        <w:jc w:val="both"/>
        <w:rPr>
          <w:lang w:val="en-US" w:eastAsia="ja-JP"/>
        </w:rPr>
      </w:pPr>
    </w:p>
    <w:p w14:paraId="5BF288EA" w14:textId="0000F3B2" w:rsidR="001F731B" w:rsidRDefault="001F731B" w:rsidP="000F7764">
      <w:pPr>
        <w:jc w:val="both"/>
        <w:rPr>
          <w:lang w:val="en-US" w:eastAsia="ja-JP"/>
        </w:rPr>
      </w:pPr>
      <w:r w:rsidRPr="001F731B">
        <w:rPr>
          <w:lang w:val="en-US" w:eastAsia="ja-JP"/>
        </w:rPr>
        <w:t>CBMC verifies memory safety (which includes array bounds checks and checks for the safe use of pointers), checks for exceptions, checks for various variants of undefined behavior, and user-specified assertions. The verification is performed by unwinding the loops in the program and passing the resulting equation to a decision procedure.</w:t>
      </w:r>
    </w:p>
    <w:p w14:paraId="3F91AC3C" w14:textId="528958F5" w:rsidR="00536B5C" w:rsidRDefault="00536B5C" w:rsidP="000F7764">
      <w:pPr>
        <w:jc w:val="both"/>
        <w:rPr>
          <w:lang w:val="en-US" w:eastAsia="ja-JP"/>
        </w:rPr>
      </w:pPr>
    </w:p>
    <w:p w14:paraId="61EF00EE" w14:textId="5912C5BF" w:rsidR="005D26E9" w:rsidRPr="005D26E9" w:rsidRDefault="00536B5C" w:rsidP="000F7764">
      <w:pPr>
        <w:jc w:val="both"/>
        <w:rPr>
          <w:lang w:val="en-US" w:eastAsia="ja-JP"/>
        </w:rPr>
      </w:pPr>
      <w:r>
        <w:rPr>
          <w:lang w:val="en-US" w:eastAsia="ja-JP"/>
        </w:rPr>
        <w:t xml:space="preserve">This project will </w:t>
      </w:r>
      <w:r w:rsidR="009865EC">
        <w:rPr>
          <w:lang w:val="en-US" w:eastAsia="ja-JP"/>
        </w:rPr>
        <w:t xml:space="preserve">allow my client </w:t>
      </w:r>
      <w:r w:rsidR="00921A00">
        <w:rPr>
          <w:lang w:val="en-US" w:eastAsia="ja-JP"/>
        </w:rPr>
        <w:t>to investigate</w:t>
      </w:r>
      <w:r>
        <w:rPr>
          <w:lang w:val="en-US" w:eastAsia="ja-JP"/>
        </w:rPr>
        <w:t xml:space="preserve"> whether these tools are helpful in identifying any bugs in EVM byte code, but requires the code to be in C</w:t>
      </w:r>
      <w:r w:rsidR="00921A00">
        <w:rPr>
          <w:lang w:val="en-US" w:eastAsia="ja-JP"/>
        </w:rPr>
        <w:t>, which is the output of my software</w:t>
      </w:r>
      <w:r>
        <w:rPr>
          <w:lang w:val="en-US" w:eastAsia="ja-JP"/>
        </w:rPr>
        <w:t>.</w:t>
      </w:r>
    </w:p>
    <w:p w14:paraId="03610A5E" w14:textId="3F8A9786" w:rsidR="00D75AA3" w:rsidRPr="001B1A5B" w:rsidRDefault="00D75AA3" w:rsidP="000A47A2">
      <w:pPr>
        <w:pStyle w:val="Heading3"/>
      </w:pPr>
      <w:bookmarkStart w:id="14" w:name="_Toc103605526"/>
      <w:r w:rsidRPr="001B1A5B">
        <w:lastRenderedPageBreak/>
        <w:t>State of the art for Verification of EVM</w:t>
      </w:r>
      <w:bookmarkEnd w:id="14"/>
    </w:p>
    <w:p w14:paraId="1D1FF48B" w14:textId="77A2E86C" w:rsidR="00D75AA3" w:rsidRDefault="00D75AA3" w:rsidP="000F7764">
      <w:pPr>
        <w:jc w:val="both"/>
      </w:pPr>
      <w:r w:rsidRPr="001B1A5B">
        <w:t xml:space="preserve">EVM is binary, and there exists a high-level programming language called Solidity that allows for easier human readable development of EVM. I investigated what else is out there for that top link. Currently, verification of EVM and Solidity (“competitors” of my approach) that directly do verification include : </w:t>
      </w:r>
    </w:p>
    <w:p w14:paraId="23272E72" w14:textId="77777777" w:rsidR="00921A00" w:rsidRDefault="004D24F9" w:rsidP="00921A00">
      <w:pPr>
        <w:pStyle w:val="ListParagraph"/>
        <w:numPr>
          <w:ilvl w:val="0"/>
          <w:numId w:val="24"/>
        </w:numPr>
      </w:pPr>
      <w:r w:rsidRPr="00921A00">
        <w:t>Decompilers that translate EVM to pseudo solidity code(such a</w:t>
      </w:r>
      <w:r w:rsidR="003A56E6" w:rsidRPr="00921A00">
        <w:t xml:space="preserve">s </w:t>
      </w:r>
      <w:hyperlink r:id="rId13" w:history="1">
        <w:r w:rsidR="003A56E6" w:rsidRPr="00921A00">
          <w:rPr>
            <w:rStyle w:val="Hyperlink"/>
          </w:rPr>
          <w:t>https://www.ethervm.io/decompile</w:t>
        </w:r>
      </w:hyperlink>
      <w:r w:rsidR="003A56E6" w:rsidRPr="00921A00">
        <w:t xml:space="preserve"> )</w:t>
      </w:r>
    </w:p>
    <w:p w14:paraId="3BA58478" w14:textId="77777777" w:rsidR="00921A00" w:rsidRDefault="00561854" w:rsidP="00921A00">
      <w:pPr>
        <w:pStyle w:val="ListParagraph"/>
        <w:numPr>
          <w:ilvl w:val="0"/>
          <w:numId w:val="24"/>
        </w:numPr>
      </w:pPr>
      <w:r w:rsidRPr="00921A00">
        <w:t xml:space="preserve">Decompilers that extract information from EVM bytecode ( e.g. </w:t>
      </w:r>
      <w:hyperlink r:id="rId14" w:history="1">
        <w:r w:rsidRPr="00921A00">
          <w:rPr>
            <w:rStyle w:val="Hyperlink"/>
          </w:rPr>
          <w:t>https://www.npmjs.com/package/evm</w:t>
        </w:r>
      </w:hyperlink>
      <w:r w:rsidRPr="00921A00">
        <w:t>)</w:t>
      </w:r>
    </w:p>
    <w:p w14:paraId="484A9FDD" w14:textId="282489AD" w:rsidR="00921A00" w:rsidRDefault="00561854" w:rsidP="00921A00">
      <w:pPr>
        <w:pStyle w:val="ListParagraph"/>
        <w:numPr>
          <w:ilvl w:val="0"/>
          <w:numId w:val="24"/>
        </w:numPr>
      </w:pPr>
      <w:r w:rsidRPr="00921A00">
        <w:t>Decompilers that create human readable code and aim to look for vulnerabilities (</w:t>
      </w:r>
      <w:hyperlink r:id="rId15" w:history="1">
        <w:r w:rsidRPr="00921A00">
          <w:rPr>
            <w:rStyle w:val="Hyperlink"/>
          </w:rPr>
          <w:t>https://www.trustlook.com/services/smart.html</w:t>
        </w:r>
      </w:hyperlink>
      <w:r w:rsidRPr="00921A00">
        <w:t>,</w:t>
      </w:r>
      <w:r w:rsidR="00921A00">
        <w:t xml:space="preserve"> </w:t>
      </w:r>
      <w:hyperlink r:id="rId16" w:history="1">
        <w:r w:rsidR="00921A00" w:rsidRPr="0066243B">
          <w:rPr>
            <w:rStyle w:val="Hyperlink"/>
          </w:rPr>
          <w:t>https://github.com/nevillegrech/gigahorse-toolchain</w:t>
        </w:r>
      </w:hyperlink>
      <w:r w:rsidRPr="00921A00">
        <w:t>)</w:t>
      </w:r>
    </w:p>
    <w:p w14:paraId="0524F917" w14:textId="5DE228F8" w:rsidR="004D24F9" w:rsidRPr="00921A00" w:rsidRDefault="004D24F9" w:rsidP="00921A00">
      <w:pPr>
        <w:pStyle w:val="ListParagraph"/>
        <w:numPr>
          <w:ilvl w:val="0"/>
          <w:numId w:val="24"/>
        </w:numPr>
      </w:pPr>
      <w:r w:rsidRPr="00921A00">
        <w:t>I</w:t>
      </w:r>
      <w:r w:rsidR="00561854" w:rsidRPr="00921A00">
        <w:t>DE</w:t>
      </w:r>
      <w:r w:rsidRPr="00921A00">
        <w:t>’s that allow people to program using high level languages such as solidity, and compile contracts without having to worry about the byte code itself</w:t>
      </w:r>
      <w:r w:rsidR="005D26E9" w:rsidRPr="00921A00">
        <w:t xml:space="preserve"> (for example, remix, truffle , etc.)</w:t>
      </w:r>
    </w:p>
    <w:p w14:paraId="4B0C8153" w14:textId="39CA1F20" w:rsidR="00591D91" w:rsidRDefault="00591D91" w:rsidP="000F7764">
      <w:pPr>
        <w:jc w:val="both"/>
      </w:pPr>
    </w:p>
    <w:p w14:paraId="43B1F565" w14:textId="22231B1D" w:rsidR="00D75AA3" w:rsidRPr="005D26E9" w:rsidRDefault="00591D91" w:rsidP="000F7764">
      <w:pPr>
        <w:jc w:val="both"/>
      </w:pPr>
      <w:r>
        <w:t>Generally identification of obvious bugs</w:t>
      </w:r>
      <w:r w:rsidR="004D24F9">
        <w:t xml:space="preserve"> (i.e. syntax errors)</w:t>
      </w:r>
      <w:r>
        <w:t xml:space="preserve"> can be found by </w:t>
      </w:r>
      <w:r w:rsidR="004D24F9">
        <w:t>IDEs</w:t>
      </w:r>
      <w:r>
        <w:t xml:space="preserve"> such as truffle and remix</w:t>
      </w:r>
      <w:r w:rsidR="004D24F9">
        <w:t>. H</w:t>
      </w:r>
      <w:r>
        <w:t>owever when it comes to the bytecode itself, it may be useful to test the logic of the bytecode itself, to see whether there are underlying issues with the EVM commands</w:t>
      </w:r>
      <w:r w:rsidR="004D24F9">
        <w:t xml:space="preserve"> that are generated</w:t>
      </w:r>
      <w:r>
        <w:t xml:space="preserve">. Also, some developers of smart contracts do not use </w:t>
      </w:r>
      <w:r w:rsidR="004D24F9">
        <w:t>IDE</w:t>
      </w:r>
      <w:r>
        <w:t xml:space="preserve">s </w:t>
      </w:r>
      <w:r w:rsidR="006E4BDF">
        <w:t>and instead program solidity using Inline Assembly (</w:t>
      </w:r>
      <w:r w:rsidR="00921A00">
        <w:t xml:space="preserve">the </w:t>
      </w:r>
      <w:r w:rsidR="006E4BDF">
        <w:t>language</w:t>
      </w:r>
      <w:r w:rsidR="00921A00">
        <w:t xml:space="preserve"> is called </w:t>
      </w:r>
      <w:r w:rsidR="00921A00">
        <w:t>Yul</w:t>
      </w:r>
      <w:r w:rsidR="006E4BDF">
        <w:t>). This would be very useful for that purpose.</w:t>
      </w:r>
    </w:p>
    <w:p w14:paraId="303017D8" w14:textId="62F91B45" w:rsidR="002E438E" w:rsidRPr="001B1A5B" w:rsidRDefault="00CD515D" w:rsidP="000A47A2">
      <w:pPr>
        <w:pStyle w:val="Heading3"/>
      </w:pPr>
      <w:bookmarkStart w:id="15" w:name="_Toc103605527"/>
      <w:r w:rsidRPr="001B1A5B">
        <w:t>O</w:t>
      </w:r>
      <w:r w:rsidR="00E53DE9" w:rsidRPr="001B1A5B">
        <w:t xml:space="preserve">ther </w:t>
      </w:r>
      <w:r w:rsidR="00973F25" w:rsidRPr="001B1A5B">
        <w:t xml:space="preserve">Decompilers </w:t>
      </w:r>
      <w:r w:rsidR="00E53DE9" w:rsidRPr="001B1A5B">
        <w:t>that have similar elements</w:t>
      </w:r>
      <w:bookmarkEnd w:id="15"/>
    </w:p>
    <w:p w14:paraId="4DBA90A8" w14:textId="475DA0E7" w:rsidR="00020529" w:rsidRDefault="00CD515D" w:rsidP="000F7764">
      <w:pPr>
        <w:jc w:val="both"/>
      </w:pPr>
      <w:r w:rsidRPr="001B1A5B">
        <w:t>JVM decompilers</w:t>
      </w:r>
      <w:r w:rsidR="0088419B">
        <w:t xml:space="preserve"> were studied</w:t>
      </w:r>
      <w:r w:rsidRPr="001B1A5B">
        <w:t xml:space="preserve"> for comparison, as JVM and EVM </w:t>
      </w:r>
      <w:r w:rsidR="00973F25" w:rsidRPr="001B1A5B">
        <w:t xml:space="preserve">can technically be compared (as they are both binary </w:t>
      </w:r>
      <w:r w:rsidR="007B2EB4" w:rsidRPr="001B1A5B">
        <w:t>i.e.,</w:t>
      </w:r>
      <w:r w:rsidR="00973F25" w:rsidRPr="001B1A5B">
        <w:t xml:space="preserve"> executables) </w:t>
      </w:r>
      <w:r w:rsidRPr="001B1A5B">
        <w:t xml:space="preserve">and </w:t>
      </w:r>
      <w:r w:rsidR="00973F25" w:rsidRPr="001B1A5B">
        <w:t>existing</w:t>
      </w:r>
      <w:r w:rsidRPr="001B1A5B">
        <w:t xml:space="preserve"> </w:t>
      </w:r>
      <w:r w:rsidR="00973F25" w:rsidRPr="001B1A5B">
        <w:t>research</w:t>
      </w:r>
      <w:r w:rsidRPr="001B1A5B">
        <w:t xml:space="preserve"> </w:t>
      </w:r>
      <w:r w:rsidR="00973F25" w:rsidRPr="001B1A5B">
        <w:t xml:space="preserve">used for decompiling JVM </w:t>
      </w:r>
      <w:r w:rsidR="0088419B">
        <w:t xml:space="preserve">was </w:t>
      </w:r>
      <w:r w:rsidRPr="001B1A5B">
        <w:t xml:space="preserve"> </w:t>
      </w:r>
      <w:r w:rsidR="00973F25" w:rsidRPr="001B1A5B">
        <w:t xml:space="preserve">useful </w:t>
      </w:r>
      <w:r w:rsidR="0088419B">
        <w:t xml:space="preserve">during the research phase of </w:t>
      </w:r>
      <w:r w:rsidR="00973F25" w:rsidRPr="001B1A5B">
        <w:t xml:space="preserve"> </w:t>
      </w:r>
      <w:r w:rsidRPr="001B1A5B">
        <w:t>my project.</w:t>
      </w:r>
      <w:r w:rsidR="00973F25" w:rsidRPr="001B1A5B">
        <w:t xml:space="preserve"> </w:t>
      </w:r>
    </w:p>
    <w:p w14:paraId="75A5144F" w14:textId="77777777" w:rsidR="00020529" w:rsidRDefault="00020529" w:rsidP="000F7764">
      <w:pPr>
        <w:jc w:val="both"/>
      </w:pPr>
    </w:p>
    <w:p w14:paraId="5062BE0C" w14:textId="3C3E89D0" w:rsidR="00020529" w:rsidRDefault="00020529" w:rsidP="000F7764">
      <w:pPr>
        <w:jc w:val="both"/>
      </w:pPr>
      <w:r>
        <w:t>T</w:t>
      </w:r>
      <w:r w:rsidRPr="00BB7C2E">
        <w:t xml:space="preserve">he JVM </w:t>
      </w:r>
      <w:r w:rsidR="00D92EDD">
        <w:t>was</w:t>
      </w:r>
      <w:r w:rsidRPr="00BB7C2E">
        <w:t xml:space="preserve"> designed to provide a runtime environment that</w:t>
      </w:r>
      <w:r>
        <w:t xml:space="preserve"> works irrespective of the </w:t>
      </w:r>
      <w:r w:rsidRPr="00BB7C2E">
        <w:t xml:space="preserve"> underlying host OS or hardware, enabling compatibility across </w:t>
      </w:r>
      <w:r>
        <w:t>many</w:t>
      </w:r>
      <w:r w:rsidRPr="00BB7C2E">
        <w:t xml:space="preserve"> </w:t>
      </w:r>
      <w:r w:rsidR="00D92EDD" w:rsidRPr="00BB7C2E">
        <w:t>systems.</w:t>
      </w:r>
      <w:r w:rsidR="00D92EDD">
        <w:t xml:space="preserve"> This is also the reason I decided to program my software in Java. </w:t>
      </w:r>
      <w:r w:rsidRPr="00BB7C2E">
        <w:t xml:space="preserve"> High-level programming languages such as Java are compiled into the bytecode instruction set of their respective virtual machine. In the same way</w:t>
      </w:r>
      <w:r w:rsidR="0088419B">
        <w:t>,</w:t>
      </w:r>
      <w:r w:rsidRPr="00BB7C2E">
        <w:t xml:space="preserve"> </w:t>
      </w:r>
      <w:r w:rsidR="0088419B">
        <w:t>high</w:t>
      </w:r>
      <w:r w:rsidRPr="00BB7C2E">
        <w:t xml:space="preserve">-level smart contract programming languages such as Solidity are compiled </w:t>
      </w:r>
      <w:r w:rsidR="0088419B">
        <w:t>to the</w:t>
      </w:r>
      <w:r w:rsidR="0088419B" w:rsidRPr="00BB7C2E">
        <w:t xml:space="preserve"> EVM</w:t>
      </w:r>
      <w:r w:rsidR="0088419B">
        <w:t>’s</w:t>
      </w:r>
      <w:r w:rsidR="0088419B" w:rsidRPr="00BB7C2E">
        <w:t xml:space="preserve"> own </w:t>
      </w:r>
      <w:r w:rsidR="0088419B">
        <w:t>bytecode</w:t>
      </w:r>
      <w:r w:rsidR="0088419B">
        <w:t>.</w:t>
      </w:r>
    </w:p>
    <w:p w14:paraId="75E62155" w14:textId="77777777" w:rsidR="00E0253C" w:rsidRDefault="00E0253C" w:rsidP="000F7764">
      <w:pPr>
        <w:jc w:val="both"/>
      </w:pPr>
    </w:p>
    <w:p w14:paraId="7F6412B7" w14:textId="4F130724" w:rsidR="00E0253C" w:rsidRDefault="00E0253C" w:rsidP="000F7764">
      <w:pPr>
        <w:jc w:val="both"/>
      </w:pPr>
      <w:r w:rsidRPr="00E0253C">
        <w:t>Unlike JVM bytecode, EVM does not have</w:t>
      </w:r>
      <w:r w:rsidR="00D92EDD">
        <w:t xml:space="preserve"> representation </w:t>
      </w:r>
      <w:r w:rsidRPr="00E0253C">
        <w:t xml:space="preserve">of structs </w:t>
      </w:r>
      <w:r w:rsidR="00D92EDD">
        <w:t>,</w:t>
      </w:r>
      <w:r w:rsidR="00D92EDD" w:rsidRPr="00D92EDD">
        <w:t xml:space="preserve"> </w:t>
      </w:r>
      <w:r w:rsidR="00D92EDD" w:rsidRPr="00E0253C">
        <w:t>methods</w:t>
      </w:r>
      <w:r w:rsidR="00D92EDD" w:rsidRPr="00E0253C">
        <w:t xml:space="preserve"> </w:t>
      </w:r>
      <w:r w:rsidRPr="00E0253C">
        <w:t>or objects</w:t>
      </w:r>
      <w:r w:rsidR="00D92EDD">
        <w:t xml:space="preserve"> in its bytecode</w:t>
      </w:r>
      <w:r w:rsidR="0088419B">
        <w:t>, which makes it difficult to decompile.</w:t>
      </w:r>
      <w:r w:rsidR="0088419B" w:rsidRPr="00E0253C">
        <w:t xml:space="preserve"> In</w:t>
      </w:r>
      <w:r w:rsidRPr="00E0253C">
        <w:t xml:space="preserve"> JVM bytecode, stack depth is fixed under different control-flow paths</w:t>
      </w:r>
      <w:r w:rsidR="00D92EDD">
        <w:t xml:space="preserve">, meaning that </w:t>
      </w:r>
      <w:r w:rsidRPr="00E0253C">
        <w:t xml:space="preserve">execution cannot reach the same program point with different stack sizes. In the EVM bytecode, </w:t>
      </w:r>
      <w:r w:rsidR="00D92EDD">
        <w:t>these</w:t>
      </w:r>
      <w:r w:rsidRPr="00E0253C">
        <w:t xml:space="preserve"> execution constraints </w:t>
      </w:r>
      <w:r w:rsidR="00D92EDD">
        <w:t xml:space="preserve">do not </w:t>
      </w:r>
      <w:r w:rsidRPr="00E0253C">
        <w:t xml:space="preserve">exist, which make the </w:t>
      </w:r>
      <w:r w:rsidR="00D92EDD">
        <w:t>detection</w:t>
      </w:r>
      <w:r w:rsidRPr="00E0253C">
        <w:t xml:space="preserve"> of control-flow constructs very </w:t>
      </w:r>
      <w:r w:rsidR="0088419B">
        <w:t>difficult, which limits the scope of certain opcodes being decompiled</w:t>
      </w:r>
      <w:r w:rsidRPr="00E0253C">
        <w:t xml:space="preserve">. </w:t>
      </w:r>
      <w:r w:rsidR="00D92EDD">
        <w:t>(Control-flow constructs relate to CFG composition, which is discussed later in the literature review.)</w:t>
      </w:r>
    </w:p>
    <w:p w14:paraId="5D1BAF84" w14:textId="77777777" w:rsidR="0088419B" w:rsidRDefault="0088419B" w:rsidP="000F7764">
      <w:pPr>
        <w:jc w:val="both"/>
      </w:pPr>
    </w:p>
    <w:p w14:paraId="1DF0447A" w14:textId="0B58CD22" w:rsidR="0029577B" w:rsidRDefault="00E0253C" w:rsidP="000F7764">
      <w:pPr>
        <w:jc w:val="both"/>
      </w:pPr>
      <w:r w:rsidRPr="00E0253C">
        <w:t>All control-flow edges (i.e., jumps) are to variables, not constants. The destination of a jump is a value that is read from the stack</w:t>
      </w:r>
      <w:r>
        <w:t xml:space="preserve">, making it difficult to determine what’s happening with the byte code. </w:t>
      </w:r>
      <w:r w:rsidRPr="00E0253C">
        <w:t>In contrast, JVM bytecode has a clearly defined set of targets for every jump</w:t>
      </w:r>
      <w:r>
        <w:t>.</w:t>
      </w:r>
      <w:r w:rsidRPr="00E0253C">
        <w:t xml:space="preserve"> </w:t>
      </w:r>
    </w:p>
    <w:p w14:paraId="68C2408E" w14:textId="77777777" w:rsidR="006E4BDF" w:rsidRDefault="006E4BDF" w:rsidP="000F7764">
      <w:pPr>
        <w:jc w:val="both"/>
      </w:pPr>
    </w:p>
    <w:p w14:paraId="3E10246B" w14:textId="4F7064CE" w:rsidR="00BB7C2E" w:rsidRPr="005D26E9" w:rsidRDefault="00E0253C" w:rsidP="000F7764">
      <w:pPr>
        <w:jc w:val="both"/>
      </w:pPr>
      <w:r w:rsidRPr="00E0253C">
        <w:lastRenderedPageBreak/>
        <w:t xml:space="preserve">JVM bytecode has defined method invocation and return instructions. In EVM bytecode, function calls inside a contract are translated to just </w:t>
      </w:r>
      <w:r w:rsidR="00B1366C" w:rsidRPr="00E0253C">
        <w:t>jumps. To</w:t>
      </w:r>
      <w:r w:rsidRPr="00E0253C">
        <w:t xml:space="preserve"> call </w:t>
      </w:r>
      <w:r w:rsidR="00B1366C" w:rsidRPr="00E0253C">
        <w:t>a function</w:t>
      </w:r>
      <w:r w:rsidRPr="00E0253C">
        <w:t>, the code pushes a return address to the stack, pushes arguments, pushes the destination block’s identifier (a hash), and performs a jump (which pops the top stack element, to use it as a jump destination). To return, the code pops the caller’s basic block identifier from the stack and jumps to it.</w:t>
      </w:r>
    </w:p>
    <w:p w14:paraId="2E97B633" w14:textId="60EBC1A3" w:rsidR="002E438E" w:rsidRPr="001B1A5B" w:rsidRDefault="00973F25" w:rsidP="000A47A2">
      <w:pPr>
        <w:pStyle w:val="Heading3"/>
      </w:pPr>
      <w:bookmarkStart w:id="16" w:name="_Toc103605528"/>
      <w:r w:rsidRPr="001B1A5B">
        <w:t>Type</w:t>
      </w:r>
      <w:r w:rsidR="00E53DE9" w:rsidRPr="001B1A5B">
        <w:t xml:space="preserve"> of algorith</w:t>
      </w:r>
      <w:r w:rsidR="005D26E9">
        <w:t>m</w:t>
      </w:r>
      <w:r w:rsidR="00E53DE9" w:rsidRPr="001B1A5B">
        <w:t xml:space="preserve">s and </w:t>
      </w:r>
      <w:r w:rsidR="00871287">
        <w:t>a</w:t>
      </w:r>
      <w:r w:rsidR="00E53DE9" w:rsidRPr="001B1A5B">
        <w:t>rchitecture required</w:t>
      </w:r>
      <w:bookmarkEnd w:id="16"/>
    </w:p>
    <w:p w14:paraId="6AB9A3AA" w14:textId="25D81478" w:rsidR="00871287" w:rsidRDefault="00871287" w:rsidP="000F7764">
      <w:pPr>
        <w:jc w:val="both"/>
      </w:pPr>
      <w:r>
        <w:t>The best way to approach the modelling of this problem would be to use v</w:t>
      </w:r>
      <w:r w:rsidR="007205BC" w:rsidRPr="001B1A5B">
        <w:t xml:space="preserve">isitor methods , </w:t>
      </w:r>
      <w:r>
        <w:t>as I will be programming using Java. L</w:t>
      </w:r>
      <w:r w:rsidR="007205BC" w:rsidRPr="001B1A5B">
        <w:t xml:space="preserve">anguage processing </w:t>
      </w:r>
      <w:r>
        <w:t xml:space="preserve">is a highly related topic that uses the same method. This will be the design pattern I will be primarily using when processing the </w:t>
      </w:r>
      <w:r w:rsidR="00561854">
        <w:t>EVM</w:t>
      </w:r>
      <w:r>
        <w:t xml:space="preserve"> bytecode. </w:t>
      </w:r>
      <w:r w:rsidRPr="00871287">
        <w:t>The purpose of a Visitor pattern is to define a new operation without introducing the modifications to an existing object structure</w:t>
      </w:r>
      <w:r>
        <w:t>, therefore I can safely access parts of my objects without altering them. This requires me to add functions that accept a visitor class to each element of the structure of my program.</w:t>
      </w:r>
      <w:r w:rsidR="003A56E6">
        <w:t xml:space="preserve"> </w:t>
      </w:r>
    </w:p>
    <w:p w14:paraId="6D960D11" w14:textId="77777777" w:rsidR="005D26E9" w:rsidRDefault="005D26E9" w:rsidP="000F7764">
      <w:pPr>
        <w:jc w:val="both"/>
      </w:pPr>
    </w:p>
    <w:p w14:paraId="1ECE7EBE" w14:textId="3538B875" w:rsidR="00516279" w:rsidRPr="001B1A5B" w:rsidRDefault="003A56E6" w:rsidP="000F7764">
      <w:pPr>
        <w:jc w:val="both"/>
      </w:pPr>
      <w:r>
        <w:t xml:space="preserve">The positive side of this is that there will be no </w:t>
      </w:r>
      <w:r w:rsidRPr="003A56E6">
        <w:t>depend</w:t>
      </w:r>
      <w:r>
        <w:t>ency</w:t>
      </w:r>
      <w:r w:rsidRPr="003A56E6">
        <w:t xml:space="preserve"> on</w:t>
      </w:r>
      <w:r>
        <w:t xml:space="preserve"> my</w:t>
      </w:r>
      <w:r w:rsidRPr="003A56E6">
        <w:t xml:space="preserve"> component’s interfaces, and if they are different, that's fine, since </w:t>
      </w:r>
      <w:r>
        <w:t>I will</w:t>
      </w:r>
      <w:r w:rsidRPr="003A56E6">
        <w:t xml:space="preserve"> have a separate algorithm for processing per concrete element.</w:t>
      </w:r>
      <w:r>
        <w:t xml:space="preserve"> These elements will be each opcode, and their respective details.</w:t>
      </w:r>
      <w:r w:rsidR="005D26E9">
        <w:t xml:space="preserve"> However it requires me to make a visitor function for each opcode, which is a lengthy process- but the safety of using visitors rather than directly interfering with my objects is worth it.</w:t>
      </w:r>
    </w:p>
    <w:p w14:paraId="538C358F" w14:textId="77777777" w:rsidR="00536B5C" w:rsidRDefault="00536B5C" w:rsidP="000F7764">
      <w:pPr>
        <w:jc w:val="both"/>
      </w:pPr>
    </w:p>
    <w:p w14:paraId="3D652B6E" w14:textId="73AF4BED" w:rsidR="006E30A9" w:rsidRDefault="00536B5C" w:rsidP="000F7764">
      <w:pPr>
        <w:jc w:val="both"/>
      </w:pPr>
      <w:r>
        <w:t xml:space="preserve">The main problem </w:t>
      </w:r>
      <w:r w:rsidR="00FC30F6">
        <w:t xml:space="preserve">that I am investigating </w:t>
      </w:r>
      <w:r>
        <w:t>is</w:t>
      </w:r>
      <w:r w:rsidR="00FC30F6">
        <w:t xml:space="preserve"> to </w:t>
      </w:r>
      <w:r>
        <w:t xml:space="preserve">see whether CPROVER tools </w:t>
      </w:r>
      <w:r w:rsidR="0029577B">
        <w:t>can</w:t>
      </w:r>
      <w:r>
        <w:t xml:space="preserve"> identify problems with </w:t>
      </w:r>
      <w:r w:rsidR="00FC30F6">
        <w:t>EVM</w:t>
      </w:r>
      <w:r>
        <w:t xml:space="preserve"> byte code, which if successful could aid </w:t>
      </w:r>
      <w:r w:rsidR="006E30A9">
        <w:t>in</w:t>
      </w:r>
      <w:r>
        <w:t xml:space="preserve"> increasing the security of smart </w:t>
      </w:r>
      <w:r w:rsidR="006E30A9">
        <w:t xml:space="preserve">contracts. The </w:t>
      </w:r>
      <w:r>
        <w:t>Ethereum cryptocurrency has had issues with security due to malicious contracts, since the currency is stored on a blockchain</w:t>
      </w:r>
      <w:r w:rsidR="00DF1E4D">
        <w:t xml:space="preserve"> which is open to everyone</w:t>
      </w:r>
      <w:r>
        <w:t xml:space="preserve">. </w:t>
      </w:r>
      <w:r w:rsidR="006E30A9">
        <w:t>Any improvement in the protection of the currency can save people a lot of money</w:t>
      </w:r>
      <w:r w:rsidR="00DF1E4D">
        <w:t>, as it will prevent people manipulation smart contracts that allow access to other people’s accounts.</w:t>
      </w:r>
    </w:p>
    <w:p w14:paraId="4038D32C" w14:textId="5F0A0AF6" w:rsidR="00DF1E4D" w:rsidRDefault="00DF1E4D" w:rsidP="000F7764">
      <w:pPr>
        <w:jc w:val="both"/>
      </w:pPr>
    </w:p>
    <w:p w14:paraId="3EC7B2D6" w14:textId="0369F1FE" w:rsidR="00DF1E4D" w:rsidRPr="00FC30F6" w:rsidRDefault="00DF1E4D" w:rsidP="000F7764">
      <w:pPr>
        <w:jc w:val="both"/>
      </w:pPr>
      <w:r w:rsidRPr="00FC30F6">
        <w:t>Th</w:t>
      </w:r>
      <w:r>
        <w:t>is</w:t>
      </w:r>
      <w:r w:rsidRPr="00FC30F6">
        <w:t xml:space="preserve"> open nature smart contracts</w:t>
      </w:r>
      <w:r>
        <w:t xml:space="preserve"> make the </w:t>
      </w:r>
      <w:r w:rsidRPr="00FC30F6">
        <w:t>analysis and validation</w:t>
      </w:r>
      <w:r>
        <w:t xml:space="preserve"> of contracts essential, therefore it will be useful to see if we can use existing tools (i.e. CPROVER) used for other languages</w:t>
      </w:r>
      <w:r w:rsidRPr="00FC30F6">
        <w:t>. Th</w:t>
      </w:r>
      <w:r>
        <w:t>e</w:t>
      </w:r>
      <w:r w:rsidRPr="00FC30F6">
        <w:t xml:space="preserve"> task </w:t>
      </w:r>
      <w:r>
        <w:t xml:space="preserve">of Decompilation is </w:t>
      </w:r>
      <w:r w:rsidRPr="00FC30F6">
        <w:t>hindered</w:t>
      </w:r>
      <w:r>
        <w:t xml:space="preserve"> </w:t>
      </w:r>
      <w:r w:rsidRPr="00FC30F6">
        <w:t>by the low-level stack-based design of the EVM bytecode that has hardly any abstractions as found as in other languages, such as Java’s virtual machine. For example, there is no notion of functions or call</w:t>
      </w:r>
      <w:r w:rsidR="00020529">
        <w:t>. This means that a de</w:t>
      </w:r>
      <w:r w:rsidRPr="00FC30F6">
        <w:t>compiler that translates EVM bytecode needs to invent its own conventions for implementing local calls over the stack.</w:t>
      </w:r>
    </w:p>
    <w:p w14:paraId="23F5C20E" w14:textId="77777777" w:rsidR="00FC30F6" w:rsidRDefault="00FC30F6" w:rsidP="000F7764">
      <w:pPr>
        <w:jc w:val="both"/>
      </w:pPr>
    </w:p>
    <w:p w14:paraId="68505A7E" w14:textId="77777777" w:rsidR="007043E2" w:rsidRDefault="00DF1E4D" w:rsidP="000F7764">
      <w:pPr>
        <w:jc w:val="both"/>
      </w:pPr>
      <w:r>
        <w:t>T</w:t>
      </w:r>
      <w:r w:rsidR="006E30A9">
        <w:t xml:space="preserve">he difficulties of the project are that once a contract is in EVM byte code, the reconstruction back to the original program is near impossible, as the language is simplified so that the program can be run by the computer. Furthermore, converting this to C (which is a completely different language that does not have connection to EVM) </w:t>
      </w:r>
      <w:r w:rsidR="00536B5C">
        <w:t xml:space="preserve"> </w:t>
      </w:r>
      <w:r w:rsidR="006E30A9">
        <w:t xml:space="preserve">requires me to develop equivalent programs for each EVM command. The first step towards this is to simulate the EVM stack itself. </w:t>
      </w:r>
      <w:r w:rsidR="00FC30F6">
        <w:t xml:space="preserve">If I was to attempt to reconstruct more than this, it would require extensive </w:t>
      </w:r>
      <w:r w:rsidR="00020529">
        <w:t>knowledge</w:t>
      </w:r>
      <w:r w:rsidR="00FC30F6">
        <w:t xml:space="preserve"> of </w:t>
      </w:r>
      <w:r w:rsidR="00020529">
        <w:t xml:space="preserve">creating a CFG graph. </w:t>
      </w:r>
    </w:p>
    <w:p w14:paraId="0E544AEA" w14:textId="622A33DF" w:rsidR="007043E2" w:rsidRDefault="007043E2" w:rsidP="000F7764">
      <w:pPr>
        <w:jc w:val="both"/>
      </w:pPr>
    </w:p>
    <w:p w14:paraId="5D1E19AF" w14:textId="1F9652CE" w:rsidR="00070A6F" w:rsidRDefault="007043E2" w:rsidP="000F7764">
      <w:pPr>
        <w:jc w:val="both"/>
      </w:pPr>
      <w:r w:rsidRPr="007043E2">
        <w:t xml:space="preserve">A control-flow graph (CFG) is a representation, using graph notation, of all paths that might be traversed through a program during its execution. This is usually done by hand, and can aid in identifying uses of if statements, loops and other high-level programming techniques. The way to do this would be to split the bytecode into blocks where JUMP commands occur and to draw out the edges that connect these jump commands. This will correspond to an existing graph that </w:t>
      </w:r>
      <w:r w:rsidRPr="007043E2">
        <w:lastRenderedPageBreak/>
        <w:t xml:space="preserve">symbolises either an if statement, while loop etc. In theory this sounds like a simple task, </w:t>
      </w:r>
      <w:r w:rsidR="00921A00" w:rsidRPr="007043E2">
        <w:rPr>
          <w:noProof/>
        </w:rPr>
        <w:drawing>
          <wp:anchor distT="0" distB="0" distL="114300" distR="114300" simplePos="0" relativeHeight="251662336" behindDoc="0" locked="0" layoutInCell="1" allowOverlap="1" wp14:anchorId="38CC9160" wp14:editId="2A5BFB64">
            <wp:simplePos x="0" y="0"/>
            <wp:positionH relativeFrom="column">
              <wp:posOffset>3923302</wp:posOffset>
            </wp:positionH>
            <wp:positionV relativeFrom="paragraph">
              <wp:posOffset>0</wp:posOffset>
            </wp:positionV>
            <wp:extent cx="2089785" cy="1609725"/>
            <wp:effectExtent l="0" t="0" r="5715" b="3175"/>
            <wp:wrapSquare wrapText="bothSides"/>
            <wp:docPr id="7" name="Picture 7" descr="Some CFG examples:&#10;(a) an if-then-else&#10;(b) a while loop">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ome CFG examples:&#10;(a) an if-then-else&#10;(b) a while loop">
                      <a:extLst>
                        <a:ext uri="{C183D7F6-B498-43B3-948B-1728B52AA6E4}">
                          <adec:decorative xmlns:adec="http://schemas.microsoft.com/office/drawing/2017/decorative" val="0"/>
                        </a:ext>
                      </a:extLst>
                    </pic:cNvPr>
                    <pic:cNvPicPr>
                      <a:picLocks noChangeAspect="1" noChangeArrowheads="1"/>
                    </pic:cNvPicPr>
                  </pic:nvPicPr>
                  <pic:blipFill rotWithShape="1">
                    <a:blip r:embed="rId17">
                      <a:extLst>
                        <a:ext uri="{28A0092B-C50C-407E-A947-70E740481C1C}">
                          <a14:useLocalDpi xmlns:a14="http://schemas.microsoft.com/office/drawing/2010/main" val="0"/>
                        </a:ext>
                      </a:extLst>
                    </a:blip>
                    <a:srcRect b="57603"/>
                    <a:stretch/>
                  </pic:blipFill>
                  <pic:spPr bwMode="auto">
                    <a:xfrm>
                      <a:off x="0" y="0"/>
                      <a:ext cx="2089785" cy="1609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43E2">
        <w:t>however programming this concept is extremely difficult, and a lot of research projects have been based around accurate CFG reconstruction.</w:t>
      </w:r>
      <w:r>
        <w:t xml:space="preserve"> </w:t>
      </w:r>
    </w:p>
    <w:p w14:paraId="699A4A19" w14:textId="77777777" w:rsidR="00921A00" w:rsidRDefault="00921A00" w:rsidP="000F7764">
      <w:pPr>
        <w:jc w:val="both"/>
      </w:pPr>
    </w:p>
    <w:p w14:paraId="41AADB45" w14:textId="403919A9" w:rsidR="007043E2" w:rsidRPr="007043E2" w:rsidRDefault="007043E2" w:rsidP="000F7764">
      <w:pPr>
        <w:jc w:val="both"/>
      </w:pPr>
      <w:r>
        <w:t xml:space="preserve">See some examples of CFG graphs </w:t>
      </w:r>
      <w:r w:rsidR="00070A6F">
        <w:t>to the side</w:t>
      </w:r>
      <w:r>
        <w:t>, a) representing an if -then-else statement, and b</w:t>
      </w:r>
      <w:r w:rsidR="00070A6F">
        <w:t xml:space="preserve">) displaying the relevant edges of a while loop: </w:t>
      </w:r>
    </w:p>
    <w:p w14:paraId="45B09082" w14:textId="5F199BE3" w:rsidR="00614557" w:rsidRPr="00921A00" w:rsidRDefault="00070A6F" w:rsidP="00921A00">
      <w:pPr>
        <w:jc w:val="both"/>
      </w:pPr>
      <w:r w:rsidRPr="007043E2">
        <w:fldChar w:fldCharType="begin"/>
      </w:r>
      <w:r w:rsidRPr="007043E2">
        <w:instrText xml:space="preserve"> INCLUDEPICTURE "https://upload.wikimedia.org/wikipedia/commons/thumb/3/30/Some_types_of_control_flow_graphs.svg/220px-Some_types_of_control_flow_graphs.svg.png" \* MERGEFORMATINET </w:instrText>
      </w:r>
      <w:r w:rsidR="006C6F6D">
        <w:fldChar w:fldCharType="separate"/>
      </w:r>
      <w:r w:rsidRPr="007043E2">
        <w:fldChar w:fldCharType="end"/>
      </w:r>
    </w:p>
    <w:p w14:paraId="247D1A43" w14:textId="6134E7E1" w:rsidR="00D85490" w:rsidRPr="001B1A5B" w:rsidRDefault="00D85490" w:rsidP="000F7764">
      <w:pPr>
        <w:pStyle w:val="Heading1"/>
        <w:jc w:val="both"/>
        <w:rPr>
          <w:rFonts w:cs="Times New Roman"/>
        </w:rPr>
      </w:pPr>
      <w:bookmarkStart w:id="17" w:name="_Toc103605529"/>
      <w:r w:rsidRPr="001B1A5B">
        <w:rPr>
          <w:rFonts w:cs="Times New Roman"/>
        </w:rPr>
        <w:t>Chapter 4</w:t>
      </w:r>
      <w:bookmarkEnd w:id="17"/>
    </w:p>
    <w:p w14:paraId="43CEF714" w14:textId="200A34C0" w:rsidR="00C32C44" w:rsidRPr="001B1A5B" w:rsidRDefault="002A2DA8" w:rsidP="00800B5B">
      <w:pPr>
        <w:pStyle w:val="Heading2"/>
      </w:pPr>
      <w:bookmarkStart w:id="18" w:name="_Toc103605530"/>
      <w:r w:rsidRPr="001B1A5B">
        <w:t xml:space="preserve">4.1 </w:t>
      </w:r>
      <w:r w:rsidR="000C5EDC" w:rsidRPr="001B1A5B">
        <w:t>Method</w:t>
      </w:r>
      <w:r w:rsidR="0030443D" w:rsidRPr="001B1A5B">
        <w:t>ology</w:t>
      </w:r>
      <w:bookmarkEnd w:id="18"/>
    </w:p>
    <w:p w14:paraId="0808123F" w14:textId="41558A66" w:rsidR="00220FD9" w:rsidRPr="009142EA" w:rsidRDefault="00C32C44" w:rsidP="000A47A2">
      <w:pPr>
        <w:pStyle w:val="Heading3"/>
      </w:pPr>
      <w:bookmarkStart w:id="19" w:name="_Toc103605531"/>
      <w:r w:rsidRPr="001B1A5B">
        <w:t xml:space="preserve">4.1.1 </w:t>
      </w:r>
      <w:r w:rsidR="00220FD9" w:rsidRPr="001B1A5B">
        <w:t>Iterative Development</w:t>
      </w:r>
      <w:bookmarkEnd w:id="19"/>
    </w:p>
    <w:p w14:paraId="09EE73FE" w14:textId="77777777" w:rsidR="000D70A1" w:rsidRDefault="00220FD9" w:rsidP="000F7764">
      <w:pPr>
        <w:jc w:val="both"/>
        <w:rPr>
          <w:lang w:val="en-US" w:eastAsia="ja-JP"/>
        </w:rPr>
      </w:pPr>
      <w:r w:rsidRPr="001B1A5B">
        <w:rPr>
          <w:lang w:val="en-US" w:eastAsia="ja-JP"/>
        </w:rPr>
        <w:t>I have decided to use an Iterative development methodology given the time I have to complete this project.</w:t>
      </w:r>
    </w:p>
    <w:p w14:paraId="2C68E8BE" w14:textId="77777777" w:rsidR="00220FD9" w:rsidRPr="001B1A5B" w:rsidRDefault="00220FD9" w:rsidP="000F7764">
      <w:pPr>
        <w:jc w:val="both"/>
        <w:rPr>
          <w:lang w:val="en-US" w:eastAsia="ja-JP"/>
        </w:rPr>
      </w:pPr>
    </w:p>
    <w:p w14:paraId="21D68DD3" w14:textId="23E37F98" w:rsidR="00220FD9" w:rsidRDefault="000D70A1" w:rsidP="000F7764">
      <w:pPr>
        <w:jc w:val="both"/>
      </w:pPr>
      <w:r>
        <w:t xml:space="preserve">The </w:t>
      </w:r>
      <w:r w:rsidR="00220FD9" w:rsidRPr="001B1A5B">
        <w:t xml:space="preserve"> project</w:t>
      </w:r>
      <w:r>
        <w:t xml:space="preserve"> was split</w:t>
      </w:r>
      <w:r w:rsidR="00220FD9" w:rsidRPr="001B1A5B">
        <w:t xml:space="preserve"> into three builds and </w:t>
      </w:r>
      <w:r>
        <w:t>had</w:t>
      </w:r>
      <w:r w:rsidR="00220FD9" w:rsidRPr="001B1A5B">
        <w:t xml:space="preserve"> </w:t>
      </w:r>
      <w:r w:rsidR="00220FD9" w:rsidRPr="001B1A5B">
        <w:rPr>
          <w:b/>
          <w:bCs/>
        </w:rPr>
        <w:t xml:space="preserve">numbered objectives </w:t>
      </w:r>
      <w:r w:rsidR="00220FD9" w:rsidRPr="001B1A5B">
        <w:t xml:space="preserve">for each: </w:t>
      </w:r>
    </w:p>
    <w:p w14:paraId="68B1F8EC" w14:textId="77777777" w:rsidR="0006489C" w:rsidRDefault="0006489C" w:rsidP="0006489C">
      <w:pPr>
        <w:jc w:val="both"/>
      </w:pPr>
    </w:p>
    <w:p w14:paraId="3F0B8AAE" w14:textId="6488A1BF" w:rsidR="00220FD9" w:rsidRPr="0006489C" w:rsidRDefault="00220FD9" w:rsidP="0006489C">
      <w:pPr>
        <w:jc w:val="both"/>
      </w:pPr>
      <w:r w:rsidRPr="0006489C">
        <w:rPr>
          <w:b/>
          <w:bCs/>
        </w:rPr>
        <w:t>Minimum Viable Product:</w:t>
      </w:r>
      <w:r w:rsidRPr="0006489C">
        <w:t xml:space="preserve"> Completed in March:</w:t>
      </w:r>
    </w:p>
    <w:p w14:paraId="38D40370" w14:textId="233FD105" w:rsidR="00220FD9" w:rsidRPr="001B1A5B" w:rsidRDefault="00220FD9" w:rsidP="0006489C">
      <w:pPr>
        <w:pStyle w:val="ListParagraph"/>
        <w:numPr>
          <w:ilvl w:val="0"/>
          <w:numId w:val="16"/>
        </w:numPr>
        <w:jc w:val="both"/>
      </w:pPr>
      <w:r w:rsidRPr="001B1A5B">
        <w:t>Research</w:t>
      </w:r>
      <w:r w:rsidR="000D70A1">
        <w:t>ed</w:t>
      </w:r>
      <w:r w:rsidRPr="001B1A5B">
        <w:t xml:space="preserve"> all existing implementations of similar projects (4 days)</w:t>
      </w:r>
    </w:p>
    <w:p w14:paraId="3894AB71" w14:textId="624281B5" w:rsidR="00220FD9" w:rsidRPr="001B1A5B" w:rsidRDefault="00220FD9" w:rsidP="0006489C">
      <w:pPr>
        <w:pStyle w:val="ListParagraph"/>
        <w:numPr>
          <w:ilvl w:val="0"/>
          <w:numId w:val="16"/>
        </w:numPr>
        <w:jc w:val="both"/>
      </w:pPr>
      <w:r w:rsidRPr="001B1A5B">
        <w:t xml:space="preserve">Write-up report </w:t>
      </w:r>
    </w:p>
    <w:p w14:paraId="3A81DA07" w14:textId="78F1AE64" w:rsidR="00220FD9" w:rsidRPr="001B1A5B" w:rsidRDefault="00220FD9" w:rsidP="0006489C">
      <w:pPr>
        <w:pStyle w:val="ListParagraph"/>
        <w:numPr>
          <w:ilvl w:val="0"/>
          <w:numId w:val="16"/>
        </w:numPr>
        <w:jc w:val="both"/>
      </w:pPr>
      <w:r w:rsidRPr="001B1A5B">
        <w:t xml:space="preserve">The program </w:t>
      </w:r>
      <w:r w:rsidR="000D70A1">
        <w:t>took</w:t>
      </w:r>
      <w:r w:rsidRPr="001B1A5B">
        <w:t xml:space="preserve"> take some EVM code and decompile it , translate into a list of Op code</w:t>
      </w:r>
      <w:r w:rsidR="000D70A1">
        <w:t xml:space="preserve"> </w:t>
      </w:r>
      <w:r w:rsidRPr="001B1A5B">
        <w:t>(2 weeks)</w:t>
      </w:r>
    </w:p>
    <w:p w14:paraId="22961F6D" w14:textId="77777777" w:rsidR="00220FD9" w:rsidRPr="001B1A5B" w:rsidRDefault="00220FD9" w:rsidP="0006489C">
      <w:pPr>
        <w:pStyle w:val="ListParagraph"/>
        <w:numPr>
          <w:ilvl w:val="0"/>
          <w:numId w:val="16"/>
        </w:numPr>
        <w:jc w:val="both"/>
      </w:pPr>
      <w:r w:rsidRPr="001B1A5B">
        <w:t xml:space="preserve">Get client feedback, test that this product has no syntax or logical errors. (Client proposed the method could be structured better , these changes were made.) </w:t>
      </w:r>
    </w:p>
    <w:p w14:paraId="74406D1D" w14:textId="77777777" w:rsidR="00220FD9" w:rsidRPr="001B1A5B" w:rsidRDefault="00220FD9" w:rsidP="000F7764">
      <w:pPr>
        <w:pStyle w:val="ListParagraph"/>
        <w:ind w:left="1080"/>
        <w:jc w:val="both"/>
      </w:pPr>
    </w:p>
    <w:p w14:paraId="66A6ED8A" w14:textId="5E760BAD" w:rsidR="00220FD9" w:rsidRPr="0006489C" w:rsidRDefault="00220FD9" w:rsidP="0006489C">
      <w:pPr>
        <w:jc w:val="both"/>
      </w:pPr>
      <w:r w:rsidRPr="0006489C">
        <w:rPr>
          <w:b/>
          <w:bCs/>
        </w:rPr>
        <w:t xml:space="preserve">The Main Product: </w:t>
      </w:r>
      <w:r w:rsidRPr="0006489C">
        <w:t xml:space="preserve">functional but with no extra subsets of op code: Complete by mid-April : </w:t>
      </w:r>
    </w:p>
    <w:p w14:paraId="14E8F54B" w14:textId="77777777" w:rsidR="0006489C" w:rsidRDefault="00220FD9" w:rsidP="0006489C">
      <w:pPr>
        <w:pStyle w:val="ListParagraph"/>
        <w:numPr>
          <w:ilvl w:val="0"/>
          <w:numId w:val="18"/>
        </w:numPr>
        <w:jc w:val="both"/>
      </w:pPr>
      <w:r w:rsidRPr="0006489C">
        <w:t>Extend Report with updates (3-4 days)</w:t>
      </w:r>
    </w:p>
    <w:p w14:paraId="46D6C878" w14:textId="77777777" w:rsidR="0006489C" w:rsidRDefault="00220FD9" w:rsidP="0006489C">
      <w:pPr>
        <w:pStyle w:val="ListParagraph"/>
        <w:numPr>
          <w:ilvl w:val="0"/>
          <w:numId w:val="18"/>
        </w:numPr>
        <w:jc w:val="both"/>
      </w:pPr>
      <w:r w:rsidRPr="0006489C">
        <w:t>The program will take the decompiled Op code and generate reliable C code AND will successfully be usable by CPROVER tests (3+weeks)</w:t>
      </w:r>
    </w:p>
    <w:p w14:paraId="14A77AD5" w14:textId="11E63047" w:rsidR="00220FD9" w:rsidRPr="0006489C" w:rsidRDefault="00220FD9" w:rsidP="0006489C">
      <w:pPr>
        <w:pStyle w:val="ListParagraph"/>
        <w:numPr>
          <w:ilvl w:val="0"/>
          <w:numId w:val="18"/>
        </w:numPr>
        <w:jc w:val="both"/>
      </w:pPr>
      <w:r w:rsidRPr="0006489C">
        <w:t xml:space="preserve">Get client feedback, test that this product has no syntax or logical errors. (2-3 hours) </w:t>
      </w:r>
    </w:p>
    <w:p w14:paraId="16047B16" w14:textId="77777777" w:rsidR="000D70A1" w:rsidRPr="001B1A5B" w:rsidRDefault="000D70A1" w:rsidP="000D70A1">
      <w:pPr>
        <w:pStyle w:val="ListParagraph"/>
        <w:ind w:left="1080"/>
        <w:jc w:val="both"/>
      </w:pPr>
    </w:p>
    <w:p w14:paraId="781FE889" w14:textId="77777777" w:rsidR="00220FD9" w:rsidRPr="0006489C" w:rsidRDefault="00220FD9" w:rsidP="0006489C">
      <w:pPr>
        <w:jc w:val="both"/>
      </w:pPr>
      <w:r w:rsidRPr="0006489C">
        <w:rPr>
          <w:b/>
          <w:bCs/>
        </w:rPr>
        <w:t xml:space="preserve">Additional Features: </w:t>
      </w:r>
      <w:r w:rsidRPr="0006489C">
        <w:t>Complete towards the start of May:</w:t>
      </w:r>
    </w:p>
    <w:p w14:paraId="5BD34952" w14:textId="77777777" w:rsidR="0006489C" w:rsidRDefault="00220FD9" w:rsidP="0006489C">
      <w:pPr>
        <w:pStyle w:val="ListParagraph"/>
        <w:numPr>
          <w:ilvl w:val="0"/>
          <w:numId w:val="19"/>
        </w:numPr>
        <w:jc w:val="both"/>
      </w:pPr>
      <w:r w:rsidRPr="0006489C">
        <w:t>Look at the behaviour of the decompiled C program and add additional features based on the main product’s current output(1+week(s))</w:t>
      </w:r>
    </w:p>
    <w:p w14:paraId="65976E08" w14:textId="1589A032" w:rsidR="00220FD9" w:rsidRPr="0006489C" w:rsidRDefault="00220FD9" w:rsidP="0006489C">
      <w:pPr>
        <w:pStyle w:val="ListParagraph"/>
        <w:numPr>
          <w:ilvl w:val="0"/>
          <w:numId w:val="19"/>
        </w:numPr>
        <w:jc w:val="both"/>
      </w:pPr>
      <w:r w:rsidRPr="0006489C">
        <w:t xml:space="preserve">Add additional op code features (extending the decompiler and code generator made in the first two iterations) (2+ weeks) </w:t>
      </w:r>
    </w:p>
    <w:p w14:paraId="44F5A7FE" w14:textId="77777777" w:rsidR="00614557" w:rsidRPr="001B1A5B" w:rsidRDefault="00614557" w:rsidP="00614557">
      <w:pPr>
        <w:pStyle w:val="ListParagraph"/>
        <w:ind w:left="780"/>
        <w:jc w:val="both"/>
      </w:pPr>
    </w:p>
    <w:p w14:paraId="0512236D" w14:textId="77777777" w:rsidR="001E516E" w:rsidRDefault="00220FD9" w:rsidP="000F7764">
      <w:pPr>
        <w:jc w:val="both"/>
      </w:pPr>
      <w:r w:rsidRPr="001B1A5B">
        <w:t xml:space="preserve">Refer to this iterative workflow diagram – Each stage </w:t>
      </w:r>
      <w:r w:rsidR="000D70A1">
        <w:t xml:space="preserve">went </w:t>
      </w:r>
      <w:r w:rsidRPr="001B1A5B">
        <w:t xml:space="preserve"> through testing or a client meeting before moving on to the next step</w:t>
      </w:r>
      <w:r w:rsidR="000D70A1">
        <w:t>, to ensure the results produced were relevant and useful. This method was effective, as ever</w:t>
      </w:r>
      <w:r w:rsidR="001E516E">
        <w:t>y</w:t>
      </w:r>
      <w:r w:rsidR="000D70A1">
        <w:t xml:space="preserve"> set of opcodes </w:t>
      </w:r>
      <w:r w:rsidR="001E516E">
        <w:t>d</w:t>
      </w:r>
      <w:r w:rsidR="000D70A1">
        <w:t xml:space="preserve">esigned were then checked </w:t>
      </w:r>
      <w:r w:rsidR="001E516E">
        <w:t xml:space="preserve">the </w:t>
      </w:r>
      <w:r w:rsidR="000D70A1">
        <w:t xml:space="preserve">client, corrected, and then </w:t>
      </w:r>
      <w:r w:rsidR="001E516E">
        <w:t xml:space="preserve">the project could progress </w:t>
      </w:r>
      <w:r w:rsidR="000D70A1">
        <w:t xml:space="preserve">to </w:t>
      </w:r>
      <w:r w:rsidR="001E516E">
        <w:t xml:space="preserve">the </w:t>
      </w:r>
      <w:r w:rsidR="000D70A1">
        <w:t xml:space="preserve"> next subset of opcodes</w:t>
      </w:r>
      <w:r w:rsidR="001E516E">
        <w:t>.</w:t>
      </w:r>
    </w:p>
    <w:p w14:paraId="79BD0D47" w14:textId="3EC05B21" w:rsidR="001E516E" w:rsidRDefault="001E516E" w:rsidP="000F7764">
      <w:pPr>
        <w:jc w:val="both"/>
      </w:pPr>
      <w:r w:rsidRPr="001B1A5B">
        <w:rPr>
          <w:noProof/>
        </w:rPr>
        <w:lastRenderedPageBreak/>
        <w:drawing>
          <wp:inline distT="0" distB="0" distL="0" distR="0" wp14:anchorId="7474CB17" wp14:editId="2A7918BC">
            <wp:extent cx="5760085" cy="1225860"/>
            <wp:effectExtent l="0" t="0" r="0" b="635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8"/>
                    <a:srcRect r="1274"/>
                    <a:stretch/>
                  </pic:blipFill>
                  <pic:spPr bwMode="auto">
                    <a:xfrm>
                      <a:off x="0" y="0"/>
                      <a:ext cx="5760085" cy="1225860"/>
                    </a:xfrm>
                    <a:prstGeom prst="rect">
                      <a:avLst/>
                    </a:prstGeom>
                    <a:ln>
                      <a:noFill/>
                    </a:ln>
                    <a:extLst>
                      <a:ext uri="{53640926-AAD7-44D8-BBD7-CCE9431645EC}">
                        <a14:shadowObscured xmlns:a14="http://schemas.microsoft.com/office/drawing/2010/main"/>
                      </a:ext>
                    </a:extLst>
                  </pic:spPr>
                </pic:pic>
              </a:graphicData>
            </a:graphic>
          </wp:inline>
        </w:drawing>
      </w:r>
    </w:p>
    <w:p w14:paraId="64B34E62" w14:textId="6C270E78" w:rsidR="001E516E" w:rsidRDefault="001E516E" w:rsidP="001E516E">
      <w:pPr>
        <w:jc w:val="both"/>
      </w:pPr>
      <w:r>
        <w:t xml:space="preserve">Given that there only exists  EVM decompilers and no previous decompilers </w:t>
      </w:r>
      <w:r w:rsidRPr="001E516E">
        <w:rPr>
          <w:u w:val="single"/>
        </w:rPr>
        <w:t>of EVM to C</w:t>
      </w:r>
      <w:r>
        <w:t xml:space="preserve">, this required invention of equivalent methods for each functionality found in the EVM. And since the decompiler was programmed using java, the same semantics were needed for parts of the code generation. This means for each op code I was required to understand how it worked in EVM, then produce the same in C and understand it well enough to program it in java also (for example, understanding </w:t>
      </w:r>
      <w:r w:rsidR="00930F72">
        <w:t>the use of</w:t>
      </w:r>
      <w:r>
        <w:t xml:space="preserve"> byte</w:t>
      </w:r>
      <w:r w:rsidR="00930F72">
        <w:t>s</w:t>
      </w:r>
      <w:r>
        <w:t>, mapping, stack manipulation, hashing and more).</w:t>
      </w:r>
    </w:p>
    <w:p w14:paraId="3162F506" w14:textId="3C5EC285" w:rsidR="00930F72" w:rsidRDefault="00930F72" w:rsidP="001E516E">
      <w:pPr>
        <w:jc w:val="both"/>
      </w:pPr>
    </w:p>
    <w:p w14:paraId="24758FA2" w14:textId="41B46100" w:rsidR="0006489C" w:rsidRDefault="00930F72" w:rsidP="00930F72">
      <w:pPr>
        <w:jc w:val="both"/>
      </w:pPr>
      <w:r>
        <w:t>The only code that was not written by me was the sha3Hash package. This package takes a byte array and creates a S</w:t>
      </w:r>
      <w:r w:rsidR="0006489C">
        <w:t>HA</w:t>
      </w:r>
      <w:r>
        <w:t>3 Hash. This was used for one of the Opcodes, named</w:t>
      </w:r>
      <w:r w:rsidR="0006489C">
        <w:t xml:space="preserve"> </w:t>
      </w:r>
      <w:r>
        <w:t xml:space="preserve"> “SHA3”, which takes the last two values from the EVM stack and computes </w:t>
      </w:r>
      <w:r w:rsidR="0006489C">
        <w:t xml:space="preserve">its SHA3 </w:t>
      </w:r>
      <w:r>
        <w:t xml:space="preserve">hash. Given that the creation of c code for each opcode was time consuming, my client advised me to use an existing implementation rather than attempting to do it from scratch, as it was only needed for one out of 70+ opcodes. </w:t>
      </w:r>
    </w:p>
    <w:p w14:paraId="31887646" w14:textId="21B2E3AB" w:rsidR="00C32C44" w:rsidRPr="001B1A5B" w:rsidRDefault="00C32C44" w:rsidP="000A47A2">
      <w:pPr>
        <w:pStyle w:val="Heading3"/>
      </w:pPr>
      <w:bookmarkStart w:id="20" w:name="_Toc103605532"/>
      <w:r w:rsidRPr="001B1A5B">
        <w:t>4.2 Disassembling EVM</w:t>
      </w:r>
      <w:bookmarkEnd w:id="20"/>
      <w:r w:rsidRPr="001B1A5B">
        <w:t xml:space="preserve"> </w:t>
      </w:r>
    </w:p>
    <w:p w14:paraId="3DF44554" w14:textId="57007C52" w:rsidR="00B519B1" w:rsidRDefault="002A2DA8" w:rsidP="000F7764">
      <w:pPr>
        <w:pStyle w:val="Heading4"/>
        <w:jc w:val="both"/>
        <w:rPr>
          <w:rFonts w:ascii="Times New Roman" w:hAnsi="Times New Roman" w:cs="Times New Roman"/>
        </w:rPr>
      </w:pPr>
      <w:r w:rsidRPr="001B1A5B">
        <w:rPr>
          <w:rFonts w:ascii="Times New Roman" w:hAnsi="Times New Roman" w:cs="Times New Roman"/>
        </w:rPr>
        <w:t>4.</w:t>
      </w:r>
      <w:r w:rsidR="00C32C44" w:rsidRPr="001B1A5B">
        <w:rPr>
          <w:rFonts w:ascii="Times New Roman" w:hAnsi="Times New Roman" w:cs="Times New Roman"/>
        </w:rPr>
        <w:t>2</w:t>
      </w:r>
      <w:r w:rsidRPr="001B1A5B">
        <w:rPr>
          <w:rFonts w:ascii="Times New Roman" w:hAnsi="Times New Roman" w:cs="Times New Roman"/>
        </w:rPr>
        <w:t>.</w:t>
      </w:r>
      <w:r w:rsidR="00C32C44" w:rsidRPr="001B1A5B">
        <w:rPr>
          <w:rFonts w:ascii="Times New Roman" w:hAnsi="Times New Roman" w:cs="Times New Roman"/>
        </w:rPr>
        <w:t>1</w:t>
      </w:r>
      <w:r w:rsidRPr="001B1A5B">
        <w:rPr>
          <w:rFonts w:ascii="Times New Roman" w:hAnsi="Times New Roman" w:cs="Times New Roman"/>
        </w:rPr>
        <w:t xml:space="preserve"> </w:t>
      </w:r>
      <w:r w:rsidR="00E53DE9" w:rsidRPr="001B1A5B">
        <w:rPr>
          <w:rFonts w:ascii="Times New Roman" w:hAnsi="Times New Roman" w:cs="Times New Roman"/>
        </w:rPr>
        <w:t>Analysis</w:t>
      </w:r>
      <w:r w:rsidR="00C32C44" w:rsidRPr="001B1A5B">
        <w:rPr>
          <w:rFonts w:ascii="Times New Roman" w:hAnsi="Times New Roman" w:cs="Times New Roman"/>
        </w:rPr>
        <w:t xml:space="preserve"> </w:t>
      </w:r>
    </w:p>
    <w:p w14:paraId="48AE49ED" w14:textId="74589334" w:rsidR="00DA11E6" w:rsidRDefault="00DA11E6" w:rsidP="00DA11E6">
      <w:r>
        <w:t xml:space="preserve">This was the first stage of the project, necessary in order to </w:t>
      </w:r>
      <w:r>
        <w:t xml:space="preserve">later extend this code and produce a decompiler. Majority of this iteration was spent researching </w:t>
      </w:r>
      <w:r>
        <w:t xml:space="preserve">what was required </w:t>
      </w:r>
      <w:r>
        <w:t>for the disassembly and what each opcode did</w:t>
      </w:r>
      <w:r>
        <w:t>.</w:t>
      </w:r>
      <w:r>
        <w:t xml:space="preserve"> The Literature review was very relevant during this stage, as the visitor methods discussed were first implemented in this iteration.</w:t>
      </w:r>
    </w:p>
    <w:p w14:paraId="051417F2" w14:textId="77777777" w:rsidR="00DA11E6" w:rsidRDefault="00DA11E6" w:rsidP="00DA11E6"/>
    <w:p w14:paraId="7B4177BA" w14:textId="604B4D14" w:rsidR="00DA11E6" w:rsidRDefault="00DA11E6" w:rsidP="00DA11E6">
      <w:r w:rsidRPr="001B1A5B">
        <w:t xml:space="preserve">Ethereum’s yellow paper </w:t>
      </w:r>
      <w:r>
        <w:t>was used to produce</w:t>
      </w:r>
      <w:r w:rsidRPr="001B1A5B">
        <w:t xml:space="preserve"> a table of each </w:t>
      </w:r>
      <w:r>
        <w:t>stack</w:t>
      </w:r>
      <w:r w:rsidRPr="001B1A5B">
        <w:t xml:space="preserve"> number (hexadecimals (i.e. the stack column) correspond</w:t>
      </w:r>
      <w:r>
        <w:t>ing</w:t>
      </w:r>
      <w:r w:rsidRPr="001B1A5B">
        <w:t xml:space="preserve"> to the</w:t>
      </w:r>
      <w:r>
        <w:t>ir respective</w:t>
      </w:r>
      <w:r w:rsidRPr="001B1A5B">
        <w:t xml:space="preserve"> EVM binaries.) </w:t>
      </w:r>
      <w:r>
        <w:t>The table was updated with the production of each class, visitor function and successful disassembly of each opcode (see appendix</w:t>
      </w:r>
      <w:r w:rsidR="00A50C29">
        <w:t xml:space="preserve"> b</w:t>
      </w:r>
      <w:r>
        <w:t>.) The yellow paper lists all the op codes, and details on their uses.</w:t>
      </w:r>
    </w:p>
    <w:p w14:paraId="3D9AFD9E" w14:textId="77777777" w:rsidR="00DA11E6" w:rsidRPr="00DA11E6" w:rsidRDefault="00DA11E6" w:rsidP="00DA11E6"/>
    <w:p w14:paraId="5FCACEE7" w14:textId="7A526C3F" w:rsidR="00E53DE9" w:rsidRDefault="002A2DA8" w:rsidP="000F7764">
      <w:pPr>
        <w:pStyle w:val="Heading4"/>
        <w:jc w:val="both"/>
        <w:rPr>
          <w:rFonts w:ascii="Times New Roman" w:hAnsi="Times New Roman" w:cs="Times New Roman"/>
        </w:rPr>
      </w:pPr>
      <w:r w:rsidRPr="001B1A5B">
        <w:rPr>
          <w:rFonts w:ascii="Times New Roman" w:hAnsi="Times New Roman" w:cs="Times New Roman"/>
        </w:rPr>
        <w:t>4.</w:t>
      </w:r>
      <w:r w:rsidR="00C32C44" w:rsidRPr="001B1A5B">
        <w:rPr>
          <w:rFonts w:ascii="Times New Roman" w:hAnsi="Times New Roman" w:cs="Times New Roman"/>
        </w:rPr>
        <w:t>2</w:t>
      </w:r>
      <w:r w:rsidRPr="001B1A5B">
        <w:rPr>
          <w:rFonts w:ascii="Times New Roman" w:hAnsi="Times New Roman" w:cs="Times New Roman"/>
        </w:rPr>
        <w:t>.</w:t>
      </w:r>
      <w:r w:rsidR="00C32C44" w:rsidRPr="001B1A5B">
        <w:rPr>
          <w:rFonts w:ascii="Times New Roman" w:hAnsi="Times New Roman" w:cs="Times New Roman"/>
        </w:rPr>
        <w:t>2</w:t>
      </w:r>
      <w:r w:rsidRPr="001B1A5B">
        <w:rPr>
          <w:rFonts w:ascii="Times New Roman" w:hAnsi="Times New Roman" w:cs="Times New Roman"/>
        </w:rPr>
        <w:t xml:space="preserve"> </w:t>
      </w:r>
      <w:r w:rsidR="00E53DE9" w:rsidRPr="001B1A5B">
        <w:rPr>
          <w:rFonts w:ascii="Times New Roman" w:hAnsi="Times New Roman" w:cs="Times New Roman"/>
        </w:rPr>
        <w:t>Design</w:t>
      </w:r>
      <w:r w:rsidR="00C32C44" w:rsidRPr="001B1A5B">
        <w:rPr>
          <w:rFonts w:ascii="Times New Roman" w:hAnsi="Times New Roman" w:cs="Times New Roman"/>
        </w:rPr>
        <w:t xml:space="preserve"> </w:t>
      </w:r>
    </w:p>
    <w:p w14:paraId="2A3DAB69" w14:textId="7251A0A8" w:rsidR="007B5B6E" w:rsidRDefault="007B5B6E" w:rsidP="007B5B6E">
      <w:pPr>
        <w:rPr>
          <w:lang w:val="en-US" w:eastAsia="ja-JP"/>
        </w:rPr>
      </w:pPr>
      <w:r>
        <w:rPr>
          <w:lang w:val="en-US" w:eastAsia="ja-JP"/>
        </w:rPr>
        <w:t xml:space="preserve">My client and I decided to use a terminal to run the program, given that Cprover is also </w:t>
      </w:r>
      <w:r w:rsidR="00DA11E6">
        <w:rPr>
          <w:lang w:val="en-US" w:eastAsia="ja-JP"/>
        </w:rPr>
        <w:t>run-in</w:t>
      </w:r>
      <w:r>
        <w:rPr>
          <w:lang w:val="en-US" w:eastAsia="ja-JP"/>
        </w:rPr>
        <w:t xml:space="preserve"> terminal, this allows quick access to each, and allows more time to be spend on the actual Decompilation of the EVM byte code.</w:t>
      </w:r>
    </w:p>
    <w:p w14:paraId="0F2A64C6" w14:textId="6868B44D" w:rsidR="007B5B6E" w:rsidRDefault="007B5B6E" w:rsidP="007B5B6E">
      <w:pPr>
        <w:rPr>
          <w:lang w:val="en-US" w:eastAsia="ja-JP"/>
        </w:rPr>
      </w:pPr>
    </w:p>
    <w:p w14:paraId="13D9ECE7" w14:textId="28D4B0A4" w:rsidR="007B5B6E" w:rsidRDefault="007B5B6E" w:rsidP="007B5B6E">
      <w:pPr>
        <w:rPr>
          <w:lang w:val="en-US" w:eastAsia="ja-JP"/>
        </w:rPr>
      </w:pPr>
      <w:r>
        <w:rPr>
          <w:lang w:val="en-US" w:eastAsia="ja-JP"/>
        </w:rPr>
        <w:t>Given that Java programs</w:t>
      </w:r>
      <w:r w:rsidR="00E471C6">
        <w:rPr>
          <w:lang w:val="en-US" w:eastAsia="ja-JP"/>
        </w:rPr>
        <w:t xml:space="preserve"> are platform-independent and </w:t>
      </w:r>
      <w:r>
        <w:rPr>
          <w:lang w:val="en-US" w:eastAsia="ja-JP"/>
        </w:rPr>
        <w:t xml:space="preserve">can be easily compiled and </w:t>
      </w:r>
      <w:proofErr w:type="gramStart"/>
      <w:r>
        <w:rPr>
          <w:lang w:val="en-US" w:eastAsia="ja-JP"/>
        </w:rPr>
        <w:t>run</w:t>
      </w:r>
      <w:r w:rsidR="00E471C6">
        <w:rPr>
          <w:lang w:val="en-US" w:eastAsia="ja-JP"/>
        </w:rPr>
        <w:t xml:space="preserve"> in</w:t>
      </w:r>
      <w:proofErr w:type="gramEnd"/>
      <w:r w:rsidR="00E471C6">
        <w:rPr>
          <w:lang w:val="en-US" w:eastAsia="ja-JP"/>
        </w:rPr>
        <w:t xml:space="preserve"> terminal</w:t>
      </w:r>
      <w:r>
        <w:rPr>
          <w:lang w:val="en-US" w:eastAsia="ja-JP"/>
        </w:rPr>
        <w:t xml:space="preserve">, </w:t>
      </w:r>
      <w:r w:rsidR="00E471C6">
        <w:rPr>
          <w:lang w:val="en-US" w:eastAsia="ja-JP"/>
        </w:rPr>
        <w:t xml:space="preserve">I chose to develop the decompiler using it. All that is required to run the program is the device must have a </w:t>
      </w:r>
      <w:r w:rsidR="00E471C6" w:rsidRPr="00E471C6">
        <w:rPr>
          <w:lang w:val="en-US" w:eastAsia="ja-JP"/>
        </w:rPr>
        <w:t>JRE</w:t>
      </w:r>
      <w:r w:rsidR="00E471C6">
        <w:rPr>
          <w:lang w:val="en-US" w:eastAsia="ja-JP"/>
        </w:rPr>
        <w:t xml:space="preserve"> </w:t>
      </w:r>
      <w:r w:rsidR="00E471C6" w:rsidRPr="00E471C6">
        <w:rPr>
          <w:lang w:val="en-US" w:eastAsia="ja-JP"/>
        </w:rPr>
        <w:t>(Java Runtime Environment)</w:t>
      </w:r>
      <w:r w:rsidR="00E471C6">
        <w:rPr>
          <w:lang w:val="en-US" w:eastAsia="ja-JP"/>
        </w:rPr>
        <w:t xml:space="preserve">. Furthermore, Java </w:t>
      </w:r>
      <w:r w:rsidR="00217863">
        <w:rPr>
          <w:lang w:val="en-US" w:eastAsia="ja-JP"/>
        </w:rPr>
        <w:t>produces class files, which was a perfect fit for the project, given that the program implements an OOP design.</w:t>
      </w:r>
    </w:p>
    <w:p w14:paraId="7FEE76D9" w14:textId="77777777" w:rsidR="007B5B6E" w:rsidRPr="007B5B6E" w:rsidRDefault="007B5B6E" w:rsidP="007B5B6E">
      <w:pPr>
        <w:rPr>
          <w:lang w:val="en-US" w:eastAsia="ja-JP"/>
        </w:rPr>
      </w:pPr>
    </w:p>
    <w:p w14:paraId="3E855AD2" w14:textId="06185CB9" w:rsidR="00854501" w:rsidRPr="00DA11E6" w:rsidRDefault="00EC49E2" w:rsidP="00DA11E6">
      <w:pPr>
        <w:rPr>
          <w:rFonts w:cstheme="minorBidi"/>
          <w:lang w:val="en-US" w:eastAsia="ja-JP"/>
        </w:rPr>
      </w:pPr>
      <w:r>
        <w:rPr>
          <w:lang w:val="en-US" w:eastAsia="ja-JP"/>
        </w:rPr>
        <w:t xml:space="preserve">The plan was to use visitor functions, </w:t>
      </w:r>
      <w:r w:rsidR="00DA11E6">
        <w:rPr>
          <w:lang w:val="en-US" w:eastAsia="ja-JP"/>
        </w:rPr>
        <w:t>like</w:t>
      </w:r>
      <w:r>
        <w:rPr>
          <w:lang w:val="en-US" w:eastAsia="ja-JP"/>
        </w:rPr>
        <w:t xml:space="preserve"> language processing, to easily access objects while not interfering with any of the data. This was achieved through the usage of Classes, Interfaces and visitor functions – an </w:t>
      </w:r>
      <w:r w:rsidR="007265A7">
        <w:rPr>
          <w:lang w:val="en-US" w:eastAsia="ja-JP"/>
        </w:rPr>
        <w:t>Object-Oriented</w:t>
      </w:r>
      <w:r>
        <w:rPr>
          <w:lang w:val="en-US" w:eastAsia="ja-JP"/>
        </w:rPr>
        <w:t xml:space="preserve"> </w:t>
      </w:r>
      <w:r w:rsidR="007B5B6E">
        <w:rPr>
          <w:lang w:val="en-US" w:eastAsia="ja-JP"/>
        </w:rPr>
        <w:t>Design.</w:t>
      </w:r>
      <w:r>
        <w:rPr>
          <w:lang w:val="en-US" w:eastAsia="ja-JP"/>
        </w:rPr>
        <w:t xml:space="preserve"> For each opcode, a </w:t>
      </w:r>
      <w:r w:rsidR="004640DD">
        <w:rPr>
          <w:lang w:val="en-US" w:eastAsia="ja-JP"/>
        </w:rPr>
        <w:t>separate class</w:t>
      </w:r>
      <w:r w:rsidR="007B5B6E">
        <w:rPr>
          <w:lang w:val="en-US" w:eastAsia="ja-JP"/>
        </w:rPr>
        <w:t xml:space="preserve"> was programed with details such as its name, its opcode, memory addresses and more. T</w:t>
      </w:r>
      <w:r w:rsidR="00614557">
        <w:rPr>
          <w:lang w:val="en-US" w:eastAsia="ja-JP"/>
        </w:rPr>
        <w:t xml:space="preserve"> </w:t>
      </w:r>
      <w:r w:rsidR="00217863">
        <w:rPr>
          <w:lang w:val="en-US" w:eastAsia="ja-JP"/>
        </w:rPr>
        <w:t>I</w:t>
      </w:r>
      <w:r w:rsidR="004640DD">
        <w:rPr>
          <w:lang w:val="en-US" w:eastAsia="ja-JP"/>
        </w:rPr>
        <w:t>nterface</w:t>
      </w:r>
      <w:r w:rsidR="00217863">
        <w:rPr>
          <w:lang w:val="en-US" w:eastAsia="ja-JP"/>
        </w:rPr>
        <w:t>s</w:t>
      </w:r>
      <w:r w:rsidR="004640DD">
        <w:rPr>
          <w:lang w:val="en-US" w:eastAsia="ja-JP"/>
        </w:rPr>
        <w:t xml:space="preserve"> and visitor function</w:t>
      </w:r>
      <w:r w:rsidR="00854501">
        <w:rPr>
          <w:lang w:val="en-US" w:eastAsia="ja-JP"/>
        </w:rPr>
        <w:t>s</w:t>
      </w:r>
      <w:r w:rsidR="007B5B6E">
        <w:rPr>
          <w:lang w:val="en-US" w:eastAsia="ja-JP"/>
        </w:rPr>
        <w:t xml:space="preserve"> </w:t>
      </w:r>
      <w:r w:rsidR="00217863">
        <w:rPr>
          <w:lang w:val="en-US" w:eastAsia="ja-JP"/>
        </w:rPr>
        <w:t xml:space="preserve">were then used </w:t>
      </w:r>
      <w:r w:rsidR="007B5B6E">
        <w:rPr>
          <w:lang w:val="en-US" w:eastAsia="ja-JP"/>
        </w:rPr>
        <w:t>access and display</w:t>
      </w:r>
      <w:r w:rsidR="00217863">
        <w:rPr>
          <w:lang w:val="en-US" w:eastAsia="ja-JP"/>
        </w:rPr>
        <w:t xml:space="preserve"> relevant data</w:t>
      </w:r>
      <w:r w:rsidR="007B5B6E">
        <w:rPr>
          <w:lang w:val="en-US" w:eastAsia="ja-JP"/>
        </w:rPr>
        <w:t>.</w:t>
      </w:r>
    </w:p>
    <w:p w14:paraId="1CF9F60B" w14:textId="77777777" w:rsidR="00854501" w:rsidRDefault="00854501" w:rsidP="00854501">
      <w:pPr>
        <w:jc w:val="both"/>
      </w:pPr>
    </w:p>
    <w:p w14:paraId="64E26648" w14:textId="5D2B3324" w:rsidR="004640DD" w:rsidRPr="004640DD" w:rsidRDefault="004640DD" w:rsidP="004640DD">
      <w:pPr>
        <w:rPr>
          <w:lang w:val="en-US" w:eastAsia="ja-JP"/>
        </w:rPr>
      </w:pPr>
      <w:r>
        <w:rPr>
          <w:lang w:val="en-US" w:eastAsia="ja-JP"/>
        </w:rPr>
        <w:t xml:space="preserve"> </w:t>
      </w:r>
    </w:p>
    <w:p w14:paraId="1DA0EB81" w14:textId="40A83F99" w:rsidR="00E53DE9" w:rsidRPr="001B1A5B" w:rsidRDefault="002A2DA8" w:rsidP="000F7764">
      <w:pPr>
        <w:pStyle w:val="Heading4"/>
        <w:jc w:val="both"/>
        <w:rPr>
          <w:rFonts w:ascii="Times New Roman" w:hAnsi="Times New Roman" w:cs="Times New Roman"/>
        </w:rPr>
      </w:pPr>
      <w:r w:rsidRPr="001B1A5B">
        <w:rPr>
          <w:rFonts w:ascii="Times New Roman" w:hAnsi="Times New Roman" w:cs="Times New Roman"/>
        </w:rPr>
        <w:t>4.</w:t>
      </w:r>
      <w:r w:rsidR="00C32C44" w:rsidRPr="001B1A5B">
        <w:rPr>
          <w:rFonts w:ascii="Times New Roman" w:hAnsi="Times New Roman" w:cs="Times New Roman"/>
        </w:rPr>
        <w:t>2</w:t>
      </w:r>
      <w:r w:rsidRPr="001B1A5B">
        <w:rPr>
          <w:rFonts w:ascii="Times New Roman" w:hAnsi="Times New Roman" w:cs="Times New Roman"/>
        </w:rPr>
        <w:t>.</w:t>
      </w:r>
      <w:r w:rsidR="00C32C44" w:rsidRPr="001B1A5B">
        <w:rPr>
          <w:rFonts w:ascii="Times New Roman" w:hAnsi="Times New Roman" w:cs="Times New Roman"/>
        </w:rPr>
        <w:t>3</w:t>
      </w:r>
      <w:r w:rsidRPr="001B1A5B">
        <w:rPr>
          <w:rFonts w:ascii="Times New Roman" w:hAnsi="Times New Roman" w:cs="Times New Roman"/>
        </w:rPr>
        <w:t xml:space="preserve"> </w:t>
      </w:r>
      <w:r w:rsidR="00E53DE9" w:rsidRPr="001B1A5B">
        <w:rPr>
          <w:rFonts w:ascii="Times New Roman" w:hAnsi="Times New Roman" w:cs="Times New Roman"/>
        </w:rPr>
        <w:t>Implementation</w:t>
      </w:r>
      <w:r w:rsidR="00C32C44" w:rsidRPr="001B1A5B">
        <w:rPr>
          <w:rFonts w:ascii="Times New Roman" w:hAnsi="Times New Roman" w:cs="Times New Roman"/>
        </w:rPr>
        <w:t xml:space="preserve"> </w:t>
      </w:r>
    </w:p>
    <w:p w14:paraId="4BCF69A3" w14:textId="5C67C542" w:rsidR="00217863" w:rsidRDefault="00217863" w:rsidP="000F7764">
      <w:pPr>
        <w:jc w:val="both"/>
      </w:pPr>
    </w:p>
    <w:p w14:paraId="7F31535B" w14:textId="47108547" w:rsidR="00217863" w:rsidRDefault="00217863" w:rsidP="000F7764">
      <w:pPr>
        <w:jc w:val="both"/>
      </w:pPr>
      <w:r>
        <w:t xml:space="preserve">The </w:t>
      </w:r>
      <w:r w:rsidR="00254E15">
        <w:t xml:space="preserve">main </w:t>
      </w:r>
      <w:r>
        <w:t xml:space="preserve">program </w:t>
      </w:r>
      <w:r w:rsidR="00254E15">
        <w:t xml:space="preserve">was developed to </w:t>
      </w:r>
      <w:r>
        <w:t>t</w:t>
      </w:r>
      <w:r w:rsidR="00254E15">
        <w:t>a</w:t>
      </w:r>
      <w:r>
        <w:t>k</w:t>
      </w:r>
      <w:r w:rsidR="00254E15">
        <w:t>e</w:t>
      </w:r>
      <w:r>
        <w:t xml:space="preserve"> a user input, split the inputs into relevant bytecodes , and display</w:t>
      </w:r>
      <w:r w:rsidR="00254E15">
        <w:t xml:space="preserve"> </w:t>
      </w:r>
      <w:r>
        <w:t>the name of the associated EVM opcode.</w:t>
      </w:r>
    </w:p>
    <w:p w14:paraId="32F368E0" w14:textId="77777777" w:rsidR="00DA11E6" w:rsidRDefault="00DA11E6" w:rsidP="000F7764">
      <w:pPr>
        <w:jc w:val="both"/>
      </w:pPr>
    </w:p>
    <w:p w14:paraId="5EF5EA0F" w14:textId="212808EA" w:rsidR="00217863" w:rsidRDefault="00217863" w:rsidP="000F7764">
      <w:pPr>
        <w:jc w:val="both"/>
      </w:pPr>
      <w:r>
        <w:t xml:space="preserve">Depending on the instruction, different sizes were required, for example, ADD </w:t>
      </w:r>
      <w:r w:rsidR="007265A7">
        <w:t xml:space="preserve">is 01, whereas PUSH32 is </w:t>
      </w:r>
      <w:r w:rsidR="007265A7" w:rsidRPr="007265A7">
        <w:t>7F0000000000000000000000000</w:t>
      </w:r>
      <w:r w:rsidR="007265A7">
        <w:t>0</w:t>
      </w:r>
      <w:r w:rsidR="007265A7" w:rsidRPr="007265A7">
        <w:t>00000000000000000000000000000000000000</w:t>
      </w:r>
      <w:r w:rsidR="007265A7">
        <w:t xml:space="preserve"> (the 0’s after 7f can be any </w:t>
      </w:r>
      <w:r w:rsidR="00F66088">
        <w:t>32-bit</w:t>
      </w:r>
      <w:r w:rsidR="007265A7">
        <w:t xml:space="preserve"> memory address). </w:t>
      </w:r>
    </w:p>
    <w:p w14:paraId="17EAAEBC" w14:textId="213E1ED7" w:rsidR="00DA11E6" w:rsidRDefault="00DA11E6" w:rsidP="000F7764">
      <w:pPr>
        <w:jc w:val="both"/>
      </w:pPr>
    </w:p>
    <w:p w14:paraId="6731EEF3" w14:textId="05705691" w:rsidR="00DA11E6" w:rsidRDefault="00254E15" w:rsidP="000F7764">
      <w:pPr>
        <w:jc w:val="both"/>
      </w:pPr>
      <w:r>
        <w:t>I began by implementing c</w:t>
      </w:r>
      <w:r w:rsidR="00DA11E6">
        <w:t>lasses</w:t>
      </w:r>
      <w:r>
        <w:t xml:space="preserve"> for each opcode</w:t>
      </w:r>
      <w:r w:rsidR="00B94D00">
        <w:t xml:space="preserve"> (opcodes package in the src)</w:t>
      </w:r>
      <w:r>
        <w:t>, an interface that connected with visitor functions that accessed each class. The display of the disassembly for each opcode to the terminal was achieved by checking whether there was an occurrence of each opcode after splitting the bytecode into a list of singular hexadecimals.</w:t>
      </w:r>
    </w:p>
    <w:p w14:paraId="41B59FCA" w14:textId="77777777" w:rsidR="00C76F62" w:rsidRDefault="00C76F62" w:rsidP="000F7764">
      <w:pPr>
        <w:jc w:val="both"/>
      </w:pPr>
    </w:p>
    <w:p w14:paraId="768D0D91" w14:textId="0F810D88" w:rsidR="00C76F62" w:rsidRDefault="00C76F62" w:rsidP="000F7764">
      <w:pPr>
        <w:jc w:val="both"/>
      </w:pPr>
      <w:r>
        <w:rPr>
          <w:lang w:val="en-US" w:eastAsia="ja-JP"/>
        </w:rPr>
        <w:t>The main code that displays the decompiled code and the</w:t>
      </w:r>
      <w:r>
        <w:rPr>
          <w:lang w:val="en-US" w:eastAsia="ja-JP"/>
        </w:rPr>
        <w:t xml:space="preserve"> visitor functions are all in the decompile package. The interfaces package manages and accepts visitors, whereas the opcodes package holds </w:t>
      </w:r>
      <w:proofErr w:type="gramStart"/>
      <w:r>
        <w:rPr>
          <w:lang w:val="en-US" w:eastAsia="ja-JP"/>
        </w:rPr>
        <w:t>all of</w:t>
      </w:r>
      <w:proofErr w:type="gramEnd"/>
      <w:r>
        <w:rPr>
          <w:lang w:val="en-US" w:eastAsia="ja-JP"/>
        </w:rPr>
        <w:t xml:space="preserve"> the opcode classes.</w:t>
      </w:r>
    </w:p>
    <w:p w14:paraId="295383CB" w14:textId="77777777" w:rsidR="00254E15" w:rsidRDefault="00254E15" w:rsidP="000F7764">
      <w:pPr>
        <w:jc w:val="both"/>
      </w:pPr>
    </w:p>
    <w:p w14:paraId="78CB6993" w14:textId="7A554FF7" w:rsidR="00F313BE" w:rsidRDefault="00DA11E6" w:rsidP="000F7764">
      <w:pPr>
        <w:jc w:val="both"/>
      </w:pPr>
      <w:r>
        <w:t xml:space="preserve">The main program would then visit </w:t>
      </w:r>
      <w:r w:rsidR="00254E15">
        <w:t xml:space="preserve">the functions with an </w:t>
      </w:r>
      <w:r w:rsidR="00F313BE">
        <w:t xml:space="preserve">object </w:t>
      </w:r>
      <w:r w:rsidR="00254E15">
        <w:t xml:space="preserve">instance of the </w:t>
      </w:r>
      <w:r w:rsidR="00F313BE">
        <w:t>opcode object, and data would be retrieved via getter functions in the classes. When a new opcode object was created, the constructor would set up the variables, ready to retrieve in the visitors.</w:t>
      </w:r>
    </w:p>
    <w:p w14:paraId="6942CD9B" w14:textId="3892BCCB" w:rsidR="00B519B1" w:rsidRDefault="00B519B1" w:rsidP="000F7764">
      <w:pPr>
        <w:jc w:val="both"/>
      </w:pPr>
    </w:p>
    <w:p w14:paraId="189CD23E" w14:textId="3DB8C765" w:rsidR="00E53DE9" w:rsidRDefault="002A2DA8" w:rsidP="000F7764">
      <w:pPr>
        <w:pStyle w:val="Heading4"/>
        <w:jc w:val="both"/>
        <w:rPr>
          <w:rFonts w:ascii="Times New Roman" w:hAnsi="Times New Roman" w:cs="Times New Roman"/>
        </w:rPr>
      </w:pPr>
      <w:r w:rsidRPr="001B1A5B">
        <w:rPr>
          <w:rFonts w:ascii="Times New Roman" w:hAnsi="Times New Roman" w:cs="Times New Roman"/>
        </w:rPr>
        <w:t>4.</w:t>
      </w:r>
      <w:r w:rsidR="00C32C44" w:rsidRPr="001B1A5B">
        <w:rPr>
          <w:rFonts w:ascii="Times New Roman" w:hAnsi="Times New Roman" w:cs="Times New Roman"/>
        </w:rPr>
        <w:t>2</w:t>
      </w:r>
      <w:r w:rsidRPr="001B1A5B">
        <w:rPr>
          <w:rFonts w:ascii="Times New Roman" w:hAnsi="Times New Roman" w:cs="Times New Roman"/>
        </w:rPr>
        <w:t xml:space="preserve">.4 </w:t>
      </w:r>
      <w:r w:rsidR="00E53DE9" w:rsidRPr="001B1A5B">
        <w:rPr>
          <w:rFonts w:ascii="Times New Roman" w:hAnsi="Times New Roman" w:cs="Times New Roman"/>
        </w:rPr>
        <w:t>Evaluation</w:t>
      </w:r>
      <w:r w:rsidR="00C32C44" w:rsidRPr="001B1A5B">
        <w:rPr>
          <w:rFonts w:ascii="Times New Roman" w:hAnsi="Times New Roman" w:cs="Times New Roman"/>
        </w:rPr>
        <w:t xml:space="preserve"> </w:t>
      </w:r>
    </w:p>
    <w:p w14:paraId="7AAF9EFA" w14:textId="5AA52DEE" w:rsidR="00254E15" w:rsidRDefault="00254E15" w:rsidP="00254E15">
      <w:pPr>
        <w:rPr>
          <w:lang w:val="en-US" w:eastAsia="ja-JP"/>
        </w:rPr>
      </w:pPr>
      <w:r w:rsidRPr="00BE1CE0">
        <w:rPr>
          <w:lang w:val="en-US" w:eastAsia="ja-JP"/>
        </w:rPr>
        <w:t xml:space="preserve">Testing was conducted on my </w:t>
      </w:r>
      <w:r w:rsidRPr="00BE1CE0">
        <w:rPr>
          <w:lang w:val="en-US" w:eastAsia="ja-JP"/>
        </w:rPr>
        <w:t>Mac</w:t>
      </w:r>
      <w:r>
        <w:rPr>
          <w:lang w:val="en-US" w:eastAsia="ja-JP"/>
        </w:rPr>
        <w:t>,</w:t>
      </w:r>
      <w:r w:rsidRPr="00BE1CE0">
        <w:rPr>
          <w:lang w:val="en-US" w:eastAsia="ja-JP"/>
        </w:rPr>
        <w:t xml:space="preserve"> and it was discovered that only a string of length 1023 opcodes could be input. I tested on a Linux machine and did not run into this issue, which suggested there was probably an issue with my laptop’s Java or an install / platform issue.</w:t>
      </w:r>
      <w:r w:rsidR="00A50C29">
        <w:rPr>
          <w:lang w:val="en-US" w:eastAsia="ja-JP"/>
        </w:rPr>
        <w:t xml:space="preserve"> </w:t>
      </w:r>
      <w:r w:rsidRPr="00BE1CE0">
        <w:rPr>
          <w:lang w:val="en-US" w:eastAsia="ja-JP"/>
        </w:rPr>
        <w:t>It was decided that in the next iteration, a save and read file method would be implemented for ease of usage, reading in a .txt file of byte code, and writing out a .c file of the decompiled C code.</w:t>
      </w:r>
      <w:r>
        <w:rPr>
          <w:lang w:val="en-US" w:eastAsia="ja-JP"/>
        </w:rPr>
        <w:t xml:space="preserve"> </w:t>
      </w:r>
      <w:r w:rsidR="00F313BE">
        <w:rPr>
          <w:lang w:val="en-US" w:eastAsia="ja-JP"/>
        </w:rPr>
        <w:t>All</w:t>
      </w:r>
      <w:r>
        <w:rPr>
          <w:lang w:val="en-US" w:eastAsia="ja-JP"/>
        </w:rPr>
        <w:t xml:space="preserve"> the opcodes passed the disassembly tests, allowing for the next iterations that </w:t>
      </w:r>
      <w:r w:rsidR="00F313BE">
        <w:rPr>
          <w:lang w:val="en-US" w:eastAsia="ja-JP"/>
        </w:rPr>
        <w:t>investigated</w:t>
      </w:r>
      <w:r>
        <w:rPr>
          <w:lang w:val="en-US" w:eastAsia="ja-JP"/>
        </w:rPr>
        <w:t xml:space="preserve"> </w:t>
      </w:r>
      <w:r w:rsidR="006D64D6" w:rsidRPr="006D64D6">
        <w:rPr>
          <w:lang w:val="en-US" w:eastAsia="ja-JP"/>
        </w:rPr>
        <w:t xml:space="preserve">Decompilation </w:t>
      </w:r>
      <w:r>
        <w:rPr>
          <w:lang w:val="en-US" w:eastAsia="ja-JP"/>
        </w:rPr>
        <w:t>to start.</w:t>
      </w:r>
    </w:p>
    <w:p w14:paraId="1FDEAB84" w14:textId="6F36362A" w:rsidR="00436448" w:rsidRPr="00BB3125" w:rsidRDefault="00436448" w:rsidP="000F7764">
      <w:pPr>
        <w:jc w:val="both"/>
        <w:rPr>
          <w:lang w:val="en-US" w:eastAsia="ja-JP"/>
        </w:rPr>
      </w:pPr>
    </w:p>
    <w:p w14:paraId="227B17B3" w14:textId="4DEBEF98" w:rsidR="00436448" w:rsidRPr="00DA11E6" w:rsidRDefault="00DA11E6" w:rsidP="00DA11E6">
      <w:pPr>
        <w:pStyle w:val="Heading4"/>
        <w:jc w:val="both"/>
        <w:rPr>
          <w:rFonts w:ascii="Times New Roman" w:hAnsi="Times New Roman" w:cs="Times New Roman"/>
        </w:rPr>
      </w:pPr>
      <w:r w:rsidRPr="001B1A5B">
        <w:rPr>
          <w:rFonts w:ascii="Times New Roman" w:hAnsi="Times New Roman" w:cs="Times New Roman"/>
        </w:rPr>
        <w:t>4.2.</w:t>
      </w:r>
      <w:r>
        <w:rPr>
          <w:rFonts w:ascii="Times New Roman" w:hAnsi="Times New Roman" w:cs="Times New Roman"/>
        </w:rPr>
        <w:t>5</w:t>
      </w:r>
      <w:r w:rsidRPr="001B1A5B">
        <w:rPr>
          <w:rFonts w:ascii="Times New Roman" w:hAnsi="Times New Roman" w:cs="Times New Roman"/>
        </w:rPr>
        <w:t xml:space="preserve"> </w:t>
      </w:r>
      <w:r>
        <w:rPr>
          <w:rFonts w:ascii="Times New Roman" w:hAnsi="Times New Roman" w:cs="Times New Roman"/>
        </w:rPr>
        <w:t>Testing</w:t>
      </w:r>
      <w:r w:rsidRPr="001B1A5B">
        <w:rPr>
          <w:rFonts w:ascii="Times New Roman" w:hAnsi="Times New Roman" w:cs="Times New Roman"/>
        </w:rPr>
        <w:t xml:space="preserve"> </w:t>
      </w:r>
    </w:p>
    <w:p w14:paraId="4A554AD7" w14:textId="66C89B03" w:rsidR="00C32C44" w:rsidRPr="00D50A61" w:rsidRDefault="00F313BE" w:rsidP="00D50A61">
      <w:pPr>
        <w:rPr>
          <w:rFonts w:cstheme="minorBidi"/>
        </w:rPr>
      </w:pPr>
      <w:r w:rsidRPr="00BE1CE0">
        <w:t xml:space="preserve">Analysis of the tests conducted on the </w:t>
      </w:r>
      <w:r>
        <w:t>disassembly code</w:t>
      </w:r>
      <w:r w:rsidRPr="00BE1CE0">
        <w:t xml:space="preserve"> was performed in order to deduce whether the results obtained matched the expected results</w:t>
      </w:r>
      <w:r>
        <w:t xml:space="preserve"> (these can be seen in the test table in appendix b) </w:t>
      </w:r>
      <w:r w:rsidRPr="00BE1CE0">
        <w:t>. The main emphasis was ensuring that the</w:t>
      </w:r>
      <w:r>
        <w:t xml:space="preserve"> program accurately </w:t>
      </w:r>
      <w:r w:rsidR="00D50A61">
        <w:t xml:space="preserve">different lengths of </w:t>
      </w:r>
      <w:r>
        <w:t>disassemble</w:t>
      </w:r>
      <w:r w:rsidR="00D50A61">
        <w:t>d</w:t>
      </w:r>
      <w:r>
        <w:t xml:space="preserve"> EVM bytecode into its relevant opcodes</w:t>
      </w:r>
      <w:r w:rsidRPr="00BE1CE0">
        <w:t>.</w:t>
      </w:r>
    </w:p>
    <w:p w14:paraId="7FEF7CB4" w14:textId="5E65381F" w:rsidR="001B1A5B" w:rsidRPr="001B1A5B" w:rsidRDefault="001B1A5B" w:rsidP="000A47A2">
      <w:pPr>
        <w:pStyle w:val="Heading3"/>
      </w:pPr>
      <w:bookmarkStart w:id="21" w:name="_Toc103605533"/>
      <w:r w:rsidRPr="001B1A5B">
        <w:t>4.3 Decomplication to C</w:t>
      </w:r>
      <w:bookmarkEnd w:id="21"/>
    </w:p>
    <w:p w14:paraId="280D0A7F" w14:textId="77777777" w:rsidR="00B94D00" w:rsidRDefault="00C32C44" w:rsidP="000F7764">
      <w:pPr>
        <w:pStyle w:val="Heading4"/>
        <w:jc w:val="both"/>
        <w:rPr>
          <w:rFonts w:ascii="Times New Roman" w:hAnsi="Times New Roman" w:cs="Times New Roman"/>
        </w:rPr>
      </w:pPr>
      <w:r w:rsidRPr="001B1A5B">
        <w:rPr>
          <w:rFonts w:ascii="Times New Roman" w:hAnsi="Times New Roman" w:cs="Times New Roman"/>
        </w:rPr>
        <w:t>4.</w:t>
      </w:r>
      <w:r w:rsidR="001B1A5B" w:rsidRPr="001B1A5B">
        <w:rPr>
          <w:rFonts w:ascii="Times New Roman" w:hAnsi="Times New Roman" w:cs="Times New Roman"/>
        </w:rPr>
        <w:t>3</w:t>
      </w:r>
      <w:r w:rsidRPr="001B1A5B">
        <w:rPr>
          <w:rFonts w:ascii="Times New Roman" w:hAnsi="Times New Roman" w:cs="Times New Roman"/>
        </w:rPr>
        <w:t>.</w:t>
      </w:r>
      <w:r w:rsidR="001B1A5B" w:rsidRPr="001B1A5B">
        <w:rPr>
          <w:rFonts w:ascii="Times New Roman" w:hAnsi="Times New Roman" w:cs="Times New Roman"/>
        </w:rPr>
        <w:t>1</w:t>
      </w:r>
      <w:r w:rsidRPr="001B1A5B">
        <w:rPr>
          <w:rFonts w:ascii="Times New Roman" w:hAnsi="Times New Roman" w:cs="Times New Roman"/>
        </w:rPr>
        <w:t xml:space="preserve"> Analysis</w:t>
      </w:r>
    </w:p>
    <w:p w14:paraId="11D6283A" w14:textId="259C784C" w:rsidR="00D278EC" w:rsidRDefault="00D278EC" w:rsidP="00D278EC">
      <w:pPr>
        <w:rPr>
          <w:lang w:val="en-US" w:eastAsia="ja-JP"/>
        </w:rPr>
      </w:pPr>
      <w:r>
        <w:t xml:space="preserve">The </w:t>
      </w:r>
      <w:r w:rsidR="00544F83">
        <w:t>R</w:t>
      </w:r>
      <w:r>
        <w:t xml:space="preserve">esearch necessary for the Decompilation of byte code required me to learn how to program using c. </w:t>
      </w:r>
      <w:r w:rsidR="00544F83">
        <w:t>T</w:t>
      </w:r>
      <w:r>
        <w:t>hen using this knowledge I wrote code for each opcode (see testing tables)</w:t>
      </w:r>
      <w:r w:rsidR="00544F83">
        <w:rPr>
          <w:lang w:val="en-US" w:eastAsia="ja-JP"/>
        </w:rPr>
        <w:t xml:space="preserve">.The code had to follow the same standard and classes that stored this  C code were developed. These are found in the ccode package. </w:t>
      </w:r>
    </w:p>
    <w:p w14:paraId="1AF6299E" w14:textId="259DFDF6" w:rsidR="00544F83" w:rsidRDefault="00544F83" w:rsidP="00D278EC">
      <w:pPr>
        <w:rPr>
          <w:lang w:val="en-US" w:eastAsia="ja-JP"/>
        </w:rPr>
      </w:pPr>
    </w:p>
    <w:p w14:paraId="39248695" w14:textId="425B7D2A" w:rsidR="00544F83" w:rsidRDefault="00544F83" w:rsidP="00D278EC">
      <w:pPr>
        <w:rPr>
          <w:lang w:val="en-US" w:eastAsia="ja-JP"/>
        </w:rPr>
      </w:pPr>
      <w:r>
        <w:rPr>
          <w:lang w:val="en-US" w:eastAsia="ja-JP"/>
        </w:rPr>
        <w:t>A sha3 package was added, that was not written by me</w:t>
      </w:r>
      <w:r w:rsidR="00C76F62">
        <w:rPr>
          <w:lang w:val="en-US" w:eastAsia="ja-JP"/>
        </w:rPr>
        <w:t xml:space="preserve">. The sha3Hash code was taken from </w:t>
      </w:r>
      <w:hyperlink r:id="rId19" w:history="1">
        <w:r w:rsidR="00C76F62" w:rsidRPr="0066243B">
          <w:rPr>
            <w:rStyle w:val="Hyperlink"/>
            <w:lang w:val="en-US" w:eastAsia="ja-JP"/>
          </w:rPr>
          <w:t>https://github.com/mchrapek/sha3-java</w:t>
        </w:r>
      </w:hyperlink>
      <w:r w:rsidR="00C76F62">
        <w:rPr>
          <w:lang w:val="en-US" w:eastAsia="ja-JP"/>
        </w:rPr>
        <w:t xml:space="preserve"> and was used to compute a hash for the SHA3 opcode.</w:t>
      </w:r>
    </w:p>
    <w:p w14:paraId="34290B29" w14:textId="77777777" w:rsidR="00544F83" w:rsidRDefault="00544F83" w:rsidP="00D278EC">
      <w:pPr>
        <w:rPr>
          <w:lang w:val="en-US" w:eastAsia="ja-JP"/>
        </w:rPr>
      </w:pPr>
    </w:p>
    <w:p w14:paraId="19CE277E" w14:textId="74DF277A" w:rsidR="00C32C44" w:rsidRDefault="00544F83" w:rsidP="00544F83">
      <w:pPr>
        <w:rPr>
          <w:lang w:val="en-US" w:eastAsia="ja-JP"/>
        </w:rPr>
      </w:pPr>
      <w:r>
        <w:rPr>
          <w:lang w:val="en-US" w:eastAsia="ja-JP"/>
        </w:rPr>
        <w:t xml:space="preserve">I added an additional getter and setter to all the opcode classes, named “Ccode”, that allowed me to set the ccode when visitor functions were called, and return the code via a getter. </w:t>
      </w:r>
    </w:p>
    <w:p w14:paraId="53F04412" w14:textId="77777777" w:rsidR="00544F83" w:rsidRPr="00544F83" w:rsidRDefault="00544F83" w:rsidP="00544F83">
      <w:pPr>
        <w:rPr>
          <w:rFonts w:cstheme="minorBidi"/>
          <w:lang w:val="en-US" w:eastAsia="ja-JP"/>
        </w:rPr>
      </w:pPr>
    </w:p>
    <w:p w14:paraId="14CDBADB" w14:textId="3B9EB2AE" w:rsidR="00C32C44" w:rsidRDefault="00C32C44" w:rsidP="000F7764">
      <w:pPr>
        <w:pStyle w:val="Heading4"/>
        <w:jc w:val="both"/>
        <w:rPr>
          <w:rFonts w:ascii="Times New Roman" w:hAnsi="Times New Roman" w:cs="Times New Roman"/>
        </w:rPr>
      </w:pPr>
      <w:r w:rsidRPr="001B1A5B">
        <w:rPr>
          <w:rFonts w:ascii="Times New Roman" w:hAnsi="Times New Roman" w:cs="Times New Roman"/>
        </w:rPr>
        <w:t>4.</w:t>
      </w:r>
      <w:r w:rsidR="001B1A5B" w:rsidRPr="001B1A5B">
        <w:rPr>
          <w:rFonts w:ascii="Times New Roman" w:hAnsi="Times New Roman" w:cs="Times New Roman"/>
        </w:rPr>
        <w:t>3</w:t>
      </w:r>
      <w:r w:rsidRPr="001B1A5B">
        <w:rPr>
          <w:rFonts w:ascii="Times New Roman" w:hAnsi="Times New Roman" w:cs="Times New Roman"/>
        </w:rPr>
        <w:t xml:space="preserve">.2 Design </w:t>
      </w:r>
    </w:p>
    <w:p w14:paraId="52398EA8" w14:textId="15D51EA5" w:rsidR="004640DD" w:rsidRDefault="001B08FC" w:rsidP="004640DD">
      <w:pPr>
        <w:rPr>
          <w:lang w:val="en-US" w:eastAsia="ja-JP"/>
        </w:rPr>
      </w:pPr>
      <w:r>
        <w:rPr>
          <w:lang w:val="en-US" w:eastAsia="ja-JP"/>
        </w:rPr>
        <w:t>This part of the project was mainly e</w:t>
      </w:r>
      <w:r w:rsidR="004640DD">
        <w:rPr>
          <w:lang w:val="en-US" w:eastAsia="ja-JP"/>
        </w:rPr>
        <w:t>xtend</w:t>
      </w:r>
      <w:r>
        <w:rPr>
          <w:lang w:val="en-US" w:eastAsia="ja-JP"/>
        </w:rPr>
        <w:t>ing the</w:t>
      </w:r>
      <w:r w:rsidR="004640DD">
        <w:rPr>
          <w:lang w:val="en-US" w:eastAsia="ja-JP"/>
        </w:rPr>
        <w:t xml:space="preserve"> previous classes of opcodes </w:t>
      </w:r>
      <w:r>
        <w:rPr>
          <w:lang w:val="en-US" w:eastAsia="ja-JP"/>
        </w:rPr>
        <w:t>that passed the disassembly tests, adding</w:t>
      </w:r>
      <w:r w:rsidR="004640DD">
        <w:rPr>
          <w:lang w:val="en-US" w:eastAsia="ja-JP"/>
        </w:rPr>
        <w:t xml:space="preserve"> a c code variable, and </w:t>
      </w:r>
      <w:r>
        <w:rPr>
          <w:lang w:val="en-US" w:eastAsia="ja-JP"/>
        </w:rPr>
        <w:t>computing</w:t>
      </w:r>
      <w:r w:rsidR="004640DD">
        <w:rPr>
          <w:lang w:val="en-US" w:eastAsia="ja-JP"/>
        </w:rPr>
        <w:t xml:space="preserve"> this in the visitor functions, for each individual op code.</w:t>
      </w:r>
    </w:p>
    <w:p w14:paraId="249B7CAE" w14:textId="77777777" w:rsidR="00544F83" w:rsidRDefault="00544F83" w:rsidP="004640DD">
      <w:pPr>
        <w:rPr>
          <w:lang w:val="en-US" w:eastAsia="ja-JP"/>
        </w:rPr>
      </w:pPr>
    </w:p>
    <w:p w14:paraId="1D25FC80" w14:textId="4779D64B" w:rsidR="001B08FC" w:rsidRDefault="001B08FC" w:rsidP="004640DD">
      <w:pPr>
        <w:rPr>
          <w:lang w:val="en-US" w:eastAsia="ja-JP"/>
        </w:rPr>
      </w:pPr>
      <w:r>
        <w:rPr>
          <w:lang w:val="en-US" w:eastAsia="ja-JP"/>
        </w:rPr>
        <w:t xml:space="preserve">This </w:t>
      </w:r>
      <w:r w:rsidR="00B94D00">
        <w:rPr>
          <w:lang w:val="en-US" w:eastAsia="ja-JP"/>
        </w:rPr>
        <w:t>design</w:t>
      </w:r>
      <w:r>
        <w:rPr>
          <w:lang w:val="en-US" w:eastAsia="ja-JP"/>
        </w:rPr>
        <w:t xml:space="preserve"> prevents the creation of any new interfaces, as while we disassemble it makes sense to generate the c-code </w:t>
      </w:r>
      <w:r w:rsidR="007C21C1">
        <w:rPr>
          <w:lang w:val="en-US" w:eastAsia="ja-JP"/>
        </w:rPr>
        <w:t>simultaneously</w:t>
      </w:r>
      <w:r>
        <w:rPr>
          <w:lang w:val="en-US" w:eastAsia="ja-JP"/>
        </w:rPr>
        <w:t xml:space="preserve"> rather than </w:t>
      </w:r>
      <w:r w:rsidR="007C21C1">
        <w:rPr>
          <w:lang w:val="en-US" w:eastAsia="ja-JP"/>
        </w:rPr>
        <w:t>calling two separate visitors.</w:t>
      </w:r>
    </w:p>
    <w:p w14:paraId="0FB44E8E" w14:textId="133662F9" w:rsidR="004C13E1" w:rsidRDefault="004C13E1" w:rsidP="004640DD">
      <w:pPr>
        <w:rPr>
          <w:lang w:val="en-US" w:eastAsia="ja-JP"/>
        </w:rPr>
      </w:pPr>
    </w:p>
    <w:p w14:paraId="287FA594" w14:textId="0EEB8C7A" w:rsidR="004C13E1" w:rsidRDefault="004C13E1" w:rsidP="004640DD">
      <w:pPr>
        <w:rPr>
          <w:lang w:val="en-US" w:eastAsia="ja-JP"/>
        </w:rPr>
      </w:pPr>
      <w:r>
        <w:rPr>
          <w:lang w:val="en-US" w:eastAsia="ja-JP"/>
        </w:rPr>
        <w:t>For memory and storage, the same stack simulation in the generated c code,</w:t>
      </w:r>
      <w:r w:rsidR="001B08FC">
        <w:rPr>
          <w:lang w:val="en-US" w:eastAsia="ja-JP"/>
        </w:rPr>
        <w:t xml:space="preserve"> would have to be implemented</w:t>
      </w:r>
      <w:r>
        <w:rPr>
          <w:lang w:val="en-US" w:eastAsia="ja-JP"/>
        </w:rPr>
        <w:t xml:space="preserve"> internally in the java code</w:t>
      </w:r>
      <w:r w:rsidR="001B08FC">
        <w:rPr>
          <w:lang w:val="en-US" w:eastAsia="ja-JP"/>
        </w:rPr>
        <w:t>. This was needed</w:t>
      </w:r>
      <w:r>
        <w:rPr>
          <w:lang w:val="en-US" w:eastAsia="ja-JP"/>
        </w:rPr>
        <w:t xml:space="preserve"> to keep track of the address that </w:t>
      </w:r>
      <w:r w:rsidR="001B08FC">
        <w:rPr>
          <w:lang w:val="en-US" w:eastAsia="ja-JP"/>
        </w:rPr>
        <w:t>would</w:t>
      </w:r>
      <w:r>
        <w:rPr>
          <w:lang w:val="en-US" w:eastAsia="ja-JP"/>
        </w:rPr>
        <w:t xml:space="preserve"> be required for jumps and retrieval. This </w:t>
      </w:r>
      <w:r w:rsidR="001B08FC">
        <w:rPr>
          <w:lang w:val="en-US" w:eastAsia="ja-JP"/>
        </w:rPr>
        <w:t xml:space="preserve">meant that </w:t>
      </w:r>
      <w:r>
        <w:rPr>
          <w:lang w:val="en-US" w:eastAsia="ja-JP"/>
        </w:rPr>
        <w:t xml:space="preserve">in the visitor functions, when disassembling the code, </w:t>
      </w:r>
      <w:r w:rsidR="007C21C1">
        <w:rPr>
          <w:lang w:val="en-US" w:eastAsia="ja-JP"/>
        </w:rPr>
        <w:t>the following were computed</w:t>
      </w:r>
      <w:r>
        <w:rPr>
          <w:lang w:val="en-US" w:eastAsia="ja-JP"/>
        </w:rPr>
        <w:t>:</w:t>
      </w:r>
    </w:p>
    <w:p w14:paraId="7D78D28C" w14:textId="77777777" w:rsidR="007C21C1" w:rsidRDefault="007C21C1" w:rsidP="004640DD">
      <w:pPr>
        <w:rPr>
          <w:lang w:val="en-US" w:eastAsia="ja-JP"/>
        </w:rPr>
      </w:pPr>
    </w:p>
    <w:p w14:paraId="09E7EC8A" w14:textId="45B9E6BF" w:rsidR="004C13E1" w:rsidRPr="007C21C1" w:rsidRDefault="004C13E1" w:rsidP="007C21C1">
      <w:pPr>
        <w:pStyle w:val="ListParagraph"/>
        <w:numPr>
          <w:ilvl w:val="0"/>
          <w:numId w:val="14"/>
        </w:numPr>
        <w:rPr>
          <w:lang w:val="en-US" w:eastAsia="ja-JP"/>
        </w:rPr>
      </w:pPr>
      <w:r w:rsidRPr="007C21C1">
        <w:rPr>
          <w:lang w:val="en-US" w:eastAsia="ja-JP"/>
        </w:rPr>
        <w:t>Print the disassembly</w:t>
      </w:r>
      <w:r w:rsidR="00F313BE">
        <w:rPr>
          <w:lang w:val="en-US" w:eastAsia="ja-JP"/>
        </w:rPr>
        <w:t xml:space="preserve"> (First iteration)</w:t>
      </w:r>
    </w:p>
    <w:p w14:paraId="6E2C7CAC" w14:textId="6A044952" w:rsidR="004C13E1" w:rsidRPr="007C21C1" w:rsidRDefault="004C13E1" w:rsidP="007C21C1">
      <w:pPr>
        <w:pStyle w:val="ListParagraph"/>
        <w:numPr>
          <w:ilvl w:val="0"/>
          <w:numId w:val="14"/>
        </w:numPr>
        <w:rPr>
          <w:lang w:val="en-US" w:eastAsia="ja-JP"/>
        </w:rPr>
      </w:pPr>
      <w:r w:rsidRPr="007C21C1">
        <w:rPr>
          <w:lang w:val="en-US" w:eastAsia="ja-JP"/>
        </w:rPr>
        <w:t xml:space="preserve">Compute the relevant c code </w:t>
      </w:r>
      <w:r w:rsidR="00F313BE">
        <w:rPr>
          <w:lang w:val="en-US" w:eastAsia="ja-JP"/>
        </w:rPr>
        <w:t>and return it to the main program</w:t>
      </w:r>
    </w:p>
    <w:p w14:paraId="4C5E9265" w14:textId="4D1A4B9D" w:rsidR="004C13E1" w:rsidRPr="007C21C1" w:rsidRDefault="004C13E1" w:rsidP="007C21C1">
      <w:pPr>
        <w:pStyle w:val="ListParagraph"/>
        <w:numPr>
          <w:ilvl w:val="0"/>
          <w:numId w:val="14"/>
        </w:numPr>
        <w:rPr>
          <w:lang w:val="en-US" w:eastAsia="ja-JP"/>
        </w:rPr>
      </w:pPr>
      <w:r w:rsidRPr="007C21C1">
        <w:rPr>
          <w:lang w:val="en-US" w:eastAsia="ja-JP"/>
        </w:rPr>
        <w:t>Update a stack in java for ease of generation of memory and storage related opcodes.</w:t>
      </w:r>
    </w:p>
    <w:p w14:paraId="4DC6023C" w14:textId="25ABF092" w:rsidR="00EC49E2" w:rsidRDefault="00EC49E2" w:rsidP="004640DD">
      <w:pPr>
        <w:rPr>
          <w:lang w:val="en-US" w:eastAsia="ja-JP"/>
        </w:rPr>
      </w:pPr>
    </w:p>
    <w:p w14:paraId="5038E99B" w14:textId="0C077794" w:rsidR="00D50A61" w:rsidRDefault="00D50A61" w:rsidP="004640DD">
      <w:pPr>
        <w:rPr>
          <w:lang w:val="en-US" w:eastAsia="ja-JP"/>
        </w:rPr>
      </w:pPr>
      <w:r>
        <w:rPr>
          <w:lang w:val="en-US" w:eastAsia="ja-JP"/>
        </w:rPr>
        <w:t xml:space="preserve">The c code I designed for the decompiler were all tested in a compiler and in Cprover. Cprover supports the usage of </w:t>
      </w:r>
      <w:r w:rsidR="0028748E">
        <w:rPr>
          <w:lang w:val="en-US" w:eastAsia="ja-JP"/>
        </w:rPr>
        <w:t>256-bit</w:t>
      </w:r>
      <w:r>
        <w:rPr>
          <w:lang w:val="en-US" w:eastAsia="ja-JP"/>
        </w:rPr>
        <w:t xml:space="preserve"> integers whereas executable c only takes 64. </w:t>
      </w:r>
      <w:proofErr w:type="gramStart"/>
      <w:r>
        <w:rPr>
          <w:lang w:val="en-US" w:eastAsia="ja-JP"/>
        </w:rPr>
        <w:t>So</w:t>
      </w:r>
      <w:proofErr w:type="gramEnd"/>
      <w:r>
        <w:rPr>
          <w:lang w:val="en-US" w:eastAsia="ja-JP"/>
        </w:rPr>
        <w:t xml:space="preserve"> because of this the code compiled has an option to be either analyzable by c prover or able to be compiled and run.</w:t>
      </w:r>
    </w:p>
    <w:p w14:paraId="5BFFE154" w14:textId="02742E2F" w:rsidR="00D50A61" w:rsidRDefault="00D50A61" w:rsidP="004640DD">
      <w:pPr>
        <w:rPr>
          <w:lang w:val="en-US" w:eastAsia="ja-JP"/>
        </w:rPr>
      </w:pPr>
    </w:p>
    <w:p w14:paraId="3E1C6C4F" w14:textId="17E24714" w:rsidR="00D50A61" w:rsidRDefault="00D50A61" w:rsidP="004640DD">
      <w:pPr>
        <w:rPr>
          <w:lang w:val="en-US" w:eastAsia="ja-JP"/>
        </w:rPr>
      </w:pPr>
      <w:r>
        <w:rPr>
          <w:lang w:val="en-US" w:eastAsia="ja-JP"/>
        </w:rPr>
        <w:t xml:space="preserve">The c code models the </w:t>
      </w:r>
      <w:r w:rsidR="0028748E">
        <w:rPr>
          <w:lang w:val="en-US" w:eastAsia="ja-JP"/>
        </w:rPr>
        <w:t>EVM Stack, using</w:t>
      </w:r>
      <w:r>
        <w:rPr>
          <w:lang w:val="en-US" w:eastAsia="ja-JP"/>
        </w:rPr>
        <w:t xml:space="preserve"> a list and pointer for the top of the stack</w:t>
      </w:r>
      <w:r w:rsidR="0028748E">
        <w:rPr>
          <w:lang w:val="en-US" w:eastAsia="ja-JP"/>
        </w:rPr>
        <w:t>. Then later iterations allowed me to increase the subsets of opcodes, and model the memory, which is an array of pairs (pairs defined as a struct), with the location and value stored for each memory position. The storage and accounts followed a similar model. This means for the project to succeed I had to understand EVM, C and Java, to ensure the Decompilation was accurate.</w:t>
      </w:r>
    </w:p>
    <w:p w14:paraId="7EE4E8C9" w14:textId="2EC35CCF" w:rsidR="0028748E" w:rsidRDefault="0028748E" w:rsidP="004640DD">
      <w:pPr>
        <w:rPr>
          <w:lang w:val="en-US" w:eastAsia="ja-JP"/>
        </w:rPr>
      </w:pPr>
    </w:p>
    <w:p w14:paraId="17CC395C" w14:textId="545A7277" w:rsidR="0028748E" w:rsidRDefault="0028748E" w:rsidP="004640DD">
      <w:pPr>
        <w:rPr>
          <w:lang w:val="en-US" w:eastAsia="ja-JP"/>
        </w:rPr>
      </w:pPr>
      <w:r>
        <w:rPr>
          <w:lang w:val="en-US" w:eastAsia="ja-JP"/>
        </w:rPr>
        <w:t>Each opcode has its own c label, so that jump instructions can be added (</w:t>
      </w:r>
      <w:proofErr w:type="spellStart"/>
      <w:r>
        <w:rPr>
          <w:lang w:val="en-US" w:eastAsia="ja-JP"/>
        </w:rPr>
        <w:t>i.e</w:t>
      </w:r>
      <w:proofErr w:type="spellEnd"/>
      <w:r>
        <w:rPr>
          <w:lang w:val="en-US" w:eastAsia="ja-JP"/>
        </w:rPr>
        <w:t xml:space="preserve"> “</w:t>
      </w:r>
      <w:proofErr w:type="spellStart"/>
      <w:r w:rsidRPr="0028748E">
        <w:rPr>
          <w:i/>
          <w:iCs/>
          <w:lang w:val="en-US" w:eastAsia="ja-JP"/>
        </w:rPr>
        <w:t>goto</w:t>
      </w:r>
      <w:proofErr w:type="spellEnd"/>
      <w:r w:rsidRPr="0028748E">
        <w:rPr>
          <w:i/>
          <w:iCs/>
          <w:lang w:val="en-US" w:eastAsia="ja-JP"/>
        </w:rPr>
        <w:t xml:space="preserve"> label_</w:t>
      </w:r>
      <w:proofErr w:type="gramStart"/>
      <w:r w:rsidRPr="0028748E">
        <w:rPr>
          <w:i/>
          <w:iCs/>
          <w:lang w:val="en-US" w:eastAsia="ja-JP"/>
        </w:rPr>
        <w:t>0</w:t>
      </w:r>
      <w:r>
        <w:rPr>
          <w:i/>
          <w:iCs/>
          <w:lang w:val="en-US" w:eastAsia="ja-JP"/>
        </w:rPr>
        <w:t>”</w:t>
      </w:r>
      <w:r>
        <w:rPr>
          <w:lang w:val="en-US" w:eastAsia="ja-JP"/>
        </w:rPr>
        <w:t xml:space="preserve">  in</w:t>
      </w:r>
      <w:proofErr w:type="gramEnd"/>
      <w:r>
        <w:rPr>
          <w:lang w:val="en-US" w:eastAsia="ja-JP"/>
        </w:rPr>
        <w:t xml:space="preserve"> C is a jump to that label).</w:t>
      </w:r>
    </w:p>
    <w:p w14:paraId="2CE611A7" w14:textId="77777777" w:rsidR="000D3848" w:rsidRPr="004640DD" w:rsidRDefault="000D3848" w:rsidP="004640DD">
      <w:pPr>
        <w:rPr>
          <w:lang w:val="en-US" w:eastAsia="ja-JP"/>
        </w:rPr>
      </w:pPr>
    </w:p>
    <w:p w14:paraId="76A6C767" w14:textId="6A1E4C6E" w:rsidR="00C029FF" w:rsidRDefault="00C32C44" w:rsidP="004640DD">
      <w:pPr>
        <w:pStyle w:val="Heading4"/>
        <w:jc w:val="both"/>
        <w:rPr>
          <w:rFonts w:ascii="Times New Roman" w:hAnsi="Times New Roman" w:cs="Times New Roman"/>
        </w:rPr>
      </w:pPr>
      <w:r w:rsidRPr="001B1A5B">
        <w:rPr>
          <w:rFonts w:ascii="Times New Roman" w:hAnsi="Times New Roman" w:cs="Times New Roman"/>
        </w:rPr>
        <w:t>4.</w:t>
      </w:r>
      <w:r w:rsidR="001B1A5B" w:rsidRPr="001B1A5B">
        <w:rPr>
          <w:rFonts w:ascii="Times New Roman" w:hAnsi="Times New Roman" w:cs="Times New Roman"/>
        </w:rPr>
        <w:t>3</w:t>
      </w:r>
      <w:r w:rsidRPr="001B1A5B">
        <w:rPr>
          <w:rFonts w:ascii="Times New Roman" w:hAnsi="Times New Roman" w:cs="Times New Roman"/>
        </w:rPr>
        <w:t>.3 Implementation</w:t>
      </w:r>
    </w:p>
    <w:p w14:paraId="276709EE" w14:textId="77777777" w:rsidR="00F313BE" w:rsidRPr="00F313BE" w:rsidRDefault="00F313BE" w:rsidP="00F313BE">
      <w:pPr>
        <w:rPr>
          <w:lang w:val="en-US" w:eastAsia="ja-JP"/>
        </w:rPr>
      </w:pPr>
    </w:p>
    <w:p w14:paraId="417DC9AC" w14:textId="657F9C4A" w:rsidR="00F313BE" w:rsidRDefault="00F313BE" w:rsidP="00F313BE">
      <w:pPr>
        <w:rPr>
          <w:lang w:val="en-US" w:eastAsia="ja-JP"/>
        </w:rPr>
      </w:pPr>
      <w:r>
        <w:rPr>
          <w:lang w:val="en-US" w:eastAsia="ja-JP"/>
        </w:rPr>
        <w:t>The generation of C code from the computed opcodes was split into the following parts</w:t>
      </w:r>
      <w:r>
        <w:rPr>
          <w:lang w:val="en-US" w:eastAsia="ja-JP"/>
        </w:rPr>
        <w:t xml:space="preserve"> (which all had their own classes in the cCode package</w:t>
      </w:r>
      <w:r w:rsidR="00B94D00">
        <w:rPr>
          <w:lang w:val="en-US" w:eastAsia="ja-JP"/>
        </w:rPr>
        <w:t xml:space="preserve"> in the src</w:t>
      </w:r>
      <w:r>
        <w:rPr>
          <w:lang w:val="en-US" w:eastAsia="ja-JP"/>
        </w:rPr>
        <w:t>)</w:t>
      </w:r>
      <w:r>
        <w:rPr>
          <w:lang w:val="en-US" w:eastAsia="ja-JP"/>
        </w:rPr>
        <w:t>:</w:t>
      </w:r>
    </w:p>
    <w:p w14:paraId="11AEA121" w14:textId="77777777" w:rsidR="00F313BE" w:rsidRDefault="00F313BE" w:rsidP="00F313BE">
      <w:pPr>
        <w:rPr>
          <w:lang w:val="en-US" w:eastAsia="ja-JP"/>
        </w:rPr>
      </w:pPr>
    </w:p>
    <w:p w14:paraId="73683A10" w14:textId="77777777" w:rsidR="00F313BE" w:rsidRDefault="00F313BE" w:rsidP="00F313BE">
      <w:pPr>
        <w:pStyle w:val="ListParagraph"/>
        <w:numPr>
          <w:ilvl w:val="0"/>
          <w:numId w:val="15"/>
        </w:numPr>
        <w:rPr>
          <w:lang w:val="en-US" w:eastAsia="ja-JP"/>
        </w:rPr>
      </w:pPr>
      <w:r w:rsidRPr="007C21C1">
        <w:rPr>
          <w:lang w:val="en-US" w:eastAsia="ja-JP"/>
        </w:rPr>
        <w:t xml:space="preserve">Modeling the </w:t>
      </w:r>
      <w:r>
        <w:rPr>
          <w:lang w:val="en-US" w:eastAsia="ja-JP"/>
        </w:rPr>
        <w:t>EVM s</w:t>
      </w:r>
      <w:r w:rsidRPr="007C21C1">
        <w:rPr>
          <w:lang w:val="en-US" w:eastAsia="ja-JP"/>
        </w:rPr>
        <w:t xml:space="preserve">tack in </w:t>
      </w:r>
      <w:r>
        <w:rPr>
          <w:lang w:val="en-US" w:eastAsia="ja-JP"/>
        </w:rPr>
        <w:t>C</w:t>
      </w:r>
    </w:p>
    <w:p w14:paraId="0088782B" w14:textId="77777777" w:rsidR="00F313BE" w:rsidRPr="007C21C1" w:rsidRDefault="00F313BE" w:rsidP="00F313BE">
      <w:pPr>
        <w:pStyle w:val="ListParagraph"/>
        <w:numPr>
          <w:ilvl w:val="0"/>
          <w:numId w:val="15"/>
        </w:numPr>
        <w:rPr>
          <w:lang w:val="en-US" w:eastAsia="ja-JP"/>
        </w:rPr>
      </w:pPr>
      <w:r>
        <w:rPr>
          <w:lang w:val="en-US" w:eastAsia="ja-JP"/>
        </w:rPr>
        <w:t>Modeling of EVM gas usage in C</w:t>
      </w:r>
    </w:p>
    <w:p w14:paraId="0E76C2F2" w14:textId="77777777" w:rsidR="00F313BE" w:rsidRPr="007C21C1" w:rsidRDefault="00F313BE" w:rsidP="00F313BE">
      <w:pPr>
        <w:pStyle w:val="ListParagraph"/>
        <w:numPr>
          <w:ilvl w:val="0"/>
          <w:numId w:val="15"/>
        </w:numPr>
        <w:rPr>
          <w:lang w:val="en-US" w:eastAsia="ja-JP"/>
        </w:rPr>
      </w:pPr>
      <w:r w:rsidRPr="007C21C1">
        <w:rPr>
          <w:lang w:val="en-US" w:eastAsia="ja-JP"/>
        </w:rPr>
        <w:t xml:space="preserve">Modeling the </w:t>
      </w:r>
      <w:r>
        <w:rPr>
          <w:lang w:val="en-US" w:eastAsia="ja-JP"/>
        </w:rPr>
        <w:t>EVM a</w:t>
      </w:r>
      <w:r w:rsidRPr="007C21C1">
        <w:rPr>
          <w:lang w:val="en-US" w:eastAsia="ja-JP"/>
        </w:rPr>
        <w:t>ccounts system</w:t>
      </w:r>
      <w:r>
        <w:rPr>
          <w:lang w:val="en-US" w:eastAsia="ja-JP"/>
        </w:rPr>
        <w:t xml:space="preserve"> in C</w:t>
      </w:r>
    </w:p>
    <w:p w14:paraId="7D216FAA" w14:textId="77777777" w:rsidR="00F313BE" w:rsidRPr="007C21C1" w:rsidRDefault="00F313BE" w:rsidP="00F313BE">
      <w:pPr>
        <w:pStyle w:val="ListParagraph"/>
        <w:numPr>
          <w:ilvl w:val="0"/>
          <w:numId w:val="15"/>
        </w:numPr>
        <w:rPr>
          <w:lang w:val="en-US" w:eastAsia="ja-JP"/>
        </w:rPr>
      </w:pPr>
      <w:r w:rsidRPr="007C21C1">
        <w:rPr>
          <w:lang w:val="en-US" w:eastAsia="ja-JP"/>
        </w:rPr>
        <w:t>Modeling the memory</w:t>
      </w:r>
      <w:r>
        <w:rPr>
          <w:lang w:val="en-US" w:eastAsia="ja-JP"/>
        </w:rPr>
        <w:t xml:space="preserve"> in C</w:t>
      </w:r>
    </w:p>
    <w:p w14:paraId="06C5C97B" w14:textId="6B9BA0D7" w:rsidR="00F313BE" w:rsidRDefault="00F313BE" w:rsidP="00F313BE">
      <w:pPr>
        <w:pStyle w:val="ListParagraph"/>
        <w:numPr>
          <w:ilvl w:val="0"/>
          <w:numId w:val="15"/>
        </w:numPr>
        <w:rPr>
          <w:lang w:val="en-US" w:eastAsia="ja-JP"/>
        </w:rPr>
      </w:pPr>
      <w:r w:rsidRPr="007C21C1">
        <w:rPr>
          <w:lang w:val="en-US" w:eastAsia="ja-JP"/>
        </w:rPr>
        <w:t>Modeling jumps</w:t>
      </w:r>
      <w:r>
        <w:rPr>
          <w:lang w:val="en-US" w:eastAsia="ja-JP"/>
        </w:rPr>
        <w:t xml:space="preserve"> and the pc counter etc. in C</w:t>
      </w:r>
    </w:p>
    <w:p w14:paraId="4C764FC4" w14:textId="19558943" w:rsidR="00B94D00" w:rsidRDefault="00B94D00" w:rsidP="00B94D00">
      <w:pPr>
        <w:rPr>
          <w:lang w:val="en-US" w:eastAsia="ja-JP"/>
        </w:rPr>
      </w:pPr>
    </w:p>
    <w:p w14:paraId="017F8BD0" w14:textId="3B1D6487" w:rsidR="00B94D00" w:rsidRDefault="00B94D00" w:rsidP="00B94D00">
      <w:pPr>
        <w:rPr>
          <w:lang w:val="en-US" w:eastAsia="ja-JP"/>
        </w:rPr>
      </w:pPr>
      <w:r>
        <w:rPr>
          <w:lang w:val="en-US" w:eastAsia="ja-JP"/>
        </w:rPr>
        <w:t>The visitor functions now disassembled and return generated c code, with labels that increment, and the main program stores the generated c code in an array. This ensures the order of the decompiled c is exactly like that of the disassembly.</w:t>
      </w:r>
    </w:p>
    <w:p w14:paraId="71A6613D" w14:textId="77777777" w:rsidR="00C76F62" w:rsidRPr="00B94D00" w:rsidRDefault="00C76F62" w:rsidP="00B94D00">
      <w:pPr>
        <w:rPr>
          <w:lang w:val="en-US" w:eastAsia="ja-JP"/>
        </w:rPr>
      </w:pPr>
    </w:p>
    <w:p w14:paraId="626440F8" w14:textId="16ED44F8" w:rsidR="00C76F62" w:rsidRDefault="00C76F62" w:rsidP="00C76F62">
      <w:pPr>
        <w:rPr>
          <w:lang w:val="en-US" w:eastAsia="ja-JP"/>
        </w:rPr>
      </w:pPr>
      <w:r>
        <w:rPr>
          <w:lang w:val="en-US" w:eastAsia="ja-JP"/>
        </w:rPr>
        <w:lastRenderedPageBreak/>
        <w:t>The main code is found in the decompile package, that was redesigned. Now the decompile folder has a EvmDissasemble.java class that contains all the methods needed for the previous iteration. The main code that displays the decompiled code and the previously implemented disassembly is found in the EvmDecompile.java class.</w:t>
      </w:r>
    </w:p>
    <w:p w14:paraId="6CCF212A" w14:textId="77777777" w:rsidR="00F313BE" w:rsidRPr="007C21C1" w:rsidRDefault="00F313BE" w:rsidP="00F313BE">
      <w:pPr>
        <w:rPr>
          <w:lang w:val="en-US" w:eastAsia="ja-JP"/>
        </w:rPr>
      </w:pPr>
    </w:p>
    <w:p w14:paraId="61382BE9" w14:textId="77777777" w:rsidR="00F313BE" w:rsidRDefault="00F313BE" w:rsidP="00F313BE">
      <w:pPr>
        <w:rPr>
          <w:lang w:val="en-US" w:eastAsia="ja-JP"/>
        </w:rPr>
      </w:pPr>
      <w:r>
        <w:rPr>
          <w:lang w:val="en-US" w:eastAsia="ja-JP"/>
        </w:rPr>
        <w:t>Since EVM and C have different compilers and syntax, this meant that invention of equivalent methods was needed. As aforementioned, there are no other EVM to C Decompilers, this meant that I was required to spend time on each opcode, develop an equivalent program in C for them, while also ensuring the rest of the code follows the same design and logic.</w:t>
      </w:r>
    </w:p>
    <w:p w14:paraId="42F979F6" w14:textId="77777777" w:rsidR="00F313BE" w:rsidRDefault="00F313BE" w:rsidP="00F313BE">
      <w:pPr>
        <w:rPr>
          <w:lang w:val="en-US" w:eastAsia="ja-JP"/>
        </w:rPr>
      </w:pPr>
    </w:p>
    <w:p w14:paraId="77C8B6EB" w14:textId="77777777" w:rsidR="00F313BE" w:rsidRDefault="00F313BE" w:rsidP="00F313BE">
      <w:pPr>
        <w:rPr>
          <w:lang w:val="en-US" w:eastAsia="ja-JP"/>
        </w:rPr>
      </w:pPr>
      <w:r>
        <w:rPr>
          <w:lang w:val="en-US" w:eastAsia="ja-JP"/>
        </w:rPr>
        <w:t>The program gives options to either input the EVM bytecode directly in terminal or read it in as a text file, The Outputs the code also gives an option to save as a c file, for ease of CProver testing, as Cprover requires you to enter the file you want to validate.</w:t>
      </w:r>
    </w:p>
    <w:p w14:paraId="663DDE5E" w14:textId="77777777" w:rsidR="0035487C" w:rsidRPr="0035487C" w:rsidRDefault="0035487C" w:rsidP="0035487C">
      <w:pPr>
        <w:rPr>
          <w:lang w:val="en-US" w:eastAsia="ja-JP"/>
        </w:rPr>
      </w:pPr>
    </w:p>
    <w:p w14:paraId="47C31EFE" w14:textId="15832456" w:rsidR="00C32C44" w:rsidRDefault="00DA11E6" w:rsidP="00DA11E6">
      <w:pPr>
        <w:pStyle w:val="Heading4"/>
        <w:jc w:val="both"/>
        <w:rPr>
          <w:rFonts w:ascii="Times New Roman" w:hAnsi="Times New Roman" w:cs="Times New Roman"/>
        </w:rPr>
      </w:pPr>
      <w:r w:rsidRPr="001B1A5B">
        <w:rPr>
          <w:rFonts w:ascii="Times New Roman" w:hAnsi="Times New Roman" w:cs="Times New Roman"/>
        </w:rPr>
        <w:t>4.</w:t>
      </w:r>
      <w:r>
        <w:rPr>
          <w:rFonts w:ascii="Times New Roman" w:hAnsi="Times New Roman" w:cs="Times New Roman"/>
        </w:rPr>
        <w:t>3</w:t>
      </w:r>
      <w:r w:rsidRPr="001B1A5B">
        <w:rPr>
          <w:rFonts w:ascii="Times New Roman" w:hAnsi="Times New Roman" w:cs="Times New Roman"/>
        </w:rPr>
        <w:t>.</w:t>
      </w:r>
      <w:r w:rsidR="0035487C">
        <w:rPr>
          <w:rFonts w:ascii="Times New Roman" w:hAnsi="Times New Roman" w:cs="Times New Roman"/>
        </w:rPr>
        <w:t>4</w:t>
      </w:r>
      <w:r w:rsidRPr="001B1A5B">
        <w:rPr>
          <w:rFonts w:ascii="Times New Roman" w:hAnsi="Times New Roman" w:cs="Times New Roman"/>
        </w:rPr>
        <w:t xml:space="preserve"> </w:t>
      </w:r>
      <w:r>
        <w:rPr>
          <w:rFonts w:ascii="Times New Roman" w:hAnsi="Times New Roman" w:cs="Times New Roman"/>
        </w:rPr>
        <w:t>Testing</w:t>
      </w:r>
      <w:r w:rsidRPr="001B1A5B">
        <w:rPr>
          <w:rFonts w:ascii="Times New Roman" w:hAnsi="Times New Roman" w:cs="Times New Roman"/>
        </w:rPr>
        <w:t xml:space="preserve"> </w:t>
      </w:r>
    </w:p>
    <w:p w14:paraId="6315BA3A" w14:textId="700EAD3A" w:rsidR="0028748E" w:rsidRDefault="0028748E" w:rsidP="0028748E">
      <w:pPr>
        <w:rPr>
          <w:lang w:val="en-US" w:eastAsia="ja-JP"/>
        </w:rPr>
      </w:pPr>
      <w:r>
        <w:rPr>
          <w:lang w:val="en-US" w:eastAsia="ja-JP"/>
        </w:rPr>
        <w:t>Testing was conducted during and after development.</w:t>
      </w:r>
      <w:r w:rsidR="00D278EC">
        <w:rPr>
          <w:lang w:val="en-US" w:eastAsia="ja-JP"/>
        </w:rPr>
        <w:t xml:space="preserve"> </w:t>
      </w:r>
      <w:r>
        <w:rPr>
          <w:lang w:val="en-US" w:eastAsia="ja-JP"/>
        </w:rPr>
        <w:t xml:space="preserve">Errors in the generated C code symbolize errors in the bytecode as each c code </w:t>
      </w:r>
      <w:r w:rsidR="00D278EC">
        <w:rPr>
          <w:lang w:val="en-US" w:eastAsia="ja-JP"/>
        </w:rPr>
        <w:t>that was implemented</w:t>
      </w:r>
      <w:r>
        <w:rPr>
          <w:lang w:val="en-US" w:eastAsia="ja-JP"/>
        </w:rPr>
        <w:t xml:space="preserve"> passed compiler tests </w:t>
      </w:r>
      <w:r w:rsidR="00D278EC">
        <w:rPr>
          <w:lang w:val="en-US" w:eastAsia="ja-JP"/>
        </w:rPr>
        <w:t>prior to them being added to the project.</w:t>
      </w:r>
    </w:p>
    <w:p w14:paraId="2AF42C09" w14:textId="744A27EA" w:rsidR="00D278EC" w:rsidRDefault="00D278EC" w:rsidP="0028748E">
      <w:pPr>
        <w:rPr>
          <w:lang w:val="en-US" w:eastAsia="ja-JP"/>
        </w:rPr>
      </w:pPr>
    </w:p>
    <w:p w14:paraId="5BEA2342" w14:textId="5FDC768B" w:rsidR="00D278EC" w:rsidRDefault="00D278EC" w:rsidP="0028748E">
      <w:pPr>
        <w:rPr>
          <w:lang w:val="en-US" w:eastAsia="ja-JP"/>
        </w:rPr>
      </w:pPr>
      <w:r>
        <w:rPr>
          <w:lang w:val="en-US" w:eastAsia="ja-JP"/>
        </w:rPr>
        <w:t>Therefore, if the C code does not run, that is due to the order of the byte code fails the generated c assert statements, that makes sure the stack is not empty, over fills and that ensures the gas used is never more than the gas limit. This successfully decompiles a large subset of the code, excluding opcodes that require out of scope development such as accessing accounts in the EVM. This is discussed in detail in the results section of the report.</w:t>
      </w:r>
    </w:p>
    <w:p w14:paraId="7A0C09B8" w14:textId="77777777" w:rsidR="00D278EC" w:rsidRPr="0028748E" w:rsidRDefault="00D278EC" w:rsidP="0028748E">
      <w:pPr>
        <w:rPr>
          <w:lang w:val="en-US" w:eastAsia="ja-JP"/>
        </w:rPr>
      </w:pPr>
    </w:p>
    <w:p w14:paraId="5972E983" w14:textId="1FEE8687" w:rsidR="0035487C" w:rsidRPr="0035487C" w:rsidRDefault="0035487C" w:rsidP="0035487C">
      <w:pPr>
        <w:pStyle w:val="Heading4"/>
        <w:jc w:val="both"/>
        <w:rPr>
          <w:rFonts w:ascii="Times New Roman" w:hAnsi="Times New Roman" w:cs="Times New Roman"/>
        </w:rPr>
      </w:pPr>
      <w:r w:rsidRPr="001B1A5B">
        <w:rPr>
          <w:rFonts w:ascii="Times New Roman" w:hAnsi="Times New Roman" w:cs="Times New Roman"/>
        </w:rPr>
        <w:t>4.3.</w:t>
      </w:r>
      <w:r>
        <w:rPr>
          <w:rFonts w:ascii="Times New Roman" w:hAnsi="Times New Roman" w:cs="Times New Roman"/>
        </w:rPr>
        <w:t>5</w:t>
      </w:r>
      <w:r w:rsidRPr="001B1A5B">
        <w:rPr>
          <w:rFonts w:ascii="Times New Roman" w:hAnsi="Times New Roman" w:cs="Times New Roman"/>
        </w:rPr>
        <w:t xml:space="preserve"> Evaluation </w:t>
      </w:r>
    </w:p>
    <w:p w14:paraId="451523EF" w14:textId="119A85E0" w:rsidR="000D3848" w:rsidRPr="000D3848" w:rsidRDefault="000D3848" w:rsidP="000D3848">
      <w:r>
        <w:t xml:space="preserve">Analysis of the tests conducted on the whole system was performed in order to deduce whether the results obtained matched the expected results. </w:t>
      </w:r>
      <w:r>
        <w:t>The solution was tested with both existing bytecode from real smart contracts (</w:t>
      </w:r>
      <w:r>
        <w:rPr>
          <w:rFonts w:ascii="Calibri" w:hAnsi="Calibri" w:cs="Calibri"/>
          <w:color w:val="000000"/>
          <w:sz w:val="27"/>
          <w:szCs w:val="27"/>
        </w:rPr>
        <w:t xml:space="preserve"> </w:t>
      </w:r>
      <w:r w:rsidRPr="000D3848">
        <w:t xml:space="preserve">a dataset of smart contracts was downloaded from </w:t>
      </w:r>
      <w:hyperlink r:id="rId20" w:tooltip="https://aphd.github.io/smart-corpus/" w:history="1">
        <w:r w:rsidRPr="000D3848">
          <w:t>https://aphd.github.io/smart-corpus/</w:t>
        </w:r>
      </w:hyperlink>
      <w:r>
        <w:t xml:space="preserve"> ) as well as individual byte codes (see test tables</w:t>
      </w:r>
      <w:r w:rsidR="00326BA9">
        <w:t xml:space="preserve"> for decompiled c </w:t>
      </w:r>
      <w:r>
        <w:t>)</w:t>
      </w:r>
    </w:p>
    <w:p w14:paraId="288DBB7E" w14:textId="77777777" w:rsidR="00D278EC" w:rsidRDefault="00D278EC" w:rsidP="00BE1CE0"/>
    <w:p w14:paraId="4A3FF5CF" w14:textId="77777777" w:rsidR="00D278EC" w:rsidRPr="001B1A5B" w:rsidRDefault="00D278EC" w:rsidP="00BE1CE0"/>
    <w:p w14:paraId="7DA640FE" w14:textId="35DC97B7" w:rsidR="00D85490" w:rsidRPr="001B1A5B" w:rsidRDefault="00D85490" w:rsidP="000F7764">
      <w:pPr>
        <w:pStyle w:val="Heading1"/>
        <w:jc w:val="both"/>
        <w:rPr>
          <w:rFonts w:cs="Times New Roman"/>
          <w:lang w:val="en-US" w:eastAsia="ja-JP"/>
        </w:rPr>
      </w:pPr>
      <w:bookmarkStart w:id="22" w:name="_Toc103605534"/>
      <w:r w:rsidRPr="001B1A5B">
        <w:rPr>
          <w:rFonts w:cs="Times New Roman"/>
        </w:rPr>
        <w:t>Chapter 5</w:t>
      </w:r>
      <w:bookmarkEnd w:id="22"/>
    </w:p>
    <w:p w14:paraId="6AFA2FAC" w14:textId="77777777" w:rsidR="00A82D60" w:rsidRPr="001B1A5B" w:rsidRDefault="00A82D60" w:rsidP="00800B5B">
      <w:pPr>
        <w:pStyle w:val="Heading2"/>
      </w:pPr>
      <w:bookmarkStart w:id="23" w:name="_Toc103605535"/>
      <w:r w:rsidRPr="001B1A5B">
        <w:t>Results</w:t>
      </w:r>
      <w:bookmarkEnd w:id="23"/>
    </w:p>
    <w:p w14:paraId="65866CF2" w14:textId="349E7F6A" w:rsidR="00AE014C" w:rsidRDefault="00AE014C" w:rsidP="00AE014C">
      <w:r>
        <w:t xml:space="preserve">Following from the methodology chapter, this section of the report </w:t>
      </w:r>
      <w:r w:rsidR="00B31481">
        <w:t>investigates</w:t>
      </w:r>
      <w:r>
        <w:t xml:space="preserve"> the developments made at each iteration, their respective results and analysis.</w:t>
      </w:r>
    </w:p>
    <w:p w14:paraId="3F8AC546" w14:textId="58FF19C6" w:rsidR="00FA41CC" w:rsidRDefault="00FA41CC" w:rsidP="00AE014C">
      <w:r>
        <w:rPr>
          <w:noProof/>
          <w:lang w:val="en-US" w:eastAsia="ja-JP"/>
        </w:rPr>
        <w:lastRenderedPageBreak/>
        <w:drawing>
          <wp:inline distT="0" distB="0" distL="0" distR="0" wp14:anchorId="4D8CB0F2" wp14:editId="296D22F6">
            <wp:extent cx="1618241" cy="2182586"/>
            <wp:effectExtent l="0" t="0" r="0" b="1905"/>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21"/>
                    <a:stretch>
                      <a:fillRect/>
                    </a:stretch>
                  </pic:blipFill>
                  <pic:spPr>
                    <a:xfrm>
                      <a:off x="0" y="0"/>
                      <a:ext cx="1633929" cy="2203744"/>
                    </a:xfrm>
                    <a:prstGeom prst="rect">
                      <a:avLst/>
                    </a:prstGeom>
                  </pic:spPr>
                </pic:pic>
              </a:graphicData>
            </a:graphic>
          </wp:inline>
        </w:drawing>
      </w:r>
    </w:p>
    <w:p w14:paraId="4F25CC51" w14:textId="77777777" w:rsidR="00AE014C" w:rsidRPr="00AE014C" w:rsidRDefault="00AE014C" w:rsidP="00AE014C">
      <w:pPr>
        <w:rPr>
          <w:lang w:val="en-US" w:eastAsia="ja-JP"/>
        </w:rPr>
      </w:pPr>
    </w:p>
    <w:p w14:paraId="0BB3F1C1" w14:textId="42B685E9" w:rsidR="00270EDB" w:rsidRDefault="00270EDB" w:rsidP="00270EDB">
      <w:pPr>
        <w:pStyle w:val="Heading4"/>
      </w:pPr>
      <w:r>
        <w:t>O</w:t>
      </w:r>
      <w:r w:rsidRPr="00326BA9">
        <w:t>utputs from analysis</w:t>
      </w:r>
    </w:p>
    <w:p w14:paraId="6F3C20DF" w14:textId="70C5F40F" w:rsidR="00B31481" w:rsidRDefault="00B31481" w:rsidP="00B31481">
      <w:pPr>
        <w:rPr>
          <w:lang w:val="en-US" w:eastAsia="ja-JP"/>
        </w:rPr>
      </w:pPr>
    </w:p>
    <w:p w14:paraId="114E34D6" w14:textId="5AC918E4" w:rsidR="00270EDB" w:rsidRDefault="00270EDB" w:rsidP="00270EDB">
      <w:pPr>
        <w:pStyle w:val="Heading4"/>
      </w:pPr>
      <w:r>
        <w:t>D</w:t>
      </w:r>
      <w:r w:rsidRPr="00326BA9">
        <w:t>esign</w:t>
      </w:r>
    </w:p>
    <w:p w14:paraId="6FCCCA74" w14:textId="77777777" w:rsidR="00B31481" w:rsidRPr="00B31481" w:rsidRDefault="00B31481" w:rsidP="00B31481">
      <w:pPr>
        <w:rPr>
          <w:lang w:val="en-US" w:eastAsia="ja-JP"/>
        </w:rPr>
      </w:pPr>
    </w:p>
    <w:p w14:paraId="004DA04E" w14:textId="1E7FA600" w:rsidR="00270EDB" w:rsidRDefault="00270EDB" w:rsidP="00270EDB">
      <w:pPr>
        <w:pStyle w:val="Heading4"/>
      </w:pPr>
      <w:r>
        <w:t>P</w:t>
      </w:r>
      <w:r w:rsidRPr="00326BA9">
        <w:t>rototypes</w:t>
      </w:r>
    </w:p>
    <w:p w14:paraId="22100A2B" w14:textId="77777777" w:rsidR="00B31481" w:rsidRPr="00B31481" w:rsidRDefault="00B31481" w:rsidP="00B31481">
      <w:pPr>
        <w:rPr>
          <w:lang w:val="en-US" w:eastAsia="ja-JP"/>
        </w:rPr>
      </w:pPr>
    </w:p>
    <w:p w14:paraId="3D0B8A68" w14:textId="5C62E7FD" w:rsidR="00270EDB" w:rsidRDefault="00270EDB" w:rsidP="00270EDB">
      <w:pPr>
        <w:pStyle w:val="Heading4"/>
      </w:pPr>
      <w:r>
        <w:t>E</w:t>
      </w:r>
      <w:r w:rsidRPr="00326BA9">
        <w:t>xperiment</w:t>
      </w:r>
    </w:p>
    <w:p w14:paraId="596AC2FB" w14:textId="77777777" w:rsidR="00B31481" w:rsidRPr="00B31481" w:rsidRDefault="00B31481" w:rsidP="00B31481">
      <w:pPr>
        <w:rPr>
          <w:lang w:val="en-US" w:eastAsia="ja-JP"/>
        </w:rPr>
      </w:pPr>
    </w:p>
    <w:p w14:paraId="1FC34B3D" w14:textId="0ACC2FE6" w:rsidR="00FA41CC" w:rsidRPr="00FA41CC" w:rsidRDefault="00270EDB" w:rsidP="00FA41CC">
      <w:pPr>
        <w:pStyle w:val="Heading4"/>
      </w:pPr>
      <w:r>
        <w:t>E</w:t>
      </w:r>
      <w:r w:rsidRPr="00326BA9">
        <w:t xml:space="preserve">valuation </w:t>
      </w:r>
    </w:p>
    <w:p w14:paraId="08B633C7" w14:textId="65FDADED" w:rsidR="00FA41CC" w:rsidRDefault="008A4FC1" w:rsidP="008A4FC1">
      <w:pPr>
        <w:rPr>
          <w:rFonts w:eastAsiaTheme="majorEastAsia"/>
          <w:color w:val="0C1227" w:themeColor="text2"/>
          <w:sz w:val="30"/>
        </w:rPr>
      </w:pPr>
      <w:r w:rsidRPr="008A4FC1">
        <w:rPr>
          <w:rFonts w:eastAsiaTheme="majorEastAsia"/>
          <w:color w:val="0C1227" w:themeColor="text2"/>
          <w:sz w:val="30"/>
        </w:rPr>
        <w:t>Reading and writing to files</w:t>
      </w:r>
    </w:p>
    <w:p w14:paraId="77C0C66A" w14:textId="4716547C" w:rsidR="008A4FC1" w:rsidRDefault="008A4FC1" w:rsidP="008A4FC1">
      <w:pPr>
        <w:rPr>
          <w:rFonts w:eastAsiaTheme="majorEastAsia"/>
        </w:rPr>
      </w:pPr>
      <w:r>
        <w:rPr>
          <w:rFonts w:eastAsiaTheme="majorEastAsia"/>
        </w:rPr>
        <w:t>The user has an option to read in a .txt file rather than typing/ pasting the byte code as an input. This was added to accommodate for the large bytecodes created for real contracts</w:t>
      </w:r>
      <w:r w:rsidR="000B41A9">
        <w:rPr>
          <w:rFonts w:eastAsiaTheme="majorEastAsia"/>
        </w:rPr>
        <w:t xml:space="preserve">. </w:t>
      </w:r>
    </w:p>
    <w:p w14:paraId="3F42B1D2" w14:textId="7A11059A" w:rsidR="008A4FC1" w:rsidRDefault="000B41A9" w:rsidP="008A4FC1">
      <w:pPr>
        <w:rPr>
          <w:lang w:val="en-US" w:eastAsia="ja-JP"/>
        </w:rPr>
      </w:pPr>
      <w:r>
        <w:rPr>
          <w:rFonts w:eastAsiaTheme="majorEastAsia"/>
        </w:rPr>
        <w:t>This was implemented with a Scanner and is surrounded with a try -catch statement in the case of the user entering the wrong text file name. This feature in in the EvmDecompile.java class where all methods related to displaying the decompiled code is stored.</w:t>
      </w:r>
    </w:p>
    <w:p w14:paraId="2EC7EE86" w14:textId="49059A30" w:rsidR="000B41A9" w:rsidRDefault="000B41A9" w:rsidP="008A4FC1">
      <w:pPr>
        <w:rPr>
          <w:lang w:val="en-US" w:eastAsia="ja-JP"/>
        </w:rPr>
      </w:pPr>
      <w:r>
        <w:rPr>
          <w:noProof/>
          <w:lang w:val="en-US" w:eastAsia="ja-JP"/>
        </w:rPr>
        <w:drawing>
          <wp:inline distT="0" distB="0" distL="0" distR="0" wp14:anchorId="76F90F1B" wp14:editId="42BC68EB">
            <wp:extent cx="4114800" cy="1918818"/>
            <wp:effectExtent l="0" t="0" r="0" b="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22"/>
                    <a:stretch>
                      <a:fillRect/>
                    </a:stretch>
                  </pic:blipFill>
                  <pic:spPr>
                    <a:xfrm>
                      <a:off x="0" y="0"/>
                      <a:ext cx="4316701" cy="2012969"/>
                    </a:xfrm>
                    <a:prstGeom prst="rect">
                      <a:avLst/>
                    </a:prstGeom>
                  </pic:spPr>
                </pic:pic>
              </a:graphicData>
            </a:graphic>
          </wp:inline>
        </w:drawing>
      </w:r>
    </w:p>
    <w:p w14:paraId="764908ED" w14:textId="546104BD" w:rsidR="000B41A9" w:rsidRDefault="000B41A9" w:rsidP="008A4FC1">
      <w:pPr>
        <w:rPr>
          <w:lang w:val="en-US" w:eastAsia="ja-JP"/>
        </w:rPr>
      </w:pPr>
      <w:r>
        <w:rPr>
          <w:lang w:val="en-US" w:eastAsia="ja-JP"/>
        </w:rPr>
        <w:t>The save file feature allows for saving to a .c file, since if real smart contracts are decompiled, they can be hundreds of lines of c that are generated, which is easier to manage in a .c file. Furthermore, CProver reads in .c files, so this feature is mainly to allow for CProver testing.</w:t>
      </w:r>
    </w:p>
    <w:p w14:paraId="6EDDB6C1" w14:textId="0F4AECCC" w:rsidR="000B41A9" w:rsidRPr="008A4FC1" w:rsidRDefault="00FA41CC" w:rsidP="008A4FC1">
      <w:pPr>
        <w:rPr>
          <w:lang w:val="en-US" w:eastAsia="ja-JP"/>
        </w:rPr>
      </w:pPr>
      <w:r>
        <w:rPr>
          <w:noProof/>
          <w:lang w:val="en-US" w:eastAsia="ja-JP"/>
        </w:rPr>
        <w:drawing>
          <wp:inline distT="0" distB="0" distL="0" distR="0" wp14:anchorId="486B172A" wp14:editId="6AE5BE8E">
            <wp:extent cx="2960915" cy="1120112"/>
            <wp:effectExtent l="0" t="0" r="0" b="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23"/>
                    <a:stretch>
                      <a:fillRect/>
                    </a:stretch>
                  </pic:blipFill>
                  <pic:spPr>
                    <a:xfrm>
                      <a:off x="0" y="0"/>
                      <a:ext cx="2997342" cy="1133892"/>
                    </a:xfrm>
                    <a:prstGeom prst="rect">
                      <a:avLst/>
                    </a:prstGeom>
                  </pic:spPr>
                </pic:pic>
              </a:graphicData>
            </a:graphic>
          </wp:inline>
        </w:drawing>
      </w:r>
    </w:p>
    <w:p w14:paraId="16843D52" w14:textId="41CFADCD" w:rsidR="008A4FC1" w:rsidRDefault="008A4FC1" w:rsidP="008A4FC1">
      <w:pPr>
        <w:rPr>
          <w:rFonts w:eastAsiaTheme="majorEastAsia"/>
          <w:color w:val="0C1227" w:themeColor="text2"/>
          <w:sz w:val="30"/>
        </w:rPr>
      </w:pPr>
      <w:r>
        <w:rPr>
          <w:rFonts w:eastAsiaTheme="majorEastAsia"/>
          <w:color w:val="0C1227" w:themeColor="text2"/>
          <w:sz w:val="30"/>
        </w:rPr>
        <w:lastRenderedPageBreak/>
        <w:t>Analysable</w:t>
      </w:r>
      <w:r w:rsidRPr="00F50409">
        <w:rPr>
          <w:rFonts w:eastAsiaTheme="majorEastAsia"/>
          <w:color w:val="0C1227" w:themeColor="text2"/>
          <w:sz w:val="30"/>
        </w:rPr>
        <w:t xml:space="preserve"> </w:t>
      </w:r>
      <w:r>
        <w:rPr>
          <w:rFonts w:eastAsiaTheme="majorEastAsia"/>
          <w:color w:val="0C1227" w:themeColor="text2"/>
          <w:sz w:val="30"/>
        </w:rPr>
        <w:t xml:space="preserve">vs executable </w:t>
      </w:r>
      <w:r w:rsidRPr="00F50409">
        <w:rPr>
          <w:rFonts w:eastAsiaTheme="majorEastAsia"/>
          <w:color w:val="0C1227" w:themeColor="text2"/>
          <w:sz w:val="30"/>
        </w:rPr>
        <w:t xml:space="preserve"> </w:t>
      </w:r>
      <w:r>
        <w:rPr>
          <w:rFonts w:eastAsiaTheme="majorEastAsia"/>
          <w:color w:val="0C1227" w:themeColor="text2"/>
          <w:sz w:val="30"/>
        </w:rPr>
        <w:t>C code</w:t>
      </w:r>
    </w:p>
    <w:p w14:paraId="5AEECD9E" w14:textId="32829E8E" w:rsidR="009B247F" w:rsidRDefault="004F594C" w:rsidP="008A4FC1">
      <w:pPr>
        <w:rPr>
          <w:rFonts w:eastAsiaTheme="majorEastAsia"/>
        </w:rPr>
      </w:pPr>
      <w:r>
        <w:rPr>
          <w:rFonts w:eastAsiaTheme="majorEastAsia"/>
        </w:rPr>
        <w:t xml:space="preserve">Once the user inputs their bytecode, they are prompted on whether they want to generate  Executable C code or Analysable C. The difference between the two is that one supports </w:t>
      </w:r>
      <w:r w:rsidR="003B1EA5">
        <w:rPr>
          <w:rFonts w:eastAsiaTheme="majorEastAsia"/>
        </w:rPr>
        <w:t>128-bit values, which is the main reason this c code cannot be compiled normally in c, since some push values are too large. Cprover supports 128-bit values so the c programs will compile when my clients want to look at the analysable code. The executable option is best for when the stack stores smaller values, such as Push 1-10.</w:t>
      </w:r>
    </w:p>
    <w:p w14:paraId="351E2475" w14:textId="77777777" w:rsidR="003B1EA5" w:rsidRDefault="003B1EA5" w:rsidP="008A4FC1">
      <w:pPr>
        <w:rPr>
          <w:rFonts w:eastAsiaTheme="majorEastAsia"/>
        </w:rPr>
      </w:pPr>
    </w:p>
    <w:p w14:paraId="18C0E414" w14:textId="496F7C27" w:rsidR="003B1EA5" w:rsidRDefault="003B1EA5" w:rsidP="008A4FC1">
      <w:pPr>
        <w:rPr>
          <w:rFonts w:eastAsiaTheme="majorEastAsia"/>
        </w:rPr>
      </w:pPr>
      <w:r>
        <w:rPr>
          <w:rFonts w:eastAsiaTheme="majorEastAsia"/>
        </w:rPr>
        <w:t>Terminal:</w:t>
      </w:r>
    </w:p>
    <w:p w14:paraId="499C916F" w14:textId="60696170" w:rsidR="008A4FC1" w:rsidRDefault="004F594C" w:rsidP="008A4FC1">
      <w:pPr>
        <w:rPr>
          <w:lang w:val="en-US" w:eastAsia="ja-JP"/>
        </w:rPr>
      </w:pPr>
      <w:r>
        <w:rPr>
          <w:noProof/>
          <w:lang w:val="en-US" w:eastAsia="ja-JP"/>
        </w:rPr>
        <w:drawing>
          <wp:inline distT="0" distB="0" distL="0" distR="0" wp14:anchorId="42E8E6E8" wp14:editId="49FE74B2">
            <wp:extent cx="3766185" cy="2309700"/>
            <wp:effectExtent l="0" t="0" r="5715" b="1905"/>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24"/>
                    <a:stretch>
                      <a:fillRect/>
                    </a:stretch>
                  </pic:blipFill>
                  <pic:spPr>
                    <a:xfrm>
                      <a:off x="0" y="0"/>
                      <a:ext cx="3796864" cy="2328515"/>
                    </a:xfrm>
                    <a:prstGeom prst="rect">
                      <a:avLst/>
                    </a:prstGeom>
                  </pic:spPr>
                </pic:pic>
              </a:graphicData>
            </a:graphic>
          </wp:inline>
        </w:drawing>
      </w:r>
    </w:p>
    <w:p w14:paraId="7A2951AA" w14:textId="58098B8B" w:rsidR="004F594C" w:rsidRDefault="004F594C" w:rsidP="008A4FC1">
      <w:pPr>
        <w:rPr>
          <w:lang w:val="en-US" w:eastAsia="ja-JP"/>
        </w:rPr>
      </w:pPr>
    </w:p>
    <w:p w14:paraId="013B4B29" w14:textId="5ABF1A71" w:rsidR="009B247F" w:rsidRDefault="009B247F" w:rsidP="008A4FC1">
      <w:pPr>
        <w:rPr>
          <w:lang w:val="en-US" w:eastAsia="ja-JP"/>
        </w:rPr>
      </w:pPr>
    </w:p>
    <w:p w14:paraId="706643E1" w14:textId="77777777" w:rsidR="009B247F" w:rsidRDefault="009B247F" w:rsidP="008A4FC1">
      <w:pPr>
        <w:rPr>
          <w:lang w:val="en-US" w:eastAsia="ja-JP"/>
        </w:rPr>
      </w:pPr>
    </w:p>
    <w:p w14:paraId="2F0DE2C0" w14:textId="12276A4A" w:rsidR="003B1EA5" w:rsidRDefault="003B1EA5" w:rsidP="008A4FC1">
      <w:pPr>
        <w:rPr>
          <w:lang w:val="en-US" w:eastAsia="ja-JP"/>
        </w:rPr>
      </w:pPr>
      <w:r>
        <w:rPr>
          <w:lang w:val="en-US" w:eastAsia="ja-JP"/>
        </w:rPr>
        <w:t>Difference in the Generated C:</w:t>
      </w:r>
    </w:p>
    <w:tbl>
      <w:tblPr>
        <w:tblStyle w:val="TableGrid"/>
        <w:tblW w:w="0" w:type="auto"/>
        <w:tblLook w:val="04A0" w:firstRow="1" w:lastRow="0" w:firstColumn="1" w:lastColumn="0" w:noHBand="0" w:noVBand="1"/>
      </w:tblPr>
      <w:tblGrid>
        <w:gridCol w:w="4530"/>
        <w:gridCol w:w="4531"/>
      </w:tblGrid>
      <w:tr w:rsidR="004F594C" w14:paraId="176B202A" w14:textId="77777777" w:rsidTr="004F594C">
        <w:tc>
          <w:tcPr>
            <w:tcW w:w="4535" w:type="dxa"/>
          </w:tcPr>
          <w:p w14:paraId="714DF2BA" w14:textId="660B514F" w:rsidR="004F594C" w:rsidRDefault="004F594C" w:rsidP="008A4FC1">
            <w:pPr>
              <w:rPr>
                <w:lang w:val="en-US" w:eastAsia="ja-JP"/>
              </w:rPr>
            </w:pPr>
            <w:r>
              <w:rPr>
                <w:lang w:val="en-US" w:eastAsia="ja-JP"/>
              </w:rPr>
              <w:t xml:space="preserve">Analysable </w:t>
            </w:r>
          </w:p>
        </w:tc>
        <w:tc>
          <w:tcPr>
            <w:tcW w:w="4536" w:type="dxa"/>
          </w:tcPr>
          <w:p w14:paraId="5665B8B0" w14:textId="767F6D6E" w:rsidR="004F594C" w:rsidRDefault="004F594C" w:rsidP="008A4FC1">
            <w:pPr>
              <w:rPr>
                <w:lang w:val="en-US" w:eastAsia="ja-JP"/>
              </w:rPr>
            </w:pPr>
            <w:r>
              <w:rPr>
                <w:lang w:val="en-US" w:eastAsia="ja-JP"/>
              </w:rPr>
              <w:t>Executable</w:t>
            </w:r>
          </w:p>
        </w:tc>
      </w:tr>
      <w:tr w:rsidR="004F594C" w14:paraId="6569336B" w14:textId="77777777" w:rsidTr="004F594C">
        <w:tc>
          <w:tcPr>
            <w:tcW w:w="4535" w:type="dxa"/>
          </w:tcPr>
          <w:p w14:paraId="675CEB7F" w14:textId="77777777" w:rsidR="004F594C" w:rsidRDefault="004F594C" w:rsidP="004F594C">
            <w:pPr>
              <w:shd w:val="clear" w:color="auto" w:fill="27273A"/>
              <w:spacing w:line="270" w:lineRule="atLeast"/>
              <w:rPr>
                <w:rFonts w:ascii="Menlo" w:hAnsi="Menlo" w:cs="Menlo"/>
                <w:color w:val="FCF6FF"/>
                <w:sz w:val="18"/>
                <w:szCs w:val="18"/>
              </w:rPr>
            </w:pPr>
          </w:p>
          <w:p w14:paraId="4852C079" w14:textId="64164EA7" w:rsidR="004F594C" w:rsidRDefault="004F594C" w:rsidP="004F594C">
            <w:pPr>
              <w:shd w:val="clear" w:color="auto" w:fill="27273A"/>
              <w:spacing w:line="270" w:lineRule="atLeast"/>
              <w:rPr>
                <w:rFonts w:ascii="Menlo" w:hAnsi="Menlo" w:cs="Menlo"/>
                <w:color w:val="FCF6FF"/>
                <w:sz w:val="18"/>
                <w:szCs w:val="18"/>
              </w:rPr>
            </w:pPr>
            <w:r>
              <w:rPr>
                <w:rFonts w:ascii="Menlo" w:hAnsi="Menlo" w:cs="Menlo"/>
                <w:color w:val="E752A1"/>
                <w:sz w:val="18"/>
                <w:szCs w:val="18"/>
              </w:rPr>
              <w:t>typedef</w:t>
            </w:r>
            <w:r>
              <w:rPr>
                <w:rFonts w:ascii="Menlo" w:hAnsi="Menlo" w:cs="Menlo"/>
                <w:color w:val="FCF6FF"/>
                <w:sz w:val="18"/>
                <w:szCs w:val="18"/>
              </w:rPr>
              <w:t xml:space="preserve"> </w:t>
            </w:r>
            <w:r>
              <w:rPr>
                <w:rFonts w:ascii="Menlo" w:hAnsi="Menlo" w:cs="Menlo"/>
                <w:color w:val="97EE91"/>
                <w:sz w:val="18"/>
                <w:szCs w:val="18"/>
              </w:rPr>
              <w:t>int128_t</w:t>
            </w:r>
            <w:r>
              <w:rPr>
                <w:rFonts w:ascii="Menlo" w:hAnsi="Menlo" w:cs="Menlo"/>
                <w:color w:val="FCF6FF"/>
                <w:sz w:val="18"/>
                <w:szCs w:val="18"/>
              </w:rPr>
              <w:t xml:space="preserve"> </w:t>
            </w:r>
            <w:r>
              <w:rPr>
                <w:rFonts w:ascii="Menlo" w:hAnsi="Menlo" w:cs="Menlo"/>
                <w:color w:val="F36F98"/>
                <w:sz w:val="18"/>
                <w:szCs w:val="18"/>
                <w:u w:val="single"/>
              </w:rPr>
              <w:t>var</w:t>
            </w:r>
            <w:r>
              <w:rPr>
                <w:rFonts w:ascii="Menlo" w:hAnsi="Menlo" w:cs="Menlo"/>
                <w:color w:val="FBD3E1"/>
                <w:sz w:val="18"/>
                <w:szCs w:val="18"/>
              </w:rPr>
              <w:t>;</w:t>
            </w:r>
          </w:p>
          <w:p w14:paraId="29AEC863" w14:textId="77777777" w:rsidR="004F594C" w:rsidRDefault="004F594C" w:rsidP="004F594C">
            <w:pPr>
              <w:shd w:val="clear" w:color="auto" w:fill="27273A"/>
              <w:spacing w:line="270" w:lineRule="atLeast"/>
              <w:rPr>
                <w:rFonts w:ascii="Menlo" w:hAnsi="Menlo" w:cs="Menlo"/>
                <w:color w:val="FCF6FF"/>
                <w:sz w:val="18"/>
                <w:szCs w:val="18"/>
              </w:rPr>
            </w:pPr>
            <w:r>
              <w:rPr>
                <w:rFonts w:ascii="Menlo" w:hAnsi="Menlo" w:cs="Menlo"/>
                <w:color w:val="E752A1"/>
                <w:sz w:val="18"/>
                <w:szCs w:val="18"/>
              </w:rPr>
              <w:t>typedef</w:t>
            </w:r>
            <w:r>
              <w:rPr>
                <w:rFonts w:ascii="Menlo" w:hAnsi="Menlo" w:cs="Menlo"/>
                <w:color w:val="FCF6FF"/>
                <w:sz w:val="18"/>
                <w:szCs w:val="18"/>
              </w:rPr>
              <w:t xml:space="preserve"> </w:t>
            </w:r>
            <w:r>
              <w:rPr>
                <w:rFonts w:ascii="Menlo" w:hAnsi="Menlo" w:cs="Menlo"/>
                <w:color w:val="97EE91"/>
                <w:sz w:val="18"/>
                <w:szCs w:val="18"/>
              </w:rPr>
              <w:t>int128_t</w:t>
            </w:r>
            <w:r>
              <w:rPr>
                <w:rFonts w:ascii="Menlo" w:hAnsi="Menlo" w:cs="Menlo"/>
                <w:color w:val="FCF6FF"/>
                <w:sz w:val="18"/>
                <w:szCs w:val="18"/>
              </w:rPr>
              <w:t xml:space="preserve"> </w:t>
            </w:r>
            <w:proofErr w:type="spellStart"/>
            <w:r>
              <w:rPr>
                <w:rFonts w:ascii="Menlo" w:hAnsi="Menlo" w:cs="Menlo"/>
                <w:color w:val="F36F98"/>
                <w:sz w:val="18"/>
                <w:szCs w:val="18"/>
                <w:u w:val="single"/>
              </w:rPr>
              <w:t>uvar</w:t>
            </w:r>
            <w:proofErr w:type="spellEnd"/>
            <w:r>
              <w:rPr>
                <w:rFonts w:ascii="Menlo" w:hAnsi="Menlo" w:cs="Menlo"/>
                <w:color w:val="FBD3E1"/>
                <w:sz w:val="18"/>
                <w:szCs w:val="18"/>
              </w:rPr>
              <w:t>;</w:t>
            </w:r>
          </w:p>
          <w:p w14:paraId="03BDB823" w14:textId="77777777" w:rsidR="004F594C" w:rsidRDefault="004F594C" w:rsidP="004F594C">
            <w:pPr>
              <w:shd w:val="clear" w:color="auto" w:fill="27273A"/>
              <w:spacing w:line="270" w:lineRule="atLeast"/>
              <w:rPr>
                <w:lang w:val="en-US" w:eastAsia="ja-JP"/>
              </w:rPr>
            </w:pPr>
          </w:p>
        </w:tc>
        <w:tc>
          <w:tcPr>
            <w:tcW w:w="4536" w:type="dxa"/>
          </w:tcPr>
          <w:p w14:paraId="59A2E3B6" w14:textId="77777777" w:rsidR="004F594C" w:rsidRDefault="004F594C" w:rsidP="004F594C">
            <w:pPr>
              <w:shd w:val="clear" w:color="auto" w:fill="27273A"/>
              <w:spacing w:line="270" w:lineRule="atLeast"/>
              <w:rPr>
                <w:rFonts w:ascii="Menlo" w:hAnsi="Menlo" w:cs="Menlo"/>
                <w:color w:val="E752A1"/>
                <w:sz w:val="18"/>
                <w:szCs w:val="18"/>
              </w:rPr>
            </w:pPr>
          </w:p>
          <w:p w14:paraId="5D502FA1" w14:textId="6F2205A2" w:rsidR="004F594C" w:rsidRDefault="004F594C" w:rsidP="004F594C">
            <w:pPr>
              <w:shd w:val="clear" w:color="auto" w:fill="27273A"/>
              <w:spacing w:line="270" w:lineRule="atLeast"/>
              <w:rPr>
                <w:rFonts w:ascii="Menlo" w:hAnsi="Menlo" w:cs="Menlo"/>
                <w:color w:val="FCF6FF"/>
                <w:sz w:val="18"/>
                <w:szCs w:val="18"/>
              </w:rPr>
            </w:pPr>
            <w:r>
              <w:rPr>
                <w:rFonts w:ascii="Menlo" w:hAnsi="Menlo" w:cs="Menlo"/>
                <w:color w:val="E752A1"/>
                <w:sz w:val="18"/>
                <w:szCs w:val="18"/>
              </w:rPr>
              <w:t>typedef</w:t>
            </w:r>
            <w:r>
              <w:rPr>
                <w:rFonts w:ascii="Menlo" w:hAnsi="Menlo" w:cs="Menlo"/>
                <w:color w:val="FCF6FF"/>
                <w:sz w:val="18"/>
                <w:szCs w:val="18"/>
              </w:rPr>
              <w:t xml:space="preserve"> </w:t>
            </w:r>
            <w:r>
              <w:rPr>
                <w:rFonts w:ascii="Menlo" w:hAnsi="Menlo" w:cs="Menlo"/>
                <w:color w:val="F36F98"/>
                <w:sz w:val="18"/>
                <w:szCs w:val="18"/>
                <w:u w:val="single"/>
              </w:rPr>
              <w:t>int64_t</w:t>
            </w:r>
            <w:r>
              <w:rPr>
                <w:rFonts w:ascii="Menlo" w:hAnsi="Menlo" w:cs="Menlo"/>
                <w:color w:val="FCF6FF"/>
                <w:sz w:val="18"/>
                <w:szCs w:val="18"/>
              </w:rPr>
              <w:t xml:space="preserve"> </w:t>
            </w:r>
            <w:r>
              <w:rPr>
                <w:rFonts w:ascii="Menlo" w:hAnsi="Menlo" w:cs="Menlo"/>
                <w:color w:val="F36F98"/>
                <w:sz w:val="18"/>
                <w:szCs w:val="18"/>
                <w:u w:val="single"/>
              </w:rPr>
              <w:t>var</w:t>
            </w:r>
            <w:r>
              <w:rPr>
                <w:rFonts w:ascii="Menlo" w:hAnsi="Menlo" w:cs="Menlo"/>
                <w:color w:val="FBD3E1"/>
                <w:sz w:val="18"/>
                <w:szCs w:val="18"/>
              </w:rPr>
              <w:t>;</w:t>
            </w:r>
          </w:p>
          <w:p w14:paraId="684017BE" w14:textId="5906A7D0" w:rsidR="004F594C" w:rsidRDefault="004F594C" w:rsidP="004F594C">
            <w:pPr>
              <w:shd w:val="clear" w:color="auto" w:fill="27273A"/>
              <w:spacing w:line="270" w:lineRule="atLeast"/>
              <w:rPr>
                <w:rFonts w:ascii="Menlo" w:hAnsi="Menlo" w:cs="Menlo"/>
                <w:color w:val="FBD3E1"/>
                <w:sz w:val="18"/>
                <w:szCs w:val="18"/>
              </w:rPr>
            </w:pPr>
            <w:r>
              <w:rPr>
                <w:rFonts w:ascii="Menlo" w:hAnsi="Menlo" w:cs="Menlo"/>
                <w:color w:val="E752A1"/>
                <w:sz w:val="18"/>
                <w:szCs w:val="18"/>
              </w:rPr>
              <w:t>typedef</w:t>
            </w:r>
            <w:r>
              <w:rPr>
                <w:rFonts w:ascii="Menlo" w:hAnsi="Menlo" w:cs="Menlo"/>
                <w:color w:val="FCF6FF"/>
                <w:sz w:val="18"/>
                <w:szCs w:val="18"/>
              </w:rPr>
              <w:t xml:space="preserve"> </w:t>
            </w:r>
            <w:r>
              <w:rPr>
                <w:rFonts w:ascii="Menlo" w:hAnsi="Menlo" w:cs="Menlo"/>
                <w:color w:val="F36F98"/>
                <w:sz w:val="18"/>
                <w:szCs w:val="18"/>
                <w:u w:val="single"/>
              </w:rPr>
              <w:t>uint64_t</w:t>
            </w:r>
            <w:r>
              <w:rPr>
                <w:rFonts w:ascii="Menlo" w:hAnsi="Menlo" w:cs="Menlo"/>
                <w:color w:val="FCF6FF"/>
                <w:sz w:val="18"/>
                <w:szCs w:val="18"/>
              </w:rPr>
              <w:t xml:space="preserve"> </w:t>
            </w:r>
            <w:proofErr w:type="spellStart"/>
            <w:r>
              <w:rPr>
                <w:rFonts w:ascii="Menlo" w:hAnsi="Menlo" w:cs="Menlo"/>
                <w:color w:val="F36F98"/>
                <w:sz w:val="18"/>
                <w:szCs w:val="18"/>
                <w:u w:val="single"/>
              </w:rPr>
              <w:t>uvar</w:t>
            </w:r>
            <w:proofErr w:type="spellEnd"/>
            <w:r>
              <w:rPr>
                <w:rFonts w:ascii="Menlo" w:hAnsi="Menlo" w:cs="Menlo"/>
                <w:color w:val="FBD3E1"/>
                <w:sz w:val="18"/>
                <w:szCs w:val="18"/>
              </w:rPr>
              <w:t>;</w:t>
            </w:r>
          </w:p>
          <w:p w14:paraId="6F60C993" w14:textId="77777777" w:rsidR="004F594C" w:rsidRDefault="004F594C" w:rsidP="004F594C">
            <w:pPr>
              <w:shd w:val="clear" w:color="auto" w:fill="27273A"/>
              <w:spacing w:line="270" w:lineRule="atLeast"/>
              <w:rPr>
                <w:rFonts w:ascii="Menlo" w:hAnsi="Menlo" w:cs="Menlo"/>
                <w:color w:val="FCF6FF"/>
                <w:sz w:val="18"/>
                <w:szCs w:val="18"/>
              </w:rPr>
            </w:pPr>
          </w:p>
          <w:p w14:paraId="204DD821" w14:textId="77777777" w:rsidR="004F594C" w:rsidRDefault="004F594C" w:rsidP="008A4FC1">
            <w:pPr>
              <w:rPr>
                <w:lang w:val="en-US" w:eastAsia="ja-JP"/>
              </w:rPr>
            </w:pPr>
          </w:p>
        </w:tc>
      </w:tr>
    </w:tbl>
    <w:p w14:paraId="0992CF5B" w14:textId="77777777" w:rsidR="004F594C" w:rsidRPr="008A4FC1" w:rsidRDefault="004F594C" w:rsidP="008A4FC1">
      <w:pPr>
        <w:rPr>
          <w:lang w:val="en-US" w:eastAsia="ja-JP"/>
        </w:rPr>
      </w:pPr>
    </w:p>
    <w:p w14:paraId="3F0DD959" w14:textId="77777777" w:rsidR="009B247F" w:rsidRDefault="009B247F" w:rsidP="009B247F">
      <w:pPr>
        <w:keepNext/>
      </w:pPr>
      <w:r>
        <w:rPr>
          <w:noProof/>
        </w:rPr>
        <w:drawing>
          <wp:inline distT="0" distB="0" distL="0" distR="0" wp14:anchorId="26688D0F" wp14:editId="13F84388">
            <wp:extent cx="5752991" cy="1123200"/>
            <wp:effectExtent l="0" t="0" r="635" b="0"/>
            <wp:docPr id="490" name="Picture 49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text, application, Teams&#10;&#10;Description automatically generated"/>
                    <pic:cNvPicPr/>
                  </pic:nvPicPr>
                  <pic:blipFill>
                    <a:blip r:embed="rId25"/>
                    <a:stretch>
                      <a:fillRect/>
                    </a:stretch>
                  </pic:blipFill>
                  <pic:spPr>
                    <a:xfrm>
                      <a:off x="0" y="0"/>
                      <a:ext cx="5752991" cy="1123200"/>
                    </a:xfrm>
                    <a:prstGeom prst="rect">
                      <a:avLst/>
                    </a:prstGeom>
                  </pic:spPr>
                </pic:pic>
              </a:graphicData>
            </a:graphic>
          </wp:inline>
        </w:drawing>
      </w:r>
    </w:p>
    <w:p w14:paraId="760E8CAA" w14:textId="31BF4858" w:rsidR="00F50409" w:rsidRDefault="009B247F" w:rsidP="009B247F">
      <w:pPr>
        <w:pStyle w:val="Caption"/>
        <w:rPr>
          <w:lang w:val="en-US" w:eastAsia="ja-JP"/>
        </w:rPr>
      </w:pPr>
      <w:r>
        <w:t xml:space="preserve">Figure </w:t>
      </w:r>
      <w:r>
        <w:fldChar w:fldCharType="begin"/>
      </w:r>
      <w:r>
        <w:instrText xml:space="preserve"> SEQ Figure \* ARABIC </w:instrText>
      </w:r>
      <w:r>
        <w:fldChar w:fldCharType="separate"/>
      </w:r>
      <w:r>
        <w:rPr>
          <w:noProof/>
        </w:rPr>
        <w:t>1</w:t>
      </w:r>
      <w:r>
        <w:fldChar w:fldCharType="end"/>
      </w:r>
      <w:r>
        <w:t>Example of large number in A normal C compiler , where int_64 == var</w:t>
      </w:r>
    </w:p>
    <w:p w14:paraId="22680E3C" w14:textId="4EE92C51" w:rsidR="00625CE6" w:rsidRDefault="00F50409" w:rsidP="00F50409">
      <w:pPr>
        <w:rPr>
          <w:lang w:val="en-US" w:eastAsia="ja-JP"/>
        </w:rPr>
      </w:pPr>
      <w:r w:rsidRPr="00F50409">
        <w:rPr>
          <w:rFonts w:eastAsiaTheme="majorEastAsia"/>
          <w:color w:val="0C1227" w:themeColor="text2"/>
          <w:sz w:val="30"/>
        </w:rPr>
        <w:t>Label and Variable name generation</w:t>
      </w:r>
    </w:p>
    <w:p w14:paraId="6255FAFD" w14:textId="77777777" w:rsidR="00F50409" w:rsidRPr="00F50409" w:rsidRDefault="00F50409" w:rsidP="00F50409">
      <w:pPr>
        <w:rPr>
          <w:lang w:val="en-US" w:eastAsia="ja-JP"/>
        </w:rPr>
      </w:pPr>
    </w:p>
    <w:p w14:paraId="1941A205" w14:textId="359CA2D5" w:rsidR="00625CE6" w:rsidRDefault="00625CE6" w:rsidP="000F7764">
      <w:pPr>
        <w:jc w:val="both"/>
      </w:pPr>
      <w:r>
        <w:t>I added a feature that allowed label</w:t>
      </w:r>
      <w:r w:rsidR="005455CE">
        <w:t>_</w:t>
      </w:r>
      <w:r>
        <w:t xml:space="preserve"> and </w:t>
      </w:r>
      <w:r w:rsidR="005455CE">
        <w:t xml:space="preserve">tmp </w:t>
      </w:r>
      <w:r>
        <w:t>variable names to be unique, by appending a number that incremented per opcode for the label, and a local variable that was updated for the tmp variable numbers.</w:t>
      </w:r>
    </w:p>
    <w:p w14:paraId="53753DB8" w14:textId="6DFE52BF" w:rsidR="00625CE6" w:rsidRDefault="00625CE6" w:rsidP="000F7764">
      <w:pPr>
        <w:jc w:val="both"/>
      </w:pPr>
    </w:p>
    <w:p w14:paraId="0C457DA3" w14:textId="49EC49FD" w:rsidR="00625CE6" w:rsidRDefault="00625CE6" w:rsidP="000F7764">
      <w:pPr>
        <w:jc w:val="both"/>
      </w:pPr>
      <w:r>
        <w:t>As shown by the c code snippet bellow</w:t>
      </w:r>
      <w:r w:rsidR="000177BF">
        <w:t xml:space="preserve"> (This is an OUTPUT of my software, an example of the decompiled code) </w:t>
      </w:r>
      <w:r>
        <w:t>, the labels and variables generated are never the same:</w:t>
      </w:r>
    </w:p>
    <w:p w14:paraId="5B36D5B1" w14:textId="77777777" w:rsidR="000177BF" w:rsidRDefault="000177BF" w:rsidP="000F7764">
      <w:pPr>
        <w:jc w:val="both"/>
      </w:pPr>
    </w:p>
    <w:p w14:paraId="3820633E" w14:textId="05F7E6C9" w:rsidR="005455CE" w:rsidRDefault="00625CE6" w:rsidP="000F7764">
      <w:pPr>
        <w:jc w:val="both"/>
      </w:pPr>
      <w:r>
        <w:lastRenderedPageBreak/>
        <w:t>Input:</w:t>
      </w:r>
      <w:r w:rsidR="005455CE" w:rsidRPr="005455CE">
        <w:t xml:space="preserve"> </w:t>
      </w:r>
      <w:r w:rsidR="005455CE" w:rsidRPr="005455CE">
        <w:t>60006001016002</w:t>
      </w:r>
    </w:p>
    <w:p w14:paraId="6C9182DA" w14:textId="2555DC68" w:rsidR="00625CE6" w:rsidRDefault="00625CE6" w:rsidP="000F7764">
      <w:pPr>
        <w:jc w:val="both"/>
      </w:pPr>
    </w:p>
    <w:p w14:paraId="69F55B51" w14:textId="7AE471C7" w:rsidR="00625CE6" w:rsidRDefault="00625CE6" w:rsidP="000F7764">
      <w:pPr>
        <w:jc w:val="both"/>
      </w:pPr>
      <w:r>
        <w:t>Output: (Just the main function)</w:t>
      </w:r>
    </w:p>
    <w:p w14:paraId="73AD5135"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i/>
          <w:iCs/>
          <w:color w:val="E7ADFB"/>
          <w:sz w:val="18"/>
          <w:szCs w:val="18"/>
        </w:rPr>
        <w:t>int</w:t>
      </w:r>
      <w:r>
        <w:rPr>
          <w:rFonts w:ascii="Menlo" w:hAnsi="Menlo" w:cs="Menlo"/>
          <w:color w:val="FCF6FF"/>
          <w:sz w:val="18"/>
          <w:szCs w:val="18"/>
        </w:rPr>
        <w:t xml:space="preserve"> </w:t>
      </w:r>
      <w:r>
        <w:rPr>
          <w:rFonts w:ascii="Menlo" w:hAnsi="Menlo" w:cs="Menlo"/>
          <w:color w:val="F36F98"/>
          <w:sz w:val="18"/>
          <w:szCs w:val="18"/>
        </w:rPr>
        <w:t>main</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i/>
          <w:iCs/>
          <w:color w:val="E7ADFB"/>
          <w:sz w:val="18"/>
          <w:szCs w:val="18"/>
        </w:rPr>
        <w:t>int</w:t>
      </w:r>
      <w:r>
        <w:rPr>
          <w:rFonts w:ascii="Menlo" w:hAnsi="Menlo" w:cs="Menlo"/>
          <w:color w:val="FCF6FF"/>
          <w:sz w:val="18"/>
          <w:szCs w:val="18"/>
        </w:rPr>
        <w:t xml:space="preserve"> </w:t>
      </w:r>
      <w:proofErr w:type="spellStart"/>
      <w:r>
        <w:rPr>
          <w:rFonts w:ascii="Menlo" w:hAnsi="Menlo" w:cs="Menlo"/>
          <w:i/>
          <w:iCs/>
          <w:color w:val="F8C275"/>
          <w:sz w:val="18"/>
          <w:szCs w:val="18"/>
        </w:rPr>
        <w:t>argc</w:t>
      </w:r>
      <w:proofErr w:type="spellEnd"/>
      <w:r>
        <w:rPr>
          <w:rFonts w:ascii="Menlo" w:hAnsi="Menlo" w:cs="Menlo"/>
          <w:color w:val="E7ADFB"/>
          <w:sz w:val="18"/>
          <w:szCs w:val="18"/>
        </w:rPr>
        <w:t>,</w:t>
      </w:r>
      <w:r>
        <w:rPr>
          <w:rFonts w:ascii="Menlo" w:hAnsi="Menlo" w:cs="Menlo"/>
          <w:color w:val="FCF6FF"/>
          <w:sz w:val="18"/>
          <w:szCs w:val="18"/>
        </w:rPr>
        <w:t xml:space="preserve"> </w:t>
      </w:r>
      <w:r>
        <w:rPr>
          <w:rFonts w:ascii="Menlo" w:hAnsi="Menlo" w:cs="Menlo"/>
          <w:i/>
          <w:iCs/>
          <w:color w:val="E7ADFB"/>
          <w:sz w:val="18"/>
          <w:szCs w:val="18"/>
        </w:rPr>
        <w:t>char</w:t>
      </w:r>
      <w:r>
        <w:rPr>
          <w:rFonts w:ascii="Menlo" w:hAnsi="Menlo" w:cs="Menlo"/>
          <w:color w:val="FCF6FF"/>
          <w:sz w:val="18"/>
          <w:szCs w:val="18"/>
        </w:rPr>
        <w:t xml:space="preserve"> </w:t>
      </w:r>
      <w:r>
        <w:rPr>
          <w:rFonts w:ascii="Menlo" w:hAnsi="Menlo" w:cs="Menlo"/>
          <w:color w:val="E752A1"/>
          <w:sz w:val="18"/>
          <w:szCs w:val="18"/>
        </w:rPr>
        <w:t>**</w:t>
      </w:r>
      <w:proofErr w:type="spellStart"/>
      <w:r>
        <w:rPr>
          <w:rFonts w:ascii="Menlo" w:hAnsi="Menlo" w:cs="Menlo"/>
          <w:i/>
          <w:iCs/>
          <w:color w:val="F8C275"/>
          <w:sz w:val="18"/>
          <w:szCs w:val="18"/>
        </w:rPr>
        <w:t>argv</w:t>
      </w:r>
      <w:proofErr w:type="spellEnd"/>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FBD3E1"/>
          <w:sz w:val="18"/>
          <w:szCs w:val="18"/>
        </w:rPr>
        <w:t>{</w:t>
      </w:r>
    </w:p>
    <w:p w14:paraId="5B1153AA" w14:textId="77777777" w:rsidR="005455CE" w:rsidRDefault="005455CE" w:rsidP="005455CE">
      <w:pPr>
        <w:shd w:val="clear" w:color="auto" w:fill="27273A"/>
        <w:spacing w:line="270" w:lineRule="atLeast"/>
        <w:rPr>
          <w:rFonts w:ascii="Menlo" w:hAnsi="Menlo" w:cs="Menlo"/>
          <w:color w:val="FCF6FF"/>
          <w:sz w:val="18"/>
          <w:szCs w:val="18"/>
        </w:rPr>
      </w:pPr>
    </w:p>
    <w:p w14:paraId="42C392E0"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i/>
          <w:iCs/>
          <w:color w:val="8059A2"/>
          <w:sz w:val="18"/>
          <w:szCs w:val="18"/>
        </w:rPr>
        <w:t xml:space="preserve"> /*** Start of decompiled code ***/</w:t>
      </w:r>
      <w:r>
        <w:rPr>
          <w:rFonts w:ascii="Menlo" w:hAnsi="Menlo" w:cs="Menlo"/>
          <w:color w:val="FCF6FF"/>
          <w:sz w:val="18"/>
          <w:szCs w:val="18"/>
        </w:rPr>
        <w:t xml:space="preserve"> </w:t>
      </w:r>
    </w:p>
    <w:p w14:paraId="63E6675A" w14:textId="77777777" w:rsidR="005455CE" w:rsidRDefault="005455CE" w:rsidP="005455CE">
      <w:pPr>
        <w:shd w:val="clear" w:color="auto" w:fill="27273A"/>
        <w:spacing w:line="270" w:lineRule="atLeast"/>
        <w:rPr>
          <w:rFonts w:ascii="Menlo" w:hAnsi="Menlo" w:cs="Menlo"/>
          <w:color w:val="FCF6FF"/>
          <w:sz w:val="18"/>
          <w:szCs w:val="18"/>
        </w:rPr>
      </w:pPr>
    </w:p>
    <w:p w14:paraId="1917C895"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label_0 :</w:t>
      </w:r>
    </w:p>
    <w:p w14:paraId="4076AA49"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36F882A"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w:t>
      </w:r>
      <w:r>
        <w:rPr>
          <w:rFonts w:ascii="Menlo" w:hAnsi="Menlo" w:cs="Menlo"/>
          <w:color w:val="FBD3E1"/>
          <w:sz w:val="18"/>
          <w:szCs w:val="18"/>
        </w:rPr>
        <w:t>;</w:t>
      </w:r>
    </w:p>
    <w:p w14:paraId="08C77E57"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6846833B"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74254E0A"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562FCD24"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02DDD37F"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3075474"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label_1 :</w:t>
      </w:r>
    </w:p>
    <w:p w14:paraId="1B3FAB28"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495CCCF"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01</w:t>
      </w:r>
      <w:r>
        <w:rPr>
          <w:rFonts w:ascii="Menlo" w:hAnsi="Menlo" w:cs="Menlo"/>
          <w:color w:val="FBD3E1"/>
          <w:sz w:val="18"/>
          <w:szCs w:val="18"/>
        </w:rPr>
        <w:t>;</w:t>
      </w:r>
    </w:p>
    <w:p w14:paraId="31DF12A4"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55DAF7B7"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4C5E1506"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50597673"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1321E981"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707B788"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label_2 :</w:t>
      </w:r>
    </w:p>
    <w:p w14:paraId="1E18A2B1"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2262250"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36F98"/>
          <w:sz w:val="18"/>
          <w:szCs w:val="18"/>
          <w:u w:val="single"/>
        </w:rPr>
        <w:t>uvar</w:t>
      </w:r>
      <w:proofErr w:type="spellEnd"/>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7BFF31DF"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36F98"/>
          <w:sz w:val="18"/>
          <w:szCs w:val="18"/>
          <w:u w:val="single"/>
        </w:rPr>
        <w:t>uvar</w:t>
      </w:r>
      <w:proofErr w:type="spellEnd"/>
      <w:r>
        <w:rPr>
          <w:rFonts w:ascii="Menlo" w:hAnsi="Menlo" w:cs="Menlo"/>
          <w:color w:val="FCF6FF"/>
          <w:sz w:val="18"/>
          <w:szCs w:val="18"/>
        </w:rPr>
        <w:t xml:space="preserve">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08293DEA"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36F98"/>
          <w:sz w:val="18"/>
          <w:szCs w:val="18"/>
          <w:u w:val="single"/>
        </w:rPr>
        <w:t>uvar</w:t>
      </w:r>
      <w:proofErr w:type="spellEnd"/>
      <w:r>
        <w:rPr>
          <w:rFonts w:ascii="Menlo" w:hAnsi="Menlo" w:cs="Menlo"/>
          <w:color w:val="FCF6FF"/>
          <w:sz w:val="18"/>
          <w:szCs w:val="18"/>
        </w:rPr>
        <w:t xml:space="preserve">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3138DDE6"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6DA59A9E"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052985FB"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50594EC" w14:textId="77777777" w:rsidR="005455CE" w:rsidRDefault="005455CE" w:rsidP="005455CE">
      <w:pPr>
        <w:shd w:val="clear" w:color="auto" w:fill="27273A"/>
        <w:spacing w:line="270" w:lineRule="atLeast"/>
        <w:rPr>
          <w:rFonts w:ascii="Menlo" w:hAnsi="Menlo" w:cs="Menlo"/>
          <w:color w:val="FCF6FF"/>
          <w:sz w:val="18"/>
          <w:szCs w:val="18"/>
        </w:rPr>
      </w:pPr>
    </w:p>
    <w:p w14:paraId="622EF80D"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3EEEEE27"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6F33296E"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18C943F2"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C404C70"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label_3 :</w:t>
      </w:r>
    </w:p>
    <w:p w14:paraId="49C1675D"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BA72C3C"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02</w:t>
      </w:r>
      <w:r>
        <w:rPr>
          <w:rFonts w:ascii="Menlo" w:hAnsi="Menlo" w:cs="Menlo"/>
          <w:color w:val="FBD3E1"/>
          <w:sz w:val="18"/>
          <w:szCs w:val="18"/>
        </w:rPr>
        <w:t>;</w:t>
      </w:r>
    </w:p>
    <w:p w14:paraId="7758BE47"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288AABF"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700B2C16"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7A74BDD"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6816517F" w14:textId="77777777"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B416ADA" w14:textId="69F26757" w:rsidR="002622F8" w:rsidRDefault="005455CE" w:rsidP="002622F8">
      <w:pPr>
        <w:shd w:val="clear" w:color="auto" w:fill="27273A"/>
        <w:spacing w:line="270" w:lineRule="atLeast"/>
        <w:rPr>
          <w:rFonts w:ascii="Menlo" w:hAnsi="Menlo" w:cs="Menlo"/>
          <w:i/>
          <w:iCs/>
          <w:color w:val="8059A2"/>
          <w:sz w:val="18"/>
          <w:szCs w:val="18"/>
        </w:rPr>
      </w:pPr>
      <w:r>
        <w:rPr>
          <w:rFonts w:ascii="Menlo" w:hAnsi="Menlo" w:cs="Menlo"/>
          <w:color w:val="FCF6FF"/>
          <w:sz w:val="18"/>
          <w:szCs w:val="18"/>
        </w:rPr>
        <w:t xml:space="preserve"> </w:t>
      </w:r>
    </w:p>
    <w:p w14:paraId="45A6EB5D" w14:textId="32C3F863" w:rsidR="005455CE" w:rsidRDefault="005455CE" w:rsidP="005455CE">
      <w:pPr>
        <w:shd w:val="clear" w:color="auto" w:fill="27273A"/>
        <w:spacing w:line="270" w:lineRule="atLeast"/>
        <w:rPr>
          <w:rFonts w:ascii="Menlo" w:hAnsi="Menlo" w:cs="Menlo"/>
          <w:color w:val="FCF6FF"/>
          <w:sz w:val="18"/>
          <w:szCs w:val="18"/>
        </w:rPr>
      </w:pPr>
      <w:r>
        <w:rPr>
          <w:rFonts w:ascii="Menlo" w:hAnsi="Menlo" w:cs="Menlo"/>
          <w:i/>
          <w:iCs/>
          <w:color w:val="8059A2"/>
          <w:sz w:val="18"/>
          <w:szCs w:val="18"/>
        </w:rPr>
        <w:t>/*** End of decompiled code ***/</w:t>
      </w:r>
    </w:p>
    <w:p w14:paraId="2FA02BB3" w14:textId="2398CB1C" w:rsidR="005455CE" w:rsidRDefault="005455CE" w:rsidP="005455CE">
      <w:pPr>
        <w:shd w:val="clear" w:color="auto" w:fill="27273A"/>
        <w:spacing w:line="270" w:lineRule="atLeast"/>
        <w:rPr>
          <w:rFonts w:ascii="Menlo" w:hAnsi="Menlo" w:cs="Menlo"/>
          <w:color w:val="FBD3E1"/>
          <w:sz w:val="18"/>
          <w:szCs w:val="18"/>
        </w:rPr>
      </w:pPr>
      <w:r>
        <w:rPr>
          <w:rFonts w:ascii="Menlo" w:hAnsi="Menlo" w:cs="Menlo"/>
          <w:color w:val="E752A1"/>
          <w:sz w:val="18"/>
          <w:szCs w:val="18"/>
        </w:rPr>
        <w:t>return</w:t>
      </w:r>
      <w:r>
        <w:rPr>
          <w:rFonts w:ascii="Menlo" w:hAnsi="Menlo" w:cs="Menlo"/>
          <w:color w:val="FCF6FF"/>
          <w:sz w:val="18"/>
          <w:szCs w:val="18"/>
        </w:rPr>
        <w:t xml:space="preserve"> </w:t>
      </w:r>
      <w:r>
        <w:rPr>
          <w:rFonts w:ascii="Menlo" w:hAnsi="Menlo" w:cs="Menlo"/>
          <w:color w:val="F8C275"/>
          <w:sz w:val="18"/>
          <w:szCs w:val="18"/>
        </w:rPr>
        <w:t>0</w:t>
      </w:r>
      <w:r>
        <w:rPr>
          <w:rFonts w:ascii="Menlo" w:hAnsi="Menlo" w:cs="Menlo"/>
          <w:color w:val="FBD3E1"/>
          <w:sz w:val="18"/>
          <w:szCs w:val="18"/>
        </w:rPr>
        <w:t>;</w:t>
      </w:r>
    </w:p>
    <w:p w14:paraId="2EB92E7F" w14:textId="73343511" w:rsidR="005455CE" w:rsidRDefault="005455CE" w:rsidP="005455CE">
      <w:pPr>
        <w:shd w:val="clear" w:color="auto" w:fill="27273A"/>
        <w:spacing w:line="270" w:lineRule="atLeast"/>
        <w:rPr>
          <w:rFonts w:ascii="Menlo" w:hAnsi="Menlo" w:cs="Menlo"/>
          <w:color w:val="FCF6FF"/>
          <w:sz w:val="18"/>
          <w:szCs w:val="18"/>
        </w:rPr>
      </w:pPr>
    </w:p>
    <w:p w14:paraId="11398805" w14:textId="1BF9125B" w:rsidR="005455CE" w:rsidRDefault="005455CE" w:rsidP="005455CE">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8EDE112" w14:textId="7DD0E0CF" w:rsidR="00625CE6" w:rsidRDefault="002622F8" w:rsidP="000F7764">
      <w:pPr>
        <w:jc w:val="both"/>
      </w:pPr>
      <w:r>
        <w:rPr>
          <w:noProof/>
        </w:rPr>
        <w:lastRenderedPageBreak/>
        <w:drawing>
          <wp:anchor distT="0" distB="0" distL="114300" distR="114300" simplePos="0" relativeHeight="251664384" behindDoc="0" locked="0" layoutInCell="1" allowOverlap="1" wp14:anchorId="3358E35F" wp14:editId="407D68F7">
            <wp:simplePos x="0" y="0"/>
            <wp:positionH relativeFrom="column">
              <wp:posOffset>2516596</wp:posOffset>
            </wp:positionH>
            <wp:positionV relativeFrom="paragraph">
              <wp:posOffset>30480</wp:posOffset>
            </wp:positionV>
            <wp:extent cx="3276600" cy="3210857"/>
            <wp:effectExtent l="0" t="0" r="0" b="2540"/>
            <wp:wrapSquare wrapText="bothSides"/>
            <wp:docPr id="488" name="Picture 4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Background pattern&#10;&#10;Description automatically generated"/>
                    <pic:cNvPicPr/>
                  </pic:nvPicPr>
                  <pic:blipFill>
                    <a:blip r:embed="rId26"/>
                    <a:stretch>
                      <a:fillRect/>
                    </a:stretch>
                  </pic:blipFill>
                  <pic:spPr>
                    <a:xfrm>
                      <a:off x="0" y="0"/>
                      <a:ext cx="3276600" cy="3210857"/>
                    </a:xfrm>
                    <a:prstGeom prst="rect">
                      <a:avLst/>
                    </a:prstGeom>
                  </pic:spPr>
                </pic:pic>
              </a:graphicData>
            </a:graphic>
            <wp14:sizeRelH relativeFrom="page">
              <wp14:pctWidth>0</wp14:pctWidth>
            </wp14:sizeRelH>
            <wp14:sizeRelV relativeFrom="page">
              <wp14:pctHeight>0</wp14:pctHeight>
            </wp14:sizeRelV>
          </wp:anchor>
        </w:drawing>
      </w:r>
      <w:r w:rsidR="000177BF">
        <w:t>As shown above, the variables start with an extension of 1, that incremented every time a new variable object is created. This prevents errors when running the code , given that these are all variable declarations.</w:t>
      </w:r>
    </w:p>
    <w:p w14:paraId="2D99FB55" w14:textId="77777777" w:rsidR="002622F8" w:rsidRDefault="002622F8" w:rsidP="000F7764">
      <w:pPr>
        <w:jc w:val="both"/>
      </w:pPr>
    </w:p>
    <w:p w14:paraId="12825731" w14:textId="2029FBE5" w:rsidR="00414B42" w:rsidRDefault="00414B42" w:rsidP="000F7764">
      <w:pPr>
        <w:jc w:val="both"/>
      </w:pPr>
      <w:r>
        <w:t xml:space="preserve">This c code compiled with an additional for loop to print the values shows that the logic works, see </w:t>
      </w:r>
      <w:r w:rsidR="002622F8">
        <w:t>below</w:t>
      </w:r>
      <w:r>
        <w:t>:</w:t>
      </w:r>
    </w:p>
    <w:p w14:paraId="05B1455B" w14:textId="77777777" w:rsidR="002622F8" w:rsidRDefault="002622F8" w:rsidP="000F7764">
      <w:pPr>
        <w:jc w:val="both"/>
      </w:pPr>
    </w:p>
    <w:p w14:paraId="5108B22E" w14:textId="29FF69EA" w:rsidR="002622F8" w:rsidRDefault="002622F8" w:rsidP="000F7764">
      <w:pPr>
        <w:jc w:val="both"/>
      </w:pPr>
      <w:r>
        <w:t>Expected outcome:</w:t>
      </w:r>
    </w:p>
    <w:p w14:paraId="4E2168B5" w14:textId="700F9091" w:rsidR="002622F8" w:rsidRDefault="002622F8" w:rsidP="000F7764">
      <w:pPr>
        <w:jc w:val="both"/>
      </w:pPr>
      <w:r>
        <w:t>(1+0) ,2,0,0,etc…</w:t>
      </w:r>
    </w:p>
    <w:p w14:paraId="399F2FA5" w14:textId="77777777" w:rsidR="002622F8" w:rsidRDefault="002622F8" w:rsidP="000F7764">
      <w:pPr>
        <w:jc w:val="both"/>
      </w:pPr>
    </w:p>
    <w:p w14:paraId="24187451" w14:textId="4BF976D6" w:rsidR="002622F8" w:rsidRDefault="002622F8" w:rsidP="000F7764">
      <w:pPr>
        <w:jc w:val="both"/>
      </w:pPr>
      <w:r>
        <w:t>Added code for testing:</w:t>
      </w:r>
    </w:p>
    <w:p w14:paraId="14BBE8DB" w14:textId="1B7A565E" w:rsidR="002622F8" w:rsidRPr="002622F8" w:rsidRDefault="002622F8" w:rsidP="002622F8">
      <w:pPr>
        <w:shd w:val="clear" w:color="auto" w:fill="27273A"/>
        <w:spacing w:line="270" w:lineRule="atLeast"/>
        <w:rPr>
          <w:rFonts w:ascii="Menlo" w:hAnsi="Menlo" w:cs="Menlo"/>
          <w:color w:val="FCF6FF"/>
          <w:sz w:val="18"/>
          <w:szCs w:val="18"/>
        </w:rPr>
      </w:pPr>
      <w:r w:rsidRPr="002622F8">
        <w:rPr>
          <w:rFonts w:ascii="Menlo" w:hAnsi="Menlo" w:cs="Menlo"/>
          <w:color w:val="FCF6FF"/>
          <w:sz w:val="18"/>
          <w:szCs w:val="18"/>
        </w:rPr>
        <w:t>int i;</w:t>
      </w:r>
    </w:p>
    <w:p w14:paraId="07E0D714" w14:textId="22154822" w:rsidR="002622F8" w:rsidRPr="002622F8" w:rsidRDefault="002622F8" w:rsidP="002622F8">
      <w:pPr>
        <w:shd w:val="clear" w:color="auto" w:fill="27273A"/>
        <w:spacing w:line="270" w:lineRule="atLeast"/>
        <w:rPr>
          <w:rFonts w:ascii="Menlo" w:hAnsi="Menlo" w:cs="Menlo"/>
          <w:color w:val="FCF6FF"/>
          <w:sz w:val="18"/>
          <w:szCs w:val="18"/>
        </w:rPr>
      </w:pPr>
      <w:r w:rsidRPr="002622F8">
        <w:rPr>
          <w:rFonts w:ascii="Menlo" w:hAnsi="Menlo" w:cs="Menlo"/>
          <w:color w:val="FCF6FF"/>
          <w:sz w:val="18"/>
          <w:szCs w:val="18"/>
        </w:rPr>
        <w:t xml:space="preserve">  for (i = 0; i &lt; </w:t>
      </w:r>
      <w:proofErr w:type="spellStart"/>
      <w:r w:rsidRPr="002622F8">
        <w:rPr>
          <w:rFonts w:ascii="Menlo" w:hAnsi="Menlo" w:cs="Menlo"/>
          <w:color w:val="FCF6FF"/>
          <w:sz w:val="18"/>
          <w:szCs w:val="18"/>
        </w:rPr>
        <w:t>STACKHEIGHT;i</w:t>
      </w:r>
      <w:proofErr w:type="spellEnd"/>
      <w:r w:rsidRPr="002622F8">
        <w:rPr>
          <w:rFonts w:ascii="Menlo" w:hAnsi="Menlo" w:cs="Menlo"/>
          <w:color w:val="FCF6FF"/>
          <w:sz w:val="18"/>
          <w:szCs w:val="18"/>
        </w:rPr>
        <w:t>++) {</w:t>
      </w:r>
    </w:p>
    <w:p w14:paraId="57A7D29C" w14:textId="514D6B2C" w:rsidR="002622F8" w:rsidRPr="002622F8" w:rsidRDefault="00BA05C8" w:rsidP="002622F8">
      <w:pPr>
        <w:shd w:val="clear" w:color="auto" w:fill="27273A"/>
        <w:spacing w:line="270" w:lineRule="atLeast"/>
        <w:rPr>
          <w:rFonts w:ascii="Menlo" w:hAnsi="Menlo" w:cs="Menlo"/>
          <w:color w:val="FCF6FF"/>
          <w:sz w:val="18"/>
          <w:szCs w:val="18"/>
        </w:rPr>
      </w:pPr>
      <w:r>
        <w:rPr>
          <w:noProof/>
        </w:rPr>
        <mc:AlternateContent>
          <mc:Choice Requires="wps">
            <w:drawing>
              <wp:anchor distT="0" distB="0" distL="114300" distR="114300" simplePos="0" relativeHeight="251666432" behindDoc="0" locked="0" layoutInCell="1" allowOverlap="1" wp14:anchorId="6A7B57B2" wp14:editId="73C3321A">
                <wp:simplePos x="0" y="0"/>
                <wp:positionH relativeFrom="column">
                  <wp:posOffset>2516505</wp:posOffset>
                </wp:positionH>
                <wp:positionV relativeFrom="paragraph">
                  <wp:posOffset>166370</wp:posOffset>
                </wp:positionV>
                <wp:extent cx="3276600" cy="273050"/>
                <wp:effectExtent l="0" t="0" r="0" b="6350"/>
                <wp:wrapSquare wrapText="bothSides"/>
                <wp:docPr id="489" name="Text Box 489"/>
                <wp:cNvGraphicFramePr/>
                <a:graphic xmlns:a="http://schemas.openxmlformats.org/drawingml/2006/main">
                  <a:graphicData uri="http://schemas.microsoft.com/office/word/2010/wordprocessingShape">
                    <wps:wsp>
                      <wps:cNvSpPr txBox="1"/>
                      <wps:spPr>
                        <a:xfrm>
                          <a:off x="0" y="0"/>
                          <a:ext cx="3276600" cy="273050"/>
                        </a:xfrm>
                        <a:prstGeom prst="rect">
                          <a:avLst/>
                        </a:prstGeom>
                        <a:solidFill>
                          <a:prstClr val="white"/>
                        </a:solidFill>
                        <a:ln>
                          <a:noFill/>
                        </a:ln>
                      </wps:spPr>
                      <wps:txbx>
                        <w:txbxContent>
                          <w:p w14:paraId="32E06B6B" w14:textId="6943BA64" w:rsidR="002622F8" w:rsidRPr="00E27C56" w:rsidRDefault="002622F8" w:rsidP="002622F8">
                            <w:pPr>
                              <w:pStyle w:val="Caption"/>
                              <w:rPr>
                                <w:noProof/>
                              </w:rPr>
                            </w:pPr>
                            <w:r>
                              <w:t xml:space="preserve">Figure </w:t>
                            </w:r>
                            <w:r>
                              <w:fldChar w:fldCharType="begin"/>
                            </w:r>
                            <w:r>
                              <w:instrText xml:space="preserve"> SEQ Figure \* ARABIC </w:instrText>
                            </w:r>
                            <w:r>
                              <w:fldChar w:fldCharType="separate"/>
                            </w:r>
                            <w:r w:rsidR="009B247F">
                              <w:rPr>
                                <w:noProof/>
                              </w:rPr>
                              <w:t>2</w:t>
                            </w:r>
                            <w:r>
                              <w:fldChar w:fldCharType="end"/>
                            </w:r>
                            <w:r w:rsidRPr="00846608">
                              <w:t>Output: (1024 stack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B57B2" id="Text Box 489" o:spid="_x0000_s1036" type="#_x0000_t202" style="position:absolute;margin-left:198.15pt;margin-top:13.1pt;width:258pt;height:21.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" stroked="f">
                <v:textbox inset="0,0,0,0">
                  <w:txbxContent>
                    <w:p w14:paraId="32E06B6B" w14:textId="6943BA64" w:rsidR="002622F8" w:rsidRPr="00E27C56" w:rsidRDefault="002622F8" w:rsidP="002622F8">
                      <w:pPr>
                        <w:pStyle w:val="Caption"/>
                        <w:rPr>
                          <w:noProof/>
                        </w:rPr>
                      </w:pPr>
                      <w:r>
                        <w:t xml:space="preserve">Figure </w:t>
                      </w:r>
                      <w:r>
                        <w:fldChar w:fldCharType="begin"/>
                      </w:r>
                      <w:r>
                        <w:instrText xml:space="preserve"> SEQ Figure \* ARABIC </w:instrText>
                      </w:r>
                      <w:r>
                        <w:fldChar w:fldCharType="separate"/>
                      </w:r>
                      <w:r w:rsidR="009B247F">
                        <w:rPr>
                          <w:noProof/>
                        </w:rPr>
                        <w:t>2</w:t>
                      </w:r>
                      <w:r>
                        <w:fldChar w:fldCharType="end"/>
                      </w:r>
                      <w:r w:rsidRPr="00846608">
                        <w:t>Output: (1024 stack values)</w:t>
                      </w:r>
                    </w:p>
                  </w:txbxContent>
                </v:textbox>
                <w10:wrap type="square"/>
              </v:shape>
            </w:pict>
          </mc:Fallback>
        </mc:AlternateContent>
      </w:r>
      <w:r w:rsidR="002622F8" w:rsidRPr="002622F8">
        <w:rPr>
          <w:rFonts w:ascii="Menlo" w:hAnsi="Menlo" w:cs="Menlo"/>
          <w:color w:val="FCF6FF"/>
          <w:sz w:val="18"/>
          <w:szCs w:val="18"/>
        </w:rPr>
        <w:t xml:space="preserve">  </w:t>
      </w:r>
      <w:proofErr w:type="spellStart"/>
      <w:r w:rsidR="002622F8" w:rsidRPr="002622F8">
        <w:rPr>
          <w:rFonts w:ascii="Menlo" w:hAnsi="Menlo" w:cs="Menlo"/>
          <w:color w:val="FCF6FF"/>
          <w:sz w:val="18"/>
          <w:szCs w:val="18"/>
        </w:rPr>
        <w:t>printf</w:t>
      </w:r>
      <w:proofErr w:type="spellEnd"/>
      <w:r w:rsidR="002622F8" w:rsidRPr="002622F8">
        <w:rPr>
          <w:rFonts w:ascii="Menlo" w:hAnsi="Menlo" w:cs="Menlo"/>
          <w:color w:val="FCF6FF"/>
          <w:sz w:val="18"/>
          <w:szCs w:val="18"/>
        </w:rPr>
        <w:t>("%d ", stack[i]);</w:t>
      </w:r>
    </w:p>
    <w:p w14:paraId="5C479B4A" w14:textId="2B6C4DCF" w:rsidR="002622F8" w:rsidRDefault="002622F8" w:rsidP="002622F8">
      <w:pPr>
        <w:shd w:val="clear" w:color="auto" w:fill="27273A"/>
        <w:spacing w:line="270" w:lineRule="atLeast"/>
        <w:rPr>
          <w:rFonts w:ascii="Menlo" w:hAnsi="Menlo" w:cs="Menlo"/>
          <w:color w:val="FCF6FF"/>
          <w:sz w:val="18"/>
          <w:szCs w:val="18"/>
        </w:rPr>
      </w:pPr>
      <w:r w:rsidRPr="002622F8">
        <w:rPr>
          <w:rFonts w:ascii="Menlo" w:hAnsi="Menlo" w:cs="Menlo"/>
          <w:color w:val="FCF6FF"/>
          <w:sz w:val="18"/>
          <w:szCs w:val="18"/>
        </w:rPr>
        <w:t>}</w:t>
      </w:r>
    </w:p>
    <w:p w14:paraId="489113BC" w14:textId="57A6B294" w:rsidR="002622F8" w:rsidRDefault="002622F8" w:rsidP="000F7764">
      <w:pPr>
        <w:jc w:val="both"/>
      </w:pPr>
    </w:p>
    <w:p w14:paraId="7DFCC9F1" w14:textId="27F4E5E6" w:rsidR="00D85490" w:rsidRDefault="008A4FC1" w:rsidP="00D86889">
      <w:pPr>
        <w:pStyle w:val="Heading3"/>
      </w:pPr>
      <w:r>
        <w:t>Real Smart Contracts testing</w:t>
      </w:r>
    </w:p>
    <w:p w14:paraId="76A71675" w14:textId="77777777" w:rsidR="005455CE" w:rsidRDefault="00D86889" w:rsidP="00D86889">
      <w:r>
        <w:t>The opcodes were tested individually (</w:t>
      </w:r>
      <w:r w:rsidR="00625CE6">
        <w:t>I would mostly be</w:t>
      </w:r>
      <w:r>
        <w:t xml:space="preserve"> </w:t>
      </w:r>
      <w:r w:rsidR="00625CE6">
        <w:t xml:space="preserve">using the file ALLOPCODES.txt (see SRC package), or singular/ small strings of specific opcodes) </w:t>
      </w:r>
      <w:r>
        <w:t>while developing</w:t>
      </w:r>
      <w:r w:rsidR="005455CE">
        <w:t>.</w:t>
      </w:r>
    </w:p>
    <w:p w14:paraId="0D4FBCC5" w14:textId="5421EDBF" w:rsidR="00D86889" w:rsidRDefault="005455CE" w:rsidP="00D86889">
      <w:r>
        <w:t>A</w:t>
      </w:r>
      <w:r w:rsidR="00D86889">
        <w:t xml:space="preserve">fter all the implementation was done, </w:t>
      </w:r>
      <w:r>
        <w:t>I tested my program with real bytecode f</w:t>
      </w:r>
      <w:r w:rsidR="000177BF">
        <w:t>rom actual smart contracts.</w:t>
      </w:r>
    </w:p>
    <w:p w14:paraId="399A14E8" w14:textId="34AA9CA4" w:rsidR="000177BF" w:rsidRDefault="000177BF" w:rsidP="00D86889"/>
    <w:p w14:paraId="491D9E78" w14:textId="77777777" w:rsidR="008A4FC1" w:rsidRDefault="000177BF" w:rsidP="00A62E9C">
      <w:r w:rsidRPr="00A62E9C">
        <w:t xml:space="preserve">The website </w:t>
      </w:r>
      <w:hyperlink r:id="rId27" w:history="1">
        <w:r w:rsidR="00BB7E4A" w:rsidRPr="00A62E9C">
          <w:rPr>
            <w:rStyle w:val="Hyperlink"/>
          </w:rPr>
          <w:t>https://aphd.github.io/smart-corpus/</w:t>
        </w:r>
      </w:hyperlink>
      <w:r w:rsidR="00BB7E4A" w:rsidRPr="00A62E9C">
        <w:t xml:space="preserve"> is a</w:t>
      </w:r>
      <w:r w:rsidR="00BB7E4A" w:rsidRPr="00A62E9C">
        <w:t xml:space="preserve"> repo with 120k</w:t>
      </w:r>
      <w:r w:rsidR="00A62E9C">
        <w:t xml:space="preserve"> </w:t>
      </w:r>
      <w:r w:rsidR="00BB7E4A" w:rsidRPr="00A62E9C">
        <w:t xml:space="preserve">smart contracts. </w:t>
      </w:r>
      <w:r w:rsidR="00BB7E4A" w:rsidRPr="00A62E9C">
        <w:t xml:space="preserve">The entire </w:t>
      </w:r>
      <w:r w:rsidR="00BB7E4A" w:rsidRPr="00A62E9C">
        <w:t xml:space="preserve">dataset </w:t>
      </w:r>
      <w:r w:rsidR="00BB7E4A" w:rsidRPr="00A62E9C">
        <w:t xml:space="preserve">was </w:t>
      </w:r>
      <w:r w:rsidR="00BB7E4A" w:rsidRPr="00A62E9C">
        <w:t>directly</w:t>
      </w:r>
      <w:r w:rsidR="00BB7E4A" w:rsidRPr="00A62E9C">
        <w:t xml:space="preserve"> </w:t>
      </w:r>
      <w:r w:rsidR="00B31481" w:rsidRPr="00A62E9C">
        <w:t>downloaded,</w:t>
      </w:r>
      <w:r w:rsidR="00BB7E4A" w:rsidRPr="00A62E9C">
        <w:t xml:space="preserve"> and a random selection were  chosen to test the project. The only alteration needed  was to change the file extensions from .bytecode to .txt and to remove the 0x at the start of some files so that they were compatible with the decompiler. </w:t>
      </w:r>
    </w:p>
    <w:p w14:paraId="330C2985" w14:textId="77777777" w:rsidR="008A4FC1" w:rsidRDefault="008A4FC1" w:rsidP="00A62E9C"/>
    <w:p w14:paraId="56134835" w14:textId="778E98C6" w:rsidR="00D86889" w:rsidRDefault="00BB7E4A" w:rsidP="00A62E9C">
      <w:r w:rsidRPr="00A62E9C">
        <w:t xml:space="preserve">In the test folder you will find that </w:t>
      </w:r>
      <w:r w:rsidR="00BB701C" w:rsidRPr="00A62E9C">
        <w:t xml:space="preserve">there are folders named </w:t>
      </w:r>
      <w:r w:rsidR="001F3A07" w:rsidRPr="00A62E9C">
        <w:t>“</w:t>
      </w:r>
      <w:r w:rsidR="00BB701C" w:rsidRPr="00A62E9C">
        <w:t>smartcontract</w:t>
      </w:r>
      <w:r w:rsidR="001F3A07" w:rsidRPr="00A62E9C">
        <w:t>x”, and the successful Decompilation of the .txt folder for both analysable (</w:t>
      </w:r>
      <w:r w:rsidR="00A62E9C">
        <w:t>for C</w:t>
      </w:r>
      <w:r w:rsidR="001F3A07" w:rsidRPr="00A62E9C">
        <w:t>prover) and executable c code</w:t>
      </w:r>
      <w:r w:rsidRPr="00A62E9C">
        <w:t xml:space="preserve"> </w:t>
      </w:r>
      <w:r w:rsidR="001F3A07" w:rsidRPr="00A62E9C">
        <w:t>, named “</w:t>
      </w:r>
      <w:proofErr w:type="spellStart"/>
      <w:r w:rsidR="001F3A07" w:rsidRPr="00A62E9C">
        <w:t>bytecodex.c</w:t>
      </w:r>
      <w:proofErr w:type="spellEnd"/>
      <w:r w:rsidR="001F3A07" w:rsidRPr="00A62E9C">
        <w:t>” and “</w:t>
      </w:r>
      <w:proofErr w:type="spellStart"/>
      <w:r w:rsidR="001F3A07" w:rsidRPr="00A62E9C">
        <w:t>bytecodeAnalysex.c</w:t>
      </w:r>
      <w:proofErr w:type="spellEnd"/>
      <w:r w:rsidR="001F3A07" w:rsidRPr="00A62E9C">
        <w:t>”</w:t>
      </w:r>
      <w:r w:rsidRPr="00A62E9C">
        <w:t xml:space="preserve"> </w:t>
      </w:r>
      <w:r w:rsidR="00A62E9C">
        <w:t xml:space="preserve">. However these cannot be compiled like the simple tests (named </w:t>
      </w:r>
      <w:proofErr w:type="spellStart"/>
      <w:r w:rsidR="00A62E9C">
        <w:t>simpletestx.c</w:t>
      </w:r>
      <w:proofErr w:type="spellEnd"/>
      <w:r w:rsidR="00A62E9C">
        <w:t xml:space="preserve">) as the numbers are too large for the 64bit integers limit that c has, therefore these are only useful for analysing in </w:t>
      </w:r>
      <w:proofErr w:type="spellStart"/>
      <w:r w:rsidR="00A62E9C">
        <w:t>cprover</w:t>
      </w:r>
      <w:proofErr w:type="spellEnd"/>
      <w:r w:rsidR="00A62E9C">
        <w:t xml:space="preserve">. Aside from my test tables that look at each opcode , the test folder holds examples of </w:t>
      </w:r>
      <w:r w:rsidR="008A4FC1">
        <w:t>my</w:t>
      </w:r>
      <w:r w:rsidRPr="00A62E9C">
        <w:t xml:space="preserve"> results, since the code is too long to be displayed on a table or spreadsheet.</w:t>
      </w:r>
    </w:p>
    <w:p w14:paraId="03334D59" w14:textId="622B0E7F" w:rsidR="008A4FC1" w:rsidRDefault="008A4FC1" w:rsidP="00A62E9C"/>
    <w:p w14:paraId="0AEF3920" w14:textId="361E1218" w:rsidR="00BB7E4A" w:rsidRPr="00D86889" w:rsidRDefault="008A4FC1" w:rsidP="00D86889">
      <w:r>
        <w:t>The real smart contract byte codes are easy to decompile using the read file option rather than the typing input, since real bytecode is very large , and reading files prevents lagging entering the bytecode.</w:t>
      </w:r>
    </w:p>
    <w:p w14:paraId="2F588130" w14:textId="226B7E8B" w:rsidR="00A82D60" w:rsidRPr="001B1A5B" w:rsidRDefault="00A82D60" w:rsidP="00A82D60">
      <w:pPr>
        <w:pStyle w:val="Heading1"/>
        <w:jc w:val="both"/>
        <w:rPr>
          <w:rFonts w:cs="Times New Roman"/>
          <w:lang w:val="en-US" w:eastAsia="ja-JP"/>
        </w:rPr>
      </w:pPr>
      <w:bookmarkStart w:id="24" w:name="_Toc103605541"/>
      <w:r w:rsidRPr="001B1A5B">
        <w:rPr>
          <w:rFonts w:cs="Times New Roman"/>
        </w:rPr>
        <w:lastRenderedPageBreak/>
        <w:t xml:space="preserve">Chapter </w:t>
      </w:r>
      <w:r w:rsidR="00B94D00">
        <w:rPr>
          <w:rFonts w:cs="Times New Roman"/>
        </w:rPr>
        <w:t>6</w:t>
      </w:r>
      <w:bookmarkEnd w:id="24"/>
    </w:p>
    <w:p w14:paraId="27C6B979" w14:textId="4535CEFA" w:rsidR="00A82D60" w:rsidRPr="00270EDB" w:rsidRDefault="00A82D60" w:rsidP="00270EDB">
      <w:pPr>
        <w:pStyle w:val="Heading2"/>
        <w:rPr>
          <w:sz w:val="40"/>
        </w:rPr>
      </w:pPr>
      <w:bookmarkStart w:id="25" w:name="_Toc103605542"/>
      <w:r w:rsidRPr="00A82D60">
        <w:t>Conclusions and Discussion</w:t>
      </w:r>
      <w:bookmarkEnd w:id="25"/>
    </w:p>
    <w:p w14:paraId="528E2D4D" w14:textId="77777777" w:rsidR="00D50A61" w:rsidRDefault="00D85490" w:rsidP="000F7764">
      <w:pPr>
        <w:jc w:val="both"/>
      </w:pPr>
      <w:r w:rsidRPr="00D85490">
        <w:t xml:space="preserve">The first thing that you want to do in this chapter is to revisit the project’s objectives and, if applicable, research questions and hypotheses. </w:t>
      </w:r>
    </w:p>
    <w:p w14:paraId="6F4095F6" w14:textId="77777777" w:rsidR="00D50A61" w:rsidRDefault="00D50A61" w:rsidP="000F7764">
      <w:pPr>
        <w:jc w:val="both"/>
      </w:pPr>
    </w:p>
    <w:p w14:paraId="15AA1A07" w14:textId="77777777" w:rsidR="00D50A61" w:rsidRDefault="00D85490" w:rsidP="000F7764">
      <w:pPr>
        <w:jc w:val="both"/>
      </w:pPr>
      <w:r w:rsidRPr="00D85490">
        <w:t xml:space="preserve">In a successful project you will want to demonstrate to what extent each of the objectives have been met, the research questions answered (if any), and the research hypotheses accepted or refuted (if any). </w:t>
      </w:r>
    </w:p>
    <w:p w14:paraId="79214668" w14:textId="77777777" w:rsidR="00D50A61" w:rsidRDefault="00D85490" w:rsidP="000F7764">
      <w:pPr>
        <w:jc w:val="both"/>
      </w:pPr>
      <w:r w:rsidRPr="00D85490">
        <w:t xml:space="preserve">You will then want to draw more general conclusions from the above. </w:t>
      </w:r>
    </w:p>
    <w:p w14:paraId="15812EC0" w14:textId="77777777" w:rsidR="00D50A61" w:rsidRDefault="00D85490" w:rsidP="000F7764">
      <w:pPr>
        <w:jc w:val="both"/>
      </w:pPr>
      <w:r w:rsidRPr="00D85490">
        <w:t xml:space="preserve">A good project should also discuss the conclusions drawn from the objectives, research questions and research hypotheses. This might happen in 2 parts. </w:t>
      </w:r>
    </w:p>
    <w:p w14:paraId="38598962" w14:textId="063B3D4D" w:rsidR="00D50A61" w:rsidRDefault="00D50A61" w:rsidP="000F7764">
      <w:pPr>
        <w:jc w:val="both"/>
      </w:pPr>
    </w:p>
    <w:p w14:paraId="476007F5" w14:textId="17EB48EE" w:rsidR="00D85490" w:rsidRPr="00D85490" w:rsidRDefault="00D85490" w:rsidP="000F7764">
      <w:pPr>
        <w:jc w:val="both"/>
      </w:pPr>
      <w:r w:rsidRPr="00D85490">
        <w:t xml:space="preserve">Firstly, each conclusion is </w:t>
      </w:r>
      <w:proofErr w:type="gramStart"/>
      <w:r w:rsidRPr="00D85490">
        <w:t>discussed in its own right</w:t>
      </w:r>
      <w:proofErr w:type="gramEnd"/>
      <w:r w:rsidRPr="00D85490">
        <w:t>. Secondly you should link each conclusion to the literature in the Literature Review chapter, presenting the contributions that your project work has made to knowledge about the area and comparing this to previous work by other people. The chapter might also discuss implications for future work in the area (perhaps in terms of a future project). Finally, you should also discuss your own progress in the project, including the management and control of the project, what you have learned, the challenges that you faced and how you reacted to them, as well as what you might do differently if you had your time again.</w:t>
      </w:r>
    </w:p>
    <w:p w14:paraId="7E9FD9CB" w14:textId="77777777" w:rsidR="00FE1886" w:rsidRDefault="00FE1886" w:rsidP="00B94D00">
      <w:pPr>
        <w:pStyle w:val="Heading1"/>
      </w:pPr>
      <w:bookmarkStart w:id="26" w:name="_Toc103605543"/>
    </w:p>
    <w:bookmarkEnd w:id="26"/>
    <w:p w14:paraId="097E764C" w14:textId="77777777" w:rsidR="00FE1886" w:rsidRPr="00FE1886" w:rsidRDefault="00FE1886" w:rsidP="00A82D60">
      <w:pPr>
        <w:jc w:val="both"/>
      </w:pPr>
    </w:p>
    <w:p w14:paraId="3DD2DDE7" w14:textId="68EF4487" w:rsidR="00D85490" w:rsidRDefault="00A82D60" w:rsidP="00B94D00">
      <w:pPr>
        <w:pStyle w:val="Heading1"/>
      </w:pPr>
      <w:bookmarkStart w:id="27" w:name="_Toc103605544"/>
      <w:r w:rsidRPr="00A82D60">
        <w:t>Appendices</w:t>
      </w:r>
      <w:bookmarkEnd w:id="27"/>
    </w:p>
    <w:p w14:paraId="3E24E2BC" w14:textId="55317B82" w:rsidR="00A82D60" w:rsidRDefault="00A82D60" w:rsidP="000F7764">
      <w:pPr>
        <w:jc w:val="both"/>
      </w:pPr>
    </w:p>
    <w:p w14:paraId="75033B9A" w14:textId="6645D434" w:rsidR="00A82D60" w:rsidRDefault="00A82D60" w:rsidP="00800B5B">
      <w:pPr>
        <w:pStyle w:val="Heading2"/>
      </w:pPr>
      <w:bookmarkStart w:id="28" w:name="_Toc103605545"/>
      <w:r w:rsidRPr="00D85490">
        <w:t>Appendix A: Project Definition</w:t>
      </w:r>
      <w:r w:rsidR="009865EC">
        <w:t xml:space="preserve"> </w:t>
      </w:r>
      <w:r w:rsidRPr="00D85490">
        <w:t>Document</w:t>
      </w:r>
      <w:bookmarkEnd w:id="28"/>
    </w:p>
    <w:p w14:paraId="1FEAB7B8" w14:textId="2E6F9F51" w:rsidR="002D1B38" w:rsidRPr="002D1B38" w:rsidRDefault="002D1B38" w:rsidP="002D1B38">
      <w:r>
        <w:t xml:space="preserve">This file is named </w:t>
      </w:r>
      <w:r w:rsidRPr="002D1B38">
        <w:t>PDD_GeraJahja_final.pdf</w:t>
      </w:r>
      <w:r>
        <w:t xml:space="preserve"> , stored on the USB.</w:t>
      </w:r>
    </w:p>
    <w:p w14:paraId="1110BB83" w14:textId="77777777" w:rsidR="009865EC" w:rsidRPr="009865EC" w:rsidRDefault="009865EC" w:rsidP="009865EC"/>
    <w:p w14:paraId="17A58039" w14:textId="4BF37ED1" w:rsidR="00667463" w:rsidRDefault="00A82D60" w:rsidP="00800B5B">
      <w:pPr>
        <w:pStyle w:val="Heading2"/>
      </w:pPr>
      <w:bookmarkStart w:id="29" w:name="_Toc103605546"/>
      <w:r w:rsidRPr="00D85490">
        <w:t>Appendix B:</w:t>
      </w:r>
      <w:r w:rsidR="00F27B13">
        <w:t xml:space="preserve"> </w:t>
      </w:r>
      <w:r w:rsidR="00667463">
        <w:t>Opcode table with detailed descriptions</w:t>
      </w:r>
      <w:bookmarkEnd w:id="29"/>
    </w:p>
    <w:p w14:paraId="5A45992D" w14:textId="77777777" w:rsidR="00667463" w:rsidRPr="00667463" w:rsidRDefault="00667463" w:rsidP="00667463"/>
    <w:tbl>
      <w:tblPr>
        <w:tblW w:w="11199" w:type="dxa"/>
        <w:tblInd w:w="-1003"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1135"/>
        <w:gridCol w:w="851"/>
        <w:gridCol w:w="1134"/>
        <w:gridCol w:w="708"/>
        <w:gridCol w:w="1276"/>
        <w:gridCol w:w="1843"/>
        <w:gridCol w:w="1559"/>
        <w:gridCol w:w="2693"/>
      </w:tblGrid>
      <w:tr w:rsidR="00667463" w:rsidRPr="001B1A5B" w14:paraId="75FEF090" w14:textId="77777777" w:rsidTr="00A63209">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57FC2B" w14:textId="77777777" w:rsidR="00667463" w:rsidRPr="001B1A5B" w:rsidRDefault="00667463" w:rsidP="00A63209">
            <w:r w:rsidRPr="001B1A5B">
              <w:t>Implemented on</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7209D0" w14:textId="77777777" w:rsidR="00667463" w:rsidRPr="001B1A5B" w:rsidRDefault="00667463" w:rsidP="00A63209">
            <w:r w:rsidRPr="001B1A5B">
              <w:rPr>
                <w:b/>
                <w:bCs/>
              </w:rPr>
              <w:t>Stack</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EF44B5" w14:textId="77777777" w:rsidR="00667463" w:rsidRPr="001B1A5B" w:rsidRDefault="00667463" w:rsidP="00A63209">
            <w:r w:rsidRPr="001B1A5B">
              <w:rPr>
                <w:b/>
                <w:bCs/>
              </w:rPr>
              <w:t>Name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2BACEB" w14:textId="77777777" w:rsidR="00667463" w:rsidRPr="001B1A5B" w:rsidRDefault="00667463" w:rsidP="00A63209">
            <w:r w:rsidRPr="001B1A5B">
              <w:rPr>
                <w:b/>
                <w:bCs/>
              </w:rPr>
              <w:t>Gas</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95930F" w14:textId="77777777" w:rsidR="00667463" w:rsidRPr="001B1A5B" w:rsidRDefault="00667463" w:rsidP="00A63209">
            <w:r w:rsidRPr="001B1A5B">
              <w:rPr>
                <w:b/>
                <w:bCs/>
              </w:rPr>
              <w:t>Initial Stack</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375834" w14:textId="77777777" w:rsidR="00667463" w:rsidRPr="001B1A5B" w:rsidRDefault="00667463" w:rsidP="00A63209">
            <w:r w:rsidRPr="001B1A5B">
              <w:rPr>
                <w:b/>
                <w:bCs/>
              </w:rPr>
              <w:t>Resulting Stack</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3F8DBE" w14:textId="77777777" w:rsidR="00667463" w:rsidRPr="001B1A5B" w:rsidRDefault="00667463" w:rsidP="00A63209">
            <w:r w:rsidRPr="001B1A5B">
              <w:rPr>
                <w:b/>
                <w:bCs/>
              </w:rPr>
              <w:t>Mem / Storage</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2D9D78" w14:textId="77777777" w:rsidR="00667463" w:rsidRPr="001B1A5B" w:rsidRDefault="00667463" w:rsidP="00A63209">
            <w:r w:rsidRPr="001B1A5B">
              <w:rPr>
                <w:b/>
                <w:bCs/>
              </w:rPr>
              <w:t>Notes</w:t>
            </w:r>
          </w:p>
        </w:tc>
      </w:tr>
      <w:tr w:rsidR="00F27B13" w:rsidRPr="001B1A5B" w14:paraId="1E6F23ED"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5FBAB3" w14:textId="4393AAFA"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8A3E92" w14:textId="77777777" w:rsidR="00F27B13" w:rsidRPr="001B1A5B" w:rsidRDefault="00F27B13" w:rsidP="00A63209">
            <w:r w:rsidRPr="001B1A5B">
              <w:t>00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8F1CD6" w14:textId="77777777" w:rsidR="00F27B13" w:rsidRPr="001B1A5B" w:rsidRDefault="00F27B13" w:rsidP="00A63209">
            <w:r w:rsidRPr="001B1A5B">
              <w:t>STOP</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52279E" w14:textId="77777777" w:rsidR="00F27B13" w:rsidRPr="001B1A5B" w:rsidRDefault="00F27B13" w:rsidP="00A63209">
            <w:r w:rsidRPr="001B1A5B">
              <w:t>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C6A521" w14:textId="77777777" w:rsidR="00F27B13" w:rsidRPr="001B1A5B" w:rsidRDefault="00F27B13"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B99677" w14:textId="77777777" w:rsidR="00F27B13" w:rsidRPr="001B1A5B" w:rsidRDefault="00F27B13"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CE24E8"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6A8B4E" w14:textId="77777777" w:rsidR="00F27B13" w:rsidRPr="001B1A5B" w:rsidRDefault="00F27B13" w:rsidP="00A63209">
            <w:r w:rsidRPr="001B1A5B">
              <w:t>halt execution</w:t>
            </w:r>
          </w:p>
        </w:tc>
      </w:tr>
      <w:tr w:rsidR="00F27B13" w:rsidRPr="001B1A5B" w14:paraId="44FBAD5F"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C206DA" w14:textId="5CA5FBBD"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8DA52C" w14:textId="77777777" w:rsidR="00F27B13" w:rsidRPr="001B1A5B" w:rsidRDefault="00F27B13" w:rsidP="00A63209">
            <w:r w:rsidRPr="001B1A5B">
              <w:t>01</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0669DD" w14:textId="77777777" w:rsidR="00F27B13" w:rsidRPr="001B1A5B" w:rsidRDefault="00F27B13" w:rsidP="00A63209">
            <w:r w:rsidRPr="001B1A5B">
              <w:t>ADD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183E2B"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15CD44"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7074C9" w14:textId="77777777" w:rsidR="00F27B13" w:rsidRPr="001B1A5B" w:rsidRDefault="00F27B13" w:rsidP="00A63209">
            <w:r w:rsidRPr="001B1A5B">
              <w:t>a +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3CF6A6"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CEF78C" w14:textId="77777777" w:rsidR="00F27B13" w:rsidRPr="001B1A5B" w:rsidRDefault="00F27B13" w:rsidP="00A63209">
            <w:r w:rsidRPr="001B1A5B">
              <w:t>(u)int256 addition modulo 2**256</w:t>
            </w:r>
          </w:p>
        </w:tc>
      </w:tr>
      <w:tr w:rsidR="00F27B13" w:rsidRPr="001B1A5B" w14:paraId="1251E35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36E47D" w14:textId="2634ED08"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E85420" w14:textId="77777777" w:rsidR="00F27B13" w:rsidRPr="001B1A5B" w:rsidRDefault="00F27B13" w:rsidP="00A63209">
            <w:r w:rsidRPr="001B1A5B">
              <w:t>02</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EFF265" w14:textId="77777777" w:rsidR="00F27B13" w:rsidRPr="001B1A5B" w:rsidRDefault="00F27B13" w:rsidP="00A63209">
            <w:r w:rsidRPr="001B1A5B">
              <w:t>MUL</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32CAF7" w14:textId="77777777" w:rsidR="00F27B13" w:rsidRPr="001B1A5B" w:rsidRDefault="00F27B13" w:rsidP="00A63209">
            <w:r w:rsidRPr="001B1A5B">
              <w:t>5</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A107AD"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B03631" w14:textId="77777777" w:rsidR="00F27B13" w:rsidRPr="001B1A5B" w:rsidRDefault="00F27B13" w:rsidP="00A63209">
            <w:r w:rsidRPr="001B1A5B">
              <w:t>a *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1BB994"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AB0E56" w14:textId="77777777" w:rsidR="00F27B13" w:rsidRPr="001B1A5B" w:rsidRDefault="00F27B13" w:rsidP="00A63209">
            <w:r w:rsidRPr="001B1A5B">
              <w:t>(u)int256 multiplication modulo 2**256</w:t>
            </w:r>
          </w:p>
        </w:tc>
      </w:tr>
      <w:tr w:rsidR="00F27B13" w:rsidRPr="001B1A5B" w14:paraId="02C322F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8B4B3B" w14:textId="6870BAA1"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D21356" w14:textId="77777777" w:rsidR="00F27B13" w:rsidRPr="001B1A5B" w:rsidRDefault="00F27B13" w:rsidP="00A63209">
            <w:r w:rsidRPr="001B1A5B">
              <w:t>03</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3CC294" w14:textId="77777777" w:rsidR="00F27B13" w:rsidRPr="001B1A5B" w:rsidRDefault="00F27B13" w:rsidP="00A63209">
            <w:r w:rsidRPr="001B1A5B">
              <w:t>SUB</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0176D1"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37FB9B"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BC2E52" w14:textId="77777777" w:rsidR="00F27B13" w:rsidRPr="001B1A5B" w:rsidRDefault="00F27B13" w:rsidP="00A63209">
            <w:r w:rsidRPr="001B1A5B">
              <w:t>a -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49BE6F"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1B561C" w14:textId="77777777" w:rsidR="00F27B13" w:rsidRPr="001B1A5B" w:rsidRDefault="00F27B13" w:rsidP="00A63209">
            <w:r w:rsidRPr="001B1A5B">
              <w:t>(u)int256 addition modulo 2**256</w:t>
            </w:r>
          </w:p>
        </w:tc>
      </w:tr>
      <w:tr w:rsidR="00F27B13" w:rsidRPr="001B1A5B" w14:paraId="76614B9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218A25" w14:textId="76C2A9CD"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BD5F33" w14:textId="77777777" w:rsidR="00F27B13" w:rsidRPr="001B1A5B" w:rsidRDefault="00F27B13" w:rsidP="00A63209">
            <w:r w:rsidRPr="001B1A5B">
              <w:t>04</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F9E305" w14:textId="77777777" w:rsidR="00F27B13" w:rsidRPr="001B1A5B" w:rsidRDefault="00F27B13" w:rsidP="00A63209">
            <w:r w:rsidRPr="001B1A5B">
              <w:t>DIV</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871934" w14:textId="77777777" w:rsidR="00F27B13" w:rsidRPr="001B1A5B" w:rsidRDefault="00F27B13" w:rsidP="00A63209">
            <w:r w:rsidRPr="001B1A5B">
              <w:t>5</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DE7FF6"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DFD050" w14:textId="77777777" w:rsidR="00F27B13" w:rsidRPr="001B1A5B" w:rsidRDefault="00F27B13" w:rsidP="00A63209">
            <w:r w:rsidRPr="001B1A5B">
              <w:t>a //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478600"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EC6812" w14:textId="77777777" w:rsidR="00F27B13" w:rsidRPr="001B1A5B" w:rsidRDefault="00F27B13" w:rsidP="00A63209">
            <w:r w:rsidRPr="001B1A5B">
              <w:t>uint256 division</w:t>
            </w:r>
          </w:p>
        </w:tc>
      </w:tr>
      <w:tr w:rsidR="00F27B13" w:rsidRPr="001B1A5B" w14:paraId="2F44595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9E8E0B" w14:textId="046182AF"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BC04E7" w14:textId="77777777" w:rsidR="00F27B13" w:rsidRPr="001B1A5B" w:rsidRDefault="00F27B13" w:rsidP="00A63209">
            <w:r w:rsidRPr="001B1A5B">
              <w:t>05</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14E1A4" w14:textId="77777777" w:rsidR="00F27B13" w:rsidRPr="001B1A5B" w:rsidRDefault="00F27B13" w:rsidP="00A63209">
            <w:r w:rsidRPr="001B1A5B">
              <w:t>SDIV</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21349C" w14:textId="77777777" w:rsidR="00F27B13" w:rsidRPr="001B1A5B" w:rsidRDefault="00F27B13" w:rsidP="00A63209">
            <w:r w:rsidRPr="001B1A5B">
              <w:t>5</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EC0AF4"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6D1B04" w14:textId="77777777" w:rsidR="00F27B13" w:rsidRPr="001B1A5B" w:rsidRDefault="00F27B13" w:rsidP="00A63209">
            <w:r w:rsidRPr="001B1A5B">
              <w:t>a //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B24344"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CB673C" w14:textId="77777777" w:rsidR="00F27B13" w:rsidRPr="001B1A5B" w:rsidRDefault="00F27B13" w:rsidP="00A63209">
            <w:r w:rsidRPr="001B1A5B">
              <w:t>int256 division</w:t>
            </w:r>
          </w:p>
        </w:tc>
      </w:tr>
      <w:tr w:rsidR="00F27B13" w:rsidRPr="001B1A5B" w14:paraId="14DCF53D"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2431D9" w14:textId="2B6B4994"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994A77" w14:textId="77777777" w:rsidR="00F27B13" w:rsidRPr="001B1A5B" w:rsidRDefault="00F27B13" w:rsidP="00A63209">
            <w:r w:rsidRPr="001B1A5B">
              <w:t>06</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CAA227" w14:textId="77777777" w:rsidR="00F27B13" w:rsidRPr="001B1A5B" w:rsidRDefault="00F27B13" w:rsidP="00A63209">
            <w:r w:rsidRPr="001B1A5B">
              <w:t>MOD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BB93B9" w14:textId="77777777" w:rsidR="00F27B13" w:rsidRPr="001B1A5B" w:rsidRDefault="00F27B13" w:rsidP="00A63209">
            <w:r w:rsidRPr="001B1A5B">
              <w:t>5</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1F0D3B"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4B4F01" w14:textId="77777777" w:rsidR="00F27B13" w:rsidRPr="001B1A5B" w:rsidRDefault="00F27B13" w:rsidP="00A63209">
            <w:r w:rsidRPr="001B1A5B">
              <w:t>a %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22802C"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9C1BA3" w14:textId="77777777" w:rsidR="00F27B13" w:rsidRPr="001B1A5B" w:rsidRDefault="00F27B13" w:rsidP="00A63209">
            <w:r w:rsidRPr="001B1A5B">
              <w:t>uint256 modulus</w:t>
            </w:r>
          </w:p>
        </w:tc>
      </w:tr>
      <w:tr w:rsidR="00F27B13" w:rsidRPr="001B1A5B" w14:paraId="27AF9458"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B8E166" w14:textId="682C3FFA"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AC07C1" w14:textId="77777777" w:rsidR="00F27B13" w:rsidRPr="001B1A5B" w:rsidRDefault="00F27B13" w:rsidP="00A63209">
            <w:r w:rsidRPr="001B1A5B">
              <w:t>07</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B26123" w14:textId="77777777" w:rsidR="00F27B13" w:rsidRPr="001B1A5B" w:rsidRDefault="00F27B13" w:rsidP="00A63209">
            <w:r w:rsidRPr="001B1A5B">
              <w:t>SMOD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455674" w14:textId="77777777" w:rsidR="00F27B13" w:rsidRPr="001B1A5B" w:rsidRDefault="00F27B13" w:rsidP="00A63209">
            <w:r w:rsidRPr="001B1A5B">
              <w:t>5</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1278B5"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AD860E" w14:textId="77777777" w:rsidR="00F27B13" w:rsidRPr="001B1A5B" w:rsidRDefault="00F27B13" w:rsidP="00A63209">
            <w:r w:rsidRPr="001B1A5B">
              <w:t>a %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FC99CF"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A5620F" w14:textId="77777777" w:rsidR="00F27B13" w:rsidRPr="001B1A5B" w:rsidRDefault="00F27B13" w:rsidP="00A63209">
            <w:r w:rsidRPr="001B1A5B">
              <w:t>int256 modulus</w:t>
            </w:r>
          </w:p>
        </w:tc>
      </w:tr>
      <w:tr w:rsidR="00F27B13" w:rsidRPr="001B1A5B" w14:paraId="2D71EF7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DAC4F8" w14:textId="6D706AD4"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C31F23" w14:textId="77777777" w:rsidR="00F27B13" w:rsidRPr="001B1A5B" w:rsidRDefault="00F27B13" w:rsidP="00A63209">
            <w:r w:rsidRPr="001B1A5B">
              <w:t>08</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8E284D" w14:textId="77777777" w:rsidR="00F27B13" w:rsidRPr="001B1A5B" w:rsidRDefault="00F27B13" w:rsidP="00A63209">
            <w:r w:rsidRPr="001B1A5B">
              <w:t>ADDMOD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AD00B8" w14:textId="77777777" w:rsidR="00F27B13" w:rsidRPr="001B1A5B" w:rsidRDefault="00F27B13" w:rsidP="00A63209">
            <w:r w:rsidRPr="001B1A5B">
              <w:t>8</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015826" w14:textId="77777777" w:rsidR="00F27B13" w:rsidRPr="001B1A5B" w:rsidRDefault="00F27B13" w:rsidP="00A63209">
            <w:r w:rsidRPr="001B1A5B">
              <w:t>a, b, 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9FAAAE" w14:textId="77777777" w:rsidR="00F27B13" w:rsidRPr="001B1A5B" w:rsidRDefault="00F27B13" w:rsidP="00A63209">
            <w:r w:rsidRPr="001B1A5B">
              <w:t>(a + b) % N</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63BF3C"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AC3B76" w14:textId="77777777" w:rsidR="00F27B13" w:rsidRPr="001B1A5B" w:rsidRDefault="00F27B13" w:rsidP="00A63209">
            <w:r w:rsidRPr="001B1A5B">
              <w:t>(u)int256 addition modulo N</w:t>
            </w:r>
          </w:p>
        </w:tc>
      </w:tr>
      <w:tr w:rsidR="00F27B13" w:rsidRPr="001B1A5B" w14:paraId="618DBB2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FC7AA8" w14:textId="1D8CCA2A" w:rsidR="00F27B13" w:rsidRPr="001B1A5B" w:rsidRDefault="00F27B13" w:rsidP="00A63209">
            <w:r w:rsidRPr="001B1A5B">
              <w:lastRenderedPageBreak/>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FA2B04" w14:textId="77777777" w:rsidR="00F27B13" w:rsidRPr="001B1A5B" w:rsidRDefault="00F27B13" w:rsidP="00A63209">
            <w:r w:rsidRPr="001B1A5B">
              <w:t>09</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5103D4" w14:textId="77777777" w:rsidR="00F27B13" w:rsidRPr="001B1A5B" w:rsidRDefault="00F27B13" w:rsidP="00A63209">
            <w:r w:rsidRPr="001B1A5B">
              <w:t>MULMOD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0CD1E2" w14:textId="77777777" w:rsidR="00F27B13" w:rsidRPr="001B1A5B" w:rsidRDefault="00F27B13" w:rsidP="00A63209">
            <w:r w:rsidRPr="001B1A5B">
              <w:t>8</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DC73F0" w14:textId="77777777" w:rsidR="00F27B13" w:rsidRPr="001B1A5B" w:rsidRDefault="00F27B13" w:rsidP="00A63209">
            <w:r w:rsidRPr="001B1A5B">
              <w:t>a, b, 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5897CD" w14:textId="77777777" w:rsidR="00F27B13" w:rsidRPr="001B1A5B" w:rsidRDefault="00F27B13" w:rsidP="00A63209">
            <w:r w:rsidRPr="001B1A5B">
              <w:t>(a * b) % N</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C4769A"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06D7B3" w14:textId="77777777" w:rsidR="00F27B13" w:rsidRPr="001B1A5B" w:rsidRDefault="00F27B13" w:rsidP="00A63209">
            <w:r w:rsidRPr="001B1A5B">
              <w:t>(u)int256 multiplication modulo N</w:t>
            </w:r>
          </w:p>
        </w:tc>
      </w:tr>
      <w:tr w:rsidR="00F27B13" w:rsidRPr="001B1A5B" w14:paraId="20B9CAA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50B74F" w14:textId="77777777" w:rsidR="00F27B13" w:rsidRPr="001B1A5B" w:rsidRDefault="00F27B13" w:rsidP="00A63209"/>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950EC4" w14:textId="77777777" w:rsidR="00F27B13" w:rsidRPr="001B1A5B" w:rsidRDefault="00F27B13" w:rsidP="00A63209">
            <w:r w:rsidRPr="001B1A5B">
              <w:t>0A</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645076" w14:textId="77777777" w:rsidR="00F27B13" w:rsidRPr="001B1A5B" w:rsidRDefault="00F27B13" w:rsidP="00A63209">
            <w:r w:rsidRPr="001B1A5B">
              <w:t>EXP</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6FC836" w14:textId="77777777" w:rsidR="00F27B13" w:rsidRPr="001B1A5B" w:rsidRDefault="00F27B13" w:rsidP="00A63209">
            <w:hyperlink r:id="rId28" w:anchor="a1-exp" w:history="1">
              <w:r w:rsidRPr="001B1A5B">
                <w:rPr>
                  <w:color w:val="DCA10D"/>
                  <w:u w:val="single" w:color="DCA10D"/>
                </w:rPr>
                <w:t>A1</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609781"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A13289" w14:textId="77777777" w:rsidR="00F27B13" w:rsidRPr="001B1A5B" w:rsidRDefault="00F27B13" w:rsidP="00A63209">
            <w:r w:rsidRPr="001B1A5B">
              <w:t>a **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1CA995"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A27D9E" w14:textId="77777777" w:rsidR="00F27B13" w:rsidRPr="001B1A5B" w:rsidRDefault="00F27B13" w:rsidP="00A63209">
            <w:r w:rsidRPr="001B1A5B">
              <w:t>uint256 exponentiation modulo 2**256</w:t>
            </w:r>
          </w:p>
        </w:tc>
      </w:tr>
      <w:tr w:rsidR="00F27B13" w:rsidRPr="001B1A5B" w14:paraId="64B5699E"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9F26C2" w14:textId="77777777" w:rsidR="00F27B13" w:rsidRPr="001B1A5B" w:rsidRDefault="00F27B13" w:rsidP="00A63209"/>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9E90A7" w14:textId="77777777" w:rsidR="00F27B13" w:rsidRPr="001B1A5B" w:rsidRDefault="00F27B13" w:rsidP="00A63209">
            <w:r w:rsidRPr="001B1A5B">
              <w:t>0B</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204F01" w14:textId="77777777" w:rsidR="00F27B13" w:rsidRPr="001B1A5B" w:rsidRDefault="00F27B13" w:rsidP="00A63209">
            <w:r w:rsidRPr="001B1A5B">
              <w:t>SIGNEXTEND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83A86B" w14:textId="77777777" w:rsidR="00F27B13" w:rsidRPr="001B1A5B" w:rsidRDefault="00F27B13" w:rsidP="00A63209">
            <w:r w:rsidRPr="001B1A5B">
              <w:t>5</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E0B630" w14:textId="77777777" w:rsidR="00F27B13" w:rsidRPr="001B1A5B" w:rsidRDefault="00F27B13" w:rsidP="00A63209">
            <w:r w:rsidRPr="001B1A5B">
              <w:t>b, x</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BA1472" w14:textId="77777777" w:rsidR="00F27B13" w:rsidRPr="001B1A5B" w:rsidRDefault="00F27B13" w:rsidP="00A63209">
            <w:r w:rsidRPr="001B1A5B">
              <w:t>SIGNEXTEND(x,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AF3E6B"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FA6305" w14:textId="77777777" w:rsidR="00F27B13" w:rsidRPr="001B1A5B" w:rsidRDefault="00F27B13" w:rsidP="00A63209">
            <w:hyperlink r:id="rId29" w:history="1">
              <w:r w:rsidRPr="001B1A5B">
                <w:rPr>
                  <w:color w:val="DCA10D"/>
                  <w:u w:val="single" w:color="DCA10D"/>
                </w:rPr>
                <w:t>sign extend</w:t>
              </w:r>
            </w:hyperlink>
            <w:r w:rsidRPr="001B1A5B">
              <w:t> x from (b+1) bytes to 32 bytes</w:t>
            </w:r>
          </w:p>
        </w:tc>
      </w:tr>
      <w:tr w:rsidR="00F27B13" w:rsidRPr="001B1A5B" w14:paraId="4B8E9305"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A1B216" w14:textId="77777777" w:rsidR="00F27B13" w:rsidRPr="001B1A5B" w:rsidRDefault="00F27B13" w:rsidP="00A63209"/>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39A7BF" w14:textId="77777777" w:rsidR="00F27B13" w:rsidRPr="001B1A5B" w:rsidRDefault="00F27B13" w:rsidP="00A63209">
            <w:r w:rsidRPr="001B1A5B">
              <w:t>0C-0F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E5153E" w14:textId="77777777" w:rsidR="00F27B13" w:rsidRPr="001B1A5B" w:rsidRDefault="00F27B13" w:rsidP="00A63209">
            <w:r w:rsidRPr="001B1A5B">
              <w:rPr>
                <w:i/>
                <w:iCs/>
              </w:rPr>
              <w:t>invalid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6CB09C" w14:textId="77777777" w:rsidR="00F27B13" w:rsidRPr="001B1A5B" w:rsidRDefault="00F27B13" w:rsidP="00A63209"/>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C01649" w14:textId="77777777" w:rsidR="00F27B13" w:rsidRPr="001B1A5B" w:rsidRDefault="00F27B13"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23982F" w14:textId="77777777" w:rsidR="00F27B13" w:rsidRPr="001B1A5B" w:rsidRDefault="00F27B13"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91F641"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A0D16A" w14:textId="77777777" w:rsidR="00F27B13" w:rsidRPr="001B1A5B" w:rsidRDefault="00F27B13" w:rsidP="00A63209"/>
        </w:tc>
      </w:tr>
      <w:tr w:rsidR="00F27B13" w:rsidRPr="001B1A5B" w14:paraId="25C4139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AAF38B" w14:textId="1FC2E333"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4DF556" w14:textId="77777777" w:rsidR="00F27B13" w:rsidRPr="001B1A5B" w:rsidRDefault="00F27B13" w:rsidP="00A63209">
            <w:r w:rsidRPr="001B1A5B">
              <w:t>10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C9B5EA" w14:textId="77777777" w:rsidR="00F27B13" w:rsidRPr="001B1A5B" w:rsidRDefault="00F27B13" w:rsidP="00A63209">
            <w:r w:rsidRPr="001B1A5B">
              <w:t>LT</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54AB66"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403649"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6F33E9" w14:textId="77777777" w:rsidR="00F27B13" w:rsidRPr="001B1A5B" w:rsidRDefault="00F27B13" w:rsidP="00A63209">
            <w:r w:rsidRPr="001B1A5B">
              <w:t>a &lt;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273DA0"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73E926" w14:textId="77777777" w:rsidR="00F27B13" w:rsidRPr="001B1A5B" w:rsidRDefault="00F27B13" w:rsidP="00A63209">
            <w:r w:rsidRPr="001B1A5B">
              <w:t>uint256 less-than</w:t>
            </w:r>
          </w:p>
        </w:tc>
      </w:tr>
      <w:tr w:rsidR="00F27B13" w:rsidRPr="001B1A5B" w14:paraId="4D8D592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311DB9" w14:textId="296ED93F"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4E46CA" w14:textId="77777777" w:rsidR="00F27B13" w:rsidRPr="001B1A5B" w:rsidRDefault="00F27B13" w:rsidP="00A63209">
            <w:r w:rsidRPr="001B1A5B">
              <w:t>11</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FEB049" w14:textId="77777777" w:rsidR="00F27B13" w:rsidRPr="001B1A5B" w:rsidRDefault="00F27B13" w:rsidP="00A63209">
            <w:r w:rsidRPr="001B1A5B">
              <w:t>GT</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BDD8EE"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37F866"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416E5E" w14:textId="77777777" w:rsidR="00F27B13" w:rsidRPr="001B1A5B" w:rsidRDefault="00F27B13" w:rsidP="00A63209">
            <w:r w:rsidRPr="001B1A5B">
              <w:t>a &gt;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33FC2A"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5DC64D" w14:textId="77777777" w:rsidR="00F27B13" w:rsidRPr="001B1A5B" w:rsidRDefault="00F27B13" w:rsidP="00A63209">
            <w:r w:rsidRPr="001B1A5B">
              <w:t>uint256 greater-than</w:t>
            </w:r>
          </w:p>
        </w:tc>
      </w:tr>
      <w:tr w:rsidR="00F27B13" w:rsidRPr="001B1A5B" w14:paraId="5ECCCD91"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A21D90" w14:textId="045BACB0"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54E278" w14:textId="77777777" w:rsidR="00F27B13" w:rsidRPr="001B1A5B" w:rsidRDefault="00F27B13" w:rsidP="00A63209">
            <w:r w:rsidRPr="001B1A5B">
              <w:t>12</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810889" w14:textId="77777777" w:rsidR="00F27B13" w:rsidRPr="001B1A5B" w:rsidRDefault="00F27B13" w:rsidP="00A63209">
            <w:r w:rsidRPr="001B1A5B">
              <w:t>SLT</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313BAB"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CB0F67"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1A94B1" w14:textId="77777777" w:rsidR="00F27B13" w:rsidRPr="001B1A5B" w:rsidRDefault="00F27B13" w:rsidP="00A63209">
            <w:r w:rsidRPr="001B1A5B">
              <w:t>a &lt;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C745EF"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D2B092" w14:textId="77777777" w:rsidR="00F27B13" w:rsidRPr="001B1A5B" w:rsidRDefault="00F27B13" w:rsidP="00A63209">
            <w:r w:rsidRPr="001B1A5B">
              <w:t>int256 less-than</w:t>
            </w:r>
          </w:p>
        </w:tc>
      </w:tr>
      <w:tr w:rsidR="00F27B13" w:rsidRPr="001B1A5B" w14:paraId="7EB6DB63"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F72F88" w14:textId="34C2F3E9"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E757EA" w14:textId="77777777" w:rsidR="00F27B13" w:rsidRPr="001B1A5B" w:rsidRDefault="00F27B13" w:rsidP="00A63209">
            <w:r w:rsidRPr="001B1A5B">
              <w:t>13</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2467DF" w14:textId="77777777" w:rsidR="00F27B13" w:rsidRPr="001B1A5B" w:rsidRDefault="00F27B13" w:rsidP="00A63209">
            <w:r w:rsidRPr="001B1A5B">
              <w:t>SGT</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B1DB3C"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346524"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18CF79" w14:textId="77777777" w:rsidR="00F27B13" w:rsidRPr="001B1A5B" w:rsidRDefault="00F27B13" w:rsidP="00A63209">
            <w:r w:rsidRPr="001B1A5B">
              <w:t>a &gt;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DC340A"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C550BA" w14:textId="77777777" w:rsidR="00F27B13" w:rsidRPr="001B1A5B" w:rsidRDefault="00F27B13" w:rsidP="00A63209">
            <w:r w:rsidRPr="001B1A5B">
              <w:t>int256 greater-than</w:t>
            </w:r>
          </w:p>
        </w:tc>
      </w:tr>
      <w:tr w:rsidR="00F27B13" w:rsidRPr="001B1A5B" w14:paraId="2698F8B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0B73DA" w14:textId="39EF86E2"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685B04" w14:textId="77777777" w:rsidR="00F27B13" w:rsidRPr="001B1A5B" w:rsidRDefault="00F27B13" w:rsidP="00A63209">
            <w:r w:rsidRPr="001B1A5B">
              <w:t>14</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78AD14" w14:textId="77777777" w:rsidR="00F27B13" w:rsidRPr="001B1A5B" w:rsidRDefault="00F27B13" w:rsidP="00A63209">
            <w:r w:rsidRPr="001B1A5B">
              <w:t>EQ</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949F3A"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AD2812"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E716A0" w14:textId="77777777" w:rsidR="00F27B13" w:rsidRPr="001B1A5B" w:rsidRDefault="00F27B13" w:rsidP="00A63209">
            <w:r w:rsidRPr="001B1A5B">
              <w:t>a ==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5BE67E"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A65F0B" w14:textId="77777777" w:rsidR="00F27B13" w:rsidRPr="001B1A5B" w:rsidRDefault="00F27B13" w:rsidP="00A63209">
            <w:r w:rsidRPr="001B1A5B">
              <w:t>(u)int256 equality</w:t>
            </w:r>
          </w:p>
        </w:tc>
      </w:tr>
      <w:tr w:rsidR="00F27B13" w:rsidRPr="001B1A5B" w14:paraId="5D4CF2F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8A8EDF" w14:textId="370F8333"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97EDA8" w14:textId="77777777" w:rsidR="00F27B13" w:rsidRPr="001B1A5B" w:rsidRDefault="00F27B13" w:rsidP="00A63209">
            <w:r w:rsidRPr="001B1A5B">
              <w:t>15</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852E68" w14:textId="77777777" w:rsidR="00F27B13" w:rsidRPr="001B1A5B" w:rsidRDefault="00F27B13" w:rsidP="00A63209">
            <w:r w:rsidRPr="001B1A5B">
              <w:t>ISZERO</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522699"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9F74C1" w14:textId="77777777" w:rsidR="00F27B13" w:rsidRPr="001B1A5B" w:rsidRDefault="00F27B13" w:rsidP="00A63209">
            <w:r w:rsidRPr="001B1A5B">
              <w:t>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4EDA4A" w14:textId="77777777" w:rsidR="00F27B13" w:rsidRPr="001B1A5B" w:rsidRDefault="00F27B13" w:rsidP="00A63209">
            <w:r w:rsidRPr="001B1A5B">
              <w:t>a == 0</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194257"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12EE4D" w14:textId="77777777" w:rsidR="00F27B13" w:rsidRPr="001B1A5B" w:rsidRDefault="00F27B13" w:rsidP="00A63209">
            <w:r w:rsidRPr="001B1A5B">
              <w:t>(u)int256 iszero</w:t>
            </w:r>
          </w:p>
        </w:tc>
      </w:tr>
      <w:tr w:rsidR="00F27B13" w:rsidRPr="001B1A5B" w14:paraId="4E06231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12A6C7" w14:textId="65094CA4"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951C74" w14:textId="77777777" w:rsidR="00F27B13" w:rsidRPr="001B1A5B" w:rsidRDefault="00F27B13" w:rsidP="00A63209">
            <w:r w:rsidRPr="001B1A5B">
              <w:t>16</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7140DE" w14:textId="77777777" w:rsidR="00F27B13" w:rsidRPr="001B1A5B" w:rsidRDefault="00F27B13" w:rsidP="00A63209">
            <w:r w:rsidRPr="001B1A5B">
              <w:t>AND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D25D5E"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549505"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E5D1A9" w14:textId="77777777" w:rsidR="00F27B13" w:rsidRPr="001B1A5B" w:rsidRDefault="00F27B13" w:rsidP="00A63209">
            <w:r w:rsidRPr="001B1A5B">
              <w:t>a &amp;&amp;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A90926"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D0DEF5" w14:textId="77777777" w:rsidR="00F27B13" w:rsidRPr="001B1A5B" w:rsidRDefault="00F27B13" w:rsidP="00A63209">
            <w:r w:rsidRPr="001B1A5B">
              <w:t>bitwise AND</w:t>
            </w:r>
          </w:p>
        </w:tc>
      </w:tr>
      <w:tr w:rsidR="00F27B13" w:rsidRPr="001B1A5B" w14:paraId="12547EA4"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7BF048" w14:textId="6F934E44"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BDE156" w14:textId="77777777" w:rsidR="00F27B13" w:rsidRPr="001B1A5B" w:rsidRDefault="00F27B13" w:rsidP="00A63209">
            <w:r w:rsidRPr="001B1A5B">
              <w:t>17</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7A584A" w14:textId="77777777" w:rsidR="00F27B13" w:rsidRPr="001B1A5B" w:rsidRDefault="00F27B13" w:rsidP="00A63209">
            <w:r w:rsidRPr="001B1A5B">
              <w:t>OR</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99E3A1"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BE5BAD"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CFBA91" w14:textId="77777777" w:rsidR="00F27B13" w:rsidRPr="001B1A5B" w:rsidRDefault="00F27B13" w:rsidP="00A63209">
            <w:r w:rsidRPr="001B1A5B">
              <w:t>a \|\|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35016D"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8487A4" w14:textId="77777777" w:rsidR="00F27B13" w:rsidRPr="001B1A5B" w:rsidRDefault="00F27B13" w:rsidP="00A63209">
            <w:r w:rsidRPr="001B1A5B">
              <w:t>bitwise OR</w:t>
            </w:r>
          </w:p>
        </w:tc>
      </w:tr>
      <w:tr w:rsidR="00F27B13" w:rsidRPr="001B1A5B" w14:paraId="38F8F462"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8B07CF" w14:textId="71536017"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B76CCF" w14:textId="77777777" w:rsidR="00F27B13" w:rsidRPr="001B1A5B" w:rsidRDefault="00F27B13" w:rsidP="00A63209">
            <w:r w:rsidRPr="001B1A5B">
              <w:t>18</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D62E86" w14:textId="77777777" w:rsidR="00F27B13" w:rsidRPr="001B1A5B" w:rsidRDefault="00F27B13" w:rsidP="00A63209">
            <w:r w:rsidRPr="001B1A5B">
              <w:t>XOR</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C37EAF"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DFB54C" w14:textId="77777777" w:rsidR="00F27B13" w:rsidRPr="001B1A5B" w:rsidRDefault="00F27B13"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3B0784" w14:textId="77777777" w:rsidR="00F27B13" w:rsidRPr="001B1A5B" w:rsidRDefault="00F27B13" w:rsidP="00A63209">
            <w:r w:rsidRPr="001B1A5B">
              <w:t>a ^ b</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9C23CE"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1648EF" w14:textId="77777777" w:rsidR="00F27B13" w:rsidRPr="001B1A5B" w:rsidRDefault="00F27B13" w:rsidP="00A63209">
            <w:r w:rsidRPr="001B1A5B">
              <w:t>bitwise XOR</w:t>
            </w:r>
          </w:p>
        </w:tc>
      </w:tr>
      <w:tr w:rsidR="00F27B13" w:rsidRPr="001B1A5B" w14:paraId="443D554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C41B4F" w14:textId="097DB3BE"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587906" w14:textId="77777777" w:rsidR="00F27B13" w:rsidRPr="001B1A5B" w:rsidRDefault="00F27B13" w:rsidP="00A63209">
            <w:r w:rsidRPr="001B1A5B">
              <w:t>19</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278E0F" w14:textId="77777777" w:rsidR="00F27B13" w:rsidRPr="001B1A5B" w:rsidRDefault="00F27B13" w:rsidP="00A63209">
            <w:r w:rsidRPr="001B1A5B">
              <w:t>NOT</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8195BE"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5A47A7" w14:textId="77777777" w:rsidR="00F27B13" w:rsidRPr="001B1A5B" w:rsidRDefault="00F27B13" w:rsidP="00A63209">
            <w:r w:rsidRPr="001B1A5B">
              <w:t>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7BC342" w14:textId="77777777" w:rsidR="00F27B13" w:rsidRPr="001B1A5B" w:rsidRDefault="00F27B13" w:rsidP="00A63209">
            <w:r w:rsidRPr="001B1A5B">
              <w:t>~a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FEA2E7"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BC4F5C" w14:textId="77777777" w:rsidR="00F27B13" w:rsidRPr="001B1A5B" w:rsidRDefault="00F27B13" w:rsidP="00A63209">
            <w:r w:rsidRPr="001B1A5B">
              <w:t>bitwise NOT</w:t>
            </w:r>
          </w:p>
        </w:tc>
      </w:tr>
      <w:tr w:rsidR="00F27B13" w:rsidRPr="001B1A5B" w14:paraId="6B40D95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FDBBB0" w14:textId="77777777" w:rsidR="00F27B13" w:rsidRPr="001B1A5B" w:rsidRDefault="00F27B13" w:rsidP="00A63209"/>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165DE7" w14:textId="77777777" w:rsidR="00F27B13" w:rsidRPr="001B1A5B" w:rsidRDefault="00F27B13" w:rsidP="00A63209">
            <w:r w:rsidRPr="001B1A5B">
              <w:t>1A</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1D3046" w14:textId="77777777" w:rsidR="00F27B13" w:rsidRPr="001B1A5B" w:rsidRDefault="00F27B13" w:rsidP="00A63209">
            <w:r w:rsidRPr="001B1A5B">
              <w:t>BYTE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D1C099"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D69F40" w14:textId="77777777" w:rsidR="00F27B13" w:rsidRPr="001B1A5B" w:rsidRDefault="00F27B13" w:rsidP="00A63209">
            <w:r w:rsidRPr="001B1A5B">
              <w:t>i, x</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A822C8" w14:textId="77777777" w:rsidR="00F27B13" w:rsidRPr="001B1A5B" w:rsidRDefault="00F27B13" w:rsidP="00A63209">
            <w:r w:rsidRPr="001B1A5B">
              <w:t>(x &gt;&gt; (248 - i * 8)) &amp;&amp; 0xFF</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4B25E6"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F9E130" w14:textId="77777777" w:rsidR="00F27B13" w:rsidRPr="001B1A5B" w:rsidRDefault="00F27B13" w:rsidP="00A63209">
            <w:r w:rsidRPr="001B1A5B">
              <w:t>ith byte of (u)int256 x, from the left</w:t>
            </w:r>
          </w:p>
        </w:tc>
      </w:tr>
      <w:tr w:rsidR="00F27B13" w:rsidRPr="001B1A5B" w14:paraId="7625F675"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DF800E" w14:textId="77777777" w:rsidR="00F27B13" w:rsidRPr="001B1A5B" w:rsidRDefault="00F27B13" w:rsidP="00A63209"/>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4066A2" w14:textId="77777777" w:rsidR="00F27B13" w:rsidRPr="001B1A5B" w:rsidRDefault="00F27B13" w:rsidP="00A63209">
            <w:r w:rsidRPr="001B1A5B">
              <w:t>1B</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AE54FA" w14:textId="77777777" w:rsidR="00F27B13" w:rsidRPr="001B1A5B" w:rsidRDefault="00F27B13" w:rsidP="00A63209">
            <w:r w:rsidRPr="001B1A5B">
              <w:t>SHL</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FEEBE2"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AC40F9" w14:textId="77777777" w:rsidR="00F27B13" w:rsidRPr="001B1A5B" w:rsidRDefault="00F27B13" w:rsidP="00A63209">
            <w:r w:rsidRPr="001B1A5B">
              <w:t>shift, val</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4584AB" w14:textId="77777777" w:rsidR="00F27B13" w:rsidRPr="001B1A5B" w:rsidRDefault="00F27B13" w:rsidP="00A63209">
            <w:r w:rsidRPr="001B1A5B">
              <w:t>val &lt;&lt; shift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FF89C2"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54B80F" w14:textId="77777777" w:rsidR="00F27B13" w:rsidRPr="001B1A5B" w:rsidRDefault="00F27B13" w:rsidP="00A63209">
            <w:r w:rsidRPr="001B1A5B">
              <w:t>shift left</w:t>
            </w:r>
          </w:p>
        </w:tc>
      </w:tr>
      <w:tr w:rsidR="00F27B13" w:rsidRPr="001B1A5B" w14:paraId="192B496E"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6CCCA2" w14:textId="77777777" w:rsidR="00F27B13" w:rsidRPr="001B1A5B" w:rsidRDefault="00F27B13" w:rsidP="00A63209"/>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F32C81" w14:textId="77777777" w:rsidR="00F27B13" w:rsidRPr="001B1A5B" w:rsidRDefault="00F27B13" w:rsidP="00A63209">
            <w:r w:rsidRPr="001B1A5B">
              <w:t>1C</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FF3FE9" w14:textId="77777777" w:rsidR="00F27B13" w:rsidRPr="001B1A5B" w:rsidRDefault="00F27B13" w:rsidP="00A63209">
            <w:r w:rsidRPr="001B1A5B">
              <w:t>SHR</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438876"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D70742" w14:textId="77777777" w:rsidR="00F27B13" w:rsidRPr="001B1A5B" w:rsidRDefault="00F27B13" w:rsidP="00A63209">
            <w:r w:rsidRPr="001B1A5B">
              <w:t>shift, val</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3E5A80" w14:textId="77777777" w:rsidR="00F27B13" w:rsidRPr="001B1A5B" w:rsidRDefault="00F27B13" w:rsidP="00A63209">
            <w:r w:rsidRPr="001B1A5B">
              <w:t>val &gt;&gt; shift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22AD27"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59840A" w14:textId="77777777" w:rsidR="00F27B13" w:rsidRPr="001B1A5B" w:rsidRDefault="00F27B13" w:rsidP="00A63209">
            <w:r w:rsidRPr="001B1A5B">
              <w:t>logical shift right</w:t>
            </w:r>
          </w:p>
        </w:tc>
      </w:tr>
      <w:tr w:rsidR="00F27B13" w:rsidRPr="001B1A5B" w14:paraId="18928C7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ACB39D" w14:textId="77777777" w:rsidR="00F27B13" w:rsidRPr="001B1A5B" w:rsidRDefault="00F27B13" w:rsidP="00A63209"/>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735FC7" w14:textId="77777777" w:rsidR="00F27B13" w:rsidRPr="001B1A5B" w:rsidRDefault="00F27B13" w:rsidP="00A63209">
            <w:r w:rsidRPr="001B1A5B">
              <w:t>1D</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2E5C03" w14:textId="77777777" w:rsidR="00F27B13" w:rsidRPr="001B1A5B" w:rsidRDefault="00F27B13" w:rsidP="00A63209">
            <w:r w:rsidRPr="001B1A5B">
              <w:t>SAR</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8CCFB4"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092CE5" w14:textId="77777777" w:rsidR="00F27B13" w:rsidRPr="001B1A5B" w:rsidRDefault="00F27B13" w:rsidP="00A63209">
            <w:r w:rsidRPr="001B1A5B">
              <w:t>shift, val</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0C1472" w14:textId="77777777" w:rsidR="00F27B13" w:rsidRPr="001B1A5B" w:rsidRDefault="00F27B13" w:rsidP="00A63209">
            <w:r w:rsidRPr="001B1A5B">
              <w:t>val &gt;&gt; shift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794FA8"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F18545" w14:textId="77777777" w:rsidR="00F27B13" w:rsidRPr="001B1A5B" w:rsidRDefault="00F27B13" w:rsidP="00A63209">
            <w:r w:rsidRPr="001B1A5B">
              <w:t>arithmetic shift right</w:t>
            </w:r>
          </w:p>
        </w:tc>
      </w:tr>
      <w:tr w:rsidR="00F27B13" w:rsidRPr="001B1A5B" w14:paraId="5E3764E5"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23C0B8" w14:textId="77777777" w:rsidR="00F27B13" w:rsidRPr="001B1A5B" w:rsidRDefault="00F27B13" w:rsidP="00A63209"/>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A5269C" w14:textId="77777777" w:rsidR="00F27B13" w:rsidRPr="001B1A5B" w:rsidRDefault="00F27B13" w:rsidP="00A63209">
            <w:r w:rsidRPr="001B1A5B">
              <w:t>1E-1F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C731BA" w14:textId="77777777" w:rsidR="00F27B13" w:rsidRPr="001B1A5B" w:rsidRDefault="00F27B13" w:rsidP="00A63209">
            <w:r w:rsidRPr="001B1A5B">
              <w:rPr>
                <w:i/>
                <w:iCs/>
              </w:rPr>
              <w:t>invalid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CB5435" w14:textId="77777777" w:rsidR="00F27B13" w:rsidRPr="001B1A5B" w:rsidRDefault="00F27B13" w:rsidP="00A63209"/>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6A5277" w14:textId="77777777" w:rsidR="00F27B13" w:rsidRPr="001B1A5B" w:rsidRDefault="00F27B13"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EA7792" w14:textId="77777777" w:rsidR="00F27B13" w:rsidRPr="001B1A5B" w:rsidRDefault="00F27B13"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F9FBCD"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3DA032" w14:textId="77777777" w:rsidR="00F27B13" w:rsidRPr="001B1A5B" w:rsidRDefault="00F27B13" w:rsidP="00A63209"/>
        </w:tc>
      </w:tr>
      <w:tr w:rsidR="00F27B13" w:rsidRPr="001B1A5B" w14:paraId="10B51AD8"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269104" w14:textId="77777777" w:rsidR="00F27B13" w:rsidRPr="001B1A5B" w:rsidRDefault="00F27B13" w:rsidP="00A63209"/>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960889" w14:textId="77777777" w:rsidR="00F27B13" w:rsidRPr="001B1A5B" w:rsidRDefault="00F27B13" w:rsidP="00A63209">
            <w:r w:rsidRPr="001B1A5B">
              <w:t>20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D277EA" w14:textId="77777777" w:rsidR="00F27B13" w:rsidRPr="001B1A5B" w:rsidRDefault="00F27B13" w:rsidP="00A63209">
            <w:r w:rsidRPr="001B1A5B">
              <w:t>SHA3</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4F277E" w14:textId="77777777" w:rsidR="00F27B13" w:rsidRPr="001B1A5B" w:rsidRDefault="00F27B13" w:rsidP="00A63209">
            <w:hyperlink r:id="rId30" w:anchor="a2-sha3" w:history="1">
              <w:r w:rsidRPr="001B1A5B">
                <w:rPr>
                  <w:color w:val="DCA10D"/>
                  <w:u w:val="single" w:color="DCA10D"/>
                </w:rPr>
                <w:t>A2</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AB04AA" w14:textId="77777777" w:rsidR="00F27B13" w:rsidRPr="001B1A5B" w:rsidRDefault="00F27B13" w:rsidP="00A63209">
            <w:r w:rsidRPr="001B1A5B">
              <w:t>ost, 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DE92D8" w14:textId="77777777" w:rsidR="00F27B13" w:rsidRPr="001B1A5B" w:rsidRDefault="00F27B13" w:rsidP="00A63209">
            <w:r w:rsidRPr="001B1A5B">
              <w:t>keccak256(mem[ost:ost+len])</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B4654D"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9F05FB" w14:textId="77777777" w:rsidR="00F27B13" w:rsidRPr="001B1A5B" w:rsidRDefault="00F27B13" w:rsidP="00A63209">
            <w:r w:rsidRPr="001B1A5B">
              <w:t>keccak256</w:t>
            </w:r>
          </w:p>
        </w:tc>
      </w:tr>
      <w:tr w:rsidR="00F27B13" w:rsidRPr="001B1A5B" w14:paraId="756D6CEE"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D38DD7" w14:textId="77777777" w:rsidR="00F27B13" w:rsidRPr="001B1A5B" w:rsidRDefault="00F27B13" w:rsidP="00A63209"/>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F51B83" w14:textId="77777777" w:rsidR="00F27B13" w:rsidRPr="001B1A5B" w:rsidRDefault="00F27B13" w:rsidP="00A63209">
            <w:r w:rsidRPr="001B1A5B">
              <w:t>21-2F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2D6973" w14:textId="77777777" w:rsidR="00F27B13" w:rsidRPr="001B1A5B" w:rsidRDefault="00F27B13" w:rsidP="00A63209">
            <w:r w:rsidRPr="001B1A5B">
              <w:rPr>
                <w:i/>
                <w:iCs/>
              </w:rPr>
              <w:t>invalid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333A18" w14:textId="77777777" w:rsidR="00F27B13" w:rsidRPr="001B1A5B" w:rsidRDefault="00F27B13" w:rsidP="00A63209"/>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4871F9" w14:textId="77777777" w:rsidR="00F27B13" w:rsidRPr="001B1A5B" w:rsidRDefault="00F27B13"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4953B1" w14:textId="77777777" w:rsidR="00F27B13" w:rsidRPr="001B1A5B" w:rsidRDefault="00F27B13"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1C9F44"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16D81B" w14:textId="77777777" w:rsidR="00F27B13" w:rsidRPr="001B1A5B" w:rsidRDefault="00F27B13" w:rsidP="00A63209"/>
        </w:tc>
      </w:tr>
      <w:tr w:rsidR="00F27B13" w:rsidRPr="001B1A5B" w14:paraId="0536F9C6"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F8E099" w14:textId="6230B5C9"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CD040E" w14:textId="77777777" w:rsidR="00F27B13" w:rsidRPr="001B1A5B" w:rsidRDefault="00F27B13" w:rsidP="00A63209">
            <w:r w:rsidRPr="001B1A5B">
              <w:t>30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2168F4" w14:textId="77777777" w:rsidR="00F27B13" w:rsidRPr="001B1A5B" w:rsidRDefault="00F27B13" w:rsidP="00A63209">
            <w:r w:rsidRPr="001B1A5B">
              <w:t>ADDRESS</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C41748" w14:textId="77777777" w:rsidR="00F27B13" w:rsidRPr="001B1A5B" w:rsidRDefault="00F27B13"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BDF94C" w14:textId="77777777" w:rsidR="00F27B13" w:rsidRPr="001B1A5B" w:rsidRDefault="00F27B13"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11D823" w14:textId="77777777" w:rsidR="00F27B13" w:rsidRPr="001B1A5B" w:rsidRDefault="00F27B13" w:rsidP="00A63209">
            <w:r w:rsidRPr="001B1A5B">
              <w:t>address(this)</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9D968B"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A55EEA" w14:textId="77777777" w:rsidR="00F27B13" w:rsidRPr="001B1A5B" w:rsidRDefault="00F27B13" w:rsidP="00A63209">
            <w:r w:rsidRPr="001B1A5B">
              <w:t>address of executing contract</w:t>
            </w:r>
          </w:p>
        </w:tc>
      </w:tr>
      <w:tr w:rsidR="00F27B13" w:rsidRPr="001B1A5B" w14:paraId="7B3C049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18CE57" w14:textId="7433D62F"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B095EE" w14:textId="77777777" w:rsidR="00F27B13" w:rsidRPr="001B1A5B" w:rsidRDefault="00F27B13" w:rsidP="00A63209">
            <w:r w:rsidRPr="001B1A5B">
              <w:t>31</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749964" w14:textId="77777777" w:rsidR="00F27B13" w:rsidRPr="001B1A5B" w:rsidRDefault="00F27B13" w:rsidP="00A63209">
            <w:r w:rsidRPr="001B1A5B">
              <w:t>BALANCE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2D4134" w14:textId="77777777" w:rsidR="00F27B13" w:rsidRPr="001B1A5B" w:rsidRDefault="00F27B13" w:rsidP="00A63209">
            <w:hyperlink r:id="rId31" w:anchor="a5-balance-extcodesize-extcodehash" w:history="1">
              <w:r w:rsidRPr="001B1A5B">
                <w:rPr>
                  <w:color w:val="DCA10D"/>
                  <w:u w:val="single" w:color="DCA10D"/>
                </w:rPr>
                <w:t>A5</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2B6AB8" w14:textId="77777777" w:rsidR="00F27B13" w:rsidRPr="001B1A5B" w:rsidRDefault="00F27B13" w:rsidP="00A63209">
            <w:r w:rsidRPr="001B1A5B">
              <w:t>addr</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A9CE05" w14:textId="77777777" w:rsidR="00F27B13" w:rsidRPr="001B1A5B" w:rsidRDefault="00F27B13" w:rsidP="00A63209">
            <w:r w:rsidRPr="001B1A5B">
              <w:t>addr.balance</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5139A2"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1CCEF2" w14:textId="77777777" w:rsidR="00F27B13" w:rsidRPr="001B1A5B" w:rsidRDefault="00F27B13" w:rsidP="00A63209">
            <w:r w:rsidRPr="001B1A5B">
              <w:t>balance, in wei</w:t>
            </w:r>
          </w:p>
        </w:tc>
      </w:tr>
      <w:tr w:rsidR="00F27B13" w:rsidRPr="001B1A5B" w14:paraId="0C092D54"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89C7B0" w14:textId="16BB3128"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BE7DE2" w14:textId="77777777" w:rsidR="00F27B13" w:rsidRPr="001B1A5B" w:rsidRDefault="00F27B13" w:rsidP="00A63209">
            <w:r w:rsidRPr="001B1A5B">
              <w:t>32</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F023DC" w14:textId="77777777" w:rsidR="00F27B13" w:rsidRPr="001B1A5B" w:rsidRDefault="00F27B13" w:rsidP="00A63209">
            <w:r w:rsidRPr="001B1A5B">
              <w:t>ORIGIN</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9CAA2F" w14:textId="77777777" w:rsidR="00F27B13" w:rsidRPr="001B1A5B" w:rsidRDefault="00F27B13"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3978E8" w14:textId="77777777" w:rsidR="00F27B13" w:rsidRPr="001B1A5B" w:rsidRDefault="00F27B13"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E04017" w14:textId="77777777" w:rsidR="00F27B13" w:rsidRPr="001B1A5B" w:rsidRDefault="00F27B13" w:rsidP="00A63209">
            <w:r w:rsidRPr="001B1A5B">
              <w:t>tx.origin</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0763BB"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89F1AD" w14:textId="77777777" w:rsidR="00F27B13" w:rsidRPr="001B1A5B" w:rsidRDefault="00F27B13" w:rsidP="00A63209">
            <w:r w:rsidRPr="001B1A5B">
              <w:t>address that originated the tx</w:t>
            </w:r>
          </w:p>
        </w:tc>
      </w:tr>
      <w:tr w:rsidR="00F27B13" w:rsidRPr="001B1A5B" w14:paraId="73F77571"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1C9AD3" w14:textId="55EDF8EB"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6C6A0A" w14:textId="77777777" w:rsidR="00F27B13" w:rsidRPr="001B1A5B" w:rsidRDefault="00F27B13" w:rsidP="00A63209">
            <w:r w:rsidRPr="001B1A5B">
              <w:t>33</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2CF638" w14:textId="77777777" w:rsidR="00F27B13" w:rsidRPr="001B1A5B" w:rsidRDefault="00F27B13" w:rsidP="00A63209">
            <w:r w:rsidRPr="001B1A5B">
              <w:t>CALLER</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EEB476" w14:textId="77777777" w:rsidR="00F27B13" w:rsidRPr="001B1A5B" w:rsidRDefault="00F27B13"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8DDEEC" w14:textId="77777777" w:rsidR="00F27B13" w:rsidRPr="001B1A5B" w:rsidRDefault="00F27B13"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ADC538" w14:textId="77777777" w:rsidR="00F27B13" w:rsidRPr="001B1A5B" w:rsidRDefault="00F27B13" w:rsidP="00A63209">
            <w:r w:rsidRPr="001B1A5B">
              <w:t>msg.sender</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73EC1C"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359DE8" w14:textId="77777777" w:rsidR="00F27B13" w:rsidRPr="001B1A5B" w:rsidRDefault="00F27B13" w:rsidP="00A63209">
            <w:r w:rsidRPr="001B1A5B">
              <w:t>address of msg sender</w:t>
            </w:r>
          </w:p>
        </w:tc>
      </w:tr>
      <w:tr w:rsidR="00F27B13" w:rsidRPr="001B1A5B" w14:paraId="646FC15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6157AC" w14:textId="501A561B"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6D69C7" w14:textId="77777777" w:rsidR="00F27B13" w:rsidRPr="001B1A5B" w:rsidRDefault="00F27B13" w:rsidP="00A63209">
            <w:r w:rsidRPr="001B1A5B">
              <w:t>34</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7FE0B8" w14:textId="77777777" w:rsidR="00F27B13" w:rsidRPr="001B1A5B" w:rsidRDefault="00F27B13" w:rsidP="00A63209">
            <w:r w:rsidRPr="001B1A5B">
              <w:t>CALLVALUE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DCBC34" w14:textId="77777777" w:rsidR="00F27B13" w:rsidRPr="001B1A5B" w:rsidRDefault="00F27B13"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2CC3B2" w14:textId="77777777" w:rsidR="00F27B13" w:rsidRPr="001B1A5B" w:rsidRDefault="00F27B13"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5C7554" w14:textId="77777777" w:rsidR="00F27B13" w:rsidRPr="001B1A5B" w:rsidRDefault="00F27B13" w:rsidP="00A63209">
            <w:r w:rsidRPr="001B1A5B">
              <w:t>msg.value</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0E067C"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1B9D55" w14:textId="77777777" w:rsidR="00F27B13" w:rsidRPr="001B1A5B" w:rsidRDefault="00F27B13" w:rsidP="00A63209">
            <w:r w:rsidRPr="001B1A5B">
              <w:t>msg value, in wei</w:t>
            </w:r>
          </w:p>
        </w:tc>
      </w:tr>
      <w:tr w:rsidR="00F27B13" w:rsidRPr="001B1A5B" w14:paraId="02DE32F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59CD73" w14:textId="71DFCF92"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2B8540" w14:textId="77777777" w:rsidR="00F27B13" w:rsidRPr="001B1A5B" w:rsidRDefault="00F27B13" w:rsidP="00A63209">
            <w:r w:rsidRPr="001B1A5B">
              <w:t>35</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A3C53D" w14:textId="77777777" w:rsidR="00F27B13" w:rsidRPr="001B1A5B" w:rsidRDefault="00F27B13" w:rsidP="00A63209">
            <w:r w:rsidRPr="001B1A5B">
              <w:t>CALLDATALOAD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D27899" w14:textId="77777777" w:rsidR="00F27B13" w:rsidRPr="001B1A5B" w:rsidRDefault="00F27B13"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694B58" w14:textId="77777777" w:rsidR="00F27B13" w:rsidRPr="001B1A5B" w:rsidRDefault="00F27B13" w:rsidP="00A63209">
            <w:r w:rsidRPr="001B1A5B">
              <w:t>idx</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7C2691" w14:textId="77777777" w:rsidR="00F27B13" w:rsidRPr="001B1A5B" w:rsidRDefault="00F27B13" w:rsidP="00A63209">
            <w:r w:rsidRPr="001B1A5B">
              <w:t>msg.data[idx:idx+32]</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E059FA"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E8825E" w14:textId="77777777" w:rsidR="00F27B13" w:rsidRPr="001B1A5B" w:rsidRDefault="00F27B13" w:rsidP="00A63209">
            <w:r w:rsidRPr="001B1A5B">
              <w:t>read word from msg data at index idx</w:t>
            </w:r>
          </w:p>
        </w:tc>
      </w:tr>
      <w:tr w:rsidR="00F27B13" w:rsidRPr="001B1A5B" w14:paraId="179E549F"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569111" w14:textId="36A3A3A7"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07F067" w14:textId="77777777" w:rsidR="00F27B13" w:rsidRPr="001B1A5B" w:rsidRDefault="00F27B13" w:rsidP="00A63209">
            <w:r w:rsidRPr="001B1A5B">
              <w:t>36</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9E64E0" w14:textId="77777777" w:rsidR="00F27B13" w:rsidRPr="001B1A5B" w:rsidRDefault="00F27B13" w:rsidP="00A63209">
            <w:r w:rsidRPr="001B1A5B">
              <w:t>CALLDATASIZE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90CDD3" w14:textId="77777777" w:rsidR="00F27B13" w:rsidRPr="001B1A5B" w:rsidRDefault="00F27B13"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34F996" w14:textId="77777777" w:rsidR="00F27B13" w:rsidRPr="001B1A5B" w:rsidRDefault="00F27B13"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57B28F" w14:textId="77777777" w:rsidR="00F27B13" w:rsidRPr="001B1A5B" w:rsidRDefault="00F27B13" w:rsidP="00A63209">
            <w:r w:rsidRPr="001B1A5B">
              <w:t>len(msg.data)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69BADE"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32A2DA" w14:textId="77777777" w:rsidR="00F27B13" w:rsidRPr="001B1A5B" w:rsidRDefault="00F27B13" w:rsidP="00A63209">
            <w:r w:rsidRPr="001B1A5B">
              <w:t>length of msg data, in bytes</w:t>
            </w:r>
          </w:p>
        </w:tc>
      </w:tr>
      <w:tr w:rsidR="00F27B13" w:rsidRPr="001B1A5B" w14:paraId="1D2E2BA4"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211FEB" w14:textId="681A5D3C"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D25124" w14:textId="77777777" w:rsidR="00F27B13" w:rsidRPr="001B1A5B" w:rsidRDefault="00F27B13" w:rsidP="00A63209">
            <w:r w:rsidRPr="001B1A5B">
              <w:t>37</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7F9297" w14:textId="77777777" w:rsidR="00F27B13" w:rsidRPr="001B1A5B" w:rsidRDefault="00F27B13" w:rsidP="00A63209">
            <w:r w:rsidRPr="001B1A5B">
              <w:t>CALLDATACOPY</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2793C2" w14:textId="77777777" w:rsidR="00F27B13" w:rsidRPr="001B1A5B" w:rsidRDefault="00F27B13" w:rsidP="00A63209">
            <w:hyperlink r:id="rId32" w:anchor="a3-copy-operations" w:history="1">
              <w:r w:rsidRPr="001B1A5B">
                <w:rPr>
                  <w:color w:val="DCA10D"/>
                  <w:u w:val="single" w:color="DCA10D"/>
                </w:rPr>
                <w:t>A3</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5C4F6C" w14:textId="77777777" w:rsidR="00F27B13" w:rsidRPr="001B1A5B" w:rsidRDefault="00F27B13" w:rsidP="00A63209">
            <w:r w:rsidRPr="001B1A5B">
              <w:t>dstOst, ost, 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5FA2D2" w14:textId="77777777" w:rsidR="00F27B13" w:rsidRPr="001B1A5B" w:rsidRDefault="00F27B13"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F64229" w14:textId="77777777" w:rsidR="00F27B13" w:rsidRPr="001B1A5B" w:rsidRDefault="00F27B13" w:rsidP="00A63209">
            <w:r w:rsidRPr="001B1A5B">
              <w:t>mem[dstOst:dstOst+len] := msg.data[ost:ost+len</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54D9A3" w14:textId="77777777" w:rsidR="00F27B13" w:rsidRPr="001B1A5B" w:rsidRDefault="00F27B13" w:rsidP="00A63209">
            <w:r w:rsidRPr="001B1A5B">
              <w:t>copy msg data</w:t>
            </w:r>
          </w:p>
        </w:tc>
      </w:tr>
      <w:tr w:rsidR="00F27B13" w:rsidRPr="001B1A5B" w14:paraId="4DFA7A66"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4CFBDC" w14:textId="4A738FAF" w:rsidR="00F27B13" w:rsidRPr="001B1A5B" w:rsidRDefault="00F27B13" w:rsidP="00A63209">
            <w:r w:rsidRPr="001B1A5B">
              <w:lastRenderedPageBreak/>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66F320" w14:textId="77777777" w:rsidR="00F27B13" w:rsidRPr="001B1A5B" w:rsidRDefault="00F27B13" w:rsidP="00A63209">
            <w:r w:rsidRPr="001B1A5B">
              <w:t>38</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89E20C" w14:textId="77777777" w:rsidR="00F27B13" w:rsidRPr="001B1A5B" w:rsidRDefault="00F27B13" w:rsidP="00A63209">
            <w:r w:rsidRPr="001B1A5B">
              <w:t>CODESIZE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B1D4E1" w14:textId="77777777" w:rsidR="00F27B13" w:rsidRPr="001B1A5B" w:rsidRDefault="00F27B13"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409282" w14:textId="77777777" w:rsidR="00F27B13" w:rsidRPr="001B1A5B" w:rsidRDefault="00F27B13"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4145BE" w14:textId="77777777" w:rsidR="00F27B13" w:rsidRPr="001B1A5B" w:rsidRDefault="00F27B13" w:rsidP="00A63209">
            <w:r w:rsidRPr="001B1A5B">
              <w:t>len(this.code)</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1D4C8F"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0EEF2D" w14:textId="77777777" w:rsidR="00F27B13" w:rsidRPr="001B1A5B" w:rsidRDefault="00F27B13" w:rsidP="00A63209">
            <w:r w:rsidRPr="001B1A5B">
              <w:t>length of executing contract's code, in bytes</w:t>
            </w:r>
          </w:p>
        </w:tc>
      </w:tr>
      <w:tr w:rsidR="00F27B13" w:rsidRPr="001B1A5B" w14:paraId="5AA87D71"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366802" w14:textId="3A2A10CB" w:rsidR="00F27B13" w:rsidRPr="001B1A5B" w:rsidRDefault="00F27B13"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40DD1B" w14:textId="77777777" w:rsidR="00F27B13" w:rsidRPr="001B1A5B" w:rsidRDefault="00F27B13" w:rsidP="00A63209">
            <w:r w:rsidRPr="001B1A5B">
              <w:t>39</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6F407C" w14:textId="77777777" w:rsidR="00F27B13" w:rsidRPr="001B1A5B" w:rsidRDefault="00F27B13" w:rsidP="00A63209">
            <w:r w:rsidRPr="001B1A5B">
              <w:t>CODECOPY</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098932" w14:textId="77777777" w:rsidR="00F27B13" w:rsidRPr="001B1A5B" w:rsidRDefault="00F27B13" w:rsidP="00A63209">
            <w:hyperlink r:id="rId33" w:anchor="a3-copy-operations" w:history="1">
              <w:r w:rsidRPr="001B1A5B">
                <w:rPr>
                  <w:color w:val="DCA10D"/>
                  <w:u w:val="single" w:color="DCA10D"/>
                </w:rPr>
                <w:t>A3</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E12D2F" w14:textId="77777777" w:rsidR="00F27B13" w:rsidRPr="001B1A5B" w:rsidRDefault="00F27B13" w:rsidP="00A63209">
            <w:r w:rsidRPr="001B1A5B">
              <w:t>dstOst, ost, 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8F6519" w14:textId="77777777" w:rsidR="00F27B13" w:rsidRPr="001B1A5B" w:rsidRDefault="00F27B13"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266831" w14:textId="77777777" w:rsidR="00F27B13" w:rsidRPr="001B1A5B" w:rsidRDefault="00F27B13"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780029" w14:textId="77777777" w:rsidR="00F27B13" w:rsidRPr="001B1A5B" w:rsidRDefault="00F27B13" w:rsidP="00A63209">
            <w:r w:rsidRPr="001B1A5B">
              <w:t>mem[dstOst:dstOst+len] := this.code[ost:ost+len]</w:t>
            </w:r>
          </w:p>
          <w:p w14:paraId="1CAAEF00" w14:textId="77777777" w:rsidR="00F27B13" w:rsidRPr="001B1A5B" w:rsidRDefault="00F27B13" w:rsidP="00A63209"/>
          <w:p w14:paraId="649F9F20" w14:textId="77777777" w:rsidR="00F27B13" w:rsidRPr="001B1A5B" w:rsidRDefault="00F27B13" w:rsidP="00A63209">
            <w:r w:rsidRPr="001B1A5B">
              <w:t>copy executing contract's bytecode</w:t>
            </w:r>
          </w:p>
        </w:tc>
      </w:tr>
      <w:tr w:rsidR="00CC5A9E" w:rsidRPr="001B1A5B" w14:paraId="04C57B45"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E14AB2" w14:textId="500FF14F" w:rsidR="00CC5A9E" w:rsidRPr="001B1A5B" w:rsidRDefault="00CC5A9E" w:rsidP="00A63209">
            <w:r>
              <w:t>15/03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FB3EB2" w14:textId="77777777" w:rsidR="00CC5A9E" w:rsidRPr="001B1A5B" w:rsidRDefault="00CC5A9E" w:rsidP="00A63209">
            <w:r w:rsidRPr="001B1A5B">
              <w:t>3A</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A0F6B2" w14:textId="77777777" w:rsidR="00CC5A9E" w:rsidRPr="001B1A5B" w:rsidRDefault="00CC5A9E" w:rsidP="00A63209">
            <w:r w:rsidRPr="001B1A5B">
              <w:t>GASPRICE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25082C"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B73D0D"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ADF6FD" w14:textId="77777777" w:rsidR="00CC5A9E" w:rsidRPr="001B1A5B" w:rsidRDefault="00CC5A9E" w:rsidP="00A63209">
            <w:r w:rsidRPr="001B1A5B">
              <w:t>tx.gasprice</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E90488"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5F86DB" w14:textId="77777777" w:rsidR="00CC5A9E" w:rsidRPr="001B1A5B" w:rsidRDefault="00CC5A9E" w:rsidP="00A63209">
            <w:r w:rsidRPr="001B1A5B">
              <w:t>gas price of tx, in wei per unit gas </w:t>
            </w:r>
            <w:hyperlink r:id="rId34" w:anchor="gasprice" w:history="1">
              <w:r w:rsidRPr="001B1A5B">
                <w:rPr>
                  <w:color w:val="DCA10D"/>
                  <w:u w:val="single" w:color="DCA10D"/>
                </w:rPr>
                <w:t>**</w:t>
              </w:r>
            </w:hyperlink>
          </w:p>
        </w:tc>
      </w:tr>
      <w:tr w:rsidR="00CC5A9E" w:rsidRPr="001B1A5B" w14:paraId="31E3782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16B559" w14:textId="35964338" w:rsidR="00CC5A9E" w:rsidRPr="001B1A5B" w:rsidRDefault="00CC5A9E" w:rsidP="00A63209">
            <w:r>
              <w:t>15/03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37E269" w14:textId="77777777" w:rsidR="00CC5A9E" w:rsidRPr="001B1A5B" w:rsidRDefault="00CC5A9E" w:rsidP="00A63209">
            <w:r w:rsidRPr="001B1A5B">
              <w:t>3B</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F5B022" w14:textId="77777777" w:rsidR="00CC5A9E" w:rsidRPr="001B1A5B" w:rsidRDefault="00CC5A9E" w:rsidP="00A63209">
            <w:r w:rsidRPr="001B1A5B">
              <w:t>EXTCODESIZE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72E7F7" w14:textId="77777777" w:rsidR="00CC5A9E" w:rsidRPr="001B1A5B" w:rsidRDefault="00CC5A9E" w:rsidP="00A63209">
            <w:hyperlink r:id="rId35" w:anchor="a5-balance-extcodesize-extcodehash" w:history="1">
              <w:r w:rsidRPr="001B1A5B">
                <w:rPr>
                  <w:color w:val="DCA10D"/>
                  <w:u w:val="single" w:color="DCA10D"/>
                </w:rPr>
                <w:t>A5</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399984" w14:textId="77777777" w:rsidR="00CC5A9E" w:rsidRPr="001B1A5B" w:rsidRDefault="00CC5A9E" w:rsidP="00A63209">
            <w:r w:rsidRPr="001B1A5B">
              <w:t>addr</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C32BED" w14:textId="77777777" w:rsidR="00CC5A9E" w:rsidRPr="001B1A5B" w:rsidRDefault="00CC5A9E" w:rsidP="00A63209">
            <w:r w:rsidRPr="001B1A5B">
              <w:t>len(addr.code)</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790E2C"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21771E" w14:textId="77777777" w:rsidR="00CC5A9E" w:rsidRPr="001B1A5B" w:rsidRDefault="00CC5A9E" w:rsidP="00A63209">
            <w:r w:rsidRPr="001B1A5B">
              <w:t>size of code at addr, in bytes</w:t>
            </w:r>
          </w:p>
        </w:tc>
      </w:tr>
      <w:tr w:rsidR="00CC5A9E" w:rsidRPr="001B1A5B" w14:paraId="158D558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85BAEC" w14:textId="36547C78" w:rsidR="00CC5A9E" w:rsidRPr="001B1A5B" w:rsidRDefault="00CC5A9E" w:rsidP="00A63209">
            <w:r>
              <w:t>15/03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60DD81" w14:textId="77777777" w:rsidR="00CC5A9E" w:rsidRPr="001B1A5B" w:rsidRDefault="00CC5A9E" w:rsidP="00A63209">
            <w:r w:rsidRPr="001B1A5B">
              <w:t>3C</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1E7BBF" w14:textId="77777777" w:rsidR="00CC5A9E" w:rsidRPr="001B1A5B" w:rsidRDefault="00CC5A9E" w:rsidP="00A63209">
            <w:r w:rsidRPr="001B1A5B">
              <w:t>EXTCODECOPY</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7E3F27" w14:textId="77777777" w:rsidR="00CC5A9E" w:rsidRPr="001B1A5B" w:rsidRDefault="00CC5A9E" w:rsidP="00A63209">
            <w:hyperlink r:id="rId36" w:anchor="a4-extcodecopy" w:history="1">
              <w:r w:rsidRPr="001B1A5B">
                <w:rPr>
                  <w:color w:val="DCA10D"/>
                  <w:u w:val="single" w:color="DCA10D"/>
                </w:rPr>
                <w:t>A4</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49A33E" w14:textId="77777777" w:rsidR="00CC5A9E" w:rsidRPr="001B1A5B" w:rsidRDefault="00CC5A9E" w:rsidP="00A63209">
            <w:r w:rsidRPr="001B1A5B">
              <w:t>addr, dstOst, ost, 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0866E7"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607C9D" w14:textId="77777777" w:rsidR="00CC5A9E" w:rsidRPr="001B1A5B" w:rsidRDefault="00CC5A9E" w:rsidP="00A63209">
            <w:r w:rsidRPr="001B1A5B">
              <w:t>mem[dstOst:dstOst+len] := addr.code[ost:ost+len]</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9984ED" w14:textId="77777777" w:rsidR="00CC5A9E" w:rsidRPr="001B1A5B" w:rsidRDefault="00CC5A9E" w:rsidP="00A63209">
            <w:r w:rsidRPr="001B1A5B">
              <w:t>copy code from addr</w:t>
            </w:r>
          </w:p>
        </w:tc>
      </w:tr>
      <w:tr w:rsidR="00CC5A9E" w:rsidRPr="001B1A5B" w14:paraId="3F4C2DAF"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172FA6" w14:textId="1D270B4D" w:rsidR="00CC5A9E" w:rsidRPr="001B1A5B" w:rsidRDefault="00CC5A9E" w:rsidP="00A63209">
            <w:r>
              <w:t>15/03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8BED11" w14:textId="77777777" w:rsidR="00CC5A9E" w:rsidRPr="001B1A5B" w:rsidRDefault="00CC5A9E" w:rsidP="00A63209">
            <w:r w:rsidRPr="001B1A5B">
              <w:t>3D</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125F06" w14:textId="77777777" w:rsidR="00CC5A9E" w:rsidRPr="001B1A5B" w:rsidRDefault="00CC5A9E" w:rsidP="00A63209">
            <w:r w:rsidRPr="001B1A5B">
              <w:t>RETURNDATASIZE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D4255A"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A99BB3"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C71018" w14:textId="77777777" w:rsidR="00CC5A9E" w:rsidRPr="001B1A5B" w:rsidRDefault="00CC5A9E" w:rsidP="00A63209">
            <w:r w:rsidRPr="001B1A5B">
              <w:t>size</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C16267"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E8E2A8" w14:textId="77777777" w:rsidR="00CC5A9E" w:rsidRPr="001B1A5B" w:rsidRDefault="00CC5A9E" w:rsidP="00A63209">
            <w:r w:rsidRPr="001B1A5B">
              <w:t>size of returned data from last external call, in bytes</w:t>
            </w:r>
          </w:p>
        </w:tc>
      </w:tr>
      <w:tr w:rsidR="00CC5A9E" w:rsidRPr="001B1A5B" w14:paraId="75755EDB"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816691" w14:textId="7F49AD1F" w:rsidR="00CC5A9E" w:rsidRPr="001B1A5B" w:rsidRDefault="00CC5A9E" w:rsidP="00A63209">
            <w:r>
              <w:t>15/03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48BA44" w14:textId="77777777" w:rsidR="00CC5A9E" w:rsidRPr="001B1A5B" w:rsidRDefault="00CC5A9E" w:rsidP="00A63209">
            <w:r w:rsidRPr="001B1A5B">
              <w:t>3E</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1EAAA1" w14:textId="77777777" w:rsidR="00CC5A9E" w:rsidRPr="001B1A5B" w:rsidRDefault="00CC5A9E" w:rsidP="00A63209">
            <w:r w:rsidRPr="001B1A5B">
              <w:t>RETURNDATACOPY</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84B9DB" w14:textId="77777777" w:rsidR="00CC5A9E" w:rsidRPr="001B1A5B" w:rsidRDefault="00CC5A9E" w:rsidP="00A63209">
            <w:hyperlink r:id="rId37" w:anchor="a3-copy-operations" w:history="1">
              <w:r w:rsidRPr="001B1A5B">
                <w:rPr>
                  <w:color w:val="DCA10D"/>
                  <w:u w:val="single" w:color="DCA10D"/>
                </w:rPr>
                <w:t>A3</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DAD875" w14:textId="77777777" w:rsidR="00CC5A9E" w:rsidRPr="001B1A5B" w:rsidRDefault="00CC5A9E" w:rsidP="00A63209">
            <w:r w:rsidRPr="001B1A5B">
              <w:t>dstOst, ost, 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AEC870"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4C328C" w14:textId="77777777" w:rsidR="00CC5A9E" w:rsidRPr="001B1A5B" w:rsidRDefault="00CC5A9E" w:rsidP="00A63209">
            <w:r w:rsidRPr="001B1A5B">
              <w:t>mem[dstOst:dstOst+len] := returndata[ost:ost+len]</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3C181A" w14:textId="77777777" w:rsidR="00CC5A9E" w:rsidRPr="001B1A5B" w:rsidRDefault="00CC5A9E" w:rsidP="00A63209">
            <w:r w:rsidRPr="001B1A5B">
              <w:t>copy returned data from last external call</w:t>
            </w:r>
          </w:p>
        </w:tc>
      </w:tr>
      <w:tr w:rsidR="00CC5A9E" w:rsidRPr="001B1A5B" w14:paraId="7BED3F93"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C4E75A" w14:textId="1D824879" w:rsidR="00CC5A9E" w:rsidRPr="001B1A5B" w:rsidRDefault="00CC5A9E" w:rsidP="00A63209">
            <w:r>
              <w:t>15/03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EC41D5" w14:textId="77777777" w:rsidR="00CC5A9E" w:rsidRPr="001B1A5B" w:rsidRDefault="00CC5A9E" w:rsidP="00A63209">
            <w:r w:rsidRPr="001B1A5B">
              <w:t>3F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A675EC" w14:textId="77777777" w:rsidR="00CC5A9E" w:rsidRPr="001B1A5B" w:rsidRDefault="00CC5A9E" w:rsidP="00A63209">
            <w:r w:rsidRPr="001B1A5B">
              <w:t>EXTCODEHASH</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06CE01" w14:textId="77777777" w:rsidR="00CC5A9E" w:rsidRPr="001B1A5B" w:rsidRDefault="00CC5A9E" w:rsidP="00A63209">
            <w:hyperlink r:id="rId38" w:anchor="a5-balance-extcodesize-extcodehash" w:history="1">
              <w:r w:rsidRPr="001B1A5B">
                <w:rPr>
                  <w:color w:val="DCA10D"/>
                  <w:u w:val="single" w:color="DCA10D"/>
                </w:rPr>
                <w:t>A5</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19CC29" w14:textId="77777777" w:rsidR="00CC5A9E" w:rsidRPr="001B1A5B" w:rsidRDefault="00CC5A9E" w:rsidP="00A63209">
            <w:r w:rsidRPr="001B1A5B">
              <w:t>addr</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BA2BE4" w14:textId="77777777" w:rsidR="00CC5A9E" w:rsidRPr="001B1A5B" w:rsidRDefault="00CC5A9E" w:rsidP="00A63209">
            <w:r w:rsidRPr="001B1A5B">
              <w:t>hash</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32B25A"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F10F85" w14:textId="77777777" w:rsidR="00CC5A9E" w:rsidRPr="001B1A5B" w:rsidRDefault="00CC5A9E" w:rsidP="00A63209">
            <w:r w:rsidRPr="001B1A5B">
              <w:t>hash = addr.exists ? keccak256(addr.code) : 0</w:t>
            </w:r>
          </w:p>
        </w:tc>
      </w:tr>
      <w:tr w:rsidR="00CC5A9E" w:rsidRPr="001B1A5B" w14:paraId="7570EBC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ACD792" w14:textId="0FAAC4C3"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D6EEE8" w14:textId="77777777" w:rsidR="00CC5A9E" w:rsidRPr="001B1A5B" w:rsidRDefault="00CC5A9E" w:rsidP="00A63209">
            <w:r w:rsidRPr="001B1A5B">
              <w:t>40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97FF36" w14:textId="77777777" w:rsidR="00CC5A9E" w:rsidRPr="001B1A5B" w:rsidRDefault="00CC5A9E" w:rsidP="00A63209">
            <w:r w:rsidRPr="001B1A5B">
              <w:t>BLOCKHASH</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26BF03" w14:textId="77777777" w:rsidR="00CC5A9E" w:rsidRPr="001B1A5B" w:rsidRDefault="00CC5A9E" w:rsidP="00A63209">
            <w:r w:rsidRPr="001B1A5B">
              <w:t>20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7AD4CB" w14:textId="77777777" w:rsidR="00CC5A9E" w:rsidRPr="001B1A5B" w:rsidRDefault="00CC5A9E" w:rsidP="00A63209">
            <w:r w:rsidRPr="001B1A5B">
              <w:t>blockNum</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424F95" w14:textId="77777777" w:rsidR="00CC5A9E" w:rsidRPr="001B1A5B" w:rsidRDefault="00CC5A9E" w:rsidP="00A63209">
            <w:r w:rsidRPr="001B1A5B">
              <w:t>blockHash(blockNum)</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F3C6D2"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1F28E6" w14:textId="77777777" w:rsidR="00CC5A9E" w:rsidRPr="001B1A5B" w:rsidRDefault="00CC5A9E" w:rsidP="00A63209"/>
        </w:tc>
      </w:tr>
      <w:tr w:rsidR="00CC5A9E" w:rsidRPr="001B1A5B" w14:paraId="03CDD065"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1109AF" w14:textId="4E2F1494"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AD2577" w14:textId="77777777" w:rsidR="00CC5A9E" w:rsidRPr="001B1A5B" w:rsidRDefault="00CC5A9E" w:rsidP="00A63209">
            <w:r w:rsidRPr="001B1A5B">
              <w:t>41</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83041F" w14:textId="77777777" w:rsidR="00CC5A9E" w:rsidRPr="001B1A5B" w:rsidRDefault="00CC5A9E" w:rsidP="00A63209">
            <w:r w:rsidRPr="001B1A5B">
              <w:t>COINBASE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41F474"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4BBBCA"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701053" w14:textId="77777777" w:rsidR="00CC5A9E" w:rsidRPr="001B1A5B" w:rsidRDefault="00CC5A9E" w:rsidP="00A63209">
            <w:r w:rsidRPr="001B1A5B">
              <w:t>block.coinbase</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2EEEC2"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8A6192" w14:textId="77777777" w:rsidR="00CC5A9E" w:rsidRPr="001B1A5B" w:rsidRDefault="00CC5A9E" w:rsidP="00A63209">
            <w:r w:rsidRPr="001B1A5B">
              <w:t>address of miner of current block</w:t>
            </w:r>
          </w:p>
        </w:tc>
      </w:tr>
      <w:tr w:rsidR="00CC5A9E" w:rsidRPr="001B1A5B" w14:paraId="2F1B5734"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C06892" w14:textId="3DD865FE"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784D28" w14:textId="77777777" w:rsidR="00CC5A9E" w:rsidRPr="001B1A5B" w:rsidRDefault="00CC5A9E" w:rsidP="00A63209">
            <w:r w:rsidRPr="001B1A5B">
              <w:t>42</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34C023" w14:textId="77777777" w:rsidR="00CC5A9E" w:rsidRPr="001B1A5B" w:rsidRDefault="00CC5A9E" w:rsidP="00A63209">
            <w:r w:rsidRPr="001B1A5B">
              <w:t>TIMESTAMP</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BBD8ED"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7DF09D"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847BE6" w14:textId="77777777" w:rsidR="00CC5A9E" w:rsidRPr="001B1A5B" w:rsidRDefault="00CC5A9E" w:rsidP="00A63209">
            <w:r w:rsidRPr="001B1A5B">
              <w:t>block.timestamp</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91D742"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FBDB5D" w14:textId="77777777" w:rsidR="00CC5A9E" w:rsidRPr="001B1A5B" w:rsidRDefault="00CC5A9E" w:rsidP="00A63209">
            <w:r w:rsidRPr="001B1A5B">
              <w:t>timestamp of current block</w:t>
            </w:r>
          </w:p>
        </w:tc>
      </w:tr>
      <w:tr w:rsidR="00CC5A9E" w:rsidRPr="001B1A5B" w14:paraId="2BF3BDF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ED2641" w14:textId="394B679F"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E16694" w14:textId="77777777" w:rsidR="00CC5A9E" w:rsidRPr="001B1A5B" w:rsidRDefault="00CC5A9E" w:rsidP="00A63209">
            <w:r w:rsidRPr="001B1A5B">
              <w:t>43</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2902DF" w14:textId="77777777" w:rsidR="00CC5A9E" w:rsidRPr="001B1A5B" w:rsidRDefault="00CC5A9E" w:rsidP="00A63209">
            <w:r w:rsidRPr="001B1A5B">
              <w:t>NUMBER</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600D4F"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EB89E9"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166D02" w14:textId="77777777" w:rsidR="00CC5A9E" w:rsidRPr="001B1A5B" w:rsidRDefault="00CC5A9E" w:rsidP="00A63209">
            <w:r w:rsidRPr="001B1A5B">
              <w:t>block.number</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60DCDE"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05DCC7" w14:textId="77777777" w:rsidR="00CC5A9E" w:rsidRPr="001B1A5B" w:rsidRDefault="00CC5A9E" w:rsidP="00A63209">
            <w:r w:rsidRPr="001B1A5B">
              <w:t>number of current block</w:t>
            </w:r>
          </w:p>
        </w:tc>
      </w:tr>
      <w:tr w:rsidR="00CC5A9E" w:rsidRPr="001B1A5B" w14:paraId="37F0295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CBC0B7" w14:textId="65D186BE"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ACFC5A" w14:textId="77777777" w:rsidR="00CC5A9E" w:rsidRPr="001B1A5B" w:rsidRDefault="00CC5A9E" w:rsidP="00A63209">
            <w:r w:rsidRPr="001B1A5B">
              <w:t>44</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59FAA8" w14:textId="77777777" w:rsidR="00CC5A9E" w:rsidRPr="001B1A5B" w:rsidRDefault="00CC5A9E" w:rsidP="00A63209">
            <w:r w:rsidRPr="001B1A5B">
              <w:t>DIFFICULTY</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F209CC"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6EC03C"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D19191" w14:textId="77777777" w:rsidR="00CC5A9E" w:rsidRPr="001B1A5B" w:rsidRDefault="00CC5A9E" w:rsidP="00A63209">
            <w:r w:rsidRPr="001B1A5B">
              <w:t>block.difficulty</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CA445D"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AD71B6" w14:textId="77777777" w:rsidR="00CC5A9E" w:rsidRPr="001B1A5B" w:rsidRDefault="00CC5A9E" w:rsidP="00A63209">
            <w:r w:rsidRPr="001B1A5B">
              <w:t>difficulty of current block</w:t>
            </w:r>
          </w:p>
        </w:tc>
      </w:tr>
      <w:tr w:rsidR="00CC5A9E" w:rsidRPr="001B1A5B" w14:paraId="19C740DB"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6F8AE3" w14:textId="37A76621"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2FDF7C" w14:textId="77777777" w:rsidR="00CC5A9E" w:rsidRPr="001B1A5B" w:rsidRDefault="00CC5A9E" w:rsidP="00A63209">
            <w:r w:rsidRPr="001B1A5B">
              <w:t>45</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9D7AA6" w14:textId="77777777" w:rsidR="00CC5A9E" w:rsidRPr="001B1A5B" w:rsidRDefault="00CC5A9E" w:rsidP="00A63209">
            <w:r w:rsidRPr="001B1A5B">
              <w:t>GASLIMIT</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773402"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12F463"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3654A1" w14:textId="77777777" w:rsidR="00CC5A9E" w:rsidRPr="001B1A5B" w:rsidRDefault="00CC5A9E" w:rsidP="00A63209">
            <w:r w:rsidRPr="001B1A5B">
              <w:t>block.gaslimit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597616"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13FC6B" w14:textId="77777777" w:rsidR="00CC5A9E" w:rsidRPr="001B1A5B" w:rsidRDefault="00CC5A9E" w:rsidP="00A63209">
            <w:r w:rsidRPr="001B1A5B">
              <w:t>gas limit of current block</w:t>
            </w:r>
          </w:p>
        </w:tc>
      </w:tr>
      <w:tr w:rsidR="00CC5A9E" w:rsidRPr="001B1A5B" w14:paraId="42E7EB1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0FDCF1" w14:textId="767FB753"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9BC057" w14:textId="77777777" w:rsidR="00CC5A9E" w:rsidRPr="001B1A5B" w:rsidRDefault="00CC5A9E" w:rsidP="00A63209">
            <w:r w:rsidRPr="001B1A5B">
              <w:t>46</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2EB97F" w14:textId="77777777" w:rsidR="00CC5A9E" w:rsidRPr="001B1A5B" w:rsidRDefault="00CC5A9E" w:rsidP="00A63209">
            <w:r w:rsidRPr="001B1A5B">
              <w:t>CHAINID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8EF003"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9A89BF"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A31204" w14:textId="77777777" w:rsidR="00CC5A9E" w:rsidRPr="001B1A5B" w:rsidRDefault="00CC5A9E" w:rsidP="00A63209">
            <w:r w:rsidRPr="001B1A5B">
              <w:t>chain_id</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F7150C"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EF2EED" w14:textId="77777777" w:rsidR="00CC5A9E" w:rsidRPr="001B1A5B" w:rsidRDefault="00CC5A9E" w:rsidP="00A63209">
            <w:r w:rsidRPr="001B1A5B">
              <w:t>push current </w:t>
            </w:r>
            <w:hyperlink r:id="rId39" w:history="1">
              <w:r w:rsidRPr="001B1A5B">
                <w:rPr>
                  <w:color w:val="DCA10D"/>
                  <w:u w:val="single" w:color="DCA10D"/>
                </w:rPr>
                <w:t>chain id</w:t>
              </w:r>
            </w:hyperlink>
            <w:r w:rsidRPr="001B1A5B">
              <w:t> onto stack</w:t>
            </w:r>
          </w:p>
        </w:tc>
      </w:tr>
      <w:tr w:rsidR="00CC5A9E" w:rsidRPr="001B1A5B" w14:paraId="4C0BDD36"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331657" w14:textId="155FEA92"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ECF5E7" w14:textId="77777777" w:rsidR="00CC5A9E" w:rsidRPr="001B1A5B" w:rsidRDefault="00CC5A9E" w:rsidP="00A63209">
            <w:r w:rsidRPr="001B1A5B">
              <w:t>47</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A260C8" w14:textId="77777777" w:rsidR="00CC5A9E" w:rsidRPr="001B1A5B" w:rsidRDefault="00CC5A9E" w:rsidP="00A63209">
            <w:r w:rsidRPr="001B1A5B">
              <w:t>SELFBALANCE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67A588" w14:textId="77777777" w:rsidR="00CC5A9E" w:rsidRPr="001B1A5B" w:rsidRDefault="00CC5A9E" w:rsidP="00A63209">
            <w:r w:rsidRPr="001B1A5B">
              <w:t>5</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4645B0"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EC22C3" w14:textId="77777777" w:rsidR="00CC5A9E" w:rsidRPr="001B1A5B" w:rsidRDefault="00CC5A9E" w:rsidP="00A63209">
            <w:r w:rsidRPr="001B1A5B">
              <w:t>address(this).balance</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FE8B07"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284C81" w14:textId="77777777" w:rsidR="00CC5A9E" w:rsidRPr="001B1A5B" w:rsidRDefault="00CC5A9E" w:rsidP="00A63209">
            <w:r w:rsidRPr="001B1A5B">
              <w:t>balance of executing contract, in wei</w:t>
            </w:r>
          </w:p>
        </w:tc>
      </w:tr>
      <w:tr w:rsidR="00CC5A9E" w:rsidRPr="001B1A5B" w14:paraId="3A0977FE"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322D1E" w14:textId="47293295"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F9C332" w14:textId="77777777" w:rsidR="00CC5A9E" w:rsidRPr="001B1A5B" w:rsidRDefault="00CC5A9E" w:rsidP="00A63209">
            <w:r w:rsidRPr="001B1A5B">
              <w:t>48</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C23333" w14:textId="77777777" w:rsidR="00CC5A9E" w:rsidRPr="001B1A5B" w:rsidRDefault="00CC5A9E" w:rsidP="00A63209">
            <w:r w:rsidRPr="001B1A5B">
              <w:t>BASEFEE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3303CA"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255B89"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3579FA" w14:textId="77777777" w:rsidR="00CC5A9E" w:rsidRPr="001B1A5B" w:rsidRDefault="00CC5A9E" w:rsidP="00A63209">
            <w:r w:rsidRPr="001B1A5B">
              <w:t>block.basefee</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95322D"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B2D7B0" w14:textId="77777777" w:rsidR="00CC5A9E" w:rsidRPr="001B1A5B" w:rsidRDefault="00CC5A9E" w:rsidP="00A63209">
            <w:r w:rsidRPr="001B1A5B">
              <w:t>base fee of current block</w:t>
            </w:r>
          </w:p>
        </w:tc>
      </w:tr>
      <w:tr w:rsidR="00CC5A9E" w:rsidRPr="001B1A5B" w14:paraId="12F7DDD3"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4D2B42" w14:textId="77777777" w:rsidR="00CC5A9E" w:rsidRPr="001B1A5B" w:rsidRDefault="00CC5A9E" w:rsidP="00A63209"/>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81509A" w14:textId="77777777" w:rsidR="00CC5A9E" w:rsidRPr="001B1A5B" w:rsidRDefault="00CC5A9E" w:rsidP="00A63209"/>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FE04AD" w14:textId="77777777" w:rsidR="00CC5A9E" w:rsidRPr="001B1A5B" w:rsidRDefault="00CC5A9E" w:rsidP="00A63209"/>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064DCC" w14:textId="77777777" w:rsidR="00CC5A9E" w:rsidRPr="001B1A5B" w:rsidRDefault="00CC5A9E" w:rsidP="00A63209"/>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E342C9" w14:textId="77777777" w:rsidR="00CC5A9E" w:rsidRPr="001B1A5B" w:rsidRDefault="00CC5A9E"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85CAEC" w14:textId="77777777" w:rsidR="00CC5A9E" w:rsidRPr="001B1A5B" w:rsidRDefault="00CC5A9E"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C69886"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D62FE2" w14:textId="77777777" w:rsidR="00CC5A9E" w:rsidRPr="001B1A5B" w:rsidRDefault="00CC5A9E" w:rsidP="00A63209"/>
        </w:tc>
      </w:tr>
      <w:tr w:rsidR="00CC5A9E" w:rsidRPr="001B1A5B" w14:paraId="0C70B1F5"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05B0B5" w14:textId="54EF19A2" w:rsidR="00CC5A9E" w:rsidRPr="001B1A5B" w:rsidRDefault="00CC5A9E" w:rsidP="00A63209">
            <w:r>
              <w:t>15/03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58ED6A" w14:textId="77777777" w:rsidR="00CC5A9E" w:rsidRPr="001B1A5B" w:rsidRDefault="00CC5A9E" w:rsidP="00A63209">
            <w:r w:rsidRPr="001B1A5B">
              <w:t>49-4F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98D74C" w14:textId="77777777" w:rsidR="00CC5A9E" w:rsidRPr="001B1A5B" w:rsidRDefault="00CC5A9E" w:rsidP="00A63209">
            <w:r w:rsidRPr="001B1A5B">
              <w:rPr>
                <w:i/>
                <w:iCs/>
              </w:rPr>
              <w:t>invalid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8845A4" w14:textId="77777777" w:rsidR="00CC5A9E" w:rsidRPr="001B1A5B" w:rsidRDefault="00CC5A9E" w:rsidP="00A63209"/>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E485E9" w14:textId="77777777" w:rsidR="00CC5A9E" w:rsidRPr="001B1A5B" w:rsidRDefault="00CC5A9E"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F2139C" w14:textId="77777777" w:rsidR="00CC5A9E" w:rsidRPr="001B1A5B" w:rsidRDefault="00CC5A9E"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E72AF4"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679FF7" w14:textId="77777777" w:rsidR="00CC5A9E" w:rsidRPr="001B1A5B" w:rsidRDefault="00CC5A9E" w:rsidP="00A63209"/>
        </w:tc>
      </w:tr>
      <w:tr w:rsidR="00CC5A9E" w:rsidRPr="001B1A5B" w14:paraId="6A5753B5"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67B4C8" w14:textId="45C18416"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8F4003" w14:textId="77777777" w:rsidR="00CC5A9E" w:rsidRPr="001B1A5B" w:rsidRDefault="00CC5A9E" w:rsidP="00A63209">
            <w:r w:rsidRPr="001B1A5B">
              <w:t>50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978763" w14:textId="77777777" w:rsidR="00CC5A9E" w:rsidRPr="001B1A5B" w:rsidRDefault="00CC5A9E" w:rsidP="00A63209">
            <w:r w:rsidRPr="001B1A5B">
              <w:t>POP</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31A1B4"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154DD4" w14:textId="77777777" w:rsidR="00CC5A9E" w:rsidRPr="001B1A5B" w:rsidRDefault="00CC5A9E" w:rsidP="00A63209">
            <w:r w:rsidRPr="001B1A5B">
              <w:t>_anon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57BD3E"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03DDD9"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629E15" w14:textId="77777777" w:rsidR="00CC5A9E" w:rsidRPr="001B1A5B" w:rsidRDefault="00CC5A9E" w:rsidP="00A63209">
            <w:r w:rsidRPr="001B1A5B">
              <w:t>remove item from top of stack and discard it</w:t>
            </w:r>
          </w:p>
        </w:tc>
      </w:tr>
      <w:tr w:rsidR="00CC5A9E" w:rsidRPr="001B1A5B" w14:paraId="7AB8B378"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333CEB" w14:textId="753A6E8E" w:rsidR="00CC5A9E" w:rsidRPr="001B1A5B" w:rsidRDefault="00CC5A9E" w:rsidP="00A63209">
            <w:r w:rsidRPr="001B1A5B">
              <w:lastRenderedPageBreak/>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B4C801" w14:textId="77777777" w:rsidR="00CC5A9E" w:rsidRPr="001B1A5B" w:rsidRDefault="00CC5A9E" w:rsidP="00A63209">
            <w:r w:rsidRPr="001B1A5B">
              <w:t>51</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69B6E3" w14:textId="77777777" w:rsidR="00CC5A9E" w:rsidRPr="001B1A5B" w:rsidRDefault="00CC5A9E" w:rsidP="00A63209">
            <w:r w:rsidRPr="001B1A5B">
              <w:t>MLOAD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9A0B37" w14:textId="77777777" w:rsidR="00CC5A9E" w:rsidRPr="001B1A5B" w:rsidRDefault="00CC5A9E" w:rsidP="00A63209">
            <w:r w:rsidRPr="001B1A5B">
              <w:t>3</w:t>
            </w:r>
            <w:hyperlink r:id="rId40" w:anchor="a0-1-memory-expansion" w:history="1">
              <w:r w:rsidRPr="001B1A5B">
                <w:t>*</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AD1445" w14:textId="77777777" w:rsidR="00CC5A9E" w:rsidRPr="001B1A5B" w:rsidRDefault="00CC5A9E" w:rsidP="00A63209">
            <w:r w:rsidRPr="001B1A5B">
              <w:t>ost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EF8C5B" w14:textId="77777777" w:rsidR="00CC5A9E" w:rsidRPr="001B1A5B" w:rsidRDefault="00CC5A9E" w:rsidP="00A63209">
            <w:r w:rsidRPr="001B1A5B">
              <w:t>mem[ost:ost+32]</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E8717A"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5616E2" w14:textId="77777777" w:rsidR="00CC5A9E" w:rsidRPr="001B1A5B" w:rsidRDefault="00CC5A9E" w:rsidP="00A63209">
            <w:r w:rsidRPr="001B1A5B">
              <w:t>read word from memory at offset ost</w:t>
            </w:r>
          </w:p>
        </w:tc>
      </w:tr>
      <w:tr w:rsidR="00CC5A9E" w:rsidRPr="001B1A5B" w14:paraId="4D837B9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C9EB7F" w14:textId="4DC09A3C"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5C2600" w14:textId="77777777" w:rsidR="00CC5A9E" w:rsidRPr="001B1A5B" w:rsidRDefault="00CC5A9E" w:rsidP="00A63209">
            <w:r w:rsidRPr="001B1A5B">
              <w:t>52</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2AB70D" w14:textId="77777777" w:rsidR="00CC5A9E" w:rsidRPr="001B1A5B" w:rsidRDefault="00CC5A9E" w:rsidP="00A63209">
            <w:r w:rsidRPr="001B1A5B">
              <w:t>MSTORE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BD3A87" w14:textId="77777777" w:rsidR="00CC5A9E" w:rsidRPr="001B1A5B" w:rsidRDefault="00CC5A9E" w:rsidP="00A63209">
            <w:r w:rsidRPr="001B1A5B">
              <w:t>3</w:t>
            </w:r>
            <w:hyperlink r:id="rId41" w:anchor="a0-1-memory-expansion" w:history="1">
              <w:r w:rsidRPr="001B1A5B">
                <w:t>*</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7B077D" w14:textId="77777777" w:rsidR="00CC5A9E" w:rsidRPr="001B1A5B" w:rsidRDefault="00CC5A9E" w:rsidP="00A63209">
            <w:r w:rsidRPr="001B1A5B">
              <w:t>ost, val</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DB13F6"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999E21" w14:textId="77777777" w:rsidR="00CC5A9E" w:rsidRPr="001B1A5B" w:rsidRDefault="00CC5A9E" w:rsidP="00A63209">
            <w:r w:rsidRPr="001B1A5B">
              <w:t>mem[ost:ost+32] := val</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54490E" w14:textId="77777777" w:rsidR="00CC5A9E" w:rsidRPr="001B1A5B" w:rsidRDefault="00CC5A9E" w:rsidP="00A63209">
            <w:r w:rsidRPr="001B1A5B">
              <w:t>write a word to memory</w:t>
            </w:r>
          </w:p>
        </w:tc>
      </w:tr>
      <w:tr w:rsidR="00CC5A9E" w:rsidRPr="001B1A5B" w14:paraId="19EC019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296A6F" w14:textId="54CC59AB"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E4F398" w14:textId="77777777" w:rsidR="00CC5A9E" w:rsidRPr="001B1A5B" w:rsidRDefault="00CC5A9E" w:rsidP="00A63209">
            <w:r w:rsidRPr="001B1A5B">
              <w:t>53</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62152B" w14:textId="77777777" w:rsidR="00CC5A9E" w:rsidRPr="001B1A5B" w:rsidRDefault="00CC5A9E" w:rsidP="00A63209">
            <w:r w:rsidRPr="001B1A5B">
              <w:t>MSTORE8</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D2CB58" w14:textId="77777777" w:rsidR="00CC5A9E" w:rsidRPr="001B1A5B" w:rsidRDefault="00CC5A9E" w:rsidP="00A63209">
            <w:r w:rsidRPr="001B1A5B">
              <w:t>3</w:t>
            </w:r>
            <w:hyperlink r:id="rId42" w:anchor="a0-1-memory-expansion" w:history="1">
              <w:r w:rsidRPr="001B1A5B">
                <w:t>*</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CFB5B4" w14:textId="77777777" w:rsidR="00CC5A9E" w:rsidRPr="001B1A5B" w:rsidRDefault="00CC5A9E" w:rsidP="00A63209">
            <w:r w:rsidRPr="001B1A5B">
              <w:t>ost, val</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7A7FDA"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879049" w14:textId="77777777" w:rsidR="00CC5A9E" w:rsidRPr="001B1A5B" w:rsidRDefault="00CC5A9E" w:rsidP="00A63209">
            <w:r w:rsidRPr="001B1A5B">
              <w:t>mem[ost] := val &amp;&amp; 0xFF</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B6FBF0" w14:textId="77777777" w:rsidR="00CC5A9E" w:rsidRPr="001B1A5B" w:rsidRDefault="00CC5A9E" w:rsidP="00A63209">
            <w:r w:rsidRPr="001B1A5B">
              <w:t>write a single byte to memory</w:t>
            </w:r>
          </w:p>
        </w:tc>
      </w:tr>
      <w:tr w:rsidR="00CC5A9E" w:rsidRPr="001B1A5B" w14:paraId="7F3F964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063B81" w14:textId="0A2E23AD"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256D13" w14:textId="77777777" w:rsidR="00CC5A9E" w:rsidRPr="001B1A5B" w:rsidRDefault="00CC5A9E" w:rsidP="00A63209">
            <w:r w:rsidRPr="001B1A5B">
              <w:t>54</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D647FE" w14:textId="77777777" w:rsidR="00CC5A9E" w:rsidRPr="001B1A5B" w:rsidRDefault="00CC5A9E" w:rsidP="00A63209">
            <w:r w:rsidRPr="001B1A5B">
              <w:t>SLOAD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94D029" w14:textId="77777777" w:rsidR="00CC5A9E" w:rsidRPr="001B1A5B" w:rsidRDefault="00CC5A9E" w:rsidP="00A63209">
            <w:hyperlink r:id="rId43" w:anchor="a6-sload" w:history="1">
              <w:r w:rsidRPr="001B1A5B">
                <w:rPr>
                  <w:color w:val="DCA10D"/>
                  <w:u w:val="single" w:color="DCA10D"/>
                </w:rPr>
                <w:t>A6</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029C85" w14:textId="77777777" w:rsidR="00CC5A9E" w:rsidRPr="001B1A5B" w:rsidRDefault="00CC5A9E" w:rsidP="00A63209">
            <w:r w:rsidRPr="001B1A5B">
              <w:t>key</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3B7C40" w14:textId="77777777" w:rsidR="00CC5A9E" w:rsidRPr="001B1A5B" w:rsidRDefault="00CC5A9E" w:rsidP="00A63209">
            <w:r w:rsidRPr="001B1A5B">
              <w:t>storage[key]</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1A663D"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D0F479" w14:textId="77777777" w:rsidR="00CC5A9E" w:rsidRPr="001B1A5B" w:rsidRDefault="00CC5A9E" w:rsidP="00A63209">
            <w:r w:rsidRPr="001B1A5B">
              <w:t>read word from storage</w:t>
            </w:r>
          </w:p>
        </w:tc>
      </w:tr>
      <w:tr w:rsidR="00CC5A9E" w:rsidRPr="001B1A5B" w14:paraId="3AD9B7D5"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751735" w14:textId="60844AB8"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081802" w14:textId="77777777" w:rsidR="00CC5A9E" w:rsidRPr="001B1A5B" w:rsidRDefault="00CC5A9E" w:rsidP="00A63209">
            <w:r w:rsidRPr="001B1A5B">
              <w:t>55</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8DD0B5" w14:textId="77777777" w:rsidR="00CC5A9E" w:rsidRPr="001B1A5B" w:rsidRDefault="00CC5A9E" w:rsidP="00A63209">
            <w:r w:rsidRPr="001B1A5B">
              <w:t>SSTORE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8C6A46" w14:textId="77777777" w:rsidR="00CC5A9E" w:rsidRPr="001B1A5B" w:rsidRDefault="00CC5A9E" w:rsidP="00A63209">
            <w:hyperlink r:id="rId44" w:anchor="a7-sstore" w:history="1">
              <w:r w:rsidRPr="001B1A5B">
                <w:rPr>
                  <w:color w:val="DCA10D"/>
                  <w:u w:val="single" w:color="DCA10D"/>
                </w:rPr>
                <w:t>A7</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D5D3F2" w14:textId="77777777" w:rsidR="00CC5A9E" w:rsidRPr="001B1A5B" w:rsidRDefault="00CC5A9E" w:rsidP="00A63209">
            <w:r w:rsidRPr="001B1A5B">
              <w:t>key, val</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30E6EB"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17B6D1" w14:textId="77777777" w:rsidR="00CC5A9E" w:rsidRPr="001B1A5B" w:rsidRDefault="00CC5A9E" w:rsidP="00A63209">
            <w:r w:rsidRPr="001B1A5B">
              <w:t>storage[key] := val</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CD238D" w14:textId="77777777" w:rsidR="00CC5A9E" w:rsidRPr="001B1A5B" w:rsidRDefault="00CC5A9E" w:rsidP="00A63209">
            <w:r w:rsidRPr="001B1A5B">
              <w:t>write word to storage</w:t>
            </w:r>
          </w:p>
        </w:tc>
      </w:tr>
      <w:tr w:rsidR="00CC5A9E" w:rsidRPr="001B1A5B" w14:paraId="37F0471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6E3787" w14:textId="2113A49C"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550505" w14:textId="77777777" w:rsidR="00CC5A9E" w:rsidRPr="001B1A5B" w:rsidRDefault="00CC5A9E" w:rsidP="00A63209">
            <w:r w:rsidRPr="001B1A5B">
              <w:t>56</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AE5587" w14:textId="77777777" w:rsidR="00CC5A9E" w:rsidRPr="001B1A5B" w:rsidRDefault="00CC5A9E" w:rsidP="00A63209">
            <w:r w:rsidRPr="001B1A5B">
              <w:t>JUMP</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13E52D" w14:textId="77777777" w:rsidR="00CC5A9E" w:rsidRPr="001B1A5B" w:rsidRDefault="00CC5A9E" w:rsidP="00A63209">
            <w:r w:rsidRPr="001B1A5B">
              <w:t>8</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4BAD9E" w14:textId="77777777" w:rsidR="00CC5A9E" w:rsidRPr="001B1A5B" w:rsidRDefault="00CC5A9E" w:rsidP="00A63209">
            <w:r w:rsidRPr="001B1A5B">
              <w:t>dst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5037B4"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75BBCD"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B25EEB" w14:textId="77777777" w:rsidR="00CC5A9E" w:rsidRPr="001B1A5B" w:rsidRDefault="00CC5A9E" w:rsidP="00A63209">
            <w:r w:rsidRPr="001B1A5B">
              <w:t>$pc := dst mark that pc is only assigned if dst is a valid jumpdest</w:t>
            </w:r>
          </w:p>
        </w:tc>
      </w:tr>
      <w:tr w:rsidR="00CC5A9E" w:rsidRPr="001B1A5B" w14:paraId="0720D80D"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E448E0" w14:textId="2B2357BF"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CC7518" w14:textId="77777777" w:rsidR="00CC5A9E" w:rsidRPr="001B1A5B" w:rsidRDefault="00CC5A9E" w:rsidP="00A63209">
            <w:r w:rsidRPr="001B1A5B">
              <w:t>57</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B4EAA4" w14:textId="77777777" w:rsidR="00CC5A9E" w:rsidRPr="001B1A5B" w:rsidRDefault="00CC5A9E" w:rsidP="00A63209">
            <w:r w:rsidRPr="001B1A5B">
              <w:t>JUMPI</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9A7604" w14:textId="77777777" w:rsidR="00CC5A9E" w:rsidRPr="001B1A5B" w:rsidRDefault="00CC5A9E" w:rsidP="00A63209">
            <w:r w:rsidRPr="001B1A5B">
              <w:t>10</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AE222A" w14:textId="77777777" w:rsidR="00CC5A9E" w:rsidRPr="001B1A5B" w:rsidRDefault="00CC5A9E" w:rsidP="00A63209">
            <w:r w:rsidRPr="001B1A5B">
              <w:t>dst, condition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616D43"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A99DFF"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1F26D0" w14:textId="77777777" w:rsidR="00CC5A9E" w:rsidRPr="001B1A5B" w:rsidRDefault="00CC5A9E" w:rsidP="00A63209">
            <w:r w:rsidRPr="001B1A5B">
              <w:t>$pc := condition ? dst : $pc + 1</w:t>
            </w:r>
          </w:p>
        </w:tc>
      </w:tr>
      <w:tr w:rsidR="00CC5A9E" w:rsidRPr="001B1A5B" w14:paraId="6E3412D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0D2013" w14:textId="00338574"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9438F8" w14:textId="77777777" w:rsidR="00CC5A9E" w:rsidRPr="001B1A5B" w:rsidRDefault="00CC5A9E" w:rsidP="00A63209">
            <w:r w:rsidRPr="001B1A5B">
              <w:t>58</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5A412E" w14:textId="77777777" w:rsidR="00CC5A9E" w:rsidRPr="001B1A5B" w:rsidRDefault="00CC5A9E" w:rsidP="00A63209">
            <w:r w:rsidRPr="001B1A5B">
              <w:t>PC</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837FAB"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C583A2"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57C6C0" w14:textId="77777777" w:rsidR="00CC5A9E" w:rsidRPr="001B1A5B" w:rsidRDefault="00CC5A9E" w:rsidP="00A63209">
            <w:r w:rsidRPr="001B1A5B">
              <w:t>$pc</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7098FA"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A997DE" w14:textId="77777777" w:rsidR="00CC5A9E" w:rsidRPr="001B1A5B" w:rsidRDefault="00CC5A9E" w:rsidP="00A63209">
            <w:r w:rsidRPr="001B1A5B">
              <w:t>program counter</w:t>
            </w:r>
          </w:p>
        </w:tc>
      </w:tr>
      <w:tr w:rsidR="00CC5A9E" w:rsidRPr="001B1A5B" w14:paraId="2EA75403"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C29671" w14:textId="585612C3" w:rsidR="00CC5A9E" w:rsidRPr="001B1A5B" w:rsidRDefault="00CC5A9E" w:rsidP="00A63209">
            <w:r w:rsidRPr="001B1A5B">
              <w:t>05/03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126802" w14:textId="77777777" w:rsidR="00CC5A9E" w:rsidRPr="001B1A5B" w:rsidRDefault="00CC5A9E" w:rsidP="00A63209">
            <w:r w:rsidRPr="001B1A5B">
              <w:t>59</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2CF156" w14:textId="77777777" w:rsidR="00CC5A9E" w:rsidRPr="001B1A5B" w:rsidRDefault="00CC5A9E" w:rsidP="00A63209">
            <w:r w:rsidRPr="001B1A5B">
              <w:t>MSIZE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335D90"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9937AC"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F9C3F0" w14:textId="77777777" w:rsidR="00CC5A9E" w:rsidRPr="001B1A5B" w:rsidRDefault="00CC5A9E" w:rsidP="00A63209">
            <w:r w:rsidRPr="001B1A5B">
              <w:t>len(mem)</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DE8ACF"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7FD8A6" w14:textId="77777777" w:rsidR="00CC5A9E" w:rsidRPr="001B1A5B" w:rsidRDefault="00CC5A9E" w:rsidP="00A63209">
            <w:r w:rsidRPr="001B1A5B">
              <w:t>size of memory in current execution context, in bytes</w:t>
            </w:r>
          </w:p>
        </w:tc>
      </w:tr>
      <w:tr w:rsidR="00CC5A9E" w:rsidRPr="001B1A5B" w14:paraId="12922FC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4ECCA8" w14:textId="208022D1" w:rsidR="00CC5A9E" w:rsidRPr="001B1A5B" w:rsidRDefault="00CC5A9E" w:rsidP="00A63209">
            <w:r>
              <w:t>15/03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0E3381" w14:textId="77777777" w:rsidR="00CC5A9E" w:rsidRPr="001B1A5B" w:rsidRDefault="00CC5A9E" w:rsidP="00A63209">
            <w:r w:rsidRPr="001B1A5B">
              <w:t>5A</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DAB9F9" w14:textId="77777777" w:rsidR="00CC5A9E" w:rsidRPr="001B1A5B" w:rsidRDefault="00CC5A9E" w:rsidP="00A63209">
            <w:r w:rsidRPr="001B1A5B">
              <w:t>GAS</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1D64B0" w14:textId="77777777" w:rsidR="00CC5A9E" w:rsidRPr="001B1A5B" w:rsidRDefault="00CC5A9E" w:rsidP="00A63209">
            <w:r w:rsidRPr="001B1A5B">
              <w:t>2</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ACAEF9"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C143D2" w14:textId="77777777" w:rsidR="00CC5A9E" w:rsidRPr="001B1A5B" w:rsidRDefault="00CC5A9E" w:rsidP="00A63209">
            <w:r w:rsidRPr="001B1A5B">
              <w:t>gasRemaining</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53C66D"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F0163F" w14:textId="77777777" w:rsidR="00CC5A9E" w:rsidRPr="001B1A5B" w:rsidRDefault="00CC5A9E" w:rsidP="00A63209"/>
        </w:tc>
      </w:tr>
      <w:tr w:rsidR="00CC5A9E" w:rsidRPr="001B1A5B" w14:paraId="0B4F4D3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3FA450" w14:textId="3B2FB495" w:rsidR="00CC5A9E" w:rsidRPr="001B1A5B" w:rsidRDefault="00CC5A9E" w:rsidP="00A63209">
            <w:r>
              <w:t>20</w:t>
            </w:r>
            <w:r>
              <w:t>/03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8F3B52" w14:textId="77777777" w:rsidR="00CC5A9E" w:rsidRPr="001B1A5B" w:rsidRDefault="00CC5A9E" w:rsidP="00A63209">
            <w:r w:rsidRPr="001B1A5B">
              <w:t>5B</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E3A3B6" w14:textId="77777777" w:rsidR="00CC5A9E" w:rsidRPr="001B1A5B" w:rsidRDefault="00CC5A9E" w:rsidP="00A63209">
            <w:r w:rsidRPr="001B1A5B">
              <w:t>JUMPDEST</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0C5EAC" w14:textId="77777777" w:rsidR="00CC5A9E" w:rsidRPr="001B1A5B" w:rsidRDefault="00CC5A9E" w:rsidP="00A63209">
            <w:r w:rsidRPr="001B1A5B">
              <w:t>1</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98D95A" w14:textId="77777777" w:rsidR="00CC5A9E" w:rsidRPr="001B1A5B" w:rsidRDefault="00CC5A9E"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D74EFA" w14:textId="77777777" w:rsidR="00CC5A9E" w:rsidRPr="001B1A5B" w:rsidRDefault="00CC5A9E"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FD9B46" w14:textId="77777777" w:rsidR="00CC5A9E" w:rsidRPr="001B1A5B" w:rsidRDefault="00CC5A9E" w:rsidP="00A63209">
            <w:r w:rsidRPr="001B1A5B">
              <w:t>mark valid jump destination</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3A86BA" w14:textId="77777777" w:rsidR="00CC5A9E" w:rsidRPr="001B1A5B" w:rsidRDefault="00CC5A9E" w:rsidP="00A63209">
            <w:r w:rsidRPr="001B1A5B">
              <w:t>a valid jump destination for example a jump destination not inside the push data</w:t>
            </w:r>
          </w:p>
        </w:tc>
      </w:tr>
      <w:tr w:rsidR="00CC5A9E" w:rsidRPr="001B1A5B" w14:paraId="2F233C94"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50E614" w14:textId="3E4024E5"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977D95" w14:textId="77777777" w:rsidR="00CC5A9E" w:rsidRPr="001B1A5B" w:rsidRDefault="00CC5A9E" w:rsidP="00A63209">
            <w:r w:rsidRPr="001B1A5B">
              <w:t>5C-5F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B9A1C2" w14:textId="77777777" w:rsidR="00CC5A9E" w:rsidRPr="001B1A5B" w:rsidRDefault="00CC5A9E" w:rsidP="00A63209">
            <w:r w:rsidRPr="001B1A5B">
              <w:rPr>
                <w:i/>
                <w:iCs/>
              </w:rPr>
              <w:t>invalid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7F6725" w14:textId="77777777" w:rsidR="00CC5A9E" w:rsidRPr="001B1A5B" w:rsidRDefault="00CC5A9E" w:rsidP="00A63209"/>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A4BDDA" w14:textId="77777777" w:rsidR="00CC5A9E" w:rsidRPr="001B1A5B" w:rsidRDefault="00CC5A9E"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140BA4" w14:textId="77777777" w:rsidR="00CC5A9E" w:rsidRPr="001B1A5B" w:rsidRDefault="00CC5A9E"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0F7C4E"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207B34" w14:textId="77777777" w:rsidR="00CC5A9E" w:rsidRPr="001B1A5B" w:rsidRDefault="00CC5A9E" w:rsidP="00A63209"/>
        </w:tc>
      </w:tr>
      <w:tr w:rsidR="00CC5A9E" w:rsidRPr="001B1A5B" w14:paraId="22BD1CE2"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D7C690" w14:textId="7E855238"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E9897B" w14:textId="77777777" w:rsidR="00CC5A9E" w:rsidRPr="001B1A5B" w:rsidRDefault="00CC5A9E" w:rsidP="00A63209">
            <w:r w:rsidRPr="001B1A5B">
              <w:t>60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4C2799" w14:textId="77777777" w:rsidR="00CC5A9E" w:rsidRPr="001B1A5B" w:rsidRDefault="00CC5A9E" w:rsidP="00A63209">
            <w:r w:rsidRPr="001B1A5B">
              <w:t>PUSH1</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97F26C"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3BEAE7"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AF9FAB" w14:textId="77777777" w:rsidR="00CC5A9E" w:rsidRPr="001B1A5B" w:rsidRDefault="00CC5A9E" w:rsidP="00A63209">
            <w:r w:rsidRPr="001B1A5B">
              <w:t>uint8</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8D57C9"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6D8CBE" w14:textId="77777777" w:rsidR="00CC5A9E" w:rsidRPr="001B1A5B" w:rsidRDefault="00CC5A9E" w:rsidP="00A63209">
            <w:r w:rsidRPr="001B1A5B">
              <w:t>push 1-byte value onto stack</w:t>
            </w:r>
          </w:p>
        </w:tc>
      </w:tr>
      <w:tr w:rsidR="00CC5A9E" w:rsidRPr="001B1A5B" w14:paraId="3880BC7D"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09C4FF" w14:textId="365CABEF"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D73BA3" w14:textId="77777777" w:rsidR="00CC5A9E" w:rsidRPr="001B1A5B" w:rsidRDefault="00CC5A9E" w:rsidP="00A63209">
            <w:r w:rsidRPr="001B1A5B">
              <w:t>61</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179D41" w14:textId="77777777" w:rsidR="00CC5A9E" w:rsidRPr="001B1A5B" w:rsidRDefault="00CC5A9E" w:rsidP="00A63209">
            <w:r w:rsidRPr="001B1A5B">
              <w:t>PUSH2</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F89390"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41EA0F"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BD06C2" w14:textId="77777777" w:rsidR="00CC5A9E" w:rsidRPr="001B1A5B" w:rsidRDefault="00CC5A9E" w:rsidP="00A63209">
            <w:r w:rsidRPr="001B1A5B">
              <w:t>uint16</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B91AFE"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4D45F0" w14:textId="77777777" w:rsidR="00CC5A9E" w:rsidRPr="001B1A5B" w:rsidRDefault="00CC5A9E" w:rsidP="00A63209">
            <w:r w:rsidRPr="001B1A5B">
              <w:t>push 2-byte value onto stack</w:t>
            </w:r>
          </w:p>
        </w:tc>
      </w:tr>
      <w:tr w:rsidR="00CC5A9E" w:rsidRPr="001B1A5B" w14:paraId="68A6B01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CBD902" w14:textId="640DA09C"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50F426" w14:textId="77777777" w:rsidR="00CC5A9E" w:rsidRPr="001B1A5B" w:rsidRDefault="00CC5A9E" w:rsidP="00A63209">
            <w:r w:rsidRPr="001B1A5B">
              <w:t>62</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B32827" w14:textId="77777777" w:rsidR="00CC5A9E" w:rsidRPr="001B1A5B" w:rsidRDefault="00CC5A9E" w:rsidP="00A63209">
            <w:r w:rsidRPr="001B1A5B">
              <w:t>PUSH3</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182B8D"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4B695D"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15BD8D" w14:textId="77777777" w:rsidR="00CC5A9E" w:rsidRPr="001B1A5B" w:rsidRDefault="00CC5A9E" w:rsidP="00A63209">
            <w:r w:rsidRPr="001B1A5B">
              <w:t>uint24</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157680"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701A1D" w14:textId="77777777" w:rsidR="00CC5A9E" w:rsidRPr="001B1A5B" w:rsidRDefault="00CC5A9E" w:rsidP="00A63209">
            <w:r w:rsidRPr="001B1A5B">
              <w:t>push 3-byte value onto stack</w:t>
            </w:r>
          </w:p>
        </w:tc>
      </w:tr>
      <w:tr w:rsidR="00CC5A9E" w:rsidRPr="001B1A5B" w14:paraId="6385F762"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BD3472" w14:textId="0DD2FE53"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91E310" w14:textId="77777777" w:rsidR="00CC5A9E" w:rsidRPr="001B1A5B" w:rsidRDefault="00CC5A9E" w:rsidP="00A63209">
            <w:r w:rsidRPr="001B1A5B">
              <w:t>63</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C0BAFE" w14:textId="77777777" w:rsidR="00CC5A9E" w:rsidRPr="001B1A5B" w:rsidRDefault="00CC5A9E" w:rsidP="00A63209">
            <w:r w:rsidRPr="001B1A5B">
              <w:t>PUSH4</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D2AED6"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8A3EA7"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92709F" w14:textId="77777777" w:rsidR="00CC5A9E" w:rsidRPr="001B1A5B" w:rsidRDefault="00CC5A9E" w:rsidP="00A63209">
            <w:r w:rsidRPr="001B1A5B">
              <w:t>uint32</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F76971"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94DA42" w14:textId="77777777" w:rsidR="00CC5A9E" w:rsidRPr="001B1A5B" w:rsidRDefault="00CC5A9E" w:rsidP="00A63209">
            <w:r w:rsidRPr="001B1A5B">
              <w:t>push 4-byte value onto stack</w:t>
            </w:r>
          </w:p>
        </w:tc>
      </w:tr>
      <w:tr w:rsidR="00CC5A9E" w:rsidRPr="001B1A5B" w14:paraId="02E8058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70498A" w14:textId="603D152C"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C1EBED" w14:textId="77777777" w:rsidR="00CC5A9E" w:rsidRPr="001B1A5B" w:rsidRDefault="00CC5A9E" w:rsidP="00A63209">
            <w:r w:rsidRPr="001B1A5B">
              <w:t>64</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84D72A" w14:textId="77777777" w:rsidR="00CC5A9E" w:rsidRPr="001B1A5B" w:rsidRDefault="00CC5A9E" w:rsidP="00A63209">
            <w:r w:rsidRPr="001B1A5B">
              <w:t>PUSH5</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3F2798"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DEDB0A"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861341" w14:textId="77777777" w:rsidR="00CC5A9E" w:rsidRPr="001B1A5B" w:rsidRDefault="00CC5A9E" w:rsidP="00A63209">
            <w:r w:rsidRPr="001B1A5B">
              <w:t>uint40</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9D91EF"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F45830" w14:textId="77777777" w:rsidR="00CC5A9E" w:rsidRPr="001B1A5B" w:rsidRDefault="00CC5A9E" w:rsidP="00A63209">
            <w:r w:rsidRPr="001B1A5B">
              <w:t>push 5-byte value onto stack</w:t>
            </w:r>
          </w:p>
        </w:tc>
      </w:tr>
      <w:tr w:rsidR="00CC5A9E" w:rsidRPr="001B1A5B" w14:paraId="6DD84FF4"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28C896" w14:textId="21486E0F"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A3F358" w14:textId="77777777" w:rsidR="00CC5A9E" w:rsidRPr="001B1A5B" w:rsidRDefault="00CC5A9E" w:rsidP="00A63209">
            <w:r w:rsidRPr="001B1A5B">
              <w:t>65</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BB4113" w14:textId="77777777" w:rsidR="00CC5A9E" w:rsidRPr="001B1A5B" w:rsidRDefault="00CC5A9E" w:rsidP="00A63209">
            <w:r w:rsidRPr="001B1A5B">
              <w:t>PUSH6</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BC4207"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3DF55C"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FABD11" w14:textId="77777777" w:rsidR="00CC5A9E" w:rsidRPr="001B1A5B" w:rsidRDefault="00CC5A9E" w:rsidP="00A63209">
            <w:r w:rsidRPr="001B1A5B">
              <w:t>uint48</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33E55A"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F2A607" w14:textId="77777777" w:rsidR="00CC5A9E" w:rsidRPr="001B1A5B" w:rsidRDefault="00CC5A9E" w:rsidP="00A63209">
            <w:r w:rsidRPr="001B1A5B">
              <w:t>push 6-byte value onto stack</w:t>
            </w:r>
          </w:p>
        </w:tc>
      </w:tr>
      <w:tr w:rsidR="00CC5A9E" w:rsidRPr="001B1A5B" w14:paraId="69290416"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8035C2" w14:textId="0F516300"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9B1F88" w14:textId="77777777" w:rsidR="00CC5A9E" w:rsidRPr="001B1A5B" w:rsidRDefault="00CC5A9E" w:rsidP="00A63209">
            <w:r w:rsidRPr="001B1A5B">
              <w:t>66</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1565E5" w14:textId="77777777" w:rsidR="00CC5A9E" w:rsidRPr="001B1A5B" w:rsidRDefault="00CC5A9E" w:rsidP="00A63209">
            <w:r w:rsidRPr="001B1A5B">
              <w:t>PUSH7</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F2D297"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85C0DF"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4518EF" w14:textId="77777777" w:rsidR="00CC5A9E" w:rsidRPr="001B1A5B" w:rsidRDefault="00CC5A9E" w:rsidP="00A63209">
            <w:r w:rsidRPr="001B1A5B">
              <w:t>uint56</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DA4E49"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FA089B" w14:textId="77777777" w:rsidR="00CC5A9E" w:rsidRPr="001B1A5B" w:rsidRDefault="00CC5A9E" w:rsidP="00A63209">
            <w:r w:rsidRPr="001B1A5B">
              <w:t>push 7-byte value onto stack</w:t>
            </w:r>
          </w:p>
        </w:tc>
      </w:tr>
      <w:tr w:rsidR="00CC5A9E" w:rsidRPr="001B1A5B" w14:paraId="1E026D5E"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8EC1C4" w14:textId="414C117E"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AC6D1F" w14:textId="77777777" w:rsidR="00CC5A9E" w:rsidRPr="001B1A5B" w:rsidRDefault="00CC5A9E" w:rsidP="00A63209">
            <w:r w:rsidRPr="001B1A5B">
              <w:t>67</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E30DD5" w14:textId="77777777" w:rsidR="00CC5A9E" w:rsidRPr="001B1A5B" w:rsidRDefault="00CC5A9E" w:rsidP="00A63209">
            <w:r w:rsidRPr="001B1A5B">
              <w:t>PUSH8</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96A0D5"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A50044"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081853" w14:textId="77777777" w:rsidR="00CC5A9E" w:rsidRPr="001B1A5B" w:rsidRDefault="00CC5A9E" w:rsidP="00A63209">
            <w:r w:rsidRPr="001B1A5B">
              <w:t>uint64</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9A305F"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3E8F0A" w14:textId="77777777" w:rsidR="00CC5A9E" w:rsidRPr="001B1A5B" w:rsidRDefault="00CC5A9E" w:rsidP="00A63209">
            <w:r w:rsidRPr="001B1A5B">
              <w:t>push 8-byte value onto stack</w:t>
            </w:r>
          </w:p>
        </w:tc>
      </w:tr>
      <w:tr w:rsidR="00CC5A9E" w:rsidRPr="001B1A5B" w14:paraId="763DF40E"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2A7701" w14:textId="0DF24C74"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24429F" w14:textId="77777777" w:rsidR="00CC5A9E" w:rsidRPr="001B1A5B" w:rsidRDefault="00CC5A9E" w:rsidP="00A63209">
            <w:r w:rsidRPr="001B1A5B">
              <w:t>68</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1C9EC2" w14:textId="77777777" w:rsidR="00CC5A9E" w:rsidRPr="001B1A5B" w:rsidRDefault="00CC5A9E" w:rsidP="00A63209">
            <w:r w:rsidRPr="001B1A5B">
              <w:t>PUSH9</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035FE1"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8207B1"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6DD9AF" w14:textId="77777777" w:rsidR="00CC5A9E" w:rsidRPr="001B1A5B" w:rsidRDefault="00CC5A9E" w:rsidP="00A63209">
            <w:r w:rsidRPr="001B1A5B">
              <w:t>uint72</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44D3E2"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815F9D" w14:textId="77777777" w:rsidR="00CC5A9E" w:rsidRPr="001B1A5B" w:rsidRDefault="00CC5A9E" w:rsidP="00A63209">
            <w:r w:rsidRPr="001B1A5B">
              <w:t>push 9-byte value onto stack</w:t>
            </w:r>
          </w:p>
        </w:tc>
      </w:tr>
      <w:tr w:rsidR="00CC5A9E" w:rsidRPr="001B1A5B" w14:paraId="13D7799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C8BE1D" w14:textId="6EDEF6BD"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323048" w14:textId="77777777" w:rsidR="00CC5A9E" w:rsidRPr="001B1A5B" w:rsidRDefault="00CC5A9E" w:rsidP="00A63209">
            <w:r w:rsidRPr="001B1A5B">
              <w:t>69</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731A84" w14:textId="77777777" w:rsidR="00CC5A9E" w:rsidRPr="001B1A5B" w:rsidRDefault="00CC5A9E" w:rsidP="00A63209">
            <w:r w:rsidRPr="001B1A5B">
              <w:t>PUSH10</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CD040E"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217F94"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281939" w14:textId="77777777" w:rsidR="00CC5A9E" w:rsidRPr="001B1A5B" w:rsidRDefault="00CC5A9E" w:rsidP="00A63209">
            <w:r w:rsidRPr="001B1A5B">
              <w:t>uint80</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5C6BFC"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A778F0" w14:textId="77777777" w:rsidR="00CC5A9E" w:rsidRPr="001B1A5B" w:rsidRDefault="00CC5A9E" w:rsidP="00A63209">
            <w:r w:rsidRPr="001B1A5B">
              <w:t>push 10-byte value onto stack</w:t>
            </w:r>
          </w:p>
        </w:tc>
      </w:tr>
      <w:tr w:rsidR="00CC5A9E" w:rsidRPr="001B1A5B" w14:paraId="10F54A2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6046A2" w14:textId="5D3A544C"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829835" w14:textId="77777777" w:rsidR="00CC5A9E" w:rsidRPr="001B1A5B" w:rsidRDefault="00CC5A9E" w:rsidP="00A63209">
            <w:r w:rsidRPr="001B1A5B">
              <w:t>6A</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15FD8C" w14:textId="77777777" w:rsidR="00CC5A9E" w:rsidRPr="001B1A5B" w:rsidRDefault="00CC5A9E" w:rsidP="00A63209">
            <w:r w:rsidRPr="001B1A5B">
              <w:t>PUSH11</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ACCAF7"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F316D0"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BEDC11" w14:textId="77777777" w:rsidR="00CC5A9E" w:rsidRPr="001B1A5B" w:rsidRDefault="00CC5A9E" w:rsidP="00A63209">
            <w:r w:rsidRPr="001B1A5B">
              <w:t>uint88</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0D3BFC"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C31B26" w14:textId="77777777" w:rsidR="00CC5A9E" w:rsidRPr="001B1A5B" w:rsidRDefault="00CC5A9E" w:rsidP="00A63209">
            <w:r w:rsidRPr="001B1A5B">
              <w:t>push 11-byte value onto stack</w:t>
            </w:r>
          </w:p>
        </w:tc>
      </w:tr>
      <w:tr w:rsidR="00CC5A9E" w:rsidRPr="001B1A5B" w14:paraId="77548DE3"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2ADA11" w14:textId="7203A187"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FC897A" w14:textId="77777777" w:rsidR="00CC5A9E" w:rsidRPr="001B1A5B" w:rsidRDefault="00CC5A9E" w:rsidP="00A63209">
            <w:r w:rsidRPr="001B1A5B">
              <w:t>6B</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32FC36" w14:textId="77777777" w:rsidR="00CC5A9E" w:rsidRPr="001B1A5B" w:rsidRDefault="00CC5A9E" w:rsidP="00A63209">
            <w:r w:rsidRPr="001B1A5B">
              <w:t>PUSH12</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029D3A"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568C6C"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55B03F" w14:textId="77777777" w:rsidR="00CC5A9E" w:rsidRPr="001B1A5B" w:rsidRDefault="00CC5A9E" w:rsidP="00A63209">
            <w:r w:rsidRPr="001B1A5B">
              <w:t>uint96</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5756C0"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A7D2F3" w14:textId="77777777" w:rsidR="00CC5A9E" w:rsidRPr="001B1A5B" w:rsidRDefault="00CC5A9E" w:rsidP="00A63209">
            <w:r w:rsidRPr="001B1A5B">
              <w:t>push 12-byte value onto stack</w:t>
            </w:r>
          </w:p>
        </w:tc>
      </w:tr>
      <w:tr w:rsidR="00CC5A9E" w:rsidRPr="001B1A5B" w14:paraId="38B20D1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D446F6" w14:textId="6BD251E5" w:rsidR="00CC5A9E" w:rsidRPr="001B1A5B" w:rsidRDefault="00CC5A9E" w:rsidP="00A63209">
            <w:r>
              <w:lastRenderedPageBreak/>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B30AD5" w14:textId="77777777" w:rsidR="00CC5A9E" w:rsidRPr="001B1A5B" w:rsidRDefault="00CC5A9E" w:rsidP="00A63209">
            <w:r w:rsidRPr="001B1A5B">
              <w:t>6C</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B36174" w14:textId="77777777" w:rsidR="00CC5A9E" w:rsidRPr="001B1A5B" w:rsidRDefault="00CC5A9E" w:rsidP="00A63209">
            <w:r w:rsidRPr="001B1A5B">
              <w:t>PUSH13</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AE61FB"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F18E8F"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F6DC84" w14:textId="77777777" w:rsidR="00CC5A9E" w:rsidRPr="001B1A5B" w:rsidRDefault="00CC5A9E" w:rsidP="00A63209">
            <w:r w:rsidRPr="001B1A5B">
              <w:t>uint104</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768240"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6FCA57" w14:textId="77777777" w:rsidR="00CC5A9E" w:rsidRPr="001B1A5B" w:rsidRDefault="00CC5A9E" w:rsidP="00A63209">
            <w:r w:rsidRPr="001B1A5B">
              <w:t>push 13-byte value onto stack</w:t>
            </w:r>
          </w:p>
        </w:tc>
      </w:tr>
      <w:tr w:rsidR="00CC5A9E" w:rsidRPr="001B1A5B" w14:paraId="3081A111"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AD5958" w14:textId="346F1BC1"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493B12" w14:textId="77777777" w:rsidR="00CC5A9E" w:rsidRPr="001B1A5B" w:rsidRDefault="00CC5A9E" w:rsidP="00A63209">
            <w:r w:rsidRPr="001B1A5B">
              <w:t>6D</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6BDA90" w14:textId="77777777" w:rsidR="00CC5A9E" w:rsidRPr="001B1A5B" w:rsidRDefault="00CC5A9E" w:rsidP="00A63209">
            <w:r w:rsidRPr="001B1A5B">
              <w:t>PUSH14</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AC828E"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195CED"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0EB3AE" w14:textId="77777777" w:rsidR="00CC5A9E" w:rsidRPr="001B1A5B" w:rsidRDefault="00CC5A9E" w:rsidP="00A63209">
            <w:r w:rsidRPr="001B1A5B">
              <w:t>uint112</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101445"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E670C8" w14:textId="77777777" w:rsidR="00CC5A9E" w:rsidRPr="001B1A5B" w:rsidRDefault="00CC5A9E" w:rsidP="00A63209">
            <w:r w:rsidRPr="001B1A5B">
              <w:t>push 14-byte value onto stack</w:t>
            </w:r>
          </w:p>
        </w:tc>
      </w:tr>
      <w:tr w:rsidR="00CC5A9E" w:rsidRPr="001B1A5B" w14:paraId="395FBCC3"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0CDF1E" w14:textId="460832D0"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D868DA" w14:textId="77777777" w:rsidR="00CC5A9E" w:rsidRPr="001B1A5B" w:rsidRDefault="00CC5A9E" w:rsidP="00A63209">
            <w:r w:rsidRPr="001B1A5B">
              <w:t>6E</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3B3CDA" w14:textId="77777777" w:rsidR="00CC5A9E" w:rsidRPr="001B1A5B" w:rsidRDefault="00CC5A9E" w:rsidP="00A63209">
            <w:r w:rsidRPr="001B1A5B">
              <w:t>PUSH15</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9A3FE0"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91558F"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8C18FB" w14:textId="77777777" w:rsidR="00CC5A9E" w:rsidRPr="001B1A5B" w:rsidRDefault="00CC5A9E" w:rsidP="00A63209">
            <w:r w:rsidRPr="001B1A5B">
              <w:t>uint120</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A71A59"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AA6E8C" w14:textId="77777777" w:rsidR="00CC5A9E" w:rsidRPr="001B1A5B" w:rsidRDefault="00CC5A9E" w:rsidP="00A63209">
            <w:r w:rsidRPr="001B1A5B">
              <w:t>push 15-byte value onto stack</w:t>
            </w:r>
          </w:p>
        </w:tc>
      </w:tr>
      <w:tr w:rsidR="00CC5A9E" w:rsidRPr="001B1A5B" w14:paraId="09C36F8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D95EC1" w14:textId="36E7FC64"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14EAC1" w14:textId="77777777" w:rsidR="00CC5A9E" w:rsidRPr="001B1A5B" w:rsidRDefault="00CC5A9E" w:rsidP="00A63209">
            <w:r w:rsidRPr="001B1A5B">
              <w:t>6F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7EC361" w14:textId="77777777" w:rsidR="00CC5A9E" w:rsidRPr="001B1A5B" w:rsidRDefault="00CC5A9E" w:rsidP="00A63209">
            <w:r w:rsidRPr="001B1A5B">
              <w:t>PUSH16</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1A5534"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43741E"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CAA700" w14:textId="77777777" w:rsidR="00CC5A9E" w:rsidRPr="001B1A5B" w:rsidRDefault="00CC5A9E" w:rsidP="00A63209">
            <w:r w:rsidRPr="001B1A5B">
              <w:t>uint128</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756778"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0F3079" w14:textId="77777777" w:rsidR="00CC5A9E" w:rsidRPr="001B1A5B" w:rsidRDefault="00CC5A9E" w:rsidP="00A63209">
            <w:r w:rsidRPr="001B1A5B">
              <w:t>push 16-byte value onto stack</w:t>
            </w:r>
          </w:p>
        </w:tc>
      </w:tr>
      <w:tr w:rsidR="00CC5A9E" w:rsidRPr="001B1A5B" w14:paraId="623D1E0F"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9AFC51" w14:textId="2109EDC7"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CE7A94" w14:textId="77777777" w:rsidR="00CC5A9E" w:rsidRPr="001B1A5B" w:rsidRDefault="00CC5A9E" w:rsidP="00A63209">
            <w:r w:rsidRPr="001B1A5B">
              <w:t>70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4160B9" w14:textId="77777777" w:rsidR="00CC5A9E" w:rsidRPr="001B1A5B" w:rsidRDefault="00CC5A9E" w:rsidP="00A63209">
            <w:r w:rsidRPr="001B1A5B">
              <w:t>PUSH17</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2874B3"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11A230"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87D6E5" w14:textId="77777777" w:rsidR="00CC5A9E" w:rsidRPr="001B1A5B" w:rsidRDefault="00CC5A9E" w:rsidP="00A63209">
            <w:r w:rsidRPr="001B1A5B">
              <w:t>uint136</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4BBF4C"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F6919D" w14:textId="77777777" w:rsidR="00CC5A9E" w:rsidRPr="001B1A5B" w:rsidRDefault="00CC5A9E" w:rsidP="00A63209">
            <w:r w:rsidRPr="001B1A5B">
              <w:t>push 17-byte value onto stack</w:t>
            </w:r>
          </w:p>
        </w:tc>
      </w:tr>
      <w:tr w:rsidR="00CC5A9E" w:rsidRPr="001B1A5B" w14:paraId="083FA1BE"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B7001C" w14:textId="044F10DE"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8C2A22" w14:textId="77777777" w:rsidR="00CC5A9E" w:rsidRPr="001B1A5B" w:rsidRDefault="00CC5A9E" w:rsidP="00A63209">
            <w:r w:rsidRPr="001B1A5B">
              <w:t>71</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392CC6" w14:textId="77777777" w:rsidR="00CC5A9E" w:rsidRPr="001B1A5B" w:rsidRDefault="00CC5A9E" w:rsidP="00A63209">
            <w:r w:rsidRPr="001B1A5B">
              <w:t>PUSH18</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777A47"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9AC12D"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F1847B" w14:textId="77777777" w:rsidR="00CC5A9E" w:rsidRPr="001B1A5B" w:rsidRDefault="00CC5A9E" w:rsidP="00A63209">
            <w:r w:rsidRPr="001B1A5B">
              <w:t>uint144</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74582B"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6762A2" w14:textId="77777777" w:rsidR="00CC5A9E" w:rsidRPr="001B1A5B" w:rsidRDefault="00CC5A9E" w:rsidP="00A63209">
            <w:r w:rsidRPr="001B1A5B">
              <w:t>push 18-byte value onto stack</w:t>
            </w:r>
          </w:p>
        </w:tc>
      </w:tr>
      <w:tr w:rsidR="00CC5A9E" w:rsidRPr="001B1A5B" w14:paraId="5A879AC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2CB50B" w14:textId="7D6C1BB0"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2A1142" w14:textId="77777777" w:rsidR="00CC5A9E" w:rsidRPr="001B1A5B" w:rsidRDefault="00CC5A9E" w:rsidP="00A63209">
            <w:r w:rsidRPr="001B1A5B">
              <w:t>72</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E4D58A" w14:textId="77777777" w:rsidR="00CC5A9E" w:rsidRPr="001B1A5B" w:rsidRDefault="00CC5A9E" w:rsidP="00A63209">
            <w:r w:rsidRPr="001B1A5B">
              <w:t>PUSH19</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E0CA54"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BEBF05"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B32019" w14:textId="77777777" w:rsidR="00CC5A9E" w:rsidRPr="001B1A5B" w:rsidRDefault="00CC5A9E" w:rsidP="00A63209">
            <w:r w:rsidRPr="001B1A5B">
              <w:t>uint152</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E32D88"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569B11" w14:textId="77777777" w:rsidR="00CC5A9E" w:rsidRPr="001B1A5B" w:rsidRDefault="00CC5A9E" w:rsidP="00A63209">
            <w:r w:rsidRPr="001B1A5B">
              <w:t>push 19-byte value onto stack</w:t>
            </w:r>
          </w:p>
        </w:tc>
      </w:tr>
      <w:tr w:rsidR="00CC5A9E" w:rsidRPr="001B1A5B" w14:paraId="624DBC66"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4A1964" w14:textId="33613498"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BCDB47" w14:textId="77777777" w:rsidR="00CC5A9E" w:rsidRPr="001B1A5B" w:rsidRDefault="00CC5A9E" w:rsidP="00A63209">
            <w:r w:rsidRPr="001B1A5B">
              <w:t>73</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353DB7" w14:textId="77777777" w:rsidR="00CC5A9E" w:rsidRPr="001B1A5B" w:rsidRDefault="00CC5A9E" w:rsidP="00A63209">
            <w:r w:rsidRPr="001B1A5B">
              <w:t>PUSH20</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8D3FF8"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DBC032"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6921BA" w14:textId="77777777" w:rsidR="00CC5A9E" w:rsidRPr="001B1A5B" w:rsidRDefault="00CC5A9E" w:rsidP="00A63209">
            <w:r w:rsidRPr="001B1A5B">
              <w:t>uint160</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3FA746"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0105F1" w14:textId="77777777" w:rsidR="00CC5A9E" w:rsidRPr="001B1A5B" w:rsidRDefault="00CC5A9E" w:rsidP="00A63209">
            <w:r w:rsidRPr="001B1A5B">
              <w:t>push 20-byte value onto stack</w:t>
            </w:r>
          </w:p>
        </w:tc>
      </w:tr>
      <w:tr w:rsidR="00CC5A9E" w:rsidRPr="001B1A5B" w14:paraId="1F00C171"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418AB1" w14:textId="3BBB006E"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7288E1" w14:textId="77777777" w:rsidR="00CC5A9E" w:rsidRPr="001B1A5B" w:rsidRDefault="00CC5A9E" w:rsidP="00A63209">
            <w:r w:rsidRPr="001B1A5B">
              <w:t>74</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FA251C" w14:textId="77777777" w:rsidR="00CC5A9E" w:rsidRPr="001B1A5B" w:rsidRDefault="00CC5A9E" w:rsidP="00A63209">
            <w:r w:rsidRPr="001B1A5B">
              <w:t>PUSH21</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6E894D"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96188D"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38C14C" w14:textId="77777777" w:rsidR="00CC5A9E" w:rsidRPr="001B1A5B" w:rsidRDefault="00CC5A9E" w:rsidP="00A63209">
            <w:r w:rsidRPr="001B1A5B">
              <w:t>uint168</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5C65EA"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BE8BA9" w14:textId="77777777" w:rsidR="00CC5A9E" w:rsidRPr="001B1A5B" w:rsidRDefault="00CC5A9E" w:rsidP="00A63209">
            <w:r w:rsidRPr="001B1A5B">
              <w:t>push 21-byte value onto stack</w:t>
            </w:r>
          </w:p>
        </w:tc>
      </w:tr>
      <w:tr w:rsidR="00CC5A9E" w:rsidRPr="001B1A5B" w14:paraId="7228646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09C704" w14:textId="62753708"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24E2C8" w14:textId="77777777" w:rsidR="00CC5A9E" w:rsidRPr="001B1A5B" w:rsidRDefault="00CC5A9E" w:rsidP="00A63209">
            <w:r w:rsidRPr="001B1A5B">
              <w:t>75</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1CF616" w14:textId="77777777" w:rsidR="00CC5A9E" w:rsidRPr="001B1A5B" w:rsidRDefault="00CC5A9E" w:rsidP="00A63209">
            <w:r w:rsidRPr="001B1A5B">
              <w:t>PUSH22</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198541"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19F198"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562C09" w14:textId="77777777" w:rsidR="00CC5A9E" w:rsidRPr="001B1A5B" w:rsidRDefault="00CC5A9E" w:rsidP="00A63209">
            <w:r w:rsidRPr="001B1A5B">
              <w:t>uint176</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E42A9D"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439E9B" w14:textId="77777777" w:rsidR="00CC5A9E" w:rsidRPr="001B1A5B" w:rsidRDefault="00CC5A9E" w:rsidP="00A63209">
            <w:r w:rsidRPr="001B1A5B">
              <w:t>push 22-byte value onto stack</w:t>
            </w:r>
          </w:p>
        </w:tc>
      </w:tr>
      <w:tr w:rsidR="00CC5A9E" w:rsidRPr="001B1A5B" w14:paraId="65FDE3CB"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A13AFC" w14:textId="459552BE"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608E6B" w14:textId="77777777" w:rsidR="00CC5A9E" w:rsidRPr="001B1A5B" w:rsidRDefault="00CC5A9E" w:rsidP="00A63209">
            <w:r w:rsidRPr="001B1A5B">
              <w:t>76</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44738A" w14:textId="77777777" w:rsidR="00CC5A9E" w:rsidRPr="001B1A5B" w:rsidRDefault="00CC5A9E" w:rsidP="00A63209">
            <w:r w:rsidRPr="001B1A5B">
              <w:t>PUSH23</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1158B7"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852750"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42292C" w14:textId="77777777" w:rsidR="00CC5A9E" w:rsidRPr="001B1A5B" w:rsidRDefault="00CC5A9E" w:rsidP="00A63209">
            <w:r w:rsidRPr="001B1A5B">
              <w:t>uint184</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321FD3"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FBCD3F" w14:textId="77777777" w:rsidR="00CC5A9E" w:rsidRPr="001B1A5B" w:rsidRDefault="00CC5A9E" w:rsidP="00A63209">
            <w:r w:rsidRPr="001B1A5B">
              <w:t>push 23-byte value onto stack</w:t>
            </w:r>
          </w:p>
        </w:tc>
      </w:tr>
      <w:tr w:rsidR="00CC5A9E" w:rsidRPr="001B1A5B" w14:paraId="277E7BB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18D0E4" w14:textId="486B4744"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12951E" w14:textId="77777777" w:rsidR="00CC5A9E" w:rsidRPr="001B1A5B" w:rsidRDefault="00CC5A9E" w:rsidP="00A63209">
            <w:r w:rsidRPr="001B1A5B">
              <w:t>77</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EF7505" w14:textId="77777777" w:rsidR="00CC5A9E" w:rsidRPr="001B1A5B" w:rsidRDefault="00CC5A9E" w:rsidP="00A63209">
            <w:r w:rsidRPr="001B1A5B">
              <w:t>PUSH24</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69017A"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6A9C27"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F58784" w14:textId="77777777" w:rsidR="00CC5A9E" w:rsidRPr="001B1A5B" w:rsidRDefault="00CC5A9E" w:rsidP="00A63209">
            <w:r w:rsidRPr="001B1A5B">
              <w:t>uint192</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5CBCD4"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C4DDD0" w14:textId="77777777" w:rsidR="00CC5A9E" w:rsidRPr="001B1A5B" w:rsidRDefault="00CC5A9E" w:rsidP="00A63209">
            <w:r w:rsidRPr="001B1A5B">
              <w:t>push 24-byte value onto stack</w:t>
            </w:r>
          </w:p>
        </w:tc>
      </w:tr>
      <w:tr w:rsidR="00CC5A9E" w:rsidRPr="001B1A5B" w14:paraId="0CE7FD0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5DA8D9" w14:textId="4DA91C46"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236699" w14:textId="77777777" w:rsidR="00CC5A9E" w:rsidRPr="001B1A5B" w:rsidRDefault="00CC5A9E" w:rsidP="00A63209">
            <w:r w:rsidRPr="001B1A5B">
              <w:t>78</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23C64A" w14:textId="77777777" w:rsidR="00CC5A9E" w:rsidRPr="001B1A5B" w:rsidRDefault="00CC5A9E" w:rsidP="00A63209">
            <w:r w:rsidRPr="001B1A5B">
              <w:t>PUSH25</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7ABC09"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8C4CC2"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697DC1" w14:textId="77777777" w:rsidR="00CC5A9E" w:rsidRPr="001B1A5B" w:rsidRDefault="00CC5A9E" w:rsidP="00A63209">
            <w:r w:rsidRPr="001B1A5B">
              <w:t>uint200</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0A2656"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6D8730" w14:textId="77777777" w:rsidR="00CC5A9E" w:rsidRPr="001B1A5B" w:rsidRDefault="00CC5A9E" w:rsidP="00A63209">
            <w:r w:rsidRPr="001B1A5B">
              <w:t>push 25-byte value onto stack</w:t>
            </w:r>
          </w:p>
        </w:tc>
      </w:tr>
      <w:tr w:rsidR="00CC5A9E" w:rsidRPr="001B1A5B" w14:paraId="0DA03122"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E2BF0C" w14:textId="46C8C3D5"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C81078" w14:textId="77777777" w:rsidR="00CC5A9E" w:rsidRPr="001B1A5B" w:rsidRDefault="00CC5A9E" w:rsidP="00A63209">
            <w:r w:rsidRPr="001B1A5B">
              <w:t>79</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2C8EA8" w14:textId="77777777" w:rsidR="00CC5A9E" w:rsidRPr="001B1A5B" w:rsidRDefault="00CC5A9E" w:rsidP="00A63209">
            <w:r w:rsidRPr="001B1A5B">
              <w:t>PUSH26</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698C4F"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38A544"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28F121" w14:textId="77777777" w:rsidR="00CC5A9E" w:rsidRPr="001B1A5B" w:rsidRDefault="00CC5A9E" w:rsidP="00A63209">
            <w:r w:rsidRPr="001B1A5B">
              <w:t>uint208</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B74725"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312D36" w14:textId="77777777" w:rsidR="00CC5A9E" w:rsidRPr="001B1A5B" w:rsidRDefault="00CC5A9E" w:rsidP="00A63209">
            <w:r w:rsidRPr="001B1A5B">
              <w:t>push 26-byte value onto stack</w:t>
            </w:r>
          </w:p>
        </w:tc>
      </w:tr>
      <w:tr w:rsidR="00CC5A9E" w:rsidRPr="001B1A5B" w14:paraId="2F719902"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89A7E3" w14:textId="4B381EDD"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FA94B2" w14:textId="77777777" w:rsidR="00CC5A9E" w:rsidRPr="001B1A5B" w:rsidRDefault="00CC5A9E" w:rsidP="00A63209">
            <w:r w:rsidRPr="001B1A5B">
              <w:t>7A</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273359" w14:textId="77777777" w:rsidR="00CC5A9E" w:rsidRPr="001B1A5B" w:rsidRDefault="00CC5A9E" w:rsidP="00A63209">
            <w:r w:rsidRPr="001B1A5B">
              <w:t>PUSH27</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E9D07E"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F078F1"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5CA977" w14:textId="77777777" w:rsidR="00CC5A9E" w:rsidRPr="001B1A5B" w:rsidRDefault="00CC5A9E" w:rsidP="00A63209">
            <w:r w:rsidRPr="001B1A5B">
              <w:t>uint216</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DE1412"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B4C837" w14:textId="77777777" w:rsidR="00CC5A9E" w:rsidRPr="001B1A5B" w:rsidRDefault="00CC5A9E" w:rsidP="00A63209">
            <w:r w:rsidRPr="001B1A5B">
              <w:t>push 27-byte value onto stack</w:t>
            </w:r>
          </w:p>
        </w:tc>
      </w:tr>
      <w:tr w:rsidR="00CC5A9E" w:rsidRPr="001B1A5B" w14:paraId="3153EFF5"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07AFF4" w14:textId="144C6EE5"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F5EF65" w14:textId="77777777" w:rsidR="00CC5A9E" w:rsidRPr="001B1A5B" w:rsidRDefault="00CC5A9E" w:rsidP="00A63209">
            <w:r w:rsidRPr="001B1A5B">
              <w:t>7B</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EDC1AB" w14:textId="77777777" w:rsidR="00CC5A9E" w:rsidRPr="001B1A5B" w:rsidRDefault="00CC5A9E" w:rsidP="00A63209">
            <w:r w:rsidRPr="001B1A5B">
              <w:t>PUSH28</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2B9E01"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5960E3"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E693BF" w14:textId="77777777" w:rsidR="00CC5A9E" w:rsidRPr="001B1A5B" w:rsidRDefault="00CC5A9E" w:rsidP="00A63209">
            <w:r w:rsidRPr="001B1A5B">
              <w:t>uint224</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BED178"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769C39" w14:textId="77777777" w:rsidR="00CC5A9E" w:rsidRPr="001B1A5B" w:rsidRDefault="00CC5A9E" w:rsidP="00A63209">
            <w:r w:rsidRPr="001B1A5B">
              <w:t>push 28-byte value onto stack</w:t>
            </w:r>
          </w:p>
        </w:tc>
      </w:tr>
      <w:tr w:rsidR="00CC5A9E" w:rsidRPr="001B1A5B" w14:paraId="198E3E1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294BCA" w14:textId="79851EC7"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4D70A7" w14:textId="77777777" w:rsidR="00CC5A9E" w:rsidRPr="001B1A5B" w:rsidRDefault="00CC5A9E" w:rsidP="00A63209">
            <w:r w:rsidRPr="001B1A5B">
              <w:t>7C</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E7A2A4" w14:textId="77777777" w:rsidR="00CC5A9E" w:rsidRPr="001B1A5B" w:rsidRDefault="00CC5A9E" w:rsidP="00A63209">
            <w:r w:rsidRPr="001B1A5B">
              <w:t>PUSH29</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573D9A"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E3167B"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E26F36" w14:textId="77777777" w:rsidR="00CC5A9E" w:rsidRPr="001B1A5B" w:rsidRDefault="00CC5A9E" w:rsidP="00A63209">
            <w:r w:rsidRPr="001B1A5B">
              <w:t>uint232</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D12E48"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E93474" w14:textId="77777777" w:rsidR="00CC5A9E" w:rsidRPr="001B1A5B" w:rsidRDefault="00CC5A9E" w:rsidP="00A63209">
            <w:r w:rsidRPr="001B1A5B">
              <w:t>push 29-byte value onto stack</w:t>
            </w:r>
          </w:p>
        </w:tc>
      </w:tr>
      <w:tr w:rsidR="00CC5A9E" w:rsidRPr="001B1A5B" w14:paraId="772BF3D4"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F13DF2" w14:textId="6EAF8CC6"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E21FDE" w14:textId="77777777" w:rsidR="00CC5A9E" w:rsidRPr="001B1A5B" w:rsidRDefault="00CC5A9E" w:rsidP="00A63209">
            <w:r w:rsidRPr="001B1A5B">
              <w:t>7D</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ED4EE9" w14:textId="77777777" w:rsidR="00CC5A9E" w:rsidRPr="001B1A5B" w:rsidRDefault="00CC5A9E" w:rsidP="00A63209">
            <w:r w:rsidRPr="001B1A5B">
              <w:t>PUSH30</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F8F59F"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F3985A"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286207" w14:textId="77777777" w:rsidR="00CC5A9E" w:rsidRPr="001B1A5B" w:rsidRDefault="00CC5A9E" w:rsidP="00A63209">
            <w:r w:rsidRPr="001B1A5B">
              <w:t>uint240</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457C43"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BCE862" w14:textId="77777777" w:rsidR="00CC5A9E" w:rsidRPr="001B1A5B" w:rsidRDefault="00CC5A9E" w:rsidP="00A63209">
            <w:r w:rsidRPr="001B1A5B">
              <w:t>push 30-byte value onto stack</w:t>
            </w:r>
          </w:p>
        </w:tc>
      </w:tr>
      <w:tr w:rsidR="00CC5A9E" w:rsidRPr="001B1A5B" w14:paraId="2AD5CAA5"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361282" w14:textId="55E83619"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710739" w14:textId="77777777" w:rsidR="00CC5A9E" w:rsidRPr="001B1A5B" w:rsidRDefault="00CC5A9E" w:rsidP="00A63209">
            <w:r w:rsidRPr="001B1A5B">
              <w:t>7E</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2F1B9B" w14:textId="77777777" w:rsidR="00CC5A9E" w:rsidRPr="001B1A5B" w:rsidRDefault="00CC5A9E" w:rsidP="00A63209">
            <w:r w:rsidRPr="001B1A5B">
              <w:t>PUSH31</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42D390"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BB1561"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2FEA73" w14:textId="77777777" w:rsidR="00CC5A9E" w:rsidRPr="001B1A5B" w:rsidRDefault="00CC5A9E" w:rsidP="00A63209">
            <w:r w:rsidRPr="001B1A5B">
              <w:t>uint248</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42312A"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650DF8" w14:textId="77777777" w:rsidR="00CC5A9E" w:rsidRPr="001B1A5B" w:rsidRDefault="00CC5A9E" w:rsidP="00A63209">
            <w:r w:rsidRPr="001B1A5B">
              <w:t>push 31-byte value onto stack</w:t>
            </w:r>
          </w:p>
        </w:tc>
      </w:tr>
      <w:tr w:rsidR="00CC5A9E" w:rsidRPr="001B1A5B" w14:paraId="388F571D"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CBF6D4" w14:textId="3E99DD89" w:rsidR="00CC5A9E" w:rsidRPr="001B1A5B" w:rsidRDefault="00CC5A9E" w:rsidP="00A63209">
            <w:r>
              <w:t>20/03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C90985" w14:textId="77777777" w:rsidR="00CC5A9E" w:rsidRPr="001B1A5B" w:rsidRDefault="00CC5A9E" w:rsidP="00A63209">
            <w:r w:rsidRPr="001B1A5B">
              <w:t>7F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7EF95F" w14:textId="77777777" w:rsidR="00CC5A9E" w:rsidRPr="001B1A5B" w:rsidRDefault="00CC5A9E" w:rsidP="00A63209">
            <w:r w:rsidRPr="001B1A5B">
              <w:t>PUSH32</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31AB58"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87364B" w14:textId="77777777" w:rsidR="00CC5A9E" w:rsidRPr="001B1A5B" w:rsidRDefault="00CC5A9E" w:rsidP="00A63209">
            <w:r w:rsidRPr="001B1A5B">
              <w: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3AC798" w14:textId="77777777" w:rsidR="00CC5A9E" w:rsidRPr="001B1A5B" w:rsidRDefault="00CC5A9E" w:rsidP="00A63209">
            <w:r w:rsidRPr="001B1A5B">
              <w:t>uint256</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07DEB9"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F82424" w14:textId="77777777" w:rsidR="00CC5A9E" w:rsidRPr="001B1A5B" w:rsidRDefault="00CC5A9E" w:rsidP="00A63209">
            <w:r w:rsidRPr="001B1A5B">
              <w:t>push 32-byte value onto stack</w:t>
            </w:r>
          </w:p>
        </w:tc>
      </w:tr>
      <w:tr w:rsidR="00CC5A9E" w:rsidRPr="001B1A5B" w14:paraId="4BDAB412"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0DCBCC" w14:textId="631D2EC0" w:rsidR="00CC5A9E" w:rsidRPr="001B1A5B" w:rsidRDefault="00CC5A9E" w:rsidP="00A63209">
            <w:r>
              <w:t>2</w:t>
            </w:r>
            <w:r>
              <w:t>2</w:t>
            </w:r>
            <w:r>
              <w:t>/03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505044" w14:textId="77777777" w:rsidR="00CC5A9E" w:rsidRPr="001B1A5B" w:rsidRDefault="00CC5A9E" w:rsidP="00A63209">
            <w:r w:rsidRPr="001B1A5B">
              <w:t>80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23FD9E" w14:textId="77777777" w:rsidR="00CC5A9E" w:rsidRPr="001B1A5B" w:rsidRDefault="00CC5A9E" w:rsidP="00A63209">
            <w:r w:rsidRPr="001B1A5B">
              <w:t>DUP1</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C58A16"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4F5937" w14:textId="77777777" w:rsidR="00CC5A9E" w:rsidRPr="001B1A5B" w:rsidRDefault="00CC5A9E" w:rsidP="00A63209">
            <w:r w:rsidRPr="001B1A5B">
              <w:t>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1E6A0B" w14:textId="77777777" w:rsidR="00CC5A9E" w:rsidRPr="001B1A5B" w:rsidRDefault="00CC5A9E" w:rsidP="00A63209">
            <w:r w:rsidRPr="001B1A5B">
              <w:t>a,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D72ABF"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8FB9E0" w14:textId="77777777" w:rsidR="00CC5A9E" w:rsidRPr="001B1A5B" w:rsidRDefault="00CC5A9E" w:rsidP="00A63209">
            <w:r w:rsidRPr="001B1A5B">
              <w:t>clone 1st value on stack</w:t>
            </w:r>
          </w:p>
        </w:tc>
      </w:tr>
      <w:tr w:rsidR="00CC5A9E" w:rsidRPr="001B1A5B" w14:paraId="4CAFB54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3AED62" w14:textId="679E4FE5"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B19016" w14:textId="77777777" w:rsidR="00CC5A9E" w:rsidRPr="001B1A5B" w:rsidRDefault="00CC5A9E" w:rsidP="00A63209">
            <w:r w:rsidRPr="001B1A5B">
              <w:t>81</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F15A69" w14:textId="77777777" w:rsidR="00CC5A9E" w:rsidRPr="001B1A5B" w:rsidRDefault="00CC5A9E" w:rsidP="00A63209">
            <w:r w:rsidRPr="001B1A5B">
              <w:t>DUP2</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262D63"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A7EE20" w14:textId="77777777" w:rsidR="00CC5A9E" w:rsidRPr="001B1A5B" w:rsidRDefault="00CC5A9E" w:rsidP="00A63209">
            <w:r w:rsidRPr="001B1A5B">
              <w:t>_,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67468D" w14:textId="77777777" w:rsidR="00CC5A9E" w:rsidRPr="001B1A5B" w:rsidRDefault="00CC5A9E" w:rsidP="00A63209">
            <w:r w:rsidRPr="001B1A5B">
              <w:t>a, _,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0A4BB1"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068F2E" w14:textId="77777777" w:rsidR="00CC5A9E" w:rsidRPr="001B1A5B" w:rsidRDefault="00CC5A9E" w:rsidP="00A63209">
            <w:r w:rsidRPr="001B1A5B">
              <w:t>clone 2nd value on stack</w:t>
            </w:r>
          </w:p>
        </w:tc>
      </w:tr>
      <w:tr w:rsidR="00CC5A9E" w:rsidRPr="001B1A5B" w14:paraId="23C9EA7B"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CAF96F" w14:textId="3BBCC8F8"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CFBC1E" w14:textId="77777777" w:rsidR="00CC5A9E" w:rsidRPr="001B1A5B" w:rsidRDefault="00CC5A9E" w:rsidP="00A63209">
            <w:r w:rsidRPr="001B1A5B">
              <w:t>82</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70857E" w14:textId="77777777" w:rsidR="00CC5A9E" w:rsidRPr="001B1A5B" w:rsidRDefault="00CC5A9E" w:rsidP="00A63209">
            <w:r w:rsidRPr="001B1A5B">
              <w:t>DUP3</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BE0E42"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35F1DE" w14:textId="77777777" w:rsidR="00CC5A9E" w:rsidRPr="001B1A5B" w:rsidRDefault="00CC5A9E" w:rsidP="00A63209">
            <w:r w:rsidRPr="001B1A5B">
              <w:t>_, _,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8C76BE" w14:textId="77777777" w:rsidR="00CC5A9E" w:rsidRPr="001B1A5B" w:rsidRDefault="00CC5A9E" w:rsidP="00A63209">
            <w:r w:rsidRPr="001B1A5B">
              <w:t>a, _, _,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B40720"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82537D" w14:textId="77777777" w:rsidR="00CC5A9E" w:rsidRPr="001B1A5B" w:rsidRDefault="00CC5A9E" w:rsidP="00A63209">
            <w:r w:rsidRPr="001B1A5B">
              <w:t>clone 3rd value on stack</w:t>
            </w:r>
          </w:p>
        </w:tc>
      </w:tr>
      <w:tr w:rsidR="00CC5A9E" w:rsidRPr="001B1A5B" w14:paraId="62E51141"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354521" w14:textId="78E9E945"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A9D1A9" w14:textId="77777777" w:rsidR="00CC5A9E" w:rsidRPr="001B1A5B" w:rsidRDefault="00CC5A9E" w:rsidP="00A63209">
            <w:r w:rsidRPr="001B1A5B">
              <w:t>83</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DD35F5" w14:textId="77777777" w:rsidR="00CC5A9E" w:rsidRPr="001B1A5B" w:rsidRDefault="00CC5A9E" w:rsidP="00A63209">
            <w:r w:rsidRPr="001B1A5B">
              <w:t>DUP4</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6BD19F"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557D87" w14:textId="77777777" w:rsidR="00CC5A9E" w:rsidRPr="001B1A5B" w:rsidRDefault="00CC5A9E" w:rsidP="00A63209">
            <w:r w:rsidRPr="001B1A5B">
              <w:t>_, _, _,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BD89CD" w14:textId="77777777" w:rsidR="00CC5A9E" w:rsidRPr="001B1A5B" w:rsidRDefault="00CC5A9E" w:rsidP="00A63209">
            <w:r w:rsidRPr="001B1A5B">
              <w:t>a, _, _, _,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5C2436"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E601F0" w14:textId="77777777" w:rsidR="00CC5A9E" w:rsidRPr="001B1A5B" w:rsidRDefault="00CC5A9E" w:rsidP="00A63209">
            <w:r w:rsidRPr="001B1A5B">
              <w:t>clone 4th value on stack</w:t>
            </w:r>
          </w:p>
        </w:tc>
      </w:tr>
      <w:tr w:rsidR="00CC5A9E" w:rsidRPr="001B1A5B" w14:paraId="50343F8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D3C5E1" w14:textId="7E37FB82"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5B055B" w14:textId="77777777" w:rsidR="00CC5A9E" w:rsidRPr="001B1A5B" w:rsidRDefault="00CC5A9E" w:rsidP="00A63209">
            <w:r w:rsidRPr="001B1A5B">
              <w:t>84</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E94BE0" w14:textId="77777777" w:rsidR="00CC5A9E" w:rsidRPr="001B1A5B" w:rsidRDefault="00CC5A9E" w:rsidP="00A63209">
            <w:r w:rsidRPr="001B1A5B">
              <w:t>DUP5</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10A5B9"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B2596A"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1CFB9E"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EDBA82"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18EC76" w14:textId="77777777" w:rsidR="00CC5A9E" w:rsidRPr="001B1A5B" w:rsidRDefault="00CC5A9E" w:rsidP="00A63209">
            <w:r w:rsidRPr="001B1A5B">
              <w:t>clone 5th value on stack</w:t>
            </w:r>
          </w:p>
        </w:tc>
      </w:tr>
      <w:tr w:rsidR="00CC5A9E" w:rsidRPr="001B1A5B" w14:paraId="4DBF568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764E58" w14:textId="109CB7AF"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A89587" w14:textId="77777777" w:rsidR="00CC5A9E" w:rsidRPr="001B1A5B" w:rsidRDefault="00CC5A9E" w:rsidP="00A63209">
            <w:r w:rsidRPr="001B1A5B">
              <w:t>85</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7D5D24" w14:textId="77777777" w:rsidR="00CC5A9E" w:rsidRPr="001B1A5B" w:rsidRDefault="00CC5A9E" w:rsidP="00A63209">
            <w:r w:rsidRPr="001B1A5B">
              <w:t>DUP6</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6B2D15"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AD53F9"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7B4D07"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46C9A8"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B2E9C7" w14:textId="77777777" w:rsidR="00CC5A9E" w:rsidRPr="001B1A5B" w:rsidRDefault="00CC5A9E" w:rsidP="00A63209">
            <w:r w:rsidRPr="001B1A5B">
              <w:t>clone 6th value on stack</w:t>
            </w:r>
          </w:p>
        </w:tc>
      </w:tr>
      <w:tr w:rsidR="00CC5A9E" w:rsidRPr="001B1A5B" w14:paraId="28C30E66"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674DB6" w14:textId="0E90800F"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1D22B2" w14:textId="77777777" w:rsidR="00CC5A9E" w:rsidRPr="001B1A5B" w:rsidRDefault="00CC5A9E" w:rsidP="00A63209">
            <w:r w:rsidRPr="001B1A5B">
              <w:t>86</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C8EFDD" w14:textId="77777777" w:rsidR="00CC5A9E" w:rsidRPr="001B1A5B" w:rsidRDefault="00CC5A9E" w:rsidP="00A63209">
            <w:r w:rsidRPr="001B1A5B">
              <w:t>DUP7</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A6CC06"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EDDABE"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ED9FB1"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13F5BB"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C6FC1E" w14:textId="77777777" w:rsidR="00CC5A9E" w:rsidRPr="001B1A5B" w:rsidRDefault="00CC5A9E" w:rsidP="00A63209">
            <w:r w:rsidRPr="001B1A5B">
              <w:t>clone 7th value on stack</w:t>
            </w:r>
          </w:p>
        </w:tc>
      </w:tr>
      <w:tr w:rsidR="00CC5A9E" w:rsidRPr="001B1A5B" w14:paraId="1A410F05"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0C3080" w14:textId="28C35C1E"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AD895A" w14:textId="77777777" w:rsidR="00CC5A9E" w:rsidRPr="001B1A5B" w:rsidRDefault="00CC5A9E" w:rsidP="00A63209">
            <w:r w:rsidRPr="001B1A5B">
              <w:t>87</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7AF5EB" w14:textId="77777777" w:rsidR="00CC5A9E" w:rsidRPr="001B1A5B" w:rsidRDefault="00CC5A9E" w:rsidP="00A63209">
            <w:r w:rsidRPr="001B1A5B">
              <w:t>DUP8</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39295C"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F4AB53"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5D877E"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239575"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299B8C" w14:textId="77777777" w:rsidR="00CC5A9E" w:rsidRPr="001B1A5B" w:rsidRDefault="00CC5A9E" w:rsidP="00A63209">
            <w:r w:rsidRPr="001B1A5B">
              <w:t>clone 8th value on stack</w:t>
            </w:r>
          </w:p>
        </w:tc>
      </w:tr>
      <w:tr w:rsidR="00CC5A9E" w:rsidRPr="001B1A5B" w14:paraId="34B86F3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E9FF65" w14:textId="41CE3BD0" w:rsidR="00CC5A9E" w:rsidRPr="001B1A5B" w:rsidRDefault="00CC5A9E" w:rsidP="00A63209">
            <w:r>
              <w:lastRenderedPageBreak/>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F79198" w14:textId="77777777" w:rsidR="00CC5A9E" w:rsidRPr="001B1A5B" w:rsidRDefault="00CC5A9E" w:rsidP="00A63209">
            <w:r w:rsidRPr="001B1A5B">
              <w:t>88</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994E21" w14:textId="77777777" w:rsidR="00CC5A9E" w:rsidRPr="001B1A5B" w:rsidRDefault="00CC5A9E" w:rsidP="00A63209">
            <w:r w:rsidRPr="001B1A5B">
              <w:t>DUP9</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5746FE"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4B539E"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D3A9F8"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2C5335"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80D000" w14:textId="77777777" w:rsidR="00CC5A9E" w:rsidRPr="001B1A5B" w:rsidRDefault="00CC5A9E" w:rsidP="00A63209">
            <w:r w:rsidRPr="001B1A5B">
              <w:t>clone 9th value on stack</w:t>
            </w:r>
          </w:p>
        </w:tc>
      </w:tr>
      <w:tr w:rsidR="00CC5A9E" w:rsidRPr="001B1A5B" w14:paraId="3B9696C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902578" w14:textId="2F4A7F47"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FA29D0" w14:textId="77777777" w:rsidR="00CC5A9E" w:rsidRPr="001B1A5B" w:rsidRDefault="00CC5A9E" w:rsidP="00A63209">
            <w:r w:rsidRPr="001B1A5B">
              <w:t>89</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22D366" w14:textId="77777777" w:rsidR="00CC5A9E" w:rsidRPr="001B1A5B" w:rsidRDefault="00CC5A9E" w:rsidP="00A63209">
            <w:r w:rsidRPr="001B1A5B">
              <w:t>DUP10</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14CACC"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B4A64F"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5D195E"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A2D796"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353DF4" w14:textId="77777777" w:rsidR="00CC5A9E" w:rsidRPr="001B1A5B" w:rsidRDefault="00CC5A9E" w:rsidP="00A63209">
            <w:r w:rsidRPr="001B1A5B">
              <w:t>clone 10th value on stack</w:t>
            </w:r>
          </w:p>
        </w:tc>
      </w:tr>
      <w:tr w:rsidR="00CC5A9E" w:rsidRPr="001B1A5B" w14:paraId="2D8584A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2321AB" w14:textId="071E318E"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CF5AA3" w14:textId="77777777" w:rsidR="00CC5A9E" w:rsidRPr="001B1A5B" w:rsidRDefault="00CC5A9E" w:rsidP="00A63209">
            <w:r w:rsidRPr="001B1A5B">
              <w:t>8A</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D4FDEE" w14:textId="77777777" w:rsidR="00CC5A9E" w:rsidRPr="001B1A5B" w:rsidRDefault="00CC5A9E" w:rsidP="00A63209">
            <w:r w:rsidRPr="001B1A5B">
              <w:t>DUP11</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1E375A"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3E51C3"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D3660E"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FEF41E"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E7CBE2" w14:textId="77777777" w:rsidR="00CC5A9E" w:rsidRPr="001B1A5B" w:rsidRDefault="00CC5A9E" w:rsidP="00A63209">
            <w:r w:rsidRPr="001B1A5B">
              <w:t>clone 11th value on stack</w:t>
            </w:r>
          </w:p>
        </w:tc>
      </w:tr>
      <w:tr w:rsidR="00CC5A9E" w:rsidRPr="001B1A5B" w14:paraId="4322AB8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3ED58E" w14:textId="0DD6E667"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938F16" w14:textId="77777777" w:rsidR="00CC5A9E" w:rsidRPr="001B1A5B" w:rsidRDefault="00CC5A9E" w:rsidP="00A63209">
            <w:r w:rsidRPr="001B1A5B">
              <w:t>8B</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E52B6A" w14:textId="77777777" w:rsidR="00CC5A9E" w:rsidRPr="001B1A5B" w:rsidRDefault="00CC5A9E" w:rsidP="00A63209">
            <w:r w:rsidRPr="001B1A5B">
              <w:t>DUP12</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BF54FB"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2BE1FF"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89D20B"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4BEB1A"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872EFF" w14:textId="77777777" w:rsidR="00CC5A9E" w:rsidRPr="001B1A5B" w:rsidRDefault="00CC5A9E" w:rsidP="00A63209">
            <w:r w:rsidRPr="001B1A5B">
              <w:t>clone 12th value on stack</w:t>
            </w:r>
          </w:p>
        </w:tc>
      </w:tr>
      <w:tr w:rsidR="00CC5A9E" w:rsidRPr="001B1A5B" w14:paraId="4238FA78"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1A368D" w14:textId="18AC52FF"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AB8C07" w14:textId="77777777" w:rsidR="00CC5A9E" w:rsidRPr="001B1A5B" w:rsidRDefault="00CC5A9E" w:rsidP="00A63209">
            <w:r w:rsidRPr="001B1A5B">
              <w:t>8C</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27A2FC" w14:textId="77777777" w:rsidR="00CC5A9E" w:rsidRPr="001B1A5B" w:rsidRDefault="00CC5A9E" w:rsidP="00A63209">
            <w:r w:rsidRPr="001B1A5B">
              <w:t>DUP13</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A49177"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6D35B5"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B2326D"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4558FD"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73B024" w14:textId="77777777" w:rsidR="00CC5A9E" w:rsidRPr="001B1A5B" w:rsidRDefault="00CC5A9E" w:rsidP="00A63209">
            <w:r w:rsidRPr="001B1A5B">
              <w:t>clone 13th value on stack</w:t>
            </w:r>
          </w:p>
        </w:tc>
      </w:tr>
      <w:tr w:rsidR="00CC5A9E" w:rsidRPr="001B1A5B" w14:paraId="7C28D034"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ED9993" w14:textId="1AA724B4"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2956ED" w14:textId="77777777" w:rsidR="00CC5A9E" w:rsidRPr="001B1A5B" w:rsidRDefault="00CC5A9E" w:rsidP="00A63209">
            <w:r w:rsidRPr="001B1A5B">
              <w:t>8D</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F87040" w14:textId="77777777" w:rsidR="00CC5A9E" w:rsidRPr="001B1A5B" w:rsidRDefault="00CC5A9E" w:rsidP="00A63209">
            <w:r w:rsidRPr="001B1A5B">
              <w:t>DUP14</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F74341"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DC0621"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E40106"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07FF46"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D8EDD4" w14:textId="77777777" w:rsidR="00CC5A9E" w:rsidRPr="001B1A5B" w:rsidRDefault="00CC5A9E" w:rsidP="00A63209">
            <w:r w:rsidRPr="001B1A5B">
              <w:t>clone 14th value on stack</w:t>
            </w:r>
          </w:p>
        </w:tc>
      </w:tr>
      <w:tr w:rsidR="00CC5A9E" w:rsidRPr="001B1A5B" w14:paraId="59ED660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C85433" w14:textId="1937DC5E"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53055D" w14:textId="77777777" w:rsidR="00CC5A9E" w:rsidRPr="001B1A5B" w:rsidRDefault="00CC5A9E" w:rsidP="00A63209">
            <w:r w:rsidRPr="001B1A5B">
              <w:t>8E</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019CA7" w14:textId="77777777" w:rsidR="00CC5A9E" w:rsidRPr="001B1A5B" w:rsidRDefault="00CC5A9E" w:rsidP="00A63209">
            <w:r w:rsidRPr="001B1A5B">
              <w:t>DUP15</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E35A4F"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0C3F8C"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EEB633"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D0A24A"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EEA99B" w14:textId="77777777" w:rsidR="00CC5A9E" w:rsidRPr="001B1A5B" w:rsidRDefault="00CC5A9E" w:rsidP="00A63209">
            <w:r w:rsidRPr="001B1A5B">
              <w:t>clone 15th value on stack</w:t>
            </w:r>
          </w:p>
        </w:tc>
      </w:tr>
      <w:tr w:rsidR="00CC5A9E" w:rsidRPr="001B1A5B" w14:paraId="66325F0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707975" w14:textId="0F0DC6DC"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F03F98" w14:textId="77777777" w:rsidR="00CC5A9E" w:rsidRPr="001B1A5B" w:rsidRDefault="00CC5A9E" w:rsidP="00A63209">
            <w:r w:rsidRPr="001B1A5B">
              <w:t>8F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C465A2" w14:textId="77777777" w:rsidR="00CC5A9E" w:rsidRPr="001B1A5B" w:rsidRDefault="00CC5A9E" w:rsidP="00A63209">
            <w:r w:rsidRPr="001B1A5B">
              <w:t>DUP16</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7BF9A1"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24600A" w14:textId="77777777" w:rsidR="00CC5A9E" w:rsidRPr="001B1A5B" w:rsidRDefault="00CC5A9E" w:rsidP="00A63209">
            <w:r w:rsidRPr="001B1A5B">
              <w:t>..., 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855593" w14:textId="77777777" w:rsidR="00CC5A9E" w:rsidRPr="001B1A5B" w:rsidRDefault="00CC5A9E" w:rsidP="00A63209">
            <w:r w:rsidRPr="001B1A5B">
              <w:t>a,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309821"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491EE0" w14:textId="77777777" w:rsidR="00CC5A9E" w:rsidRPr="001B1A5B" w:rsidRDefault="00CC5A9E" w:rsidP="00A63209">
            <w:r w:rsidRPr="001B1A5B">
              <w:t>clone 16th value on stack</w:t>
            </w:r>
          </w:p>
        </w:tc>
      </w:tr>
      <w:tr w:rsidR="00CC5A9E" w:rsidRPr="001B1A5B" w14:paraId="67193C6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7364DB" w14:textId="1E92AF0E"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F107F1" w14:textId="77777777" w:rsidR="00CC5A9E" w:rsidRPr="001B1A5B" w:rsidRDefault="00CC5A9E" w:rsidP="00A63209">
            <w:r w:rsidRPr="001B1A5B">
              <w:t>90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CA6EFD" w14:textId="77777777" w:rsidR="00CC5A9E" w:rsidRPr="001B1A5B" w:rsidRDefault="00CC5A9E" w:rsidP="00A63209">
            <w:r w:rsidRPr="001B1A5B">
              <w:t>SWAP1</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10897E"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779FB6" w14:textId="77777777" w:rsidR="00CC5A9E" w:rsidRPr="001B1A5B" w:rsidRDefault="00CC5A9E" w:rsidP="00A63209">
            <w:r w:rsidRPr="001B1A5B">
              <w:t>a,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36C331" w14:textId="77777777" w:rsidR="00CC5A9E" w:rsidRPr="001B1A5B" w:rsidRDefault="00CC5A9E" w:rsidP="00A63209">
            <w:r w:rsidRPr="001B1A5B">
              <w:t>b,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EAD983"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A73E98" w14:textId="77777777" w:rsidR="00CC5A9E" w:rsidRPr="001B1A5B" w:rsidRDefault="00CC5A9E" w:rsidP="00A63209"/>
        </w:tc>
      </w:tr>
      <w:tr w:rsidR="00CC5A9E" w:rsidRPr="001B1A5B" w14:paraId="3031D25D"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2F7743" w14:textId="7C526A59"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FF2D7E" w14:textId="77777777" w:rsidR="00CC5A9E" w:rsidRPr="001B1A5B" w:rsidRDefault="00CC5A9E" w:rsidP="00A63209">
            <w:r w:rsidRPr="001B1A5B">
              <w:t>91</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8100AF" w14:textId="77777777" w:rsidR="00CC5A9E" w:rsidRPr="001B1A5B" w:rsidRDefault="00CC5A9E" w:rsidP="00A63209">
            <w:r w:rsidRPr="001B1A5B">
              <w:t>SWAP2</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03FF1C"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5E9E3A" w14:textId="77777777" w:rsidR="00CC5A9E" w:rsidRPr="001B1A5B" w:rsidRDefault="00CC5A9E" w:rsidP="00A63209">
            <w:r w:rsidRPr="001B1A5B">
              <w:t>a, _,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E8F4BA" w14:textId="77777777" w:rsidR="00CC5A9E" w:rsidRPr="001B1A5B" w:rsidRDefault="00CC5A9E" w:rsidP="00A63209">
            <w:r w:rsidRPr="001B1A5B">
              <w:t>b, _,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0185B9"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73D151" w14:textId="77777777" w:rsidR="00CC5A9E" w:rsidRPr="001B1A5B" w:rsidRDefault="00CC5A9E" w:rsidP="00A63209"/>
        </w:tc>
      </w:tr>
      <w:tr w:rsidR="00CC5A9E" w:rsidRPr="001B1A5B" w14:paraId="764E96A1"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600DA3" w14:textId="00C6D65E"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F7D426" w14:textId="77777777" w:rsidR="00CC5A9E" w:rsidRPr="001B1A5B" w:rsidRDefault="00CC5A9E" w:rsidP="00A63209">
            <w:r w:rsidRPr="001B1A5B">
              <w:t>92</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92768B" w14:textId="77777777" w:rsidR="00CC5A9E" w:rsidRPr="001B1A5B" w:rsidRDefault="00CC5A9E" w:rsidP="00A63209">
            <w:r w:rsidRPr="001B1A5B">
              <w:t>SWAP3</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DAA0F1"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5D0D7F" w14:textId="77777777" w:rsidR="00CC5A9E" w:rsidRPr="001B1A5B" w:rsidRDefault="00CC5A9E" w:rsidP="00A63209">
            <w:r w:rsidRPr="001B1A5B">
              <w:t>a, _, _,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DBBA13" w14:textId="77777777" w:rsidR="00CC5A9E" w:rsidRPr="001B1A5B" w:rsidRDefault="00CC5A9E" w:rsidP="00A63209">
            <w:r w:rsidRPr="001B1A5B">
              <w:t>b, _, _,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7E24D2"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5775CA" w14:textId="77777777" w:rsidR="00CC5A9E" w:rsidRPr="001B1A5B" w:rsidRDefault="00CC5A9E" w:rsidP="00A63209"/>
        </w:tc>
      </w:tr>
      <w:tr w:rsidR="00CC5A9E" w:rsidRPr="001B1A5B" w14:paraId="08108581"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F58CEF" w14:textId="671A7557"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2C7CC6" w14:textId="77777777" w:rsidR="00CC5A9E" w:rsidRPr="001B1A5B" w:rsidRDefault="00CC5A9E" w:rsidP="00A63209">
            <w:r w:rsidRPr="001B1A5B">
              <w:t>93</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BB8A81" w14:textId="77777777" w:rsidR="00CC5A9E" w:rsidRPr="001B1A5B" w:rsidRDefault="00CC5A9E" w:rsidP="00A63209">
            <w:r w:rsidRPr="001B1A5B">
              <w:t>SWAP4</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BD30C8"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055228" w14:textId="77777777" w:rsidR="00CC5A9E" w:rsidRPr="001B1A5B" w:rsidRDefault="00CC5A9E" w:rsidP="00A63209">
            <w:r w:rsidRPr="001B1A5B">
              <w:t>a, _, _, _,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2D98C7" w14:textId="77777777" w:rsidR="00CC5A9E" w:rsidRPr="001B1A5B" w:rsidRDefault="00CC5A9E" w:rsidP="00A63209">
            <w:r w:rsidRPr="001B1A5B">
              <w:t>b, _, _, _,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4AF8BD"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353A76" w14:textId="77777777" w:rsidR="00CC5A9E" w:rsidRPr="001B1A5B" w:rsidRDefault="00CC5A9E" w:rsidP="00A63209"/>
        </w:tc>
      </w:tr>
      <w:tr w:rsidR="00CC5A9E" w:rsidRPr="001B1A5B" w14:paraId="7D7A597D"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DE6806" w14:textId="7D14765A"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4996ED" w14:textId="77777777" w:rsidR="00CC5A9E" w:rsidRPr="001B1A5B" w:rsidRDefault="00CC5A9E" w:rsidP="00A63209">
            <w:r w:rsidRPr="001B1A5B">
              <w:t>94</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2FFFE7" w14:textId="77777777" w:rsidR="00CC5A9E" w:rsidRPr="001B1A5B" w:rsidRDefault="00CC5A9E" w:rsidP="00A63209">
            <w:r w:rsidRPr="001B1A5B">
              <w:t>SWAP5</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7919DC"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E1D7B3"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1CD281"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C48F09"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AFFC99" w14:textId="77777777" w:rsidR="00CC5A9E" w:rsidRPr="001B1A5B" w:rsidRDefault="00CC5A9E" w:rsidP="00A63209"/>
        </w:tc>
      </w:tr>
      <w:tr w:rsidR="00CC5A9E" w:rsidRPr="001B1A5B" w14:paraId="6AA08FE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C7FD6E" w14:textId="150D47A5"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5249E3" w14:textId="77777777" w:rsidR="00CC5A9E" w:rsidRPr="001B1A5B" w:rsidRDefault="00CC5A9E" w:rsidP="00A63209">
            <w:r w:rsidRPr="001B1A5B">
              <w:t>95</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E97D01" w14:textId="77777777" w:rsidR="00CC5A9E" w:rsidRPr="001B1A5B" w:rsidRDefault="00CC5A9E" w:rsidP="00A63209">
            <w:r w:rsidRPr="001B1A5B">
              <w:t>SWAP6</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6D6CA7"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EDFB9D"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DA91AC"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1352F1"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61D120" w14:textId="77777777" w:rsidR="00CC5A9E" w:rsidRPr="001B1A5B" w:rsidRDefault="00CC5A9E" w:rsidP="00A63209"/>
        </w:tc>
      </w:tr>
      <w:tr w:rsidR="00CC5A9E" w:rsidRPr="001B1A5B" w14:paraId="75A858B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BDF54D" w14:textId="39823C9D"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785707" w14:textId="77777777" w:rsidR="00CC5A9E" w:rsidRPr="001B1A5B" w:rsidRDefault="00CC5A9E" w:rsidP="00A63209">
            <w:r w:rsidRPr="001B1A5B">
              <w:t>96</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AF6908" w14:textId="77777777" w:rsidR="00CC5A9E" w:rsidRPr="001B1A5B" w:rsidRDefault="00CC5A9E" w:rsidP="00A63209">
            <w:r w:rsidRPr="001B1A5B">
              <w:t>SWAP7</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5D284F"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E00E5B"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93809E"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B9F2C7"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A3C424" w14:textId="77777777" w:rsidR="00CC5A9E" w:rsidRPr="001B1A5B" w:rsidRDefault="00CC5A9E" w:rsidP="00A63209"/>
        </w:tc>
      </w:tr>
      <w:tr w:rsidR="00CC5A9E" w:rsidRPr="001B1A5B" w14:paraId="19124266"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5F604E" w14:textId="545C2B4D"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FE80A8" w14:textId="77777777" w:rsidR="00CC5A9E" w:rsidRPr="001B1A5B" w:rsidRDefault="00CC5A9E" w:rsidP="00A63209">
            <w:r w:rsidRPr="001B1A5B">
              <w:t>97</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9A6B38" w14:textId="77777777" w:rsidR="00CC5A9E" w:rsidRPr="001B1A5B" w:rsidRDefault="00CC5A9E" w:rsidP="00A63209">
            <w:r w:rsidRPr="001B1A5B">
              <w:t>SWAP8</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103A68"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9D7362"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605B02"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901E7C"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EE752E" w14:textId="77777777" w:rsidR="00CC5A9E" w:rsidRPr="001B1A5B" w:rsidRDefault="00CC5A9E" w:rsidP="00A63209"/>
        </w:tc>
      </w:tr>
      <w:tr w:rsidR="00CC5A9E" w:rsidRPr="001B1A5B" w14:paraId="59472EBE"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8A10FA" w14:textId="6EF601C3"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BA436E" w14:textId="77777777" w:rsidR="00CC5A9E" w:rsidRPr="001B1A5B" w:rsidRDefault="00CC5A9E" w:rsidP="00A63209">
            <w:r w:rsidRPr="001B1A5B">
              <w:t>98</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B98923" w14:textId="77777777" w:rsidR="00CC5A9E" w:rsidRPr="001B1A5B" w:rsidRDefault="00CC5A9E" w:rsidP="00A63209">
            <w:r w:rsidRPr="001B1A5B">
              <w:t>SWAP9</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CEC3B4"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36AEE1"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DFA317"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80696C"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591353" w14:textId="77777777" w:rsidR="00CC5A9E" w:rsidRPr="001B1A5B" w:rsidRDefault="00CC5A9E" w:rsidP="00A63209"/>
        </w:tc>
      </w:tr>
      <w:tr w:rsidR="00CC5A9E" w:rsidRPr="001B1A5B" w14:paraId="3EA01A7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D915D4" w14:textId="6EAE790B"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272196" w14:textId="77777777" w:rsidR="00CC5A9E" w:rsidRPr="001B1A5B" w:rsidRDefault="00CC5A9E" w:rsidP="00A63209">
            <w:r w:rsidRPr="001B1A5B">
              <w:t>99</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403A7B" w14:textId="77777777" w:rsidR="00CC5A9E" w:rsidRPr="001B1A5B" w:rsidRDefault="00CC5A9E" w:rsidP="00A63209">
            <w:r w:rsidRPr="001B1A5B">
              <w:t>SWAP10</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1042FF"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E700F6"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1CAC6B"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0F508D"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91F63C" w14:textId="77777777" w:rsidR="00CC5A9E" w:rsidRPr="001B1A5B" w:rsidRDefault="00CC5A9E" w:rsidP="00A63209"/>
        </w:tc>
      </w:tr>
      <w:tr w:rsidR="00CC5A9E" w:rsidRPr="001B1A5B" w14:paraId="5CC75CB1"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230ED6" w14:textId="625C1C99"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FCDA8C" w14:textId="77777777" w:rsidR="00CC5A9E" w:rsidRPr="001B1A5B" w:rsidRDefault="00CC5A9E" w:rsidP="00A63209">
            <w:r w:rsidRPr="001B1A5B">
              <w:t>9A</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58E62D" w14:textId="77777777" w:rsidR="00CC5A9E" w:rsidRPr="001B1A5B" w:rsidRDefault="00CC5A9E" w:rsidP="00A63209">
            <w:r w:rsidRPr="001B1A5B">
              <w:t>SWAP11</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834AD4"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DA71DF"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4F3D19"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E7ADB0"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FF2F53" w14:textId="77777777" w:rsidR="00CC5A9E" w:rsidRPr="001B1A5B" w:rsidRDefault="00CC5A9E" w:rsidP="00A63209"/>
        </w:tc>
      </w:tr>
      <w:tr w:rsidR="00CC5A9E" w:rsidRPr="001B1A5B" w14:paraId="16A871CE"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3BCE76" w14:textId="02C1FAEB"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6C6EBD" w14:textId="77777777" w:rsidR="00CC5A9E" w:rsidRPr="001B1A5B" w:rsidRDefault="00CC5A9E" w:rsidP="00A63209">
            <w:r w:rsidRPr="001B1A5B">
              <w:t>9B</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E13BBF" w14:textId="77777777" w:rsidR="00CC5A9E" w:rsidRPr="001B1A5B" w:rsidRDefault="00CC5A9E" w:rsidP="00A63209">
            <w:r w:rsidRPr="001B1A5B">
              <w:t>SWAP12</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BE0E96"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428887"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7C7C70"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BE7C8C"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BCF8FB" w14:textId="77777777" w:rsidR="00CC5A9E" w:rsidRPr="001B1A5B" w:rsidRDefault="00CC5A9E" w:rsidP="00A63209"/>
        </w:tc>
      </w:tr>
      <w:tr w:rsidR="00CC5A9E" w:rsidRPr="001B1A5B" w14:paraId="7245F8EF"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229D4A" w14:textId="66C3BAF9"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F8F539" w14:textId="77777777" w:rsidR="00CC5A9E" w:rsidRPr="001B1A5B" w:rsidRDefault="00CC5A9E" w:rsidP="00A63209">
            <w:r w:rsidRPr="001B1A5B">
              <w:t>9C</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E487A4" w14:textId="77777777" w:rsidR="00CC5A9E" w:rsidRPr="001B1A5B" w:rsidRDefault="00CC5A9E" w:rsidP="00A63209">
            <w:r w:rsidRPr="001B1A5B">
              <w:t>SWAP13</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3462B0"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BAD80D"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FF2397"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0552E3"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49B232" w14:textId="77777777" w:rsidR="00CC5A9E" w:rsidRPr="001B1A5B" w:rsidRDefault="00CC5A9E" w:rsidP="00A63209"/>
        </w:tc>
      </w:tr>
      <w:tr w:rsidR="00CC5A9E" w:rsidRPr="001B1A5B" w14:paraId="0E5CE248"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6BE1B0" w14:textId="7DE8C5BC"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BDCFF7" w14:textId="77777777" w:rsidR="00CC5A9E" w:rsidRPr="001B1A5B" w:rsidRDefault="00CC5A9E" w:rsidP="00A63209">
            <w:r w:rsidRPr="001B1A5B">
              <w:t>9D</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E004F4" w14:textId="77777777" w:rsidR="00CC5A9E" w:rsidRPr="001B1A5B" w:rsidRDefault="00CC5A9E" w:rsidP="00A63209">
            <w:r w:rsidRPr="001B1A5B">
              <w:t>SWAP14</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2B0242"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0278A3"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DAFD2E"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2F79D8"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622CC8" w14:textId="77777777" w:rsidR="00CC5A9E" w:rsidRPr="001B1A5B" w:rsidRDefault="00CC5A9E" w:rsidP="00A63209"/>
        </w:tc>
      </w:tr>
      <w:tr w:rsidR="00CC5A9E" w:rsidRPr="001B1A5B" w14:paraId="53030E9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618DAB" w14:textId="65F6C7FD"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84A4B9" w14:textId="77777777" w:rsidR="00CC5A9E" w:rsidRPr="001B1A5B" w:rsidRDefault="00CC5A9E" w:rsidP="00A63209">
            <w:r w:rsidRPr="001B1A5B">
              <w:t>9E</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B0319D" w14:textId="77777777" w:rsidR="00CC5A9E" w:rsidRPr="001B1A5B" w:rsidRDefault="00CC5A9E" w:rsidP="00A63209">
            <w:r w:rsidRPr="001B1A5B">
              <w:t>SWAP15</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6C16CB"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B363E2"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0B8B93"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F66244"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2498B3" w14:textId="77777777" w:rsidR="00CC5A9E" w:rsidRPr="001B1A5B" w:rsidRDefault="00CC5A9E" w:rsidP="00A63209"/>
        </w:tc>
      </w:tr>
      <w:tr w:rsidR="00CC5A9E" w:rsidRPr="001B1A5B" w14:paraId="5DB1C9E0"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540249" w14:textId="47631724"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E88A48" w14:textId="77777777" w:rsidR="00CC5A9E" w:rsidRPr="001B1A5B" w:rsidRDefault="00CC5A9E" w:rsidP="00A63209">
            <w:r w:rsidRPr="001B1A5B">
              <w:t>9F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0DA4E0" w14:textId="77777777" w:rsidR="00CC5A9E" w:rsidRPr="001B1A5B" w:rsidRDefault="00CC5A9E" w:rsidP="00A63209">
            <w:r w:rsidRPr="001B1A5B">
              <w:t>SWAP16</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7B1278" w14:textId="77777777" w:rsidR="00CC5A9E" w:rsidRPr="001B1A5B" w:rsidRDefault="00CC5A9E" w:rsidP="00A63209">
            <w:r w:rsidRPr="001B1A5B">
              <w:t>3</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80716A" w14:textId="77777777" w:rsidR="00CC5A9E" w:rsidRPr="001B1A5B" w:rsidRDefault="00CC5A9E" w:rsidP="00A63209">
            <w:r w:rsidRPr="001B1A5B">
              <w:t>a, ..., 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8BD7F5" w14:textId="77777777" w:rsidR="00CC5A9E" w:rsidRPr="001B1A5B" w:rsidRDefault="00CC5A9E" w:rsidP="00A63209">
            <w:r w:rsidRPr="001B1A5B">
              <w:t>b, ..., a</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E8B3C9"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460170" w14:textId="77777777" w:rsidR="00CC5A9E" w:rsidRPr="001B1A5B" w:rsidRDefault="00CC5A9E" w:rsidP="00A63209"/>
        </w:tc>
      </w:tr>
      <w:tr w:rsidR="00CC5A9E" w:rsidRPr="001B1A5B" w14:paraId="08AE3493"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9A8C51" w14:textId="3F7B9EF0"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05AF28" w14:textId="77777777" w:rsidR="00CC5A9E" w:rsidRPr="001B1A5B" w:rsidRDefault="00CC5A9E" w:rsidP="00A63209">
            <w:r w:rsidRPr="001B1A5B">
              <w:t>A0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1D600E" w14:textId="77777777" w:rsidR="00CC5A9E" w:rsidRPr="001B1A5B" w:rsidRDefault="00CC5A9E" w:rsidP="00A63209">
            <w:r w:rsidRPr="001B1A5B">
              <w:t>LOG0</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FAE0B7" w14:textId="77777777" w:rsidR="00CC5A9E" w:rsidRPr="001B1A5B" w:rsidRDefault="00CC5A9E" w:rsidP="00A63209">
            <w:hyperlink r:id="rId45" w:anchor="a8-log-operations" w:history="1">
              <w:r w:rsidRPr="001B1A5B">
                <w:rPr>
                  <w:color w:val="DCA10D"/>
                  <w:u w:val="single" w:color="DCA10D"/>
                </w:rPr>
                <w:t>A8</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8B880C" w14:textId="77777777" w:rsidR="00CC5A9E" w:rsidRPr="001B1A5B" w:rsidRDefault="00CC5A9E" w:rsidP="00A63209">
            <w:r w:rsidRPr="001B1A5B">
              <w:t>ost, 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EF1DB6"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53916D"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FEF949" w14:textId="77777777" w:rsidR="00CC5A9E" w:rsidRPr="001B1A5B" w:rsidRDefault="00CC5A9E" w:rsidP="00A63209">
            <w:r w:rsidRPr="001B1A5B">
              <w:t>LOG0(memory[ost:ost+len])</w:t>
            </w:r>
          </w:p>
        </w:tc>
      </w:tr>
      <w:tr w:rsidR="00CC5A9E" w:rsidRPr="001B1A5B" w14:paraId="6F22E023"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2390B8" w14:textId="048D3562"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73A7DA" w14:textId="77777777" w:rsidR="00CC5A9E" w:rsidRPr="001B1A5B" w:rsidRDefault="00CC5A9E" w:rsidP="00A63209">
            <w:r w:rsidRPr="001B1A5B">
              <w:t>A1</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FB3B33" w14:textId="77777777" w:rsidR="00CC5A9E" w:rsidRPr="001B1A5B" w:rsidRDefault="00CC5A9E" w:rsidP="00A63209">
            <w:r w:rsidRPr="001B1A5B">
              <w:t>LOG1</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1AE7AC" w14:textId="77777777" w:rsidR="00CC5A9E" w:rsidRPr="001B1A5B" w:rsidRDefault="00CC5A9E" w:rsidP="00A63209">
            <w:hyperlink r:id="rId46" w:anchor="a8-log-operations" w:history="1">
              <w:r w:rsidRPr="001B1A5B">
                <w:rPr>
                  <w:color w:val="DCA10D"/>
                  <w:u w:val="single" w:color="DCA10D"/>
                </w:rPr>
                <w:t>A8</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368AA7" w14:textId="77777777" w:rsidR="00CC5A9E" w:rsidRPr="001B1A5B" w:rsidRDefault="00CC5A9E" w:rsidP="00A63209">
            <w:r w:rsidRPr="001B1A5B">
              <w:t>ost, len, topic0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71E1FE"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F77F08"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D0FA65" w14:textId="77777777" w:rsidR="00CC5A9E" w:rsidRPr="001B1A5B" w:rsidRDefault="00CC5A9E" w:rsidP="00A63209">
            <w:r w:rsidRPr="001B1A5B">
              <w:t>LOG1(memory[ost:ost+len], topic0)</w:t>
            </w:r>
          </w:p>
        </w:tc>
      </w:tr>
      <w:tr w:rsidR="00CC5A9E" w:rsidRPr="001B1A5B" w14:paraId="606A4DCD"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FD8AB0" w14:textId="38459C10"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BE5209" w14:textId="77777777" w:rsidR="00CC5A9E" w:rsidRPr="001B1A5B" w:rsidRDefault="00CC5A9E" w:rsidP="00A63209">
            <w:r w:rsidRPr="001B1A5B">
              <w:t>A2</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5E03C7" w14:textId="77777777" w:rsidR="00CC5A9E" w:rsidRPr="001B1A5B" w:rsidRDefault="00CC5A9E" w:rsidP="00A63209">
            <w:r w:rsidRPr="001B1A5B">
              <w:t>LOG2</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C3C156" w14:textId="77777777" w:rsidR="00CC5A9E" w:rsidRPr="001B1A5B" w:rsidRDefault="00CC5A9E" w:rsidP="00A63209">
            <w:hyperlink r:id="rId47" w:anchor="a8-log-operations" w:history="1">
              <w:r w:rsidRPr="001B1A5B">
                <w:rPr>
                  <w:color w:val="DCA10D"/>
                  <w:u w:val="single" w:color="DCA10D"/>
                </w:rPr>
                <w:t>A8</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DCC421" w14:textId="77777777" w:rsidR="00CC5A9E" w:rsidRPr="001B1A5B" w:rsidRDefault="00CC5A9E" w:rsidP="00A63209">
            <w:r w:rsidRPr="001B1A5B">
              <w:t>ost, len, topic0, topic1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5CEF31"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511665"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D51A99" w14:textId="77777777" w:rsidR="00CC5A9E" w:rsidRPr="001B1A5B" w:rsidRDefault="00CC5A9E" w:rsidP="00A63209">
            <w:r w:rsidRPr="001B1A5B">
              <w:t>LOG1(memory[ost:ost+len], topic0, topic1)</w:t>
            </w:r>
          </w:p>
        </w:tc>
      </w:tr>
      <w:tr w:rsidR="00CC5A9E" w:rsidRPr="001B1A5B" w14:paraId="05B43806"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3792BA" w14:textId="6180D2C6"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04E0EF" w14:textId="77777777" w:rsidR="00CC5A9E" w:rsidRPr="001B1A5B" w:rsidRDefault="00CC5A9E" w:rsidP="00A63209">
            <w:r w:rsidRPr="001B1A5B">
              <w:t>A3</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35F1DD" w14:textId="77777777" w:rsidR="00CC5A9E" w:rsidRPr="001B1A5B" w:rsidRDefault="00CC5A9E" w:rsidP="00A63209">
            <w:r w:rsidRPr="001B1A5B">
              <w:t>LOG3</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8C783D" w14:textId="77777777" w:rsidR="00CC5A9E" w:rsidRPr="001B1A5B" w:rsidRDefault="00CC5A9E" w:rsidP="00A63209">
            <w:hyperlink r:id="rId48" w:anchor="a8-log-operations" w:history="1">
              <w:r w:rsidRPr="001B1A5B">
                <w:rPr>
                  <w:color w:val="DCA10D"/>
                  <w:u w:val="single" w:color="DCA10D"/>
                </w:rPr>
                <w:t>A8</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ED848C" w14:textId="77777777" w:rsidR="00CC5A9E" w:rsidRPr="001B1A5B" w:rsidRDefault="00CC5A9E" w:rsidP="00A63209">
            <w:r w:rsidRPr="001B1A5B">
              <w:t>ost, len, topic0, topic1, topic2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028DCF"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06F25A"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8C415C" w14:textId="77777777" w:rsidR="00CC5A9E" w:rsidRPr="001B1A5B" w:rsidRDefault="00CC5A9E" w:rsidP="00A63209">
            <w:r w:rsidRPr="001B1A5B">
              <w:t>LOG1(memory[ost:ost+len], topic0, topic1, topic2)</w:t>
            </w:r>
          </w:p>
        </w:tc>
      </w:tr>
      <w:tr w:rsidR="00CC5A9E" w:rsidRPr="001B1A5B" w14:paraId="7D4F0FF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D5EA3C" w14:textId="2622E247"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87F882" w14:textId="77777777" w:rsidR="00CC5A9E" w:rsidRPr="001B1A5B" w:rsidRDefault="00CC5A9E" w:rsidP="00A63209">
            <w:r w:rsidRPr="001B1A5B">
              <w:t>A4</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555EAD" w14:textId="77777777" w:rsidR="00CC5A9E" w:rsidRPr="001B1A5B" w:rsidRDefault="00CC5A9E" w:rsidP="00A63209">
            <w:r w:rsidRPr="001B1A5B">
              <w:t>LOG4</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1E0FAD" w14:textId="77777777" w:rsidR="00CC5A9E" w:rsidRPr="001B1A5B" w:rsidRDefault="00CC5A9E" w:rsidP="00A63209">
            <w:hyperlink r:id="rId49" w:anchor="a8-log-operations" w:history="1">
              <w:r w:rsidRPr="001B1A5B">
                <w:rPr>
                  <w:color w:val="DCA10D"/>
                  <w:u w:val="single" w:color="DCA10D"/>
                </w:rPr>
                <w:t>A8</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4C515E" w14:textId="77777777" w:rsidR="00CC5A9E" w:rsidRPr="001B1A5B" w:rsidRDefault="00CC5A9E" w:rsidP="00A63209">
            <w:r w:rsidRPr="001B1A5B">
              <w:t>ost, len, topic0, topic1, topic2, topic3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DA3DBF"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7F7D82"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FEDC1C" w14:textId="77777777" w:rsidR="00CC5A9E" w:rsidRPr="001B1A5B" w:rsidRDefault="00CC5A9E" w:rsidP="00A63209">
            <w:r w:rsidRPr="001B1A5B">
              <w:t>LOG1(memory[ost:ost+len], topic0, topic1, topic2, topic3)</w:t>
            </w:r>
          </w:p>
        </w:tc>
      </w:tr>
      <w:tr w:rsidR="00CC5A9E" w:rsidRPr="001B1A5B" w14:paraId="0FFBADEF"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253360" w14:textId="234F8A4C"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30DB63" w14:textId="77777777" w:rsidR="00CC5A9E" w:rsidRPr="001B1A5B" w:rsidRDefault="00CC5A9E" w:rsidP="00A63209">
            <w:r w:rsidRPr="001B1A5B">
              <w:t>A5-EF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5D6C4A" w14:textId="77777777" w:rsidR="00CC5A9E" w:rsidRPr="001B1A5B" w:rsidRDefault="00CC5A9E" w:rsidP="00A63209">
            <w:r w:rsidRPr="001B1A5B">
              <w:rPr>
                <w:i/>
                <w:iCs/>
              </w:rPr>
              <w:t>invalid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100829" w14:textId="77777777" w:rsidR="00CC5A9E" w:rsidRPr="001B1A5B" w:rsidRDefault="00CC5A9E" w:rsidP="00A63209"/>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15C5FE" w14:textId="77777777" w:rsidR="00CC5A9E" w:rsidRPr="001B1A5B" w:rsidRDefault="00CC5A9E"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59647D" w14:textId="77777777" w:rsidR="00CC5A9E" w:rsidRPr="001B1A5B" w:rsidRDefault="00CC5A9E"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70C043"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8CB4A9" w14:textId="77777777" w:rsidR="00CC5A9E" w:rsidRPr="001B1A5B" w:rsidRDefault="00CC5A9E" w:rsidP="00A63209"/>
        </w:tc>
      </w:tr>
      <w:tr w:rsidR="00CC5A9E" w:rsidRPr="001B1A5B" w14:paraId="375494A7"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4C6B16" w14:textId="3D794A8B"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B50CDA" w14:textId="77777777" w:rsidR="00CC5A9E" w:rsidRPr="001B1A5B" w:rsidRDefault="00CC5A9E" w:rsidP="00A63209">
            <w:r w:rsidRPr="001B1A5B">
              <w:t>F0</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BAC336" w14:textId="77777777" w:rsidR="00CC5A9E" w:rsidRPr="001B1A5B" w:rsidRDefault="00CC5A9E" w:rsidP="00A63209">
            <w:r w:rsidRPr="001B1A5B">
              <w:t>CREATE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DFDB6A" w14:textId="77777777" w:rsidR="00CC5A9E" w:rsidRPr="001B1A5B" w:rsidRDefault="00CC5A9E" w:rsidP="00A63209">
            <w:hyperlink r:id="rId50" w:anchor="a9-create-operations" w:history="1">
              <w:r w:rsidRPr="001B1A5B">
                <w:rPr>
                  <w:color w:val="DCA10D"/>
                  <w:u w:val="single" w:color="DCA10D"/>
                </w:rPr>
                <w:t>A9</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F14175" w14:textId="77777777" w:rsidR="00CC5A9E" w:rsidRPr="001B1A5B" w:rsidRDefault="00CC5A9E" w:rsidP="00A63209">
            <w:r w:rsidRPr="001B1A5B">
              <w:t>val, ost, 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68F814" w14:textId="77777777" w:rsidR="00CC5A9E" w:rsidRPr="001B1A5B" w:rsidRDefault="00CC5A9E" w:rsidP="00A63209">
            <w:r w:rsidRPr="001B1A5B">
              <w:t>addr</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01D12F"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C2E194" w14:textId="77777777" w:rsidR="00CC5A9E" w:rsidRPr="001B1A5B" w:rsidRDefault="00CC5A9E" w:rsidP="00A63209">
            <w:r w:rsidRPr="001B1A5B">
              <w:t>addr = keccak256(rlp([address(this), this.nonce]))</w:t>
            </w:r>
          </w:p>
        </w:tc>
      </w:tr>
      <w:tr w:rsidR="00CC5A9E" w:rsidRPr="001B1A5B" w14:paraId="4BA82C1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D792C0" w14:textId="71188F39"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259F8C" w14:textId="77777777" w:rsidR="00CC5A9E" w:rsidRPr="001B1A5B" w:rsidRDefault="00CC5A9E" w:rsidP="00A63209">
            <w:r w:rsidRPr="001B1A5B">
              <w:t>F1</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66A8DC" w14:textId="77777777" w:rsidR="00CC5A9E" w:rsidRPr="001B1A5B" w:rsidRDefault="00CC5A9E" w:rsidP="00A63209">
            <w:r w:rsidRPr="001B1A5B">
              <w:t>CALL</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68C215" w14:textId="77777777" w:rsidR="00CC5A9E" w:rsidRPr="001B1A5B" w:rsidRDefault="00CC5A9E" w:rsidP="00A63209">
            <w:hyperlink r:id="rId51" w:anchor="aa-call-operations" w:history="1">
              <w:r w:rsidRPr="001B1A5B">
                <w:rPr>
                  <w:color w:val="DCA10D"/>
                  <w:u w:val="single" w:color="DCA10D"/>
                </w:rPr>
                <w:t>AA</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EA8861" w14:textId="77777777" w:rsidR="00CC5A9E" w:rsidRPr="001B1A5B" w:rsidRDefault="00CC5A9E" w:rsidP="00A63209">
            <w:r w:rsidRPr="001B1A5B">
              <w:t>gas, addr, val, argOst</w:t>
            </w:r>
            <w:r w:rsidRPr="001B1A5B">
              <w:lastRenderedPageBreak/>
              <w:t>, argLen, retOst, retLen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7EC887" w14:textId="77777777" w:rsidR="00CC5A9E" w:rsidRPr="001B1A5B" w:rsidRDefault="00CC5A9E" w:rsidP="00A63209">
            <w:r w:rsidRPr="001B1A5B">
              <w:lastRenderedPageBreak/>
              <w:t>success</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DFD457" w14:textId="77777777" w:rsidR="00CC5A9E" w:rsidRPr="001B1A5B" w:rsidRDefault="00CC5A9E" w:rsidP="00A63209">
            <w:r w:rsidRPr="001B1A5B">
              <w:t>mem[retOst:retOst+retLen</w:t>
            </w:r>
            <w:r w:rsidRPr="001B1A5B">
              <w:lastRenderedPageBreak/>
              <w:t>] := returndata</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E1B34B" w14:textId="77777777" w:rsidR="00CC5A9E" w:rsidRPr="001B1A5B" w:rsidRDefault="00CC5A9E" w:rsidP="00A63209"/>
        </w:tc>
      </w:tr>
      <w:tr w:rsidR="00CC5A9E" w:rsidRPr="001B1A5B" w14:paraId="14CC3DEB"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B08BA2" w14:textId="563B69AD"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E98371" w14:textId="77777777" w:rsidR="00CC5A9E" w:rsidRPr="001B1A5B" w:rsidRDefault="00CC5A9E" w:rsidP="00A63209">
            <w:r w:rsidRPr="001B1A5B">
              <w:t>F2</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646BBB" w14:textId="77777777" w:rsidR="00CC5A9E" w:rsidRPr="001B1A5B" w:rsidRDefault="00CC5A9E" w:rsidP="00A63209">
            <w:r w:rsidRPr="001B1A5B">
              <w:t>CALLCODE</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85AB11" w14:textId="77777777" w:rsidR="00CC5A9E" w:rsidRPr="001B1A5B" w:rsidRDefault="00CC5A9E" w:rsidP="00A63209">
            <w:hyperlink r:id="rId52" w:anchor="aa-call-operations" w:history="1">
              <w:r w:rsidRPr="001B1A5B">
                <w:rPr>
                  <w:color w:val="DCA10D"/>
                  <w:u w:val="single" w:color="DCA10D"/>
                </w:rPr>
                <w:t>AA</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00859D" w14:textId="77777777" w:rsidR="00CC5A9E" w:rsidRPr="001B1A5B" w:rsidRDefault="00CC5A9E" w:rsidP="00A63209">
            <w:r w:rsidRPr="001B1A5B">
              <w:t>gas, addr, val, argOst, argLen, retOst, retLen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12BB17" w14:textId="77777777" w:rsidR="00CC5A9E" w:rsidRPr="001B1A5B" w:rsidRDefault="00CC5A9E" w:rsidP="00A63209">
            <w:r w:rsidRPr="001B1A5B">
              <w:t>success</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A04024" w14:textId="77777777" w:rsidR="00CC5A9E" w:rsidRPr="001B1A5B" w:rsidRDefault="00CC5A9E" w:rsidP="00A63209">
            <w:r w:rsidRPr="001B1A5B">
              <w:t>mem[retOst:retOst+retLen] = returndata</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C9764D" w14:textId="77777777" w:rsidR="00CC5A9E" w:rsidRPr="001B1A5B" w:rsidRDefault="00CC5A9E" w:rsidP="00A63209">
            <w:r w:rsidRPr="001B1A5B">
              <w:t>same as </w:t>
            </w:r>
            <w:proofErr w:type="gramStart"/>
            <w:r w:rsidRPr="001B1A5B">
              <w:t>DELEGATECALL, but</w:t>
            </w:r>
            <w:proofErr w:type="gramEnd"/>
            <w:r w:rsidRPr="001B1A5B">
              <w:t> does not propagate original msg.sender and msg.value</w:t>
            </w:r>
          </w:p>
        </w:tc>
      </w:tr>
      <w:tr w:rsidR="00CC5A9E" w:rsidRPr="001B1A5B" w14:paraId="4F4D2EA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7020F5" w14:textId="4052084F"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AD46DF" w14:textId="77777777" w:rsidR="00CC5A9E" w:rsidRPr="001B1A5B" w:rsidRDefault="00CC5A9E" w:rsidP="00A63209">
            <w:r w:rsidRPr="001B1A5B">
              <w:t>F3</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84BA32" w14:textId="77777777" w:rsidR="00CC5A9E" w:rsidRPr="001B1A5B" w:rsidRDefault="00CC5A9E" w:rsidP="00A63209">
            <w:r w:rsidRPr="001B1A5B">
              <w:t>RETURN</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E7DA32" w14:textId="77777777" w:rsidR="00CC5A9E" w:rsidRPr="001B1A5B" w:rsidRDefault="00CC5A9E" w:rsidP="00A63209">
            <w:r w:rsidRPr="001B1A5B">
              <w:t>0</w:t>
            </w:r>
            <w:hyperlink r:id="rId53" w:anchor="a0-1-memory-expansion" w:history="1">
              <w:r w:rsidRPr="001B1A5B">
                <w:t>*</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AA7552" w14:textId="77777777" w:rsidR="00CC5A9E" w:rsidRPr="001B1A5B" w:rsidRDefault="00CC5A9E" w:rsidP="00A63209">
            <w:r w:rsidRPr="001B1A5B">
              <w:t>ost, 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63BDBB"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727AD7"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DF3DA8" w14:textId="77777777" w:rsidR="00CC5A9E" w:rsidRPr="001B1A5B" w:rsidRDefault="00CC5A9E" w:rsidP="00A63209">
            <w:r w:rsidRPr="001B1A5B">
              <w:t>return mem[ost:ost+len]</w:t>
            </w:r>
          </w:p>
        </w:tc>
      </w:tr>
      <w:tr w:rsidR="00CC5A9E" w:rsidRPr="001B1A5B" w14:paraId="1A536BF6"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0451C0" w14:textId="26159F35"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C127B7" w14:textId="77777777" w:rsidR="00CC5A9E" w:rsidRPr="001B1A5B" w:rsidRDefault="00CC5A9E" w:rsidP="00A63209">
            <w:r w:rsidRPr="001B1A5B">
              <w:t>F4</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1D5FB6" w14:textId="77777777" w:rsidR="00CC5A9E" w:rsidRPr="001B1A5B" w:rsidRDefault="00CC5A9E" w:rsidP="00A63209">
            <w:r w:rsidRPr="001B1A5B">
              <w:t>DELEGATECALL</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EDA6DA" w14:textId="77777777" w:rsidR="00CC5A9E" w:rsidRPr="001B1A5B" w:rsidRDefault="00CC5A9E" w:rsidP="00A63209">
            <w:hyperlink r:id="rId54" w:anchor="aa-call-operations" w:history="1">
              <w:r w:rsidRPr="001B1A5B">
                <w:rPr>
                  <w:color w:val="DCA10D"/>
                  <w:u w:val="single" w:color="DCA10D"/>
                </w:rPr>
                <w:t>AA</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26DBF4" w14:textId="77777777" w:rsidR="00CC5A9E" w:rsidRPr="001B1A5B" w:rsidRDefault="00CC5A9E" w:rsidP="00A63209">
            <w:r w:rsidRPr="001B1A5B">
              <w:t>gas, addr, argOst, argLen, retOst, retLen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D0E28E" w14:textId="77777777" w:rsidR="00CC5A9E" w:rsidRPr="001B1A5B" w:rsidRDefault="00CC5A9E" w:rsidP="00A63209">
            <w:r w:rsidRPr="001B1A5B">
              <w:t>success</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901CEE" w14:textId="77777777" w:rsidR="00CC5A9E" w:rsidRPr="001B1A5B" w:rsidRDefault="00CC5A9E" w:rsidP="00A63209">
            <w:r w:rsidRPr="001B1A5B">
              <w:t>mem[retOst:retOst+retLen] := returndata</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B2AAE9" w14:textId="77777777" w:rsidR="00CC5A9E" w:rsidRPr="001B1A5B" w:rsidRDefault="00CC5A9E" w:rsidP="00A63209"/>
        </w:tc>
      </w:tr>
      <w:tr w:rsidR="00CC5A9E" w:rsidRPr="001B1A5B" w14:paraId="5BF064BD"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618281" w14:textId="26898C4C"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D842F0" w14:textId="77777777" w:rsidR="00CC5A9E" w:rsidRPr="001B1A5B" w:rsidRDefault="00CC5A9E" w:rsidP="00A63209">
            <w:r w:rsidRPr="001B1A5B">
              <w:t>F5</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8CD43E" w14:textId="77777777" w:rsidR="00CC5A9E" w:rsidRPr="001B1A5B" w:rsidRDefault="00CC5A9E" w:rsidP="00A63209">
            <w:r w:rsidRPr="001B1A5B">
              <w:t>CREATE2</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B72D75" w14:textId="77777777" w:rsidR="00CC5A9E" w:rsidRPr="001B1A5B" w:rsidRDefault="00CC5A9E" w:rsidP="00A63209">
            <w:hyperlink r:id="rId55" w:anchor="a9-create-operations" w:history="1">
              <w:r w:rsidRPr="001B1A5B">
                <w:rPr>
                  <w:color w:val="DCA10D"/>
                  <w:u w:val="single" w:color="DCA10D"/>
                </w:rPr>
                <w:t>A9</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57C0A9" w14:textId="77777777" w:rsidR="00CC5A9E" w:rsidRPr="001B1A5B" w:rsidRDefault="00CC5A9E" w:rsidP="00A63209">
            <w:r w:rsidRPr="001B1A5B">
              <w:t>val, ost, len, salt</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870775" w14:textId="77777777" w:rsidR="00CC5A9E" w:rsidRPr="001B1A5B" w:rsidRDefault="00CC5A9E" w:rsidP="00A63209">
            <w:r w:rsidRPr="001B1A5B">
              <w:t>addr</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35FB35"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F2E2B8" w14:textId="77777777" w:rsidR="00CC5A9E" w:rsidRPr="001B1A5B" w:rsidRDefault="00CC5A9E" w:rsidP="00A63209">
            <w:r w:rsidRPr="001B1A5B">
              <w:t>addr = keccak256(0xff ++ address(this) ++ salt ++ keccak256(mem[ost:ost+len]))[12:]</w:t>
            </w:r>
          </w:p>
        </w:tc>
      </w:tr>
      <w:tr w:rsidR="00CC5A9E" w:rsidRPr="001B1A5B" w14:paraId="1C2AAF49"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5593D5" w14:textId="05D80380"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151ECE" w14:textId="77777777" w:rsidR="00CC5A9E" w:rsidRPr="001B1A5B" w:rsidRDefault="00CC5A9E" w:rsidP="00A63209">
            <w:r w:rsidRPr="001B1A5B">
              <w:t>F6-F9</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4BA92A" w14:textId="77777777" w:rsidR="00CC5A9E" w:rsidRPr="001B1A5B" w:rsidRDefault="00CC5A9E" w:rsidP="00A63209">
            <w:r w:rsidRPr="001B1A5B">
              <w:rPr>
                <w:i/>
                <w:iCs/>
              </w:rPr>
              <w:t>invalid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A5926A" w14:textId="77777777" w:rsidR="00CC5A9E" w:rsidRPr="001B1A5B" w:rsidRDefault="00CC5A9E" w:rsidP="00A63209"/>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EEC48C" w14:textId="77777777" w:rsidR="00CC5A9E" w:rsidRPr="001B1A5B" w:rsidRDefault="00CC5A9E"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F7191C" w14:textId="77777777" w:rsidR="00CC5A9E" w:rsidRPr="001B1A5B" w:rsidRDefault="00CC5A9E"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8B1088"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05DE37" w14:textId="77777777" w:rsidR="00CC5A9E" w:rsidRPr="001B1A5B" w:rsidRDefault="00CC5A9E" w:rsidP="00A63209"/>
        </w:tc>
      </w:tr>
      <w:tr w:rsidR="00CC5A9E" w:rsidRPr="001B1A5B" w14:paraId="6AA6BFFC"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934C0D" w14:textId="4B0AE857"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D961F8" w14:textId="77777777" w:rsidR="00CC5A9E" w:rsidRPr="001B1A5B" w:rsidRDefault="00CC5A9E" w:rsidP="00A63209">
            <w:r w:rsidRPr="001B1A5B">
              <w:t>FA</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90395E" w14:textId="77777777" w:rsidR="00CC5A9E" w:rsidRPr="001B1A5B" w:rsidRDefault="00CC5A9E" w:rsidP="00A63209">
            <w:r w:rsidRPr="001B1A5B">
              <w:t>STATICCALL</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F58F8F" w14:textId="77777777" w:rsidR="00CC5A9E" w:rsidRPr="001B1A5B" w:rsidRDefault="00CC5A9E" w:rsidP="00A63209">
            <w:hyperlink r:id="rId56" w:anchor="aa-call-operations" w:history="1">
              <w:r w:rsidRPr="001B1A5B">
                <w:rPr>
                  <w:color w:val="DCA10D"/>
                  <w:u w:val="single" w:color="DCA10D"/>
                </w:rPr>
                <w:t>AA</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913492" w14:textId="77777777" w:rsidR="00CC5A9E" w:rsidRPr="001B1A5B" w:rsidRDefault="00CC5A9E" w:rsidP="00A63209">
            <w:r w:rsidRPr="001B1A5B">
              <w:t>gas, addr, argOst, argLen, retOst, retLen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9A93CA" w14:textId="77777777" w:rsidR="00CC5A9E" w:rsidRPr="001B1A5B" w:rsidRDefault="00CC5A9E" w:rsidP="00A63209">
            <w:r w:rsidRPr="001B1A5B">
              <w:t>success</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24828E" w14:textId="77777777" w:rsidR="00CC5A9E" w:rsidRPr="001B1A5B" w:rsidRDefault="00CC5A9E" w:rsidP="00A63209">
            <w:r w:rsidRPr="001B1A5B">
              <w:t>mem[retOst:retOst+retLen] := returndata</w:t>
            </w:r>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B130B8" w14:textId="77777777" w:rsidR="00CC5A9E" w:rsidRPr="001B1A5B" w:rsidRDefault="00CC5A9E" w:rsidP="00A63209"/>
        </w:tc>
      </w:tr>
      <w:tr w:rsidR="00CC5A9E" w:rsidRPr="001B1A5B" w14:paraId="5BF5A7FA"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201FC9" w14:textId="7C803D33"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701173" w14:textId="77777777" w:rsidR="00CC5A9E" w:rsidRPr="001B1A5B" w:rsidRDefault="00CC5A9E" w:rsidP="00A63209">
            <w:r w:rsidRPr="001B1A5B">
              <w:t>FB-FC</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5A41CB" w14:textId="77777777" w:rsidR="00CC5A9E" w:rsidRPr="001B1A5B" w:rsidRDefault="00CC5A9E" w:rsidP="00A63209">
            <w:r w:rsidRPr="001B1A5B">
              <w:rPr>
                <w:i/>
                <w:iCs/>
              </w:rPr>
              <w:t>invalid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9ADA7E" w14:textId="77777777" w:rsidR="00CC5A9E" w:rsidRPr="001B1A5B" w:rsidRDefault="00CC5A9E" w:rsidP="00A63209"/>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BCF422" w14:textId="77777777" w:rsidR="00CC5A9E" w:rsidRPr="001B1A5B" w:rsidRDefault="00CC5A9E"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EE8674" w14:textId="77777777" w:rsidR="00CC5A9E" w:rsidRPr="001B1A5B" w:rsidRDefault="00CC5A9E"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A902A2"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D6C94F" w14:textId="77777777" w:rsidR="00CC5A9E" w:rsidRPr="001B1A5B" w:rsidRDefault="00CC5A9E" w:rsidP="00A63209"/>
        </w:tc>
      </w:tr>
      <w:tr w:rsidR="00CC5A9E" w:rsidRPr="001B1A5B" w14:paraId="4CE85702"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39F836" w14:textId="5EB8C76F"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F41A05" w14:textId="77777777" w:rsidR="00CC5A9E" w:rsidRPr="001B1A5B" w:rsidRDefault="00CC5A9E" w:rsidP="00A63209">
            <w:r w:rsidRPr="001B1A5B">
              <w:t>FD</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96E298" w14:textId="77777777" w:rsidR="00CC5A9E" w:rsidRPr="001B1A5B" w:rsidRDefault="00CC5A9E" w:rsidP="00A63209">
            <w:r w:rsidRPr="001B1A5B">
              <w:t>REVERT</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7FC493" w14:textId="77777777" w:rsidR="00CC5A9E" w:rsidRPr="001B1A5B" w:rsidRDefault="00CC5A9E" w:rsidP="00A63209">
            <w:r w:rsidRPr="001B1A5B">
              <w:t>0</w:t>
            </w:r>
            <w:hyperlink r:id="rId57" w:anchor="a0-1-memory-expansion" w:history="1">
              <w:r w:rsidRPr="001B1A5B">
                <w:t>*</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A50FB3" w14:textId="77777777" w:rsidR="00CC5A9E" w:rsidRPr="001B1A5B" w:rsidRDefault="00CC5A9E" w:rsidP="00A63209">
            <w:r w:rsidRPr="001B1A5B">
              <w:t>ost, len</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5806C5" w14:textId="77777777" w:rsidR="00CC5A9E" w:rsidRPr="001B1A5B" w:rsidRDefault="00CC5A9E" w:rsidP="00A63209">
            <w:r w:rsidRPr="001B1A5B">
              <w:t>.</w:t>
            </w:r>
          </w:p>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0864A6"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09E6CF" w14:textId="77777777" w:rsidR="00CC5A9E" w:rsidRPr="001B1A5B" w:rsidRDefault="00CC5A9E" w:rsidP="00A63209">
            <w:r w:rsidRPr="001B1A5B">
              <w:t>revert(mem[ost:ost+len])</w:t>
            </w:r>
          </w:p>
        </w:tc>
      </w:tr>
      <w:tr w:rsidR="00CC5A9E" w:rsidRPr="001B1A5B" w14:paraId="457B8628" w14:textId="77777777" w:rsidTr="00A63209">
        <w:tblPrEx>
          <w:tblBorders>
            <w:top w:val="none" w:sz="0" w:space="0" w:color="auto"/>
          </w:tblBorders>
        </w:tblPrEx>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5ED055" w14:textId="71C7DB8B"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6AEFDF" w14:textId="77777777" w:rsidR="00CC5A9E" w:rsidRPr="001B1A5B" w:rsidRDefault="00CC5A9E" w:rsidP="00A63209">
            <w:r w:rsidRPr="001B1A5B">
              <w:t>FE</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81112E" w14:textId="77777777" w:rsidR="00CC5A9E" w:rsidRPr="001B1A5B" w:rsidRDefault="00CC5A9E" w:rsidP="00A63209">
            <w:r w:rsidRPr="001B1A5B">
              <w:t>INVALID</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7D0360" w14:textId="77777777" w:rsidR="00CC5A9E" w:rsidRPr="001B1A5B" w:rsidRDefault="00CC5A9E" w:rsidP="00A63209">
            <w:hyperlink r:id="rId58" w:anchor="af-invalid" w:history="1">
              <w:r w:rsidRPr="001B1A5B">
                <w:rPr>
                  <w:color w:val="DCA10D"/>
                  <w:u w:val="single" w:color="DCA10D"/>
                </w:rPr>
                <w:t>AF</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F768D8" w14:textId="77777777" w:rsidR="00CC5A9E" w:rsidRPr="001B1A5B" w:rsidRDefault="00CC5A9E"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7E00AF" w14:textId="77777777" w:rsidR="00CC5A9E" w:rsidRPr="001B1A5B" w:rsidRDefault="00CC5A9E"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ED07BA" w14:textId="77777777" w:rsidR="00CC5A9E" w:rsidRPr="001B1A5B" w:rsidRDefault="00CC5A9E" w:rsidP="00A63209">
            <w:r w:rsidRPr="001B1A5B">
              <w:t>designated invalid opcode - </w:t>
            </w:r>
            <w:hyperlink r:id="rId59" w:history="1">
              <w:r w:rsidRPr="001B1A5B">
                <w:rPr>
                  <w:color w:val="DCA10D"/>
                  <w:u w:val="single" w:color="DCA10D"/>
                </w:rPr>
                <w:t>EIP-141</w:t>
              </w:r>
            </w:hyperlink>
          </w:p>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4E2F5C" w14:textId="77777777" w:rsidR="00CC5A9E" w:rsidRPr="001B1A5B" w:rsidRDefault="00CC5A9E" w:rsidP="00A63209"/>
        </w:tc>
      </w:tr>
      <w:tr w:rsidR="00CC5A9E" w:rsidRPr="001B1A5B" w14:paraId="2C15AF5C" w14:textId="77777777" w:rsidTr="00A63209">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D68D0A" w14:textId="1B3E44C1" w:rsidR="00CC5A9E" w:rsidRPr="001B1A5B"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ED90AC" w14:textId="77777777" w:rsidR="00CC5A9E" w:rsidRPr="001B1A5B" w:rsidRDefault="00CC5A9E" w:rsidP="00A63209">
            <w:r w:rsidRPr="001B1A5B">
              <w:t>FF</w:t>
            </w:r>
          </w:p>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D400BB" w14:textId="77777777" w:rsidR="00CC5A9E" w:rsidRPr="001B1A5B" w:rsidRDefault="00CC5A9E" w:rsidP="00A63209">
            <w:r w:rsidRPr="001B1A5B">
              <w:t>SELFDESTRUCT</w:t>
            </w:r>
          </w:p>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2CF5A7" w14:textId="77777777" w:rsidR="00CC5A9E" w:rsidRPr="001B1A5B" w:rsidRDefault="00CC5A9E" w:rsidP="00A63209">
            <w:hyperlink r:id="rId60" w:anchor="ab-selfdestruct" w:history="1">
              <w:r w:rsidRPr="001B1A5B">
                <w:rPr>
                  <w:color w:val="DCA10D"/>
                  <w:u w:val="single" w:color="DCA10D"/>
                </w:rPr>
                <w:t>AB</w:t>
              </w:r>
            </w:hyperlink>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D8DAE9" w14:textId="77777777" w:rsidR="00CC5A9E" w:rsidRPr="001B1A5B" w:rsidRDefault="00CC5A9E" w:rsidP="00A63209">
            <w:r w:rsidRPr="001B1A5B">
              <w:t>addr</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531548" w14:textId="77777777" w:rsidR="00CC5A9E" w:rsidRPr="001B1A5B" w:rsidRDefault="00CC5A9E"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642F91"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81A14B" w14:textId="77777777" w:rsidR="00CC5A9E" w:rsidRPr="001B1A5B" w:rsidRDefault="00CC5A9E" w:rsidP="00A63209">
            <w:r w:rsidRPr="001B1A5B">
              <w:t>destroy contract and sends all funds to addr</w:t>
            </w:r>
          </w:p>
        </w:tc>
      </w:tr>
      <w:tr w:rsidR="00CC5A9E" w:rsidRPr="001B1A5B" w14:paraId="52783BBC" w14:textId="77777777" w:rsidTr="00A63209">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DC1633" w14:textId="69987821" w:rsidR="00CC5A9E"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4C838F" w14:textId="77777777" w:rsidR="00CC5A9E" w:rsidRPr="001B1A5B" w:rsidRDefault="00CC5A9E" w:rsidP="00A63209"/>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5FE768" w14:textId="77777777" w:rsidR="00CC5A9E" w:rsidRPr="001B1A5B" w:rsidRDefault="00CC5A9E" w:rsidP="00A63209"/>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3D4E2F" w14:textId="77777777" w:rsidR="00CC5A9E" w:rsidRDefault="00CC5A9E" w:rsidP="00A63209"/>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ED2CE7" w14:textId="77777777" w:rsidR="00CC5A9E" w:rsidRPr="001B1A5B" w:rsidRDefault="00CC5A9E"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E06CDD" w14:textId="77777777" w:rsidR="00CC5A9E" w:rsidRPr="001B1A5B" w:rsidRDefault="00CC5A9E"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BD370C"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F59C40" w14:textId="77777777" w:rsidR="00CC5A9E" w:rsidRPr="001B1A5B" w:rsidRDefault="00CC5A9E" w:rsidP="00A63209"/>
        </w:tc>
      </w:tr>
      <w:tr w:rsidR="00CC5A9E" w:rsidRPr="001B1A5B" w14:paraId="23190379" w14:textId="77777777" w:rsidTr="00A63209">
        <w:tc>
          <w:tcPr>
            <w:tcW w:w="11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3541DC" w14:textId="11A6FE58" w:rsidR="00CC5A9E" w:rsidRDefault="00CC5A9E" w:rsidP="00A63209">
            <w:r>
              <w:t>22/03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2C5750" w14:textId="77777777" w:rsidR="00CC5A9E" w:rsidRPr="001B1A5B" w:rsidRDefault="00CC5A9E" w:rsidP="00A63209"/>
        </w:tc>
        <w:tc>
          <w:tcPr>
            <w:tcW w:w="1134"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1E48FD" w14:textId="77777777" w:rsidR="00CC5A9E" w:rsidRPr="001B1A5B" w:rsidRDefault="00CC5A9E" w:rsidP="00A63209"/>
        </w:tc>
        <w:tc>
          <w:tcPr>
            <w:tcW w:w="7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E30333" w14:textId="77777777" w:rsidR="00CC5A9E" w:rsidRDefault="00CC5A9E" w:rsidP="00A63209"/>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FEADF1" w14:textId="77777777" w:rsidR="00CC5A9E" w:rsidRPr="001B1A5B" w:rsidRDefault="00CC5A9E" w:rsidP="00A63209"/>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63DE67" w14:textId="77777777" w:rsidR="00CC5A9E" w:rsidRPr="001B1A5B" w:rsidRDefault="00CC5A9E" w:rsidP="00A63209"/>
        </w:tc>
        <w:tc>
          <w:tcPr>
            <w:tcW w:w="155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57E5D0" w14:textId="77777777" w:rsidR="00CC5A9E" w:rsidRPr="001B1A5B" w:rsidRDefault="00CC5A9E" w:rsidP="00A63209"/>
        </w:tc>
        <w:tc>
          <w:tcPr>
            <w:tcW w:w="26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1858F1" w14:textId="77777777" w:rsidR="00CC5A9E" w:rsidRPr="001B1A5B" w:rsidRDefault="00CC5A9E" w:rsidP="00A63209"/>
        </w:tc>
      </w:tr>
    </w:tbl>
    <w:p w14:paraId="77FE8597" w14:textId="77777777" w:rsidR="00667463" w:rsidRPr="00667463" w:rsidRDefault="00667463" w:rsidP="00667463"/>
    <w:p w14:paraId="1922AE63" w14:textId="18489B3C" w:rsidR="00F27B13" w:rsidRPr="00F27B13" w:rsidRDefault="00F27B13" w:rsidP="00800B5B">
      <w:pPr>
        <w:pStyle w:val="Heading2"/>
      </w:pPr>
      <w:bookmarkStart w:id="30" w:name="_Toc103605547"/>
      <w:r w:rsidRPr="00D85490">
        <w:t xml:space="preserve">Appendix </w:t>
      </w:r>
      <w:r w:rsidR="000F4BDD">
        <w:t>B</w:t>
      </w:r>
      <w:r w:rsidRPr="00D85490">
        <w:t>:</w:t>
      </w:r>
      <w:r>
        <w:t xml:space="preserve"> </w:t>
      </w:r>
      <w:r>
        <w:t>Test table – Disassembly</w:t>
      </w:r>
      <w:bookmarkEnd w:id="30"/>
      <w:r>
        <w:t xml:space="preserve"> </w:t>
      </w:r>
    </w:p>
    <w:p w14:paraId="6288D492" w14:textId="77777777" w:rsidR="00F27B13" w:rsidRPr="00F27B13" w:rsidRDefault="00F27B13" w:rsidP="00F27B13">
      <w:pPr>
        <w:autoSpaceDE w:val="0"/>
        <w:autoSpaceDN w:val="0"/>
        <w:adjustRightInd w:val="0"/>
        <w:rPr>
          <w:rFonts w:eastAsiaTheme="minorHAnsi"/>
          <w:sz w:val="26"/>
          <w:szCs w:val="26"/>
          <w:lang w:eastAsia="ja-JP"/>
        </w:rPr>
      </w:pPr>
    </w:p>
    <w:tbl>
      <w:tblPr>
        <w:tblW w:w="10774" w:type="dxa"/>
        <w:tblInd w:w="-719"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993"/>
        <w:gridCol w:w="1843"/>
        <w:gridCol w:w="1701"/>
        <w:gridCol w:w="1932"/>
        <w:gridCol w:w="3029"/>
        <w:gridCol w:w="1276"/>
      </w:tblGrid>
      <w:tr w:rsidR="00F27B13" w:rsidRPr="00F27B13" w14:paraId="23003CFE" w14:textId="77777777" w:rsidTr="003B50DA">
        <w:tblPrEx>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4FBF41" w14:textId="77777777" w:rsidR="00F27B13" w:rsidRPr="00F27B13" w:rsidRDefault="00F27B13" w:rsidP="00A63209">
            <w:pPr>
              <w:rPr>
                <w:rFonts w:eastAsiaTheme="minorHAnsi"/>
                <w:lang w:eastAsia="ja-JP"/>
              </w:rPr>
            </w:pPr>
            <w:r w:rsidRPr="00F27B13">
              <w:rPr>
                <w:rFonts w:eastAsiaTheme="minorHAnsi"/>
                <w:lang w:eastAsia="ja-JP"/>
              </w:rPr>
              <w:t>Stack</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68EEC4" w14:textId="77777777" w:rsidR="00F27B13" w:rsidRPr="00F27B13" w:rsidRDefault="00F27B13" w:rsidP="00A63209">
            <w:pPr>
              <w:rPr>
                <w:rFonts w:eastAsiaTheme="minorHAnsi"/>
                <w:lang w:eastAsia="ja-JP"/>
              </w:rPr>
            </w:pPr>
            <w:r w:rsidRPr="00F27B13">
              <w:rPr>
                <w:rFonts w:eastAsiaTheme="minorHAnsi"/>
                <w:lang w:eastAsia="ja-JP"/>
              </w:rPr>
              <w:t>Name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9C99FD" w14:textId="77777777" w:rsidR="00F27B13" w:rsidRPr="00F27B13" w:rsidRDefault="00F27B13" w:rsidP="00A63209">
            <w:pPr>
              <w:rPr>
                <w:rFonts w:eastAsiaTheme="minorHAnsi"/>
                <w:lang w:eastAsia="ja-JP"/>
              </w:rPr>
            </w:pPr>
            <w:r w:rsidRPr="00F27B13">
              <w:rPr>
                <w:rFonts w:eastAsiaTheme="minorHAnsi"/>
                <w:lang w:eastAsia="ja-JP"/>
              </w:rPr>
              <w:t>Inputs</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CC4F03" w14:textId="77777777" w:rsidR="00F27B13" w:rsidRPr="00F27B13" w:rsidRDefault="00F27B13" w:rsidP="00A63209">
            <w:pPr>
              <w:rPr>
                <w:rFonts w:eastAsiaTheme="minorHAnsi"/>
                <w:lang w:eastAsia="ja-JP"/>
              </w:rPr>
            </w:pPr>
            <w:r w:rsidRPr="00F27B13">
              <w:rPr>
                <w:rFonts w:eastAsiaTheme="minorHAnsi"/>
                <w:lang w:eastAsia="ja-JP"/>
              </w:rPr>
              <w:t>Expected outputs</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FFE03D" w14:textId="77777777" w:rsidR="00F27B13" w:rsidRPr="00F27B13" w:rsidRDefault="00F27B13" w:rsidP="00A63209">
            <w:pPr>
              <w:rPr>
                <w:rFonts w:eastAsiaTheme="minorHAnsi"/>
                <w:lang w:eastAsia="ja-JP"/>
              </w:rPr>
            </w:pPr>
            <w:r w:rsidRPr="00F27B13">
              <w:rPr>
                <w:rFonts w:eastAsiaTheme="minorHAnsi"/>
                <w:lang w:eastAsia="ja-JP"/>
              </w:rPr>
              <w:t>Actual output (Screenshots)</w:t>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4A35D6" w14:textId="77777777" w:rsidR="00F27B13" w:rsidRPr="00F27B13" w:rsidRDefault="00F27B13" w:rsidP="00A63209">
            <w:pPr>
              <w:rPr>
                <w:rFonts w:eastAsiaTheme="minorHAnsi"/>
                <w:lang w:eastAsia="ja-JP"/>
              </w:rPr>
            </w:pPr>
            <w:r w:rsidRPr="00F27B13">
              <w:rPr>
                <w:rFonts w:eastAsiaTheme="minorHAnsi"/>
                <w:lang w:eastAsia="ja-JP"/>
              </w:rPr>
              <w:t>Passed/ Failed</w:t>
            </w:r>
          </w:p>
        </w:tc>
      </w:tr>
      <w:tr w:rsidR="00F27B13" w:rsidRPr="00F27B13" w14:paraId="1E148F4D"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30A5A0" w14:textId="77777777" w:rsidR="00F27B13" w:rsidRPr="00F27B13" w:rsidRDefault="00F27B13" w:rsidP="00A63209">
            <w:pPr>
              <w:rPr>
                <w:rFonts w:eastAsiaTheme="minorHAnsi"/>
                <w:lang w:eastAsia="ja-JP"/>
              </w:rPr>
            </w:pPr>
            <w:r w:rsidRPr="00F27B13">
              <w:rPr>
                <w:rFonts w:eastAsiaTheme="minorHAnsi"/>
                <w:lang w:eastAsia="ja-JP"/>
              </w:rPr>
              <w:lastRenderedPageBreak/>
              <w:t>00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4EE4A8" w14:textId="77777777" w:rsidR="00F27B13" w:rsidRPr="00F27B13" w:rsidRDefault="00F27B13" w:rsidP="00A63209">
            <w:pPr>
              <w:rPr>
                <w:rFonts w:eastAsiaTheme="minorHAnsi"/>
                <w:lang w:eastAsia="ja-JP"/>
              </w:rPr>
            </w:pPr>
            <w:r w:rsidRPr="00F27B13">
              <w:rPr>
                <w:rFonts w:eastAsiaTheme="minorHAnsi"/>
                <w:lang w:eastAsia="ja-JP"/>
              </w:rPr>
              <w:t>STOP</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A6F2B3" w14:textId="77777777" w:rsidR="00F27B13" w:rsidRPr="00F27B13" w:rsidRDefault="00F27B13" w:rsidP="00A63209">
            <w:pPr>
              <w:rPr>
                <w:rFonts w:eastAsiaTheme="minorHAnsi"/>
                <w:lang w:eastAsia="ja-JP"/>
              </w:rPr>
            </w:pPr>
            <w:r w:rsidRPr="00F27B13">
              <w:rPr>
                <w:rFonts w:eastAsiaTheme="minorHAnsi"/>
                <w:lang w:eastAsia="ja-JP"/>
              </w:rPr>
              <w:t>00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B985A2" w14:textId="77777777" w:rsidR="00F27B13" w:rsidRPr="00F27B13" w:rsidRDefault="00F27B13" w:rsidP="00A63209">
            <w:pPr>
              <w:rPr>
                <w:rFonts w:eastAsiaTheme="minorHAnsi"/>
                <w:lang w:eastAsia="ja-JP"/>
              </w:rPr>
            </w:pPr>
            <w:r w:rsidRPr="00F27B13">
              <w:rPr>
                <w:rFonts w:eastAsiaTheme="minorHAnsi"/>
                <w:lang w:eastAsia="ja-JP"/>
              </w:rPr>
              <w:t>00 STOP</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487212" w14:textId="05B64790" w:rsidR="00F27B13" w:rsidRPr="00F27B13" w:rsidRDefault="002B4581" w:rsidP="00A63209">
            <w:pPr>
              <w:rPr>
                <w:rFonts w:eastAsiaTheme="minorHAnsi"/>
                <w:lang w:eastAsia="ja-JP"/>
              </w:rPr>
            </w:pPr>
            <w:r>
              <w:rPr>
                <w:rFonts w:eastAsiaTheme="minorHAnsi"/>
                <w:noProof/>
                <w:lang w:eastAsia="ja-JP"/>
              </w:rPr>
              <w:drawing>
                <wp:inline distT="0" distB="0" distL="0" distR="0" wp14:anchorId="3CE40E4B" wp14:editId="3AA47179">
                  <wp:extent cx="1786255" cy="868680"/>
                  <wp:effectExtent l="0" t="0" r="4445"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61"/>
                          <a:stretch>
                            <a:fillRect/>
                          </a:stretch>
                        </pic:blipFill>
                        <pic:spPr>
                          <a:xfrm>
                            <a:off x="0" y="0"/>
                            <a:ext cx="1786255" cy="86868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4CC453"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0CA7CE5A"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CA4D13" w14:textId="77777777" w:rsidR="00F27B13" w:rsidRPr="00F27B13" w:rsidRDefault="00F27B13" w:rsidP="00A63209">
            <w:pPr>
              <w:rPr>
                <w:rFonts w:eastAsiaTheme="minorHAnsi"/>
                <w:lang w:eastAsia="ja-JP"/>
              </w:rPr>
            </w:pPr>
            <w:r w:rsidRPr="00F27B13">
              <w:rPr>
                <w:rFonts w:eastAsiaTheme="minorHAnsi"/>
                <w:lang w:eastAsia="ja-JP"/>
              </w:rPr>
              <w:t>01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FB8C0D" w14:textId="77777777" w:rsidR="00F27B13" w:rsidRPr="00F27B13" w:rsidRDefault="00F27B13" w:rsidP="00A63209">
            <w:pPr>
              <w:rPr>
                <w:rFonts w:eastAsiaTheme="minorHAnsi"/>
                <w:lang w:eastAsia="ja-JP"/>
              </w:rPr>
            </w:pPr>
            <w:r w:rsidRPr="00F27B13">
              <w:rPr>
                <w:rFonts w:eastAsiaTheme="minorHAnsi"/>
                <w:lang w:eastAsia="ja-JP"/>
              </w:rPr>
              <w:t>ADD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388067" w14:textId="77777777" w:rsidR="00F27B13" w:rsidRPr="00F27B13" w:rsidRDefault="00F27B13" w:rsidP="00A63209">
            <w:pPr>
              <w:rPr>
                <w:rFonts w:eastAsiaTheme="minorHAnsi"/>
                <w:lang w:eastAsia="ja-JP"/>
              </w:rPr>
            </w:pPr>
            <w:r w:rsidRPr="00F27B13">
              <w:rPr>
                <w:rFonts w:eastAsiaTheme="minorHAnsi"/>
                <w:lang w:eastAsia="ja-JP"/>
              </w:rPr>
              <w:t>01</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A2B34D" w14:textId="77777777" w:rsidR="00F27B13" w:rsidRPr="00F27B13" w:rsidRDefault="00F27B13" w:rsidP="00A63209">
            <w:pPr>
              <w:rPr>
                <w:rFonts w:eastAsiaTheme="minorHAnsi"/>
                <w:lang w:eastAsia="ja-JP"/>
              </w:rPr>
            </w:pPr>
            <w:r w:rsidRPr="00F27B13">
              <w:rPr>
                <w:rFonts w:eastAsiaTheme="minorHAnsi"/>
                <w:lang w:eastAsia="ja-JP"/>
              </w:rPr>
              <w:t>01 ADD</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C5808B" w14:textId="71C92997" w:rsidR="00F27B13" w:rsidRPr="00F27B13" w:rsidRDefault="002B4581" w:rsidP="00A63209">
            <w:pPr>
              <w:rPr>
                <w:rFonts w:eastAsiaTheme="minorHAnsi"/>
                <w:lang w:eastAsia="ja-JP"/>
              </w:rPr>
            </w:pPr>
            <w:r>
              <w:rPr>
                <w:rFonts w:eastAsiaTheme="minorHAnsi"/>
                <w:noProof/>
                <w:lang w:eastAsia="ja-JP"/>
              </w:rPr>
              <w:drawing>
                <wp:inline distT="0" distB="0" distL="0" distR="0" wp14:anchorId="4D4D84C9" wp14:editId="34D91D14">
                  <wp:extent cx="1786255" cy="796290"/>
                  <wp:effectExtent l="0" t="0" r="4445" b="3810"/>
                  <wp:docPr id="16"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pic:cNvPicPr/>
                        </pic:nvPicPr>
                        <pic:blipFill>
                          <a:blip r:embed="rId62"/>
                          <a:stretch>
                            <a:fillRect/>
                          </a:stretch>
                        </pic:blipFill>
                        <pic:spPr>
                          <a:xfrm>
                            <a:off x="0" y="0"/>
                            <a:ext cx="1786255" cy="79629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E119CE"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5B3C63C6"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A4165C" w14:textId="77777777" w:rsidR="00F27B13" w:rsidRPr="00F27B13" w:rsidRDefault="00F27B13" w:rsidP="00A63209">
            <w:pPr>
              <w:rPr>
                <w:rFonts w:eastAsiaTheme="minorHAnsi"/>
                <w:lang w:eastAsia="ja-JP"/>
              </w:rPr>
            </w:pPr>
            <w:r w:rsidRPr="00F27B13">
              <w:rPr>
                <w:rFonts w:eastAsiaTheme="minorHAnsi"/>
                <w:lang w:eastAsia="ja-JP"/>
              </w:rPr>
              <w:t>02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FA7BB8" w14:textId="77777777" w:rsidR="00F27B13" w:rsidRPr="00F27B13" w:rsidRDefault="00F27B13" w:rsidP="00A63209">
            <w:pPr>
              <w:rPr>
                <w:rFonts w:eastAsiaTheme="minorHAnsi"/>
                <w:lang w:eastAsia="ja-JP"/>
              </w:rPr>
            </w:pPr>
            <w:r w:rsidRPr="00F27B13">
              <w:rPr>
                <w:rFonts w:eastAsiaTheme="minorHAnsi"/>
                <w:lang w:eastAsia="ja-JP"/>
              </w:rPr>
              <w:t>MUL</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6939CD" w14:textId="77777777" w:rsidR="00F27B13" w:rsidRPr="00F27B13" w:rsidRDefault="00F27B13" w:rsidP="00A63209">
            <w:pPr>
              <w:rPr>
                <w:rFonts w:eastAsiaTheme="minorHAnsi"/>
                <w:lang w:eastAsia="ja-JP"/>
              </w:rPr>
            </w:pPr>
            <w:r w:rsidRPr="00F27B13">
              <w:rPr>
                <w:rFonts w:eastAsiaTheme="minorHAnsi"/>
                <w:lang w:eastAsia="ja-JP"/>
              </w:rPr>
              <w:t>02</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DB6641" w14:textId="77777777" w:rsidR="00F27B13" w:rsidRPr="00F27B13" w:rsidRDefault="00F27B13" w:rsidP="00A63209">
            <w:pPr>
              <w:rPr>
                <w:rFonts w:eastAsiaTheme="minorHAnsi"/>
                <w:lang w:eastAsia="ja-JP"/>
              </w:rPr>
            </w:pPr>
            <w:r w:rsidRPr="00F27B13">
              <w:rPr>
                <w:rFonts w:eastAsiaTheme="minorHAnsi"/>
                <w:lang w:eastAsia="ja-JP"/>
              </w:rPr>
              <w:t>02 MUL</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EEC453" w14:textId="5913D324" w:rsidR="00F27B13" w:rsidRPr="00F27B13" w:rsidRDefault="002B4581" w:rsidP="00A63209">
            <w:pPr>
              <w:rPr>
                <w:rFonts w:eastAsiaTheme="minorHAnsi"/>
                <w:lang w:eastAsia="ja-JP"/>
              </w:rPr>
            </w:pPr>
            <w:r>
              <w:rPr>
                <w:rFonts w:eastAsiaTheme="minorHAnsi"/>
                <w:noProof/>
                <w:lang w:eastAsia="ja-JP"/>
              </w:rPr>
              <w:drawing>
                <wp:inline distT="0" distB="0" distL="0" distR="0" wp14:anchorId="6897E983" wp14:editId="685F6C23">
                  <wp:extent cx="1003300" cy="254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3"/>
                          <a:stretch>
                            <a:fillRect/>
                          </a:stretch>
                        </pic:blipFill>
                        <pic:spPr>
                          <a:xfrm>
                            <a:off x="0" y="0"/>
                            <a:ext cx="1003300" cy="2540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EE6F9B"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70F7F7FB"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CC944C" w14:textId="77777777" w:rsidR="00F27B13" w:rsidRPr="00F27B13" w:rsidRDefault="00F27B13" w:rsidP="00A63209">
            <w:pPr>
              <w:rPr>
                <w:rFonts w:eastAsiaTheme="minorHAnsi"/>
                <w:lang w:eastAsia="ja-JP"/>
              </w:rPr>
            </w:pPr>
            <w:r w:rsidRPr="00F27B13">
              <w:rPr>
                <w:rFonts w:eastAsiaTheme="minorHAnsi"/>
                <w:lang w:eastAsia="ja-JP"/>
              </w:rPr>
              <w:t>03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61FAA1" w14:textId="77777777" w:rsidR="00F27B13" w:rsidRPr="00F27B13" w:rsidRDefault="00F27B13" w:rsidP="00A63209">
            <w:pPr>
              <w:rPr>
                <w:rFonts w:eastAsiaTheme="minorHAnsi"/>
                <w:lang w:eastAsia="ja-JP"/>
              </w:rPr>
            </w:pPr>
            <w:r w:rsidRPr="00F27B13">
              <w:rPr>
                <w:rFonts w:eastAsiaTheme="minorHAnsi"/>
                <w:lang w:eastAsia="ja-JP"/>
              </w:rPr>
              <w:t>SUB</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D8D639" w14:textId="77777777" w:rsidR="00F27B13" w:rsidRPr="00F27B13" w:rsidRDefault="00F27B13" w:rsidP="00A63209">
            <w:pPr>
              <w:rPr>
                <w:rFonts w:eastAsiaTheme="minorHAnsi"/>
                <w:lang w:eastAsia="ja-JP"/>
              </w:rPr>
            </w:pPr>
            <w:r w:rsidRPr="00F27B13">
              <w:rPr>
                <w:rFonts w:eastAsiaTheme="minorHAnsi"/>
                <w:lang w:eastAsia="ja-JP"/>
              </w:rPr>
              <w:t>03</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9EF31E" w14:textId="77777777" w:rsidR="00F27B13" w:rsidRPr="00F27B13" w:rsidRDefault="00F27B13" w:rsidP="00A63209">
            <w:pPr>
              <w:rPr>
                <w:rFonts w:eastAsiaTheme="minorHAnsi"/>
                <w:lang w:eastAsia="ja-JP"/>
              </w:rPr>
            </w:pPr>
            <w:r w:rsidRPr="00F27B13">
              <w:rPr>
                <w:rFonts w:eastAsiaTheme="minorHAnsi"/>
                <w:lang w:eastAsia="ja-JP"/>
              </w:rPr>
              <w:t>03 SUB</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E19865" w14:textId="1872739D" w:rsidR="00F27B13" w:rsidRPr="00F27B13" w:rsidRDefault="002B4581" w:rsidP="00A63209">
            <w:pPr>
              <w:rPr>
                <w:rFonts w:eastAsiaTheme="minorHAnsi"/>
                <w:lang w:eastAsia="ja-JP"/>
              </w:rPr>
            </w:pPr>
            <w:r>
              <w:rPr>
                <w:rFonts w:eastAsiaTheme="minorHAnsi"/>
                <w:noProof/>
                <w:lang w:eastAsia="ja-JP"/>
              </w:rPr>
              <w:drawing>
                <wp:inline distT="0" distB="0" distL="0" distR="0" wp14:anchorId="79C9FAFD" wp14:editId="4E5C7751">
                  <wp:extent cx="787400" cy="20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4"/>
                          <a:stretch>
                            <a:fillRect/>
                          </a:stretch>
                        </pic:blipFill>
                        <pic:spPr>
                          <a:xfrm>
                            <a:off x="0" y="0"/>
                            <a:ext cx="7874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A03401"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0B49A28E"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F14E6B" w14:textId="77777777" w:rsidR="00F27B13" w:rsidRPr="00F27B13" w:rsidRDefault="00F27B13" w:rsidP="00A63209">
            <w:pPr>
              <w:rPr>
                <w:rFonts w:eastAsiaTheme="minorHAnsi"/>
                <w:lang w:eastAsia="ja-JP"/>
              </w:rPr>
            </w:pPr>
            <w:r w:rsidRPr="00F27B13">
              <w:rPr>
                <w:rFonts w:eastAsiaTheme="minorHAnsi"/>
                <w:lang w:eastAsia="ja-JP"/>
              </w:rPr>
              <w:t>04</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5A50FE" w14:textId="77777777" w:rsidR="00F27B13" w:rsidRPr="00F27B13" w:rsidRDefault="00F27B13" w:rsidP="00A63209">
            <w:pPr>
              <w:rPr>
                <w:rFonts w:eastAsiaTheme="minorHAnsi"/>
                <w:lang w:eastAsia="ja-JP"/>
              </w:rPr>
            </w:pPr>
            <w:r w:rsidRPr="00F27B13">
              <w:rPr>
                <w:rFonts w:eastAsiaTheme="minorHAnsi"/>
                <w:lang w:eastAsia="ja-JP"/>
              </w:rPr>
              <w:t>DIV</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E1C5F7" w14:textId="77777777" w:rsidR="00F27B13" w:rsidRPr="00F27B13" w:rsidRDefault="00F27B13" w:rsidP="00A63209">
            <w:pPr>
              <w:rPr>
                <w:rFonts w:eastAsiaTheme="minorHAnsi"/>
                <w:lang w:eastAsia="ja-JP"/>
              </w:rPr>
            </w:pPr>
            <w:r w:rsidRPr="00F27B13">
              <w:rPr>
                <w:rFonts w:eastAsiaTheme="minorHAnsi"/>
                <w:lang w:eastAsia="ja-JP"/>
              </w:rPr>
              <w:t>04</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745638" w14:textId="77777777" w:rsidR="00F27B13" w:rsidRPr="00F27B13" w:rsidRDefault="00F27B13" w:rsidP="00A63209">
            <w:pPr>
              <w:rPr>
                <w:rFonts w:eastAsiaTheme="minorHAnsi"/>
                <w:lang w:eastAsia="ja-JP"/>
              </w:rPr>
            </w:pPr>
            <w:r w:rsidRPr="00F27B13">
              <w:rPr>
                <w:rFonts w:eastAsiaTheme="minorHAnsi"/>
                <w:lang w:eastAsia="ja-JP"/>
              </w:rPr>
              <w:t>04 DIV</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1C72BD" w14:textId="116A27F9" w:rsidR="00F27B13" w:rsidRPr="00F27B13" w:rsidRDefault="002B4581" w:rsidP="00A63209">
            <w:pPr>
              <w:rPr>
                <w:rFonts w:eastAsiaTheme="minorHAnsi"/>
                <w:lang w:eastAsia="ja-JP"/>
              </w:rPr>
            </w:pPr>
            <w:r>
              <w:rPr>
                <w:rFonts w:eastAsiaTheme="minorHAnsi"/>
                <w:noProof/>
                <w:lang w:eastAsia="ja-JP"/>
              </w:rPr>
              <w:drawing>
                <wp:inline distT="0" distB="0" distL="0" distR="0" wp14:anchorId="308C38C0" wp14:editId="0FE50935">
                  <wp:extent cx="736600" cy="15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5"/>
                          <a:stretch>
                            <a:fillRect/>
                          </a:stretch>
                        </pic:blipFill>
                        <pic:spPr>
                          <a:xfrm>
                            <a:off x="0" y="0"/>
                            <a:ext cx="736600" cy="1524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6AB90B"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2BD93BBA"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EDE6F9" w14:textId="77777777" w:rsidR="00F27B13" w:rsidRPr="00F27B13" w:rsidRDefault="00F27B13" w:rsidP="00A63209">
            <w:pPr>
              <w:rPr>
                <w:rFonts w:eastAsiaTheme="minorHAnsi"/>
                <w:lang w:eastAsia="ja-JP"/>
              </w:rPr>
            </w:pPr>
            <w:r w:rsidRPr="00F27B13">
              <w:rPr>
                <w:rFonts w:eastAsiaTheme="minorHAnsi"/>
                <w:lang w:eastAsia="ja-JP"/>
              </w:rPr>
              <w:t>05</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C29994" w14:textId="77777777" w:rsidR="00F27B13" w:rsidRPr="00F27B13" w:rsidRDefault="00F27B13" w:rsidP="00A63209">
            <w:pPr>
              <w:rPr>
                <w:rFonts w:eastAsiaTheme="minorHAnsi"/>
                <w:lang w:eastAsia="ja-JP"/>
              </w:rPr>
            </w:pPr>
            <w:r w:rsidRPr="00F27B13">
              <w:rPr>
                <w:rFonts w:eastAsiaTheme="minorHAnsi"/>
                <w:lang w:eastAsia="ja-JP"/>
              </w:rPr>
              <w:t>SDIV</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8A824F" w14:textId="77777777" w:rsidR="00F27B13" w:rsidRPr="00F27B13" w:rsidRDefault="00F27B13" w:rsidP="00A63209">
            <w:pPr>
              <w:rPr>
                <w:rFonts w:eastAsiaTheme="minorHAnsi"/>
                <w:lang w:eastAsia="ja-JP"/>
              </w:rPr>
            </w:pPr>
            <w:r w:rsidRPr="00F27B13">
              <w:rPr>
                <w:rFonts w:eastAsiaTheme="minorHAnsi"/>
                <w:lang w:eastAsia="ja-JP"/>
              </w:rPr>
              <w:t>05</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B5C560" w14:textId="77777777" w:rsidR="00F27B13" w:rsidRPr="00F27B13" w:rsidRDefault="00F27B13" w:rsidP="00A63209">
            <w:pPr>
              <w:rPr>
                <w:rFonts w:eastAsiaTheme="minorHAnsi"/>
                <w:lang w:eastAsia="ja-JP"/>
              </w:rPr>
            </w:pPr>
            <w:r w:rsidRPr="00F27B13">
              <w:rPr>
                <w:rFonts w:eastAsiaTheme="minorHAnsi"/>
                <w:lang w:eastAsia="ja-JP"/>
              </w:rPr>
              <w:t>05 SDIV</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61C1F4" w14:textId="216F21D2" w:rsidR="00F27B13" w:rsidRPr="00F27B13" w:rsidRDefault="002B4581" w:rsidP="00A63209">
            <w:pPr>
              <w:rPr>
                <w:rFonts w:eastAsiaTheme="minorHAnsi"/>
                <w:lang w:eastAsia="ja-JP"/>
              </w:rPr>
            </w:pPr>
            <w:r>
              <w:rPr>
                <w:rFonts w:eastAsiaTheme="minorHAnsi"/>
                <w:noProof/>
                <w:lang w:eastAsia="ja-JP"/>
              </w:rPr>
              <w:drawing>
                <wp:inline distT="0" distB="0" distL="0" distR="0" wp14:anchorId="3F7144F0" wp14:editId="666DC9A7">
                  <wp:extent cx="812800" cy="177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6"/>
                          <a:stretch>
                            <a:fillRect/>
                          </a:stretch>
                        </pic:blipFill>
                        <pic:spPr>
                          <a:xfrm>
                            <a:off x="0" y="0"/>
                            <a:ext cx="812800" cy="1778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5A6B75"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4457E843"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D50857" w14:textId="77777777" w:rsidR="00F27B13" w:rsidRPr="00F27B13" w:rsidRDefault="00F27B13" w:rsidP="00A63209">
            <w:pPr>
              <w:rPr>
                <w:rFonts w:eastAsiaTheme="minorHAnsi"/>
                <w:lang w:eastAsia="ja-JP"/>
              </w:rPr>
            </w:pPr>
            <w:r w:rsidRPr="00F27B13">
              <w:rPr>
                <w:rFonts w:eastAsiaTheme="minorHAnsi"/>
                <w:lang w:eastAsia="ja-JP"/>
              </w:rPr>
              <w:t>06</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ADCD2B" w14:textId="77777777" w:rsidR="00F27B13" w:rsidRPr="00F27B13" w:rsidRDefault="00F27B13" w:rsidP="00A63209">
            <w:pPr>
              <w:rPr>
                <w:rFonts w:eastAsiaTheme="minorHAnsi"/>
                <w:lang w:eastAsia="ja-JP"/>
              </w:rPr>
            </w:pPr>
            <w:r w:rsidRPr="00F27B13">
              <w:rPr>
                <w:rFonts w:eastAsiaTheme="minorHAnsi"/>
                <w:lang w:eastAsia="ja-JP"/>
              </w:rPr>
              <w:t>MOD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A4C31C" w14:textId="77777777" w:rsidR="00F27B13" w:rsidRPr="00F27B13" w:rsidRDefault="00F27B13" w:rsidP="00A63209">
            <w:pPr>
              <w:rPr>
                <w:rFonts w:eastAsiaTheme="minorHAnsi"/>
                <w:lang w:eastAsia="ja-JP"/>
              </w:rPr>
            </w:pPr>
            <w:r w:rsidRPr="00F27B13">
              <w:rPr>
                <w:rFonts w:eastAsiaTheme="minorHAnsi"/>
                <w:lang w:eastAsia="ja-JP"/>
              </w:rPr>
              <w:t>06</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DDF6DD" w14:textId="77777777" w:rsidR="00F27B13" w:rsidRPr="00F27B13" w:rsidRDefault="00F27B13" w:rsidP="00A63209">
            <w:pPr>
              <w:rPr>
                <w:rFonts w:eastAsiaTheme="minorHAnsi"/>
                <w:lang w:eastAsia="ja-JP"/>
              </w:rPr>
            </w:pPr>
            <w:r w:rsidRPr="00F27B13">
              <w:rPr>
                <w:rFonts w:eastAsiaTheme="minorHAnsi"/>
                <w:lang w:eastAsia="ja-JP"/>
              </w:rPr>
              <w:t>06 MOD</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54797E" w14:textId="7699CDA9" w:rsidR="00F27B13" w:rsidRPr="00F27B13" w:rsidRDefault="002B4581" w:rsidP="00A63209">
            <w:pPr>
              <w:rPr>
                <w:rFonts w:eastAsiaTheme="minorHAnsi"/>
                <w:lang w:eastAsia="ja-JP"/>
              </w:rPr>
            </w:pPr>
            <w:r>
              <w:rPr>
                <w:rFonts w:eastAsiaTheme="minorHAnsi"/>
                <w:noProof/>
                <w:lang w:eastAsia="ja-JP"/>
              </w:rPr>
              <w:drawing>
                <wp:inline distT="0" distB="0" distL="0" distR="0" wp14:anchorId="0573D418" wp14:editId="527862F0">
                  <wp:extent cx="762000" cy="241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7"/>
                          <a:stretch>
                            <a:fillRect/>
                          </a:stretch>
                        </pic:blipFill>
                        <pic:spPr>
                          <a:xfrm>
                            <a:off x="0" y="0"/>
                            <a:ext cx="762000" cy="2413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C59E54"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071545A4"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7633F8" w14:textId="77777777" w:rsidR="00F27B13" w:rsidRPr="00F27B13" w:rsidRDefault="00F27B13" w:rsidP="00A63209">
            <w:pPr>
              <w:rPr>
                <w:rFonts w:eastAsiaTheme="minorHAnsi"/>
                <w:lang w:eastAsia="ja-JP"/>
              </w:rPr>
            </w:pPr>
            <w:r w:rsidRPr="00F27B13">
              <w:rPr>
                <w:rFonts w:eastAsiaTheme="minorHAnsi"/>
                <w:lang w:eastAsia="ja-JP"/>
              </w:rPr>
              <w:t>07</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B4A4F0" w14:textId="77777777" w:rsidR="00F27B13" w:rsidRPr="00F27B13" w:rsidRDefault="00F27B13" w:rsidP="00A63209">
            <w:pPr>
              <w:rPr>
                <w:rFonts w:eastAsiaTheme="minorHAnsi"/>
                <w:lang w:eastAsia="ja-JP"/>
              </w:rPr>
            </w:pPr>
            <w:r w:rsidRPr="00F27B13">
              <w:rPr>
                <w:rFonts w:eastAsiaTheme="minorHAnsi"/>
                <w:lang w:eastAsia="ja-JP"/>
              </w:rPr>
              <w:t>SMOD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2837C5" w14:textId="77777777" w:rsidR="00F27B13" w:rsidRPr="00F27B13" w:rsidRDefault="00F27B13" w:rsidP="00A63209">
            <w:pPr>
              <w:rPr>
                <w:rFonts w:eastAsiaTheme="minorHAnsi"/>
                <w:lang w:eastAsia="ja-JP"/>
              </w:rPr>
            </w:pPr>
            <w:r w:rsidRPr="00F27B13">
              <w:rPr>
                <w:rFonts w:eastAsiaTheme="minorHAnsi"/>
                <w:lang w:eastAsia="ja-JP"/>
              </w:rPr>
              <w:t>07</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F05D53" w14:textId="77777777" w:rsidR="00F27B13" w:rsidRPr="00F27B13" w:rsidRDefault="00F27B13" w:rsidP="00A63209">
            <w:pPr>
              <w:rPr>
                <w:rFonts w:eastAsiaTheme="minorHAnsi"/>
                <w:lang w:eastAsia="ja-JP"/>
              </w:rPr>
            </w:pPr>
            <w:r w:rsidRPr="00F27B13">
              <w:rPr>
                <w:rFonts w:eastAsiaTheme="minorHAnsi"/>
                <w:lang w:eastAsia="ja-JP"/>
              </w:rPr>
              <w:t>07 SMOD</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393FE8" w14:textId="5E5CA59D" w:rsidR="00F27B13" w:rsidRPr="00F27B13" w:rsidRDefault="002B4581" w:rsidP="00A63209">
            <w:pPr>
              <w:rPr>
                <w:rFonts w:eastAsiaTheme="minorHAnsi"/>
                <w:lang w:eastAsia="ja-JP"/>
              </w:rPr>
            </w:pPr>
            <w:r>
              <w:rPr>
                <w:rFonts w:eastAsiaTheme="minorHAnsi"/>
                <w:noProof/>
                <w:lang w:eastAsia="ja-JP"/>
              </w:rPr>
              <w:drawing>
                <wp:inline distT="0" distB="0" distL="0" distR="0" wp14:anchorId="234A594B" wp14:editId="04FC28EE">
                  <wp:extent cx="825500" cy="190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8"/>
                          <a:stretch>
                            <a:fillRect/>
                          </a:stretch>
                        </pic:blipFill>
                        <pic:spPr>
                          <a:xfrm>
                            <a:off x="0" y="0"/>
                            <a:ext cx="8255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55AE88"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1D81C755"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1D5AD3" w14:textId="77777777" w:rsidR="00F27B13" w:rsidRPr="00F27B13" w:rsidRDefault="00F27B13" w:rsidP="00A63209">
            <w:pPr>
              <w:rPr>
                <w:rFonts w:eastAsiaTheme="minorHAnsi"/>
                <w:lang w:eastAsia="ja-JP"/>
              </w:rPr>
            </w:pPr>
            <w:r w:rsidRPr="00F27B13">
              <w:rPr>
                <w:rFonts w:eastAsiaTheme="minorHAnsi"/>
                <w:lang w:eastAsia="ja-JP"/>
              </w:rPr>
              <w:t>08</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323DF9" w14:textId="77777777" w:rsidR="00F27B13" w:rsidRPr="00F27B13" w:rsidRDefault="00F27B13" w:rsidP="00A63209">
            <w:pPr>
              <w:rPr>
                <w:rFonts w:eastAsiaTheme="minorHAnsi"/>
                <w:lang w:eastAsia="ja-JP"/>
              </w:rPr>
            </w:pPr>
            <w:r w:rsidRPr="00F27B13">
              <w:rPr>
                <w:rFonts w:eastAsiaTheme="minorHAnsi"/>
                <w:lang w:eastAsia="ja-JP"/>
              </w:rPr>
              <w:t>ADDMOD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8053D3" w14:textId="77777777" w:rsidR="00F27B13" w:rsidRPr="00F27B13" w:rsidRDefault="00F27B13" w:rsidP="00A63209">
            <w:pPr>
              <w:rPr>
                <w:rFonts w:eastAsiaTheme="minorHAnsi"/>
                <w:lang w:eastAsia="ja-JP"/>
              </w:rPr>
            </w:pPr>
            <w:r w:rsidRPr="00F27B13">
              <w:rPr>
                <w:rFonts w:eastAsiaTheme="minorHAnsi"/>
                <w:lang w:eastAsia="ja-JP"/>
              </w:rPr>
              <w:t>08</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1C7B61" w14:textId="77777777" w:rsidR="00F27B13" w:rsidRPr="00F27B13" w:rsidRDefault="00F27B13" w:rsidP="00A63209">
            <w:pPr>
              <w:rPr>
                <w:rFonts w:eastAsiaTheme="minorHAnsi"/>
                <w:lang w:eastAsia="ja-JP"/>
              </w:rPr>
            </w:pPr>
            <w:r w:rsidRPr="00F27B13">
              <w:rPr>
                <w:rFonts w:eastAsiaTheme="minorHAnsi"/>
                <w:lang w:eastAsia="ja-JP"/>
              </w:rPr>
              <w:t>08 ADDMOD</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B5F4C9" w14:textId="3F135B9C" w:rsidR="00F27B13" w:rsidRPr="00F27B13" w:rsidRDefault="002B4581" w:rsidP="00A63209">
            <w:pPr>
              <w:rPr>
                <w:rFonts w:eastAsiaTheme="minorHAnsi"/>
                <w:lang w:eastAsia="ja-JP"/>
              </w:rPr>
            </w:pPr>
            <w:r>
              <w:rPr>
                <w:rFonts w:eastAsiaTheme="minorHAnsi"/>
                <w:noProof/>
                <w:lang w:eastAsia="ja-JP"/>
              </w:rPr>
              <w:drawing>
                <wp:inline distT="0" distB="0" distL="0" distR="0" wp14:anchorId="64AE5293" wp14:editId="0EA2C89E">
                  <wp:extent cx="990600" cy="139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9"/>
                          <a:stretch>
                            <a:fillRect/>
                          </a:stretch>
                        </pic:blipFill>
                        <pic:spPr>
                          <a:xfrm>
                            <a:off x="0" y="0"/>
                            <a:ext cx="990600" cy="1397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7C6D82"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3B15A3C0"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C8B6B7" w14:textId="77777777" w:rsidR="00F27B13" w:rsidRPr="00F27B13" w:rsidRDefault="00F27B13" w:rsidP="00A63209">
            <w:pPr>
              <w:rPr>
                <w:rFonts w:eastAsiaTheme="minorHAnsi"/>
                <w:lang w:eastAsia="ja-JP"/>
              </w:rPr>
            </w:pPr>
            <w:r w:rsidRPr="00F27B13">
              <w:rPr>
                <w:rFonts w:eastAsiaTheme="minorHAnsi"/>
                <w:lang w:eastAsia="ja-JP"/>
              </w:rPr>
              <w:t>09</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163740" w14:textId="77777777" w:rsidR="00F27B13" w:rsidRPr="00F27B13" w:rsidRDefault="00F27B13" w:rsidP="00A63209">
            <w:pPr>
              <w:rPr>
                <w:rFonts w:eastAsiaTheme="minorHAnsi"/>
                <w:lang w:eastAsia="ja-JP"/>
              </w:rPr>
            </w:pPr>
            <w:r w:rsidRPr="00F27B13">
              <w:rPr>
                <w:rFonts w:eastAsiaTheme="minorHAnsi"/>
                <w:lang w:eastAsia="ja-JP"/>
              </w:rPr>
              <w:t>MULMOD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526D40" w14:textId="77777777" w:rsidR="00F27B13" w:rsidRPr="00F27B13" w:rsidRDefault="00F27B13" w:rsidP="00A63209">
            <w:pPr>
              <w:rPr>
                <w:rFonts w:eastAsiaTheme="minorHAnsi"/>
                <w:lang w:eastAsia="ja-JP"/>
              </w:rPr>
            </w:pPr>
            <w:r w:rsidRPr="00F27B13">
              <w:rPr>
                <w:rFonts w:eastAsiaTheme="minorHAnsi"/>
                <w:lang w:eastAsia="ja-JP"/>
              </w:rPr>
              <w:t>09</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360E06" w14:textId="77777777" w:rsidR="00F27B13" w:rsidRPr="00F27B13" w:rsidRDefault="00F27B13" w:rsidP="00A63209">
            <w:pPr>
              <w:rPr>
                <w:rFonts w:eastAsiaTheme="minorHAnsi"/>
                <w:lang w:eastAsia="ja-JP"/>
              </w:rPr>
            </w:pPr>
            <w:r w:rsidRPr="00F27B13">
              <w:rPr>
                <w:rFonts w:eastAsiaTheme="minorHAnsi"/>
                <w:lang w:eastAsia="ja-JP"/>
              </w:rPr>
              <w:t>09 MULMOD</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C4CF33" w14:textId="0311D6F7" w:rsidR="00F27B13" w:rsidRPr="00F27B13" w:rsidRDefault="002B4581" w:rsidP="00A63209">
            <w:pPr>
              <w:rPr>
                <w:rFonts w:eastAsiaTheme="minorHAnsi"/>
                <w:lang w:eastAsia="ja-JP"/>
              </w:rPr>
            </w:pPr>
            <w:r>
              <w:rPr>
                <w:rFonts w:eastAsiaTheme="minorHAnsi"/>
                <w:noProof/>
                <w:lang w:eastAsia="ja-JP"/>
              </w:rPr>
              <w:drawing>
                <wp:inline distT="0" distB="0" distL="0" distR="0" wp14:anchorId="5E7078BA" wp14:editId="3D213C5A">
                  <wp:extent cx="1028700" cy="20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0"/>
                          <a:stretch>
                            <a:fillRect/>
                          </a:stretch>
                        </pic:blipFill>
                        <pic:spPr>
                          <a:xfrm>
                            <a:off x="0" y="0"/>
                            <a:ext cx="10287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4DBB42"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4A231DDB"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37CF3F" w14:textId="77777777" w:rsidR="00F27B13" w:rsidRPr="00F27B13" w:rsidRDefault="00F27B13" w:rsidP="00A63209">
            <w:pPr>
              <w:rPr>
                <w:rFonts w:eastAsiaTheme="minorHAnsi"/>
                <w:lang w:eastAsia="ja-JP"/>
              </w:rPr>
            </w:pPr>
            <w:r w:rsidRPr="00F27B13">
              <w:rPr>
                <w:rFonts w:eastAsiaTheme="minorHAnsi"/>
                <w:lang w:eastAsia="ja-JP"/>
              </w:rPr>
              <w:t>0A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167D34" w14:textId="77777777" w:rsidR="00F27B13" w:rsidRPr="00F27B13" w:rsidRDefault="00F27B13" w:rsidP="00A63209">
            <w:pPr>
              <w:rPr>
                <w:rFonts w:eastAsiaTheme="minorHAnsi"/>
                <w:lang w:eastAsia="ja-JP"/>
              </w:rPr>
            </w:pPr>
            <w:r w:rsidRPr="00F27B13">
              <w:rPr>
                <w:rFonts w:eastAsiaTheme="minorHAnsi"/>
                <w:lang w:eastAsia="ja-JP"/>
              </w:rPr>
              <w:t>EXP</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CDFB26" w14:textId="77777777" w:rsidR="00F27B13" w:rsidRPr="00F27B13" w:rsidRDefault="00F27B13" w:rsidP="00A63209">
            <w:pPr>
              <w:rPr>
                <w:rFonts w:eastAsiaTheme="minorHAnsi"/>
                <w:lang w:eastAsia="ja-JP"/>
              </w:rPr>
            </w:pPr>
            <w:r w:rsidRPr="00F27B13">
              <w:rPr>
                <w:rFonts w:eastAsiaTheme="minorHAnsi"/>
                <w:lang w:eastAsia="ja-JP"/>
              </w:rPr>
              <w:t>0A</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28B0AE" w14:textId="77777777" w:rsidR="00F27B13" w:rsidRPr="00F27B13" w:rsidRDefault="00F27B13" w:rsidP="00A63209">
            <w:pPr>
              <w:rPr>
                <w:rFonts w:eastAsiaTheme="minorHAnsi"/>
                <w:lang w:eastAsia="ja-JP"/>
              </w:rPr>
            </w:pPr>
            <w:r w:rsidRPr="00F27B13">
              <w:rPr>
                <w:rFonts w:eastAsiaTheme="minorHAnsi"/>
                <w:lang w:eastAsia="ja-JP"/>
              </w:rPr>
              <w:t>0A EXP</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0ECED0" w14:textId="704417F6" w:rsidR="00F27B13" w:rsidRPr="00F27B13" w:rsidRDefault="002B4581" w:rsidP="00A63209">
            <w:pPr>
              <w:rPr>
                <w:rFonts w:eastAsiaTheme="minorHAnsi"/>
                <w:lang w:eastAsia="ja-JP"/>
              </w:rPr>
            </w:pPr>
            <w:r>
              <w:rPr>
                <w:rFonts w:eastAsiaTheme="minorHAnsi"/>
                <w:noProof/>
                <w:lang w:eastAsia="ja-JP"/>
              </w:rPr>
              <w:drawing>
                <wp:inline distT="0" distB="0" distL="0" distR="0" wp14:anchorId="7F58216A" wp14:editId="67D2B11B">
                  <wp:extent cx="774700" cy="20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1"/>
                          <a:stretch>
                            <a:fillRect/>
                          </a:stretch>
                        </pic:blipFill>
                        <pic:spPr>
                          <a:xfrm>
                            <a:off x="0" y="0"/>
                            <a:ext cx="7747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20E5F8"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3BCD39B2"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3D2E54" w14:textId="77777777" w:rsidR="00F27B13" w:rsidRPr="00F27B13" w:rsidRDefault="00F27B13" w:rsidP="00A63209">
            <w:pPr>
              <w:rPr>
                <w:rFonts w:eastAsiaTheme="minorHAnsi"/>
                <w:lang w:eastAsia="ja-JP"/>
              </w:rPr>
            </w:pPr>
            <w:r w:rsidRPr="00F27B13">
              <w:rPr>
                <w:rFonts w:eastAsiaTheme="minorHAnsi"/>
                <w:lang w:eastAsia="ja-JP"/>
              </w:rPr>
              <w:t>0B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272935" w14:textId="77777777" w:rsidR="00F27B13" w:rsidRPr="00F27B13" w:rsidRDefault="00F27B13" w:rsidP="00A63209">
            <w:pPr>
              <w:rPr>
                <w:rFonts w:eastAsiaTheme="minorHAnsi"/>
                <w:lang w:eastAsia="ja-JP"/>
              </w:rPr>
            </w:pPr>
            <w:r w:rsidRPr="00F27B13">
              <w:rPr>
                <w:rFonts w:eastAsiaTheme="minorHAnsi"/>
                <w:lang w:eastAsia="ja-JP"/>
              </w:rPr>
              <w:t>SIGNEXTEND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647DD1" w14:textId="77777777" w:rsidR="00F27B13" w:rsidRPr="00F27B13" w:rsidRDefault="00F27B13" w:rsidP="00A63209">
            <w:pPr>
              <w:rPr>
                <w:rFonts w:eastAsiaTheme="minorHAnsi"/>
                <w:lang w:eastAsia="ja-JP"/>
              </w:rPr>
            </w:pPr>
            <w:r w:rsidRPr="00F27B13">
              <w:rPr>
                <w:rFonts w:eastAsiaTheme="minorHAnsi"/>
                <w:lang w:eastAsia="ja-JP"/>
              </w:rPr>
              <w:t>0B</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3B912B" w14:textId="77777777" w:rsidR="00F27B13" w:rsidRPr="00F27B13" w:rsidRDefault="00F27B13" w:rsidP="00A63209">
            <w:pPr>
              <w:rPr>
                <w:rFonts w:eastAsiaTheme="minorHAnsi"/>
                <w:lang w:eastAsia="ja-JP"/>
              </w:rPr>
            </w:pPr>
            <w:r w:rsidRPr="00F27B13">
              <w:rPr>
                <w:rFonts w:eastAsiaTheme="minorHAnsi"/>
                <w:lang w:eastAsia="ja-JP"/>
              </w:rPr>
              <w:t>0B SIGNEXTEND</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3CFB15" w14:textId="0FEEEC2A" w:rsidR="00F27B13" w:rsidRPr="00F27B13" w:rsidRDefault="002B4581" w:rsidP="00A63209">
            <w:pPr>
              <w:rPr>
                <w:rFonts w:eastAsiaTheme="minorHAnsi"/>
                <w:lang w:eastAsia="ja-JP"/>
              </w:rPr>
            </w:pPr>
            <w:r>
              <w:rPr>
                <w:rFonts w:eastAsiaTheme="minorHAnsi"/>
                <w:noProof/>
                <w:lang w:eastAsia="ja-JP"/>
              </w:rPr>
              <w:drawing>
                <wp:inline distT="0" distB="0" distL="0" distR="0" wp14:anchorId="5BE6C0BA" wp14:editId="4A1F0DBC">
                  <wp:extent cx="1435100" cy="228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2"/>
                          <a:stretch>
                            <a:fillRect/>
                          </a:stretch>
                        </pic:blipFill>
                        <pic:spPr>
                          <a:xfrm>
                            <a:off x="0" y="0"/>
                            <a:ext cx="1435100" cy="2286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793403"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770B8ACD"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2B3D00" w14:textId="77777777" w:rsidR="00F27B13" w:rsidRPr="00F27B13" w:rsidRDefault="00F27B13" w:rsidP="00A63209">
            <w:pPr>
              <w:rPr>
                <w:rFonts w:eastAsiaTheme="minorHAnsi"/>
                <w:lang w:eastAsia="ja-JP"/>
              </w:rPr>
            </w:pPr>
            <w:r w:rsidRPr="00F27B13">
              <w:rPr>
                <w:rFonts w:eastAsiaTheme="minorHAnsi"/>
                <w:lang w:eastAsia="ja-JP"/>
              </w:rPr>
              <w:t>0C-0F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D012F3" w14:textId="77777777" w:rsidR="00F27B13" w:rsidRPr="00F27B13" w:rsidRDefault="00F27B13" w:rsidP="00A63209">
            <w:pPr>
              <w:rPr>
                <w:rFonts w:eastAsiaTheme="minorHAnsi"/>
                <w:lang w:eastAsia="ja-JP"/>
              </w:rPr>
            </w:pPr>
            <w:r w:rsidRPr="00F27B13">
              <w:rPr>
                <w:rFonts w:eastAsiaTheme="minorHAnsi"/>
                <w:i/>
                <w:iCs/>
                <w:lang w:eastAsia="ja-JP"/>
              </w:rPr>
              <w:t>invalid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73C7F9" w14:textId="77777777" w:rsidR="00F27B13" w:rsidRPr="00F27B13" w:rsidRDefault="00F27B13" w:rsidP="00A63209">
            <w:pPr>
              <w:rPr>
                <w:rFonts w:eastAsiaTheme="minorHAnsi"/>
                <w:lang w:eastAsia="ja-JP"/>
              </w:rPr>
            </w:pPr>
            <w:r w:rsidRPr="00F27B13">
              <w:rPr>
                <w:rFonts w:eastAsiaTheme="minorHAnsi"/>
                <w:lang w:eastAsia="ja-JP"/>
              </w:rPr>
              <w:t>0C0D0E0F</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CB712C" w14:textId="77777777" w:rsidR="00F27B13" w:rsidRPr="00F27B13" w:rsidRDefault="00F27B13" w:rsidP="00A63209">
            <w:pPr>
              <w:rPr>
                <w:rFonts w:eastAsiaTheme="minorHAnsi"/>
                <w:lang w:eastAsia="ja-JP"/>
              </w:rPr>
            </w:pPr>
            <w:r w:rsidRPr="00F27B13">
              <w:rPr>
                <w:rFonts w:eastAsiaTheme="minorHAnsi"/>
                <w:i/>
                <w:iCs/>
                <w:lang w:eastAsia="ja-JP"/>
              </w:rPr>
              <w:t xml:space="preserve">invalid </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C19D65" w14:textId="55CD5CB4" w:rsidR="00F27B13" w:rsidRPr="00F27B13" w:rsidRDefault="00FE48B1" w:rsidP="00A63209">
            <w:pPr>
              <w:rPr>
                <w:rFonts w:eastAsiaTheme="minorHAnsi"/>
                <w:lang w:eastAsia="ja-JP"/>
              </w:rPr>
            </w:pPr>
            <w:r>
              <w:rPr>
                <w:rFonts w:eastAsiaTheme="minorHAnsi"/>
                <w:noProof/>
                <w:lang w:eastAsia="ja-JP"/>
              </w:rPr>
              <w:drawing>
                <wp:inline distT="0" distB="0" distL="0" distR="0" wp14:anchorId="426A54E2" wp14:editId="20F5CC82">
                  <wp:extent cx="1786255" cy="961390"/>
                  <wp:effectExtent l="0" t="0" r="4445" b="381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73"/>
                          <a:stretch>
                            <a:fillRect/>
                          </a:stretch>
                        </pic:blipFill>
                        <pic:spPr>
                          <a:xfrm>
                            <a:off x="0" y="0"/>
                            <a:ext cx="1786255" cy="96139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C001A3"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7348945F"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D8CA58" w14:textId="77777777" w:rsidR="00F27B13" w:rsidRPr="00F27B13" w:rsidRDefault="00F27B13" w:rsidP="00A63209">
            <w:pPr>
              <w:rPr>
                <w:rFonts w:eastAsiaTheme="minorHAnsi"/>
                <w:lang w:eastAsia="ja-JP"/>
              </w:rPr>
            </w:pPr>
            <w:r w:rsidRPr="00F27B13">
              <w:rPr>
                <w:rFonts w:eastAsiaTheme="minorHAnsi"/>
                <w:lang w:eastAsia="ja-JP"/>
              </w:rPr>
              <w:t>10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D74CC9" w14:textId="77777777" w:rsidR="00F27B13" w:rsidRPr="00F27B13" w:rsidRDefault="00F27B13" w:rsidP="00A63209">
            <w:pPr>
              <w:rPr>
                <w:rFonts w:eastAsiaTheme="minorHAnsi"/>
                <w:lang w:eastAsia="ja-JP"/>
              </w:rPr>
            </w:pPr>
            <w:r w:rsidRPr="00F27B13">
              <w:rPr>
                <w:rFonts w:eastAsiaTheme="minorHAnsi"/>
                <w:lang w:eastAsia="ja-JP"/>
              </w:rPr>
              <w:t>LT</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A9AB69" w14:textId="77777777" w:rsidR="00F27B13" w:rsidRPr="00F27B13" w:rsidRDefault="00F27B13" w:rsidP="00A63209">
            <w:pPr>
              <w:rPr>
                <w:rFonts w:eastAsiaTheme="minorHAnsi"/>
                <w:lang w:eastAsia="ja-JP"/>
              </w:rPr>
            </w:pPr>
            <w:r w:rsidRPr="00F27B13">
              <w:rPr>
                <w:rFonts w:eastAsiaTheme="minorHAnsi"/>
                <w:lang w:eastAsia="ja-JP"/>
              </w:rPr>
              <w:t>10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21C6AC" w14:textId="598FE9F1" w:rsidR="00F27B13" w:rsidRPr="00F27B13" w:rsidRDefault="00F27B13" w:rsidP="00A63209">
            <w:pPr>
              <w:rPr>
                <w:rFonts w:eastAsiaTheme="minorHAnsi"/>
                <w:lang w:eastAsia="ja-JP"/>
              </w:rPr>
            </w:pPr>
            <w:r w:rsidRPr="00F27B13">
              <w:rPr>
                <w:rFonts w:eastAsiaTheme="minorHAnsi"/>
                <w:lang w:eastAsia="ja-JP"/>
              </w:rPr>
              <w:t>10 LT</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CF5AB2" w14:textId="6C8E0611" w:rsidR="00F27B13" w:rsidRPr="00F27B13" w:rsidRDefault="004F78DF" w:rsidP="00A63209">
            <w:pPr>
              <w:rPr>
                <w:rFonts w:eastAsiaTheme="minorHAnsi"/>
                <w:lang w:eastAsia="ja-JP"/>
              </w:rPr>
            </w:pPr>
            <w:r>
              <w:rPr>
                <w:rFonts w:eastAsiaTheme="minorHAnsi"/>
                <w:noProof/>
                <w:lang w:eastAsia="ja-JP"/>
              </w:rPr>
              <w:drawing>
                <wp:inline distT="0" distB="0" distL="0" distR="0" wp14:anchorId="1F8BA95F" wp14:editId="332C128C">
                  <wp:extent cx="938292" cy="184603"/>
                  <wp:effectExtent l="0" t="0" r="1905" b="6350"/>
                  <wp:docPr id="29" name="Picture 2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low confidence"/>
                          <pic:cNvPicPr/>
                        </pic:nvPicPr>
                        <pic:blipFill rotWithShape="1">
                          <a:blip r:embed="rId74"/>
                          <a:srcRect t="28617" b="17460"/>
                          <a:stretch/>
                        </pic:blipFill>
                        <pic:spPr bwMode="auto">
                          <a:xfrm>
                            <a:off x="0" y="0"/>
                            <a:ext cx="939800" cy="18490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D750EF"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439E0A8D"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70FF84" w14:textId="77777777" w:rsidR="00F27B13" w:rsidRPr="00F27B13" w:rsidRDefault="00F27B13" w:rsidP="00A63209">
            <w:pPr>
              <w:rPr>
                <w:rFonts w:eastAsiaTheme="minorHAnsi"/>
                <w:lang w:eastAsia="ja-JP"/>
              </w:rPr>
            </w:pPr>
            <w:r w:rsidRPr="00F27B13">
              <w:rPr>
                <w:rFonts w:eastAsiaTheme="minorHAnsi"/>
                <w:lang w:eastAsia="ja-JP"/>
              </w:rPr>
              <w:t>11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07404D" w14:textId="77777777" w:rsidR="00F27B13" w:rsidRPr="00F27B13" w:rsidRDefault="00F27B13" w:rsidP="00A63209">
            <w:pPr>
              <w:rPr>
                <w:rFonts w:eastAsiaTheme="minorHAnsi"/>
                <w:lang w:eastAsia="ja-JP"/>
              </w:rPr>
            </w:pPr>
            <w:r w:rsidRPr="00F27B13">
              <w:rPr>
                <w:rFonts w:eastAsiaTheme="minorHAnsi"/>
                <w:lang w:eastAsia="ja-JP"/>
              </w:rPr>
              <w:t>GT</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3A792E" w14:textId="77777777" w:rsidR="00F27B13" w:rsidRPr="00F27B13" w:rsidRDefault="00F27B13" w:rsidP="00A63209">
            <w:pPr>
              <w:rPr>
                <w:rFonts w:eastAsiaTheme="minorHAnsi"/>
                <w:lang w:eastAsia="ja-JP"/>
              </w:rPr>
            </w:pPr>
            <w:r w:rsidRPr="00F27B13">
              <w:rPr>
                <w:rFonts w:eastAsiaTheme="minorHAnsi"/>
                <w:lang w:eastAsia="ja-JP"/>
              </w:rPr>
              <w:t>11</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479DD2" w14:textId="77777777" w:rsidR="00F27B13" w:rsidRPr="00F27B13" w:rsidRDefault="00F27B13" w:rsidP="00A63209">
            <w:pPr>
              <w:rPr>
                <w:rFonts w:eastAsiaTheme="minorHAnsi"/>
                <w:lang w:eastAsia="ja-JP"/>
              </w:rPr>
            </w:pPr>
            <w:r w:rsidRPr="00F27B13">
              <w:rPr>
                <w:rFonts w:eastAsiaTheme="minorHAnsi"/>
                <w:lang w:eastAsia="ja-JP"/>
              </w:rPr>
              <w:t>11 GT</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7E5F67" w14:textId="65E6BE95" w:rsidR="00F27B13" w:rsidRPr="00F27B13" w:rsidRDefault="00FE48B1" w:rsidP="00A63209">
            <w:pPr>
              <w:rPr>
                <w:rFonts w:eastAsiaTheme="minorHAnsi"/>
                <w:lang w:eastAsia="ja-JP"/>
              </w:rPr>
            </w:pPr>
            <w:r>
              <w:rPr>
                <w:rFonts w:eastAsiaTheme="minorHAnsi"/>
                <w:noProof/>
                <w:lang w:eastAsia="ja-JP"/>
              </w:rPr>
              <w:drawing>
                <wp:inline distT="0" distB="0" distL="0" distR="0" wp14:anchorId="602A48DF" wp14:editId="4C1ADA16">
                  <wp:extent cx="622300" cy="177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5"/>
                          <a:stretch>
                            <a:fillRect/>
                          </a:stretch>
                        </pic:blipFill>
                        <pic:spPr>
                          <a:xfrm>
                            <a:off x="0" y="0"/>
                            <a:ext cx="622300" cy="1778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1EAB4A"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6F07F2E3"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07A6CE" w14:textId="77777777" w:rsidR="00F27B13" w:rsidRPr="00F27B13" w:rsidRDefault="00F27B13" w:rsidP="00A63209">
            <w:pPr>
              <w:rPr>
                <w:rFonts w:eastAsiaTheme="minorHAnsi"/>
                <w:lang w:eastAsia="ja-JP"/>
              </w:rPr>
            </w:pPr>
            <w:r w:rsidRPr="00F27B13">
              <w:rPr>
                <w:rFonts w:eastAsiaTheme="minorHAnsi"/>
                <w:lang w:eastAsia="ja-JP"/>
              </w:rPr>
              <w:t>12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96EFAC" w14:textId="77777777" w:rsidR="00F27B13" w:rsidRPr="00F27B13" w:rsidRDefault="00F27B13" w:rsidP="00A63209">
            <w:pPr>
              <w:rPr>
                <w:rFonts w:eastAsiaTheme="minorHAnsi"/>
                <w:lang w:eastAsia="ja-JP"/>
              </w:rPr>
            </w:pPr>
            <w:r w:rsidRPr="00F27B13">
              <w:rPr>
                <w:rFonts w:eastAsiaTheme="minorHAnsi"/>
                <w:lang w:eastAsia="ja-JP"/>
              </w:rPr>
              <w:t>SLT</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757439" w14:textId="77777777" w:rsidR="00F27B13" w:rsidRPr="00F27B13" w:rsidRDefault="00F27B13" w:rsidP="00A63209">
            <w:pPr>
              <w:rPr>
                <w:rFonts w:eastAsiaTheme="minorHAnsi"/>
                <w:lang w:eastAsia="ja-JP"/>
              </w:rPr>
            </w:pPr>
            <w:r w:rsidRPr="00F27B13">
              <w:rPr>
                <w:rFonts w:eastAsiaTheme="minorHAnsi"/>
                <w:lang w:eastAsia="ja-JP"/>
              </w:rPr>
              <w:t>12</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F88746" w14:textId="77777777" w:rsidR="00F27B13" w:rsidRPr="00F27B13" w:rsidRDefault="00F27B13" w:rsidP="00A63209">
            <w:pPr>
              <w:rPr>
                <w:rFonts w:eastAsiaTheme="minorHAnsi"/>
                <w:lang w:eastAsia="ja-JP"/>
              </w:rPr>
            </w:pPr>
            <w:r w:rsidRPr="00F27B13">
              <w:rPr>
                <w:rFonts w:eastAsiaTheme="minorHAnsi"/>
                <w:lang w:eastAsia="ja-JP"/>
              </w:rPr>
              <w:t>12 SLT</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6A56BB" w14:textId="1DA1068F" w:rsidR="00F27B13" w:rsidRPr="00F27B13" w:rsidRDefault="00FE48B1" w:rsidP="00A63209">
            <w:pPr>
              <w:rPr>
                <w:rFonts w:eastAsiaTheme="minorHAnsi"/>
                <w:lang w:eastAsia="ja-JP"/>
              </w:rPr>
            </w:pPr>
            <w:r>
              <w:rPr>
                <w:rFonts w:eastAsiaTheme="minorHAnsi"/>
                <w:noProof/>
                <w:lang w:eastAsia="ja-JP"/>
              </w:rPr>
              <w:drawing>
                <wp:inline distT="0" distB="0" distL="0" distR="0" wp14:anchorId="45856E4C" wp14:editId="33C8CD69">
                  <wp:extent cx="762000" cy="203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6"/>
                          <a:stretch>
                            <a:fillRect/>
                          </a:stretch>
                        </pic:blipFill>
                        <pic:spPr>
                          <a:xfrm>
                            <a:off x="0" y="0"/>
                            <a:ext cx="7620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8E16A8"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47B3CCF7"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FDCFB9" w14:textId="77777777" w:rsidR="00F27B13" w:rsidRPr="00F27B13" w:rsidRDefault="00F27B13" w:rsidP="00A63209">
            <w:pPr>
              <w:rPr>
                <w:rFonts w:eastAsiaTheme="minorHAnsi"/>
                <w:lang w:eastAsia="ja-JP"/>
              </w:rPr>
            </w:pPr>
            <w:r w:rsidRPr="00F27B13">
              <w:rPr>
                <w:rFonts w:eastAsiaTheme="minorHAnsi"/>
                <w:lang w:eastAsia="ja-JP"/>
              </w:rPr>
              <w:t>13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16BD5C" w14:textId="77777777" w:rsidR="00F27B13" w:rsidRPr="00F27B13" w:rsidRDefault="00F27B13" w:rsidP="00A63209">
            <w:pPr>
              <w:rPr>
                <w:rFonts w:eastAsiaTheme="minorHAnsi"/>
                <w:lang w:eastAsia="ja-JP"/>
              </w:rPr>
            </w:pPr>
            <w:r w:rsidRPr="00F27B13">
              <w:rPr>
                <w:rFonts w:eastAsiaTheme="minorHAnsi"/>
                <w:lang w:eastAsia="ja-JP"/>
              </w:rPr>
              <w:t>SGT</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6B1B09" w14:textId="77777777" w:rsidR="00F27B13" w:rsidRPr="00F27B13" w:rsidRDefault="00F27B13" w:rsidP="00A63209">
            <w:pPr>
              <w:rPr>
                <w:rFonts w:eastAsiaTheme="minorHAnsi"/>
                <w:lang w:eastAsia="ja-JP"/>
              </w:rPr>
            </w:pPr>
            <w:r w:rsidRPr="00F27B13">
              <w:rPr>
                <w:rFonts w:eastAsiaTheme="minorHAnsi"/>
                <w:lang w:eastAsia="ja-JP"/>
              </w:rPr>
              <w:t>13</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F8ECFB" w14:textId="77777777" w:rsidR="00F27B13" w:rsidRPr="00F27B13" w:rsidRDefault="00F27B13" w:rsidP="00A63209">
            <w:pPr>
              <w:rPr>
                <w:rFonts w:eastAsiaTheme="minorHAnsi"/>
                <w:lang w:eastAsia="ja-JP"/>
              </w:rPr>
            </w:pPr>
            <w:r w:rsidRPr="00F27B13">
              <w:rPr>
                <w:rFonts w:eastAsiaTheme="minorHAnsi"/>
                <w:lang w:eastAsia="ja-JP"/>
              </w:rPr>
              <w:t>13 SGT</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A82251" w14:textId="7B669986" w:rsidR="00F27B13" w:rsidRPr="00F27B13" w:rsidRDefault="00FE48B1" w:rsidP="00A63209">
            <w:pPr>
              <w:rPr>
                <w:rFonts w:eastAsiaTheme="minorHAnsi"/>
                <w:lang w:eastAsia="ja-JP"/>
              </w:rPr>
            </w:pPr>
            <w:r>
              <w:rPr>
                <w:rFonts w:eastAsiaTheme="minorHAnsi"/>
                <w:noProof/>
                <w:lang w:eastAsia="ja-JP"/>
              </w:rPr>
              <w:drawing>
                <wp:inline distT="0" distB="0" distL="0" distR="0" wp14:anchorId="2A1CA0AB" wp14:editId="3D8AE8C5">
                  <wp:extent cx="825500" cy="215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7"/>
                          <a:stretch>
                            <a:fillRect/>
                          </a:stretch>
                        </pic:blipFill>
                        <pic:spPr>
                          <a:xfrm>
                            <a:off x="0" y="0"/>
                            <a:ext cx="825500" cy="2159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393BB0"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03FF30E7"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CB0DA6" w14:textId="77777777" w:rsidR="00F27B13" w:rsidRPr="00F27B13" w:rsidRDefault="00F27B13" w:rsidP="00A63209">
            <w:pPr>
              <w:rPr>
                <w:rFonts w:eastAsiaTheme="minorHAnsi"/>
                <w:lang w:eastAsia="ja-JP"/>
              </w:rPr>
            </w:pPr>
            <w:r w:rsidRPr="00F27B13">
              <w:rPr>
                <w:rFonts w:eastAsiaTheme="minorHAnsi"/>
                <w:lang w:eastAsia="ja-JP"/>
              </w:rPr>
              <w:t>14</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D7850E" w14:textId="77777777" w:rsidR="00F27B13" w:rsidRPr="00F27B13" w:rsidRDefault="00F27B13" w:rsidP="00A63209">
            <w:pPr>
              <w:rPr>
                <w:rFonts w:eastAsiaTheme="minorHAnsi"/>
                <w:lang w:eastAsia="ja-JP"/>
              </w:rPr>
            </w:pPr>
            <w:r w:rsidRPr="00F27B13">
              <w:rPr>
                <w:rFonts w:eastAsiaTheme="minorHAnsi"/>
                <w:lang w:eastAsia="ja-JP"/>
              </w:rPr>
              <w:t>EQ</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182535" w14:textId="77777777" w:rsidR="00F27B13" w:rsidRPr="00F27B13" w:rsidRDefault="00F27B13" w:rsidP="00A63209">
            <w:pPr>
              <w:rPr>
                <w:rFonts w:eastAsiaTheme="minorHAnsi"/>
                <w:lang w:eastAsia="ja-JP"/>
              </w:rPr>
            </w:pPr>
            <w:r w:rsidRPr="00F27B13">
              <w:rPr>
                <w:rFonts w:eastAsiaTheme="minorHAnsi"/>
                <w:lang w:eastAsia="ja-JP"/>
              </w:rPr>
              <w:t>14</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5821CC" w14:textId="77777777" w:rsidR="00F27B13" w:rsidRPr="00F27B13" w:rsidRDefault="00F27B13" w:rsidP="00A63209">
            <w:pPr>
              <w:rPr>
                <w:rFonts w:eastAsiaTheme="minorHAnsi"/>
                <w:lang w:eastAsia="ja-JP"/>
              </w:rPr>
            </w:pPr>
            <w:r w:rsidRPr="00F27B13">
              <w:rPr>
                <w:rFonts w:eastAsiaTheme="minorHAnsi"/>
                <w:lang w:eastAsia="ja-JP"/>
              </w:rPr>
              <w:t>14 EQ</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1543C9" w14:textId="4A18EC51" w:rsidR="00F27B13" w:rsidRPr="00F27B13" w:rsidRDefault="00FE48B1" w:rsidP="00A63209">
            <w:pPr>
              <w:rPr>
                <w:rFonts w:eastAsiaTheme="minorHAnsi"/>
                <w:lang w:eastAsia="ja-JP"/>
              </w:rPr>
            </w:pPr>
            <w:r>
              <w:rPr>
                <w:rFonts w:eastAsiaTheme="minorHAnsi"/>
                <w:noProof/>
                <w:lang w:eastAsia="ja-JP"/>
              </w:rPr>
              <w:drawing>
                <wp:inline distT="0" distB="0" distL="0" distR="0" wp14:anchorId="392EC58E" wp14:editId="6D230D55">
                  <wp:extent cx="800100" cy="19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8"/>
                          <a:stretch>
                            <a:fillRect/>
                          </a:stretch>
                        </pic:blipFill>
                        <pic:spPr>
                          <a:xfrm>
                            <a:off x="0" y="0"/>
                            <a:ext cx="8001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D64419"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19CAFF31"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03BBC5" w14:textId="77777777" w:rsidR="00F27B13" w:rsidRPr="00F27B13" w:rsidRDefault="00F27B13" w:rsidP="00A63209">
            <w:pPr>
              <w:rPr>
                <w:rFonts w:eastAsiaTheme="minorHAnsi"/>
                <w:lang w:eastAsia="ja-JP"/>
              </w:rPr>
            </w:pPr>
            <w:r w:rsidRPr="00F27B13">
              <w:rPr>
                <w:rFonts w:eastAsiaTheme="minorHAnsi"/>
                <w:lang w:eastAsia="ja-JP"/>
              </w:rPr>
              <w:t>15</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477B10" w14:textId="77777777" w:rsidR="00F27B13" w:rsidRPr="00F27B13" w:rsidRDefault="00F27B13" w:rsidP="00A63209">
            <w:pPr>
              <w:rPr>
                <w:rFonts w:eastAsiaTheme="minorHAnsi"/>
                <w:lang w:eastAsia="ja-JP"/>
              </w:rPr>
            </w:pPr>
            <w:r w:rsidRPr="00F27B13">
              <w:rPr>
                <w:rFonts w:eastAsiaTheme="minorHAnsi"/>
                <w:lang w:eastAsia="ja-JP"/>
              </w:rPr>
              <w:t>ISZERO</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48F074" w14:textId="77777777" w:rsidR="00F27B13" w:rsidRPr="00F27B13" w:rsidRDefault="00F27B13" w:rsidP="00A63209">
            <w:pPr>
              <w:rPr>
                <w:rFonts w:eastAsiaTheme="minorHAnsi"/>
                <w:lang w:eastAsia="ja-JP"/>
              </w:rPr>
            </w:pPr>
            <w:r w:rsidRPr="00F27B13">
              <w:rPr>
                <w:rFonts w:eastAsiaTheme="minorHAnsi"/>
                <w:lang w:eastAsia="ja-JP"/>
              </w:rPr>
              <w:t>15</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3D4B3D" w14:textId="77777777" w:rsidR="00F27B13" w:rsidRPr="00F27B13" w:rsidRDefault="00F27B13" w:rsidP="00A63209">
            <w:pPr>
              <w:rPr>
                <w:rFonts w:eastAsiaTheme="minorHAnsi"/>
                <w:lang w:eastAsia="ja-JP"/>
              </w:rPr>
            </w:pPr>
            <w:r w:rsidRPr="00F27B13">
              <w:rPr>
                <w:rFonts w:eastAsiaTheme="minorHAnsi"/>
                <w:lang w:eastAsia="ja-JP"/>
              </w:rPr>
              <w:t>15 ISZERO</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7C265F" w14:textId="018C5918" w:rsidR="00F27B13" w:rsidRPr="00F27B13" w:rsidRDefault="00FE48B1" w:rsidP="00A63209">
            <w:pPr>
              <w:rPr>
                <w:rFonts w:eastAsiaTheme="minorHAnsi"/>
                <w:lang w:eastAsia="ja-JP"/>
              </w:rPr>
            </w:pPr>
            <w:r>
              <w:rPr>
                <w:rFonts w:eastAsiaTheme="minorHAnsi"/>
                <w:noProof/>
                <w:lang w:eastAsia="ja-JP"/>
              </w:rPr>
              <w:drawing>
                <wp:inline distT="0" distB="0" distL="0" distR="0" wp14:anchorId="00428D45" wp14:editId="644B0BB6">
                  <wp:extent cx="1066800" cy="19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9"/>
                          <a:stretch>
                            <a:fillRect/>
                          </a:stretch>
                        </pic:blipFill>
                        <pic:spPr>
                          <a:xfrm>
                            <a:off x="0" y="0"/>
                            <a:ext cx="10668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D8F8BB"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3A1C7A09"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ACCBCD" w14:textId="77777777" w:rsidR="00F27B13" w:rsidRPr="00F27B13" w:rsidRDefault="00F27B13" w:rsidP="00A63209">
            <w:pPr>
              <w:rPr>
                <w:rFonts w:eastAsiaTheme="minorHAnsi"/>
                <w:lang w:eastAsia="ja-JP"/>
              </w:rPr>
            </w:pPr>
            <w:r w:rsidRPr="00F27B13">
              <w:rPr>
                <w:rFonts w:eastAsiaTheme="minorHAnsi"/>
                <w:lang w:eastAsia="ja-JP"/>
              </w:rPr>
              <w:t>16</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133883" w14:textId="77777777" w:rsidR="00F27B13" w:rsidRPr="00F27B13" w:rsidRDefault="00F27B13" w:rsidP="00A63209">
            <w:pPr>
              <w:rPr>
                <w:rFonts w:eastAsiaTheme="minorHAnsi"/>
                <w:lang w:eastAsia="ja-JP"/>
              </w:rPr>
            </w:pPr>
            <w:r w:rsidRPr="00F27B13">
              <w:rPr>
                <w:rFonts w:eastAsiaTheme="minorHAnsi"/>
                <w:lang w:eastAsia="ja-JP"/>
              </w:rPr>
              <w:t>AND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6BC68B" w14:textId="77777777" w:rsidR="00F27B13" w:rsidRPr="00F27B13" w:rsidRDefault="00F27B13" w:rsidP="00A63209">
            <w:pPr>
              <w:rPr>
                <w:rFonts w:eastAsiaTheme="minorHAnsi"/>
                <w:lang w:eastAsia="ja-JP"/>
              </w:rPr>
            </w:pPr>
            <w:r w:rsidRPr="00F27B13">
              <w:rPr>
                <w:rFonts w:eastAsiaTheme="minorHAnsi"/>
                <w:lang w:eastAsia="ja-JP"/>
              </w:rPr>
              <w:t>16</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AC8AE0" w14:textId="77777777" w:rsidR="00F27B13" w:rsidRPr="00F27B13" w:rsidRDefault="00F27B13" w:rsidP="00A63209">
            <w:pPr>
              <w:rPr>
                <w:rFonts w:eastAsiaTheme="minorHAnsi"/>
                <w:lang w:eastAsia="ja-JP"/>
              </w:rPr>
            </w:pPr>
            <w:r w:rsidRPr="00F27B13">
              <w:rPr>
                <w:rFonts w:eastAsiaTheme="minorHAnsi"/>
                <w:lang w:eastAsia="ja-JP"/>
              </w:rPr>
              <w:t>16 AND</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589F0B" w14:textId="4C9EC1BE" w:rsidR="00F27B13" w:rsidRPr="00F27B13" w:rsidRDefault="00FE48B1" w:rsidP="00A63209">
            <w:pPr>
              <w:rPr>
                <w:rFonts w:eastAsiaTheme="minorHAnsi"/>
                <w:lang w:eastAsia="ja-JP"/>
              </w:rPr>
            </w:pPr>
            <w:r>
              <w:rPr>
                <w:rFonts w:eastAsiaTheme="minorHAnsi"/>
                <w:noProof/>
                <w:lang w:eastAsia="ja-JP"/>
              </w:rPr>
              <w:drawing>
                <wp:inline distT="0" distB="0" distL="0" distR="0" wp14:anchorId="017B6288" wp14:editId="3B42E9DB">
                  <wp:extent cx="965200" cy="190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0"/>
                          <a:stretch>
                            <a:fillRect/>
                          </a:stretch>
                        </pic:blipFill>
                        <pic:spPr>
                          <a:xfrm>
                            <a:off x="0" y="0"/>
                            <a:ext cx="9652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DA69E0"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15C9E10D"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8285EE" w14:textId="77777777" w:rsidR="00F27B13" w:rsidRPr="00F27B13" w:rsidRDefault="00F27B13" w:rsidP="00A63209">
            <w:pPr>
              <w:rPr>
                <w:rFonts w:eastAsiaTheme="minorHAnsi"/>
                <w:lang w:eastAsia="ja-JP"/>
              </w:rPr>
            </w:pPr>
            <w:r w:rsidRPr="00F27B13">
              <w:rPr>
                <w:rFonts w:eastAsiaTheme="minorHAnsi"/>
                <w:lang w:eastAsia="ja-JP"/>
              </w:rPr>
              <w:t>17</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58F36C" w14:textId="77777777" w:rsidR="00F27B13" w:rsidRPr="00F27B13" w:rsidRDefault="00F27B13" w:rsidP="00A63209">
            <w:pPr>
              <w:rPr>
                <w:rFonts w:eastAsiaTheme="minorHAnsi"/>
                <w:lang w:eastAsia="ja-JP"/>
              </w:rPr>
            </w:pPr>
            <w:r w:rsidRPr="00F27B13">
              <w:rPr>
                <w:rFonts w:eastAsiaTheme="minorHAnsi"/>
                <w:lang w:eastAsia="ja-JP"/>
              </w:rPr>
              <w:t>OR</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7F48BA" w14:textId="77777777" w:rsidR="00F27B13" w:rsidRPr="00F27B13" w:rsidRDefault="00F27B13" w:rsidP="00A63209">
            <w:pPr>
              <w:rPr>
                <w:rFonts w:eastAsiaTheme="minorHAnsi"/>
                <w:lang w:eastAsia="ja-JP"/>
              </w:rPr>
            </w:pPr>
            <w:r w:rsidRPr="00F27B13">
              <w:rPr>
                <w:rFonts w:eastAsiaTheme="minorHAnsi"/>
                <w:lang w:eastAsia="ja-JP"/>
              </w:rPr>
              <w:t>17</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160740" w14:textId="77777777" w:rsidR="00F27B13" w:rsidRPr="00F27B13" w:rsidRDefault="00F27B13" w:rsidP="00A63209">
            <w:pPr>
              <w:rPr>
                <w:rFonts w:eastAsiaTheme="minorHAnsi"/>
                <w:lang w:eastAsia="ja-JP"/>
              </w:rPr>
            </w:pPr>
            <w:r w:rsidRPr="00F27B13">
              <w:rPr>
                <w:rFonts w:eastAsiaTheme="minorHAnsi"/>
                <w:lang w:eastAsia="ja-JP"/>
              </w:rPr>
              <w:t>17 OR</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20E981" w14:textId="405C78C3" w:rsidR="00F27B13" w:rsidRPr="00F27B13" w:rsidRDefault="00FE48B1" w:rsidP="00A63209">
            <w:pPr>
              <w:rPr>
                <w:rFonts w:eastAsiaTheme="minorHAnsi"/>
                <w:lang w:eastAsia="ja-JP"/>
              </w:rPr>
            </w:pPr>
            <w:r>
              <w:rPr>
                <w:rFonts w:eastAsiaTheme="minorHAnsi"/>
                <w:noProof/>
                <w:lang w:eastAsia="ja-JP"/>
              </w:rPr>
              <w:drawing>
                <wp:inline distT="0" distB="0" distL="0" distR="0" wp14:anchorId="3691B791" wp14:editId="0E572AB0">
                  <wp:extent cx="736600" cy="190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stretch>
                            <a:fillRect/>
                          </a:stretch>
                        </pic:blipFill>
                        <pic:spPr>
                          <a:xfrm>
                            <a:off x="0" y="0"/>
                            <a:ext cx="7366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AAF01B"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7419E904"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CB6DC3" w14:textId="77777777" w:rsidR="00F27B13" w:rsidRPr="00F27B13" w:rsidRDefault="00F27B13" w:rsidP="00A63209">
            <w:pPr>
              <w:rPr>
                <w:rFonts w:eastAsiaTheme="minorHAnsi"/>
                <w:lang w:eastAsia="ja-JP"/>
              </w:rPr>
            </w:pPr>
            <w:r w:rsidRPr="00F27B13">
              <w:rPr>
                <w:rFonts w:eastAsiaTheme="minorHAnsi"/>
                <w:lang w:eastAsia="ja-JP"/>
              </w:rPr>
              <w:t>18</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3ED1F8" w14:textId="77777777" w:rsidR="00F27B13" w:rsidRPr="00F27B13" w:rsidRDefault="00F27B13" w:rsidP="00A63209">
            <w:pPr>
              <w:rPr>
                <w:rFonts w:eastAsiaTheme="minorHAnsi"/>
                <w:lang w:eastAsia="ja-JP"/>
              </w:rPr>
            </w:pPr>
            <w:r w:rsidRPr="00F27B13">
              <w:rPr>
                <w:rFonts w:eastAsiaTheme="minorHAnsi"/>
                <w:lang w:eastAsia="ja-JP"/>
              </w:rPr>
              <w:t>XOR</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09E1F3" w14:textId="77777777" w:rsidR="00F27B13" w:rsidRPr="00F27B13" w:rsidRDefault="00F27B13" w:rsidP="00A63209">
            <w:pPr>
              <w:rPr>
                <w:rFonts w:eastAsiaTheme="minorHAnsi"/>
                <w:lang w:eastAsia="ja-JP"/>
              </w:rPr>
            </w:pPr>
            <w:r w:rsidRPr="00F27B13">
              <w:rPr>
                <w:rFonts w:eastAsiaTheme="minorHAnsi"/>
                <w:lang w:eastAsia="ja-JP"/>
              </w:rPr>
              <w:t>18</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2DEC5C" w14:textId="77777777" w:rsidR="00F27B13" w:rsidRPr="00F27B13" w:rsidRDefault="00F27B13" w:rsidP="00A63209">
            <w:pPr>
              <w:rPr>
                <w:rFonts w:eastAsiaTheme="minorHAnsi"/>
                <w:lang w:eastAsia="ja-JP"/>
              </w:rPr>
            </w:pPr>
            <w:r w:rsidRPr="00F27B13">
              <w:rPr>
                <w:rFonts w:eastAsiaTheme="minorHAnsi"/>
                <w:lang w:eastAsia="ja-JP"/>
              </w:rPr>
              <w:t>18 XOR</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D17165" w14:textId="61112DCD" w:rsidR="00F27B13" w:rsidRPr="00F27B13" w:rsidRDefault="00FE48B1" w:rsidP="00A63209">
            <w:pPr>
              <w:rPr>
                <w:rFonts w:eastAsiaTheme="minorHAnsi"/>
                <w:lang w:eastAsia="ja-JP"/>
              </w:rPr>
            </w:pPr>
            <w:r>
              <w:rPr>
                <w:rFonts w:eastAsiaTheme="minorHAnsi"/>
                <w:noProof/>
                <w:lang w:eastAsia="ja-JP"/>
              </w:rPr>
              <w:drawing>
                <wp:inline distT="0" distB="0" distL="0" distR="0" wp14:anchorId="6B170E73" wp14:editId="7E3D5D7B">
                  <wp:extent cx="800100" cy="228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2"/>
                          <a:stretch>
                            <a:fillRect/>
                          </a:stretch>
                        </pic:blipFill>
                        <pic:spPr>
                          <a:xfrm>
                            <a:off x="0" y="0"/>
                            <a:ext cx="800100" cy="2286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F7FFB6"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414CEE80"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0D410E" w14:textId="77777777" w:rsidR="00F27B13" w:rsidRPr="00F27B13" w:rsidRDefault="00F27B13" w:rsidP="00A63209">
            <w:pPr>
              <w:rPr>
                <w:rFonts w:eastAsiaTheme="minorHAnsi"/>
                <w:lang w:eastAsia="ja-JP"/>
              </w:rPr>
            </w:pPr>
            <w:r w:rsidRPr="00F27B13">
              <w:rPr>
                <w:rFonts w:eastAsiaTheme="minorHAnsi"/>
                <w:lang w:eastAsia="ja-JP"/>
              </w:rPr>
              <w:t>19</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8580A4" w14:textId="77777777" w:rsidR="00F27B13" w:rsidRPr="00F27B13" w:rsidRDefault="00F27B13" w:rsidP="00A63209">
            <w:pPr>
              <w:rPr>
                <w:rFonts w:eastAsiaTheme="minorHAnsi"/>
                <w:lang w:eastAsia="ja-JP"/>
              </w:rPr>
            </w:pPr>
            <w:r w:rsidRPr="00F27B13">
              <w:rPr>
                <w:rFonts w:eastAsiaTheme="minorHAnsi"/>
                <w:lang w:eastAsia="ja-JP"/>
              </w:rPr>
              <w:t>NOT</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A4E326" w14:textId="77777777" w:rsidR="00F27B13" w:rsidRPr="00F27B13" w:rsidRDefault="00F27B13" w:rsidP="00A63209">
            <w:pPr>
              <w:rPr>
                <w:rFonts w:eastAsiaTheme="minorHAnsi"/>
                <w:lang w:eastAsia="ja-JP"/>
              </w:rPr>
            </w:pPr>
            <w:r w:rsidRPr="00F27B13">
              <w:rPr>
                <w:rFonts w:eastAsiaTheme="minorHAnsi"/>
                <w:lang w:eastAsia="ja-JP"/>
              </w:rPr>
              <w:t>19</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AB2543" w14:textId="77777777" w:rsidR="00F27B13" w:rsidRPr="00F27B13" w:rsidRDefault="00F27B13" w:rsidP="00A63209">
            <w:pPr>
              <w:rPr>
                <w:rFonts w:eastAsiaTheme="minorHAnsi"/>
                <w:lang w:eastAsia="ja-JP"/>
              </w:rPr>
            </w:pPr>
            <w:r w:rsidRPr="00F27B13">
              <w:rPr>
                <w:rFonts w:eastAsiaTheme="minorHAnsi"/>
                <w:lang w:eastAsia="ja-JP"/>
              </w:rPr>
              <w:t>19 NOT</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C149DE" w14:textId="36089D1D" w:rsidR="00F27B13" w:rsidRPr="00F27B13" w:rsidRDefault="00FE48B1" w:rsidP="00A63209">
            <w:pPr>
              <w:rPr>
                <w:rFonts w:eastAsiaTheme="minorHAnsi"/>
                <w:lang w:eastAsia="ja-JP"/>
              </w:rPr>
            </w:pPr>
            <w:r>
              <w:rPr>
                <w:rFonts w:eastAsiaTheme="minorHAnsi"/>
                <w:noProof/>
                <w:lang w:eastAsia="ja-JP"/>
              </w:rPr>
              <w:drawing>
                <wp:inline distT="0" distB="0" distL="0" distR="0" wp14:anchorId="03802221" wp14:editId="762CE4B8">
                  <wp:extent cx="800100" cy="2068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3"/>
                          <a:srcRect b="22449"/>
                          <a:stretch/>
                        </pic:blipFill>
                        <pic:spPr bwMode="auto">
                          <a:xfrm>
                            <a:off x="0" y="0"/>
                            <a:ext cx="800100" cy="206828"/>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3B8AEA"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3C8EDCA1"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6686E2" w14:textId="77777777" w:rsidR="00F27B13" w:rsidRPr="00F27B13" w:rsidRDefault="00F27B13" w:rsidP="00A63209">
            <w:pPr>
              <w:rPr>
                <w:rFonts w:eastAsiaTheme="minorHAnsi"/>
                <w:lang w:eastAsia="ja-JP"/>
              </w:rPr>
            </w:pPr>
            <w:r w:rsidRPr="00F27B13">
              <w:rPr>
                <w:rFonts w:eastAsiaTheme="minorHAnsi"/>
                <w:lang w:eastAsia="ja-JP"/>
              </w:rPr>
              <w:t>1A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516989" w14:textId="77777777" w:rsidR="00F27B13" w:rsidRPr="00F27B13" w:rsidRDefault="00F27B13" w:rsidP="00A63209">
            <w:pPr>
              <w:rPr>
                <w:rFonts w:eastAsiaTheme="minorHAnsi"/>
                <w:lang w:eastAsia="ja-JP"/>
              </w:rPr>
            </w:pPr>
            <w:r w:rsidRPr="00F27B13">
              <w:rPr>
                <w:rFonts w:eastAsiaTheme="minorHAnsi"/>
                <w:lang w:eastAsia="ja-JP"/>
              </w:rPr>
              <w:t>BYTE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4A9A03" w14:textId="77777777" w:rsidR="00F27B13" w:rsidRPr="00F27B13" w:rsidRDefault="00F27B13" w:rsidP="00A63209">
            <w:pPr>
              <w:rPr>
                <w:rFonts w:eastAsiaTheme="minorHAnsi"/>
                <w:lang w:eastAsia="ja-JP"/>
              </w:rPr>
            </w:pPr>
            <w:r w:rsidRPr="00F27B13">
              <w:rPr>
                <w:rFonts w:eastAsiaTheme="minorHAnsi"/>
                <w:lang w:eastAsia="ja-JP"/>
              </w:rPr>
              <w:t>1A</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035EDA" w14:textId="77777777" w:rsidR="00F27B13" w:rsidRPr="00F27B13" w:rsidRDefault="00F27B13" w:rsidP="00A63209">
            <w:pPr>
              <w:rPr>
                <w:rFonts w:eastAsiaTheme="minorHAnsi"/>
                <w:lang w:eastAsia="ja-JP"/>
              </w:rPr>
            </w:pPr>
            <w:r w:rsidRPr="00F27B13">
              <w:rPr>
                <w:rFonts w:eastAsiaTheme="minorHAnsi"/>
                <w:lang w:eastAsia="ja-JP"/>
              </w:rPr>
              <w:t>1A BYTE</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5A8B0B" w14:textId="742503D2" w:rsidR="00F27B13" w:rsidRPr="00F27B13" w:rsidRDefault="00FE48B1" w:rsidP="00A63209">
            <w:pPr>
              <w:rPr>
                <w:rFonts w:eastAsiaTheme="minorHAnsi"/>
                <w:lang w:eastAsia="ja-JP"/>
              </w:rPr>
            </w:pPr>
            <w:r>
              <w:rPr>
                <w:rFonts w:eastAsiaTheme="minorHAnsi"/>
                <w:noProof/>
                <w:lang w:eastAsia="ja-JP"/>
              </w:rPr>
              <w:drawing>
                <wp:inline distT="0" distB="0" distL="0" distR="0" wp14:anchorId="4B10769D" wp14:editId="0178C8FA">
                  <wp:extent cx="914400" cy="190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stretch>
                            <a:fillRect/>
                          </a:stretch>
                        </pic:blipFill>
                        <pic:spPr>
                          <a:xfrm>
                            <a:off x="0" y="0"/>
                            <a:ext cx="9144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94E129"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059FA162"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B2D458" w14:textId="77777777" w:rsidR="00F27B13" w:rsidRPr="00F27B13" w:rsidRDefault="00F27B13" w:rsidP="00A63209">
            <w:pPr>
              <w:rPr>
                <w:rFonts w:eastAsiaTheme="minorHAnsi"/>
                <w:lang w:eastAsia="ja-JP"/>
              </w:rPr>
            </w:pPr>
            <w:r w:rsidRPr="00F27B13">
              <w:rPr>
                <w:rFonts w:eastAsiaTheme="minorHAnsi"/>
                <w:lang w:eastAsia="ja-JP"/>
              </w:rPr>
              <w:t>1B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89153A" w14:textId="77777777" w:rsidR="00F27B13" w:rsidRPr="00F27B13" w:rsidRDefault="00F27B13" w:rsidP="00A63209">
            <w:pPr>
              <w:rPr>
                <w:rFonts w:eastAsiaTheme="minorHAnsi"/>
                <w:lang w:eastAsia="ja-JP"/>
              </w:rPr>
            </w:pPr>
            <w:r w:rsidRPr="00F27B13">
              <w:rPr>
                <w:rFonts w:eastAsiaTheme="minorHAnsi"/>
                <w:lang w:eastAsia="ja-JP"/>
              </w:rPr>
              <w:t>SHL</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002312" w14:textId="77777777" w:rsidR="00F27B13" w:rsidRPr="00F27B13" w:rsidRDefault="00F27B13" w:rsidP="00A63209">
            <w:pPr>
              <w:rPr>
                <w:rFonts w:eastAsiaTheme="minorHAnsi"/>
                <w:lang w:eastAsia="ja-JP"/>
              </w:rPr>
            </w:pPr>
            <w:r w:rsidRPr="00F27B13">
              <w:rPr>
                <w:rFonts w:eastAsiaTheme="minorHAnsi"/>
                <w:lang w:eastAsia="ja-JP"/>
              </w:rPr>
              <w:t>1B</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4E2A93" w14:textId="77777777" w:rsidR="00F27B13" w:rsidRPr="00F27B13" w:rsidRDefault="00F27B13" w:rsidP="00A63209">
            <w:pPr>
              <w:rPr>
                <w:rFonts w:eastAsiaTheme="minorHAnsi"/>
                <w:lang w:eastAsia="ja-JP"/>
              </w:rPr>
            </w:pPr>
            <w:r w:rsidRPr="00F27B13">
              <w:rPr>
                <w:rFonts w:eastAsiaTheme="minorHAnsi"/>
                <w:lang w:eastAsia="ja-JP"/>
              </w:rPr>
              <w:t>1B SHL</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C43CB7" w14:textId="14B3B771" w:rsidR="00F27B13" w:rsidRPr="00F27B13" w:rsidRDefault="00FE48B1" w:rsidP="00A63209">
            <w:pPr>
              <w:rPr>
                <w:rFonts w:eastAsiaTheme="minorHAnsi"/>
                <w:lang w:eastAsia="ja-JP"/>
              </w:rPr>
            </w:pPr>
            <w:r>
              <w:rPr>
                <w:rFonts w:eastAsiaTheme="minorHAnsi"/>
                <w:noProof/>
                <w:lang w:eastAsia="ja-JP"/>
              </w:rPr>
              <w:drawing>
                <wp:inline distT="0" distB="0" distL="0" distR="0" wp14:anchorId="4D912073" wp14:editId="5704889B">
                  <wp:extent cx="774700" cy="20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5"/>
                          <a:stretch>
                            <a:fillRect/>
                          </a:stretch>
                        </pic:blipFill>
                        <pic:spPr>
                          <a:xfrm>
                            <a:off x="0" y="0"/>
                            <a:ext cx="7747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5A273A"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07E5EB98"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FEE0C0" w14:textId="77777777" w:rsidR="00F27B13" w:rsidRPr="00F27B13" w:rsidRDefault="00F27B13" w:rsidP="00A63209">
            <w:pPr>
              <w:rPr>
                <w:rFonts w:eastAsiaTheme="minorHAnsi"/>
                <w:lang w:eastAsia="ja-JP"/>
              </w:rPr>
            </w:pPr>
            <w:r w:rsidRPr="00F27B13">
              <w:rPr>
                <w:rFonts w:eastAsiaTheme="minorHAnsi"/>
                <w:lang w:eastAsia="ja-JP"/>
              </w:rPr>
              <w:t>1C</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010FC5" w14:textId="77777777" w:rsidR="00F27B13" w:rsidRPr="00F27B13" w:rsidRDefault="00F27B13" w:rsidP="00A63209">
            <w:pPr>
              <w:rPr>
                <w:rFonts w:eastAsiaTheme="minorHAnsi"/>
                <w:lang w:eastAsia="ja-JP"/>
              </w:rPr>
            </w:pPr>
            <w:r w:rsidRPr="00F27B13">
              <w:rPr>
                <w:rFonts w:eastAsiaTheme="minorHAnsi"/>
                <w:lang w:eastAsia="ja-JP"/>
              </w:rPr>
              <w:t>SHR</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C6F999" w14:textId="77777777" w:rsidR="00F27B13" w:rsidRPr="00F27B13" w:rsidRDefault="00F27B13" w:rsidP="00A63209">
            <w:pPr>
              <w:rPr>
                <w:rFonts w:eastAsiaTheme="minorHAnsi"/>
                <w:lang w:eastAsia="ja-JP"/>
              </w:rPr>
            </w:pPr>
            <w:r w:rsidRPr="00F27B13">
              <w:rPr>
                <w:rFonts w:eastAsiaTheme="minorHAnsi"/>
                <w:lang w:eastAsia="ja-JP"/>
              </w:rPr>
              <w:t>1C</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620DD0" w14:textId="77777777" w:rsidR="00F27B13" w:rsidRPr="00F27B13" w:rsidRDefault="00F27B13" w:rsidP="00A63209">
            <w:pPr>
              <w:rPr>
                <w:rFonts w:eastAsiaTheme="minorHAnsi"/>
                <w:lang w:eastAsia="ja-JP"/>
              </w:rPr>
            </w:pPr>
            <w:r w:rsidRPr="00F27B13">
              <w:rPr>
                <w:rFonts w:eastAsiaTheme="minorHAnsi"/>
                <w:lang w:eastAsia="ja-JP"/>
              </w:rPr>
              <w:t>1C SHR</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B8DD59" w14:textId="5248E087" w:rsidR="00F27B13" w:rsidRPr="00F27B13" w:rsidRDefault="00FE48B1" w:rsidP="00A63209">
            <w:pPr>
              <w:rPr>
                <w:rFonts w:eastAsiaTheme="minorHAnsi"/>
                <w:lang w:eastAsia="ja-JP"/>
              </w:rPr>
            </w:pPr>
            <w:r>
              <w:rPr>
                <w:rFonts w:eastAsiaTheme="minorHAnsi"/>
                <w:noProof/>
                <w:lang w:eastAsia="ja-JP"/>
              </w:rPr>
              <w:drawing>
                <wp:inline distT="0" distB="0" distL="0" distR="0" wp14:anchorId="50DA7A5A" wp14:editId="2A575E57">
                  <wp:extent cx="876300" cy="16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6"/>
                          <a:stretch>
                            <a:fillRect/>
                          </a:stretch>
                        </pic:blipFill>
                        <pic:spPr>
                          <a:xfrm>
                            <a:off x="0" y="0"/>
                            <a:ext cx="876300" cy="1651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1071AD"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5AE51EE4"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8BCF82" w14:textId="77777777" w:rsidR="00F27B13" w:rsidRPr="00F27B13" w:rsidRDefault="00F27B13" w:rsidP="00A63209">
            <w:pPr>
              <w:rPr>
                <w:rFonts w:eastAsiaTheme="minorHAnsi"/>
                <w:lang w:eastAsia="ja-JP"/>
              </w:rPr>
            </w:pPr>
            <w:r w:rsidRPr="00F27B13">
              <w:rPr>
                <w:rFonts w:eastAsiaTheme="minorHAnsi"/>
                <w:lang w:eastAsia="ja-JP"/>
              </w:rPr>
              <w:t>1D</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A464EE" w14:textId="77777777" w:rsidR="00F27B13" w:rsidRPr="00F27B13" w:rsidRDefault="00F27B13" w:rsidP="00A63209">
            <w:pPr>
              <w:rPr>
                <w:rFonts w:eastAsiaTheme="minorHAnsi"/>
                <w:lang w:eastAsia="ja-JP"/>
              </w:rPr>
            </w:pPr>
            <w:r w:rsidRPr="00F27B13">
              <w:rPr>
                <w:rFonts w:eastAsiaTheme="minorHAnsi"/>
                <w:lang w:eastAsia="ja-JP"/>
              </w:rPr>
              <w:t>SAR</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C0A280" w14:textId="77777777" w:rsidR="00F27B13" w:rsidRPr="00F27B13" w:rsidRDefault="00F27B13" w:rsidP="00A63209">
            <w:pPr>
              <w:rPr>
                <w:rFonts w:eastAsiaTheme="minorHAnsi"/>
                <w:lang w:eastAsia="ja-JP"/>
              </w:rPr>
            </w:pPr>
            <w:r w:rsidRPr="00F27B13">
              <w:rPr>
                <w:rFonts w:eastAsiaTheme="minorHAnsi"/>
                <w:lang w:eastAsia="ja-JP"/>
              </w:rPr>
              <w:t>1D</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26F081" w14:textId="77777777" w:rsidR="00F27B13" w:rsidRPr="00F27B13" w:rsidRDefault="00F27B13" w:rsidP="00A63209">
            <w:pPr>
              <w:rPr>
                <w:rFonts w:eastAsiaTheme="minorHAnsi"/>
                <w:lang w:eastAsia="ja-JP"/>
              </w:rPr>
            </w:pPr>
            <w:r w:rsidRPr="00F27B13">
              <w:rPr>
                <w:rFonts w:eastAsiaTheme="minorHAnsi"/>
                <w:lang w:eastAsia="ja-JP"/>
              </w:rPr>
              <w:t>1D SAR</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E5484C" w14:textId="7A74DD97" w:rsidR="00F27B13" w:rsidRPr="00F27B13" w:rsidRDefault="00FE48B1" w:rsidP="00A63209">
            <w:pPr>
              <w:rPr>
                <w:rFonts w:eastAsiaTheme="minorHAnsi"/>
                <w:lang w:eastAsia="ja-JP"/>
              </w:rPr>
            </w:pPr>
            <w:r>
              <w:rPr>
                <w:rFonts w:eastAsiaTheme="minorHAnsi"/>
                <w:noProof/>
                <w:lang w:eastAsia="ja-JP"/>
              </w:rPr>
              <w:drawing>
                <wp:inline distT="0" distB="0" distL="0" distR="0" wp14:anchorId="7065D154" wp14:editId="1915C5AE">
                  <wp:extent cx="825500" cy="20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7"/>
                          <a:stretch>
                            <a:fillRect/>
                          </a:stretch>
                        </pic:blipFill>
                        <pic:spPr>
                          <a:xfrm>
                            <a:off x="0" y="0"/>
                            <a:ext cx="8255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1377BB"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F27B13" w:rsidRPr="00F27B13" w14:paraId="3B5CA06B"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DF087E" w14:textId="77777777" w:rsidR="00F27B13" w:rsidRPr="00F27B13" w:rsidRDefault="00F27B13" w:rsidP="00A63209">
            <w:pPr>
              <w:rPr>
                <w:rFonts w:eastAsiaTheme="minorHAnsi"/>
                <w:lang w:eastAsia="ja-JP"/>
              </w:rPr>
            </w:pPr>
            <w:r w:rsidRPr="00F27B13">
              <w:rPr>
                <w:rFonts w:eastAsiaTheme="minorHAnsi"/>
                <w:lang w:eastAsia="ja-JP"/>
              </w:rPr>
              <w:t>1E-1F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558052" w14:textId="77777777" w:rsidR="00F27B13" w:rsidRPr="00F27B13" w:rsidRDefault="00F27B13" w:rsidP="00A63209">
            <w:pPr>
              <w:rPr>
                <w:rFonts w:eastAsiaTheme="minorHAnsi"/>
                <w:lang w:eastAsia="ja-JP"/>
              </w:rPr>
            </w:pPr>
            <w:r w:rsidRPr="00F27B13">
              <w:rPr>
                <w:rFonts w:eastAsiaTheme="minorHAnsi"/>
                <w:i/>
                <w:iCs/>
                <w:lang w:eastAsia="ja-JP"/>
              </w:rPr>
              <w:t>invalid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28AC9F" w14:textId="77777777" w:rsidR="00F27B13" w:rsidRPr="00F27B13" w:rsidRDefault="00F27B13" w:rsidP="00A63209">
            <w:pPr>
              <w:rPr>
                <w:rFonts w:eastAsiaTheme="minorHAnsi"/>
                <w:lang w:eastAsia="ja-JP"/>
              </w:rPr>
            </w:pPr>
            <w:r w:rsidRPr="00F27B13">
              <w:rPr>
                <w:rFonts w:eastAsiaTheme="minorHAnsi"/>
                <w:lang w:eastAsia="ja-JP"/>
              </w:rPr>
              <w:t>1E1F</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7319A4" w14:textId="77777777" w:rsidR="00F27B13" w:rsidRPr="00F27B13" w:rsidRDefault="00F27B13" w:rsidP="00A63209">
            <w:pPr>
              <w:rPr>
                <w:rFonts w:eastAsiaTheme="minorHAnsi"/>
                <w:lang w:eastAsia="ja-JP"/>
              </w:rPr>
            </w:pPr>
            <w:r w:rsidRPr="00F27B13">
              <w:rPr>
                <w:rFonts w:eastAsiaTheme="minorHAnsi"/>
                <w:i/>
                <w:iCs/>
                <w:lang w:eastAsia="ja-JP"/>
              </w:rPr>
              <w:t>invalid</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AB862A" w14:textId="1BCD8DBF" w:rsidR="00F27B13" w:rsidRPr="00F27B13" w:rsidRDefault="00FE48B1" w:rsidP="00A63209">
            <w:pPr>
              <w:rPr>
                <w:rFonts w:eastAsiaTheme="minorHAnsi"/>
                <w:lang w:eastAsia="ja-JP"/>
              </w:rPr>
            </w:pPr>
            <w:r>
              <w:rPr>
                <w:rFonts w:eastAsiaTheme="minorHAnsi"/>
                <w:noProof/>
                <w:lang w:eastAsia="ja-JP"/>
              </w:rPr>
              <w:drawing>
                <wp:inline distT="0" distB="0" distL="0" distR="0" wp14:anchorId="37C3AB68" wp14:editId="5CE19778">
                  <wp:extent cx="1786255" cy="668655"/>
                  <wp:effectExtent l="0" t="0" r="4445" b="444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88"/>
                          <a:stretch>
                            <a:fillRect/>
                          </a:stretch>
                        </pic:blipFill>
                        <pic:spPr>
                          <a:xfrm>
                            <a:off x="0" y="0"/>
                            <a:ext cx="1786255" cy="668655"/>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46CE13" w14:textId="77777777" w:rsidR="00F27B13" w:rsidRPr="00F27B13" w:rsidRDefault="00F27B13" w:rsidP="00A63209">
            <w:pPr>
              <w:rPr>
                <w:rFonts w:eastAsiaTheme="minorHAnsi"/>
                <w:lang w:eastAsia="ja-JP"/>
              </w:rPr>
            </w:pPr>
            <w:r w:rsidRPr="00F27B13">
              <w:rPr>
                <w:rFonts w:eastAsiaTheme="minorHAnsi"/>
                <w:lang w:eastAsia="ja-JP"/>
              </w:rPr>
              <w:t>Passed</w:t>
            </w:r>
          </w:p>
        </w:tc>
      </w:tr>
      <w:tr w:rsidR="004F78DF" w:rsidRPr="00F27B13" w14:paraId="41B45210"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8309D3" w14:textId="77777777" w:rsidR="004F78DF" w:rsidRPr="00F27B13" w:rsidRDefault="004F78DF" w:rsidP="004F78DF">
            <w:pPr>
              <w:rPr>
                <w:rFonts w:eastAsiaTheme="minorHAnsi"/>
                <w:lang w:eastAsia="ja-JP"/>
              </w:rPr>
            </w:pPr>
            <w:r w:rsidRPr="00F27B13">
              <w:rPr>
                <w:rFonts w:eastAsiaTheme="minorHAnsi"/>
                <w:lang w:eastAsia="ja-JP"/>
              </w:rPr>
              <w:lastRenderedPageBreak/>
              <w:t>20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1CE581" w14:textId="77777777" w:rsidR="004F78DF" w:rsidRPr="00F27B13" w:rsidRDefault="004F78DF" w:rsidP="004F78DF">
            <w:pPr>
              <w:rPr>
                <w:rFonts w:eastAsiaTheme="minorHAnsi"/>
                <w:lang w:eastAsia="ja-JP"/>
              </w:rPr>
            </w:pPr>
            <w:r w:rsidRPr="00F27B13">
              <w:rPr>
                <w:rFonts w:eastAsiaTheme="minorHAnsi"/>
                <w:lang w:eastAsia="ja-JP"/>
              </w:rPr>
              <w:t>SHA3</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9D5775" w14:textId="77777777" w:rsidR="004F78DF" w:rsidRPr="00F27B13" w:rsidRDefault="004F78DF" w:rsidP="004F78DF">
            <w:pPr>
              <w:rPr>
                <w:rFonts w:eastAsiaTheme="minorHAnsi"/>
                <w:lang w:eastAsia="ja-JP"/>
              </w:rPr>
            </w:pPr>
            <w:r w:rsidRPr="00F27B13">
              <w:rPr>
                <w:rFonts w:eastAsiaTheme="minorHAnsi"/>
                <w:lang w:eastAsia="ja-JP"/>
              </w:rPr>
              <w:t>20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311C4A" w14:textId="77777777" w:rsidR="004F78DF" w:rsidRPr="00F27B13" w:rsidRDefault="004F78DF" w:rsidP="004F78DF">
            <w:pPr>
              <w:rPr>
                <w:rFonts w:eastAsiaTheme="minorHAnsi"/>
                <w:lang w:eastAsia="ja-JP"/>
              </w:rPr>
            </w:pPr>
            <w:r w:rsidRPr="00F27B13">
              <w:rPr>
                <w:rFonts w:eastAsiaTheme="minorHAnsi"/>
                <w:lang w:eastAsia="ja-JP"/>
              </w:rPr>
              <w:t>20 SHA3</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17153B" w14:textId="5907C4AC" w:rsidR="004F78DF" w:rsidRPr="00F27B13" w:rsidRDefault="00901E6F" w:rsidP="004F78DF">
            <w:pPr>
              <w:rPr>
                <w:rFonts w:eastAsiaTheme="minorHAnsi"/>
                <w:lang w:eastAsia="ja-JP"/>
              </w:rPr>
            </w:pPr>
            <w:r>
              <w:rPr>
                <w:rFonts w:eastAsiaTheme="minorHAnsi"/>
                <w:noProof/>
                <w:lang w:eastAsia="ja-JP"/>
              </w:rPr>
              <w:drawing>
                <wp:inline distT="0" distB="0" distL="0" distR="0" wp14:anchorId="49308B0C" wp14:editId="136EA9EA">
                  <wp:extent cx="1786255" cy="751205"/>
                  <wp:effectExtent l="0" t="0" r="4445"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89"/>
                          <a:stretch>
                            <a:fillRect/>
                          </a:stretch>
                        </pic:blipFill>
                        <pic:spPr>
                          <a:xfrm>
                            <a:off x="0" y="0"/>
                            <a:ext cx="1786255" cy="751205"/>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9643D1"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224C5378"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BCFEF0" w14:textId="77777777" w:rsidR="004F78DF" w:rsidRPr="00F27B13" w:rsidRDefault="004F78DF" w:rsidP="004F78DF">
            <w:pPr>
              <w:rPr>
                <w:rFonts w:eastAsiaTheme="minorHAnsi"/>
                <w:lang w:eastAsia="ja-JP"/>
              </w:rPr>
            </w:pPr>
            <w:r w:rsidRPr="00F27B13">
              <w:rPr>
                <w:rFonts w:eastAsiaTheme="minorHAnsi"/>
                <w:lang w:eastAsia="ja-JP"/>
              </w:rPr>
              <w:t>21-2F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8D0FD6" w14:textId="77777777" w:rsidR="004F78DF" w:rsidRPr="00F27B13" w:rsidRDefault="004F78DF" w:rsidP="004F78DF">
            <w:pPr>
              <w:rPr>
                <w:rFonts w:eastAsiaTheme="minorHAnsi"/>
                <w:lang w:eastAsia="ja-JP"/>
              </w:rPr>
            </w:pPr>
            <w:r w:rsidRPr="00F27B13">
              <w:rPr>
                <w:rFonts w:eastAsiaTheme="minorHAnsi"/>
                <w:i/>
                <w:iCs/>
                <w:lang w:eastAsia="ja-JP"/>
              </w:rPr>
              <w:t>invalid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A545A1" w14:textId="77777777" w:rsidR="004F78DF" w:rsidRPr="00F27B13" w:rsidRDefault="004F78DF" w:rsidP="004F78DF">
            <w:pPr>
              <w:rPr>
                <w:rFonts w:eastAsiaTheme="minorHAnsi"/>
                <w:lang w:eastAsia="ja-JP"/>
              </w:rPr>
            </w:pPr>
            <w:r w:rsidRPr="00F27B13">
              <w:rPr>
                <w:rFonts w:eastAsiaTheme="minorHAnsi"/>
                <w:lang w:eastAsia="ja-JP"/>
              </w:rPr>
              <w:t>2122232425262728292A2B2C2D2E2F</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6D16DE" w14:textId="77777777" w:rsidR="004F78DF" w:rsidRPr="00F27B13" w:rsidRDefault="004F78DF" w:rsidP="004F78DF">
            <w:pPr>
              <w:rPr>
                <w:rFonts w:eastAsiaTheme="minorHAnsi"/>
                <w:lang w:eastAsia="ja-JP"/>
              </w:rPr>
            </w:pPr>
            <w:r w:rsidRPr="00F27B13">
              <w:rPr>
                <w:rFonts w:eastAsiaTheme="minorHAnsi"/>
                <w:i/>
                <w:iCs/>
                <w:lang w:eastAsia="ja-JP"/>
              </w:rPr>
              <w:t>invalid</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131346" w14:textId="197CC447" w:rsidR="004F78DF" w:rsidRPr="00F27B13" w:rsidRDefault="00901E6F" w:rsidP="004F78DF">
            <w:pPr>
              <w:rPr>
                <w:rFonts w:eastAsiaTheme="minorHAnsi"/>
                <w:lang w:eastAsia="ja-JP"/>
              </w:rPr>
            </w:pPr>
            <w:r>
              <w:rPr>
                <w:rFonts w:eastAsiaTheme="minorHAnsi"/>
                <w:noProof/>
                <w:lang w:eastAsia="ja-JP"/>
              </w:rPr>
              <w:drawing>
                <wp:inline distT="0" distB="0" distL="0" distR="0" wp14:anchorId="628291DC" wp14:editId="5D5ACD80">
                  <wp:extent cx="1786255" cy="1667510"/>
                  <wp:effectExtent l="0" t="0" r="444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90"/>
                          <a:stretch>
                            <a:fillRect/>
                          </a:stretch>
                        </pic:blipFill>
                        <pic:spPr>
                          <a:xfrm>
                            <a:off x="0" y="0"/>
                            <a:ext cx="1786255" cy="166751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D728FD"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8E1373E"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2AE919" w14:textId="77777777" w:rsidR="004F78DF" w:rsidRPr="00F27B13" w:rsidRDefault="004F78DF" w:rsidP="004F78DF">
            <w:pPr>
              <w:rPr>
                <w:rFonts w:eastAsiaTheme="minorHAnsi"/>
                <w:lang w:eastAsia="ja-JP"/>
              </w:rPr>
            </w:pPr>
            <w:r w:rsidRPr="00F27B13">
              <w:rPr>
                <w:rFonts w:eastAsiaTheme="minorHAnsi"/>
                <w:lang w:eastAsia="ja-JP"/>
              </w:rPr>
              <w:t>30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3D615D" w14:textId="77777777" w:rsidR="004F78DF" w:rsidRPr="00F27B13" w:rsidRDefault="004F78DF" w:rsidP="004F78DF">
            <w:pPr>
              <w:rPr>
                <w:rFonts w:eastAsiaTheme="minorHAnsi"/>
                <w:lang w:eastAsia="ja-JP"/>
              </w:rPr>
            </w:pPr>
            <w:r w:rsidRPr="00F27B13">
              <w:rPr>
                <w:rFonts w:eastAsiaTheme="minorHAnsi"/>
                <w:lang w:eastAsia="ja-JP"/>
              </w:rPr>
              <w:t>ADDRESS</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CCFB3C" w14:textId="77777777" w:rsidR="004F78DF" w:rsidRPr="00F27B13" w:rsidRDefault="004F78DF" w:rsidP="004F78DF">
            <w:pPr>
              <w:rPr>
                <w:rFonts w:eastAsiaTheme="minorHAnsi"/>
                <w:lang w:eastAsia="ja-JP"/>
              </w:rPr>
            </w:pPr>
            <w:r w:rsidRPr="00F27B13">
              <w:rPr>
                <w:rFonts w:eastAsiaTheme="minorHAnsi"/>
                <w:lang w:eastAsia="ja-JP"/>
              </w:rPr>
              <w:t>30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CF0D74" w14:textId="77777777" w:rsidR="004F78DF" w:rsidRPr="00F27B13" w:rsidRDefault="004F78DF" w:rsidP="004F78DF">
            <w:pPr>
              <w:rPr>
                <w:rFonts w:eastAsiaTheme="minorHAnsi"/>
                <w:lang w:eastAsia="ja-JP"/>
              </w:rPr>
            </w:pPr>
            <w:r w:rsidRPr="00F27B13">
              <w:rPr>
                <w:rFonts w:eastAsiaTheme="minorHAnsi"/>
                <w:lang w:eastAsia="ja-JP"/>
              </w:rPr>
              <w:t>30 ADDRESS</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44011F" w14:textId="679BB6D8" w:rsidR="004F78DF" w:rsidRPr="00F27B13" w:rsidRDefault="001E2676" w:rsidP="004F78DF">
            <w:pPr>
              <w:rPr>
                <w:rFonts w:eastAsiaTheme="minorHAnsi"/>
                <w:lang w:eastAsia="ja-JP"/>
              </w:rPr>
            </w:pPr>
            <w:r>
              <w:rPr>
                <w:rFonts w:eastAsiaTheme="minorHAnsi"/>
                <w:noProof/>
                <w:lang w:eastAsia="ja-JP"/>
              </w:rPr>
              <w:drawing>
                <wp:inline distT="0" distB="0" distL="0" distR="0" wp14:anchorId="5BC270D5" wp14:editId="48721132">
                  <wp:extent cx="1130300" cy="1905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91"/>
                          <a:stretch>
                            <a:fillRect/>
                          </a:stretch>
                        </pic:blipFill>
                        <pic:spPr>
                          <a:xfrm>
                            <a:off x="0" y="0"/>
                            <a:ext cx="11303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EBBDE7"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4111FE0"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10F45B" w14:textId="77777777" w:rsidR="004F78DF" w:rsidRPr="00F27B13" w:rsidRDefault="004F78DF" w:rsidP="004F78DF">
            <w:pPr>
              <w:rPr>
                <w:rFonts w:eastAsiaTheme="minorHAnsi"/>
                <w:lang w:eastAsia="ja-JP"/>
              </w:rPr>
            </w:pPr>
            <w:r w:rsidRPr="00F27B13">
              <w:rPr>
                <w:rFonts w:eastAsiaTheme="minorHAnsi"/>
                <w:lang w:eastAsia="ja-JP"/>
              </w:rPr>
              <w:t>31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7B0EB0" w14:textId="77777777" w:rsidR="004F78DF" w:rsidRPr="00F27B13" w:rsidRDefault="004F78DF" w:rsidP="004F78DF">
            <w:pPr>
              <w:rPr>
                <w:rFonts w:eastAsiaTheme="minorHAnsi"/>
                <w:lang w:eastAsia="ja-JP"/>
              </w:rPr>
            </w:pPr>
            <w:r w:rsidRPr="00F27B13">
              <w:rPr>
                <w:rFonts w:eastAsiaTheme="minorHAnsi"/>
                <w:lang w:eastAsia="ja-JP"/>
              </w:rPr>
              <w:t>BALANCE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EF68A8" w14:textId="77777777" w:rsidR="004F78DF" w:rsidRPr="00F27B13" w:rsidRDefault="004F78DF" w:rsidP="004F78DF">
            <w:pPr>
              <w:rPr>
                <w:rFonts w:eastAsiaTheme="minorHAnsi"/>
                <w:lang w:eastAsia="ja-JP"/>
              </w:rPr>
            </w:pPr>
            <w:r w:rsidRPr="00F27B13">
              <w:rPr>
                <w:rFonts w:eastAsiaTheme="minorHAnsi"/>
                <w:lang w:eastAsia="ja-JP"/>
              </w:rPr>
              <w:t>31</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8EAC1A" w14:textId="77777777" w:rsidR="004F78DF" w:rsidRPr="00F27B13" w:rsidRDefault="004F78DF" w:rsidP="004F78DF">
            <w:pPr>
              <w:rPr>
                <w:rFonts w:eastAsiaTheme="minorHAnsi"/>
                <w:lang w:eastAsia="ja-JP"/>
              </w:rPr>
            </w:pPr>
            <w:r w:rsidRPr="00F27B13">
              <w:rPr>
                <w:rFonts w:eastAsiaTheme="minorHAnsi"/>
                <w:lang w:eastAsia="ja-JP"/>
              </w:rPr>
              <w:t>31 BALANCE</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6D4EB1" w14:textId="222F86C9" w:rsidR="004F78DF" w:rsidRPr="00F27B13" w:rsidRDefault="001E2676" w:rsidP="004F78DF">
            <w:pPr>
              <w:rPr>
                <w:rFonts w:eastAsiaTheme="minorHAnsi"/>
                <w:lang w:eastAsia="ja-JP"/>
              </w:rPr>
            </w:pPr>
            <w:r>
              <w:rPr>
                <w:rFonts w:eastAsiaTheme="minorHAnsi"/>
                <w:noProof/>
                <w:lang w:eastAsia="ja-JP"/>
              </w:rPr>
              <w:drawing>
                <wp:inline distT="0" distB="0" distL="0" distR="0" wp14:anchorId="145298DA" wp14:editId="0C9EA20F">
                  <wp:extent cx="1092200" cy="1905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92"/>
                          <a:stretch>
                            <a:fillRect/>
                          </a:stretch>
                        </pic:blipFill>
                        <pic:spPr>
                          <a:xfrm>
                            <a:off x="0" y="0"/>
                            <a:ext cx="10922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70AFB3"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292C2D31"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00908A" w14:textId="77777777" w:rsidR="004F78DF" w:rsidRPr="00F27B13" w:rsidRDefault="004F78DF" w:rsidP="004F78DF">
            <w:pPr>
              <w:rPr>
                <w:rFonts w:eastAsiaTheme="minorHAnsi"/>
                <w:lang w:eastAsia="ja-JP"/>
              </w:rPr>
            </w:pPr>
            <w:r w:rsidRPr="00F27B13">
              <w:rPr>
                <w:rFonts w:eastAsiaTheme="minorHAnsi"/>
                <w:lang w:eastAsia="ja-JP"/>
              </w:rPr>
              <w:t>32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B5F8DD" w14:textId="77777777" w:rsidR="004F78DF" w:rsidRPr="00F27B13" w:rsidRDefault="004F78DF" w:rsidP="004F78DF">
            <w:pPr>
              <w:rPr>
                <w:rFonts w:eastAsiaTheme="minorHAnsi"/>
                <w:lang w:eastAsia="ja-JP"/>
              </w:rPr>
            </w:pPr>
            <w:r w:rsidRPr="00F27B13">
              <w:rPr>
                <w:rFonts w:eastAsiaTheme="minorHAnsi"/>
                <w:lang w:eastAsia="ja-JP"/>
              </w:rPr>
              <w:t>ORIGIN</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192481" w14:textId="77777777" w:rsidR="004F78DF" w:rsidRPr="00F27B13" w:rsidRDefault="004F78DF" w:rsidP="004F78DF">
            <w:pPr>
              <w:rPr>
                <w:rFonts w:eastAsiaTheme="minorHAnsi"/>
                <w:lang w:eastAsia="ja-JP"/>
              </w:rPr>
            </w:pPr>
            <w:r w:rsidRPr="00F27B13">
              <w:rPr>
                <w:rFonts w:eastAsiaTheme="minorHAnsi"/>
                <w:lang w:eastAsia="ja-JP"/>
              </w:rPr>
              <w:t>32</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9A4A1F" w14:textId="77777777" w:rsidR="004F78DF" w:rsidRPr="00F27B13" w:rsidRDefault="004F78DF" w:rsidP="004F78DF">
            <w:pPr>
              <w:rPr>
                <w:rFonts w:eastAsiaTheme="minorHAnsi"/>
                <w:lang w:eastAsia="ja-JP"/>
              </w:rPr>
            </w:pPr>
            <w:r w:rsidRPr="00F27B13">
              <w:rPr>
                <w:rFonts w:eastAsiaTheme="minorHAnsi"/>
                <w:lang w:eastAsia="ja-JP"/>
              </w:rPr>
              <w:t>32 ORIGIN</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1A5841" w14:textId="08284E42" w:rsidR="004F78DF" w:rsidRPr="00F27B13" w:rsidRDefault="001E2676" w:rsidP="004F78DF">
            <w:pPr>
              <w:rPr>
                <w:rFonts w:eastAsiaTheme="minorHAnsi"/>
                <w:lang w:eastAsia="ja-JP"/>
              </w:rPr>
            </w:pPr>
            <w:r>
              <w:rPr>
                <w:rFonts w:eastAsiaTheme="minorHAnsi"/>
                <w:noProof/>
                <w:lang w:eastAsia="ja-JP"/>
              </w:rPr>
              <w:drawing>
                <wp:inline distT="0" distB="0" distL="0" distR="0" wp14:anchorId="0D4EF459" wp14:editId="1CF5AEE5">
                  <wp:extent cx="1003300" cy="1905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93"/>
                          <a:stretch>
                            <a:fillRect/>
                          </a:stretch>
                        </pic:blipFill>
                        <pic:spPr>
                          <a:xfrm>
                            <a:off x="0" y="0"/>
                            <a:ext cx="10033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B8C360"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2E55FEA2"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CE7942" w14:textId="77777777" w:rsidR="004F78DF" w:rsidRPr="00F27B13" w:rsidRDefault="004F78DF" w:rsidP="004F78DF">
            <w:pPr>
              <w:rPr>
                <w:rFonts w:eastAsiaTheme="minorHAnsi"/>
                <w:lang w:eastAsia="ja-JP"/>
              </w:rPr>
            </w:pPr>
            <w:r w:rsidRPr="00F27B13">
              <w:rPr>
                <w:rFonts w:eastAsiaTheme="minorHAnsi"/>
                <w:lang w:eastAsia="ja-JP"/>
              </w:rPr>
              <w:t>33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0EA540" w14:textId="77777777" w:rsidR="004F78DF" w:rsidRPr="00F27B13" w:rsidRDefault="004F78DF" w:rsidP="004F78DF">
            <w:pPr>
              <w:rPr>
                <w:rFonts w:eastAsiaTheme="minorHAnsi"/>
                <w:lang w:eastAsia="ja-JP"/>
              </w:rPr>
            </w:pPr>
            <w:r w:rsidRPr="00F27B13">
              <w:rPr>
                <w:rFonts w:eastAsiaTheme="minorHAnsi"/>
                <w:lang w:eastAsia="ja-JP"/>
              </w:rPr>
              <w:t>CALLER</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E68502" w14:textId="77777777" w:rsidR="004F78DF" w:rsidRPr="00F27B13" w:rsidRDefault="004F78DF" w:rsidP="004F78DF">
            <w:pPr>
              <w:rPr>
                <w:rFonts w:eastAsiaTheme="minorHAnsi"/>
                <w:lang w:eastAsia="ja-JP"/>
              </w:rPr>
            </w:pPr>
            <w:r w:rsidRPr="00F27B13">
              <w:rPr>
                <w:rFonts w:eastAsiaTheme="minorHAnsi"/>
                <w:lang w:eastAsia="ja-JP"/>
              </w:rPr>
              <w:t>33</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8961D6" w14:textId="77777777" w:rsidR="004F78DF" w:rsidRPr="00F27B13" w:rsidRDefault="004F78DF" w:rsidP="004F78DF">
            <w:pPr>
              <w:rPr>
                <w:rFonts w:eastAsiaTheme="minorHAnsi"/>
                <w:lang w:eastAsia="ja-JP"/>
              </w:rPr>
            </w:pPr>
            <w:r w:rsidRPr="00F27B13">
              <w:rPr>
                <w:rFonts w:eastAsiaTheme="minorHAnsi"/>
                <w:lang w:eastAsia="ja-JP"/>
              </w:rPr>
              <w:t>33 CALLER</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7B2CDA" w14:textId="7D263373" w:rsidR="004F78DF" w:rsidRPr="00F27B13" w:rsidRDefault="001E2676" w:rsidP="004F78DF">
            <w:pPr>
              <w:rPr>
                <w:rFonts w:eastAsiaTheme="minorHAnsi"/>
                <w:lang w:eastAsia="ja-JP"/>
              </w:rPr>
            </w:pPr>
            <w:r>
              <w:rPr>
                <w:rFonts w:eastAsiaTheme="minorHAnsi"/>
                <w:noProof/>
                <w:lang w:eastAsia="ja-JP"/>
              </w:rPr>
              <w:drawing>
                <wp:inline distT="0" distB="0" distL="0" distR="0" wp14:anchorId="3D90B604" wp14:editId="6726239A">
                  <wp:extent cx="1155700" cy="1524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94"/>
                          <a:stretch>
                            <a:fillRect/>
                          </a:stretch>
                        </pic:blipFill>
                        <pic:spPr>
                          <a:xfrm>
                            <a:off x="0" y="0"/>
                            <a:ext cx="1155700" cy="1524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74866E"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32712487"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164A12" w14:textId="77777777" w:rsidR="004F78DF" w:rsidRPr="00F27B13" w:rsidRDefault="004F78DF" w:rsidP="004F78DF">
            <w:pPr>
              <w:rPr>
                <w:rFonts w:eastAsiaTheme="minorHAnsi"/>
                <w:lang w:eastAsia="ja-JP"/>
              </w:rPr>
            </w:pPr>
            <w:r w:rsidRPr="00F27B13">
              <w:rPr>
                <w:rFonts w:eastAsiaTheme="minorHAnsi"/>
                <w:lang w:eastAsia="ja-JP"/>
              </w:rPr>
              <w:t>34</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245760" w14:textId="77777777" w:rsidR="004F78DF" w:rsidRPr="00F27B13" w:rsidRDefault="004F78DF" w:rsidP="004F78DF">
            <w:pPr>
              <w:rPr>
                <w:rFonts w:eastAsiaTheme="minorHAnsi"/>
                <w:lang w:eastAsia="ja-JP"/>
              </w:rPr>
            </w:pPr>
            <w:r w:rsidRPr="00F27B13">
              <w:rPr>
                <w:rFonts w:eastAsiaTheme="minorHAnsi"/>
                <w:lang w:eastAsia="ja-JP"/>
              </w:rPr>
              <w:t>CALLVALUE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38D89D" w14:textId="77777777" w:rsidR="004F78DF" w:rsidRPr="00F27B13" w:rsidRDefault="004F78DF" w:rsidP="004F78DF">
            <w:pPr>
              <w:rPr>
                <w:rFonts w:eastAsiaTheme="minorHAnsi"/>
                <w:lang w:eastAsia="ja-JP"/>
              </w:rPr>
            </w:pPr>
            <w:r w:rsidRPr="00F27B13">
              <w:rPr>
                <w:rFonts w:eastAsiaTheme="minorHAnsi"/>
                <w:lang w:eastAsia="ja-JP"/>
              </w:rPr>
              <w:t>34</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DAD799" w14:textId="77777777" w:rsidR="004F78DF" w:rsidRPr="00F27B13" w:rsidRDefault="004F78DF" w:rsidP="004F78DF">
            <w:pPr>
              <w:rPr>
                <w:rFonts w:eastAsiaTheme="minorHAnsi"/>
                <w:lang w:eastAsia="ja-JP"/>
              </w:rPr>
            </w:pPr>
            <w:r w:rsidRPr="00F27B13">
              <w:rPr>
                <w:rFonts w:eastAsiaTheme="minorHAnsi"/>
                <w:lang w:eastAsia="ja-JP"/>
              </w:rPr>
              <w:t>34 CALLVALUE</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8DFD40" w14:textId="57576A73" w:rsidR="004F78DF" w:rsidRPr="00F27B13" w:rsidRDefault="001E2676" w:rsidP="004F78DF">
            <w:pPr>
              <w:rPr>
                <w:rFonts w:eastAsiaTheme="minorHAnsi"/>
                <w:lang w:eastAsia="ja-JP"/>
              </w:rPr>
            </w:pPr>
            <w:r>
              <w:rPr>
                <w:rFonts w:eastAsiaTheme="minorHAnsi"/>
                <w:noProof/>
                <w:lang w:eastAsia="ja-JP"/>
              </w:rPr>
              <w:drawing>
                <wp:inline distT="0" distB="0" distL="0" distR="0" wp14:anchorId="4F9BB510" wp14:editId="34E8CCF6">
                  <wp:extent cx="1308100" cy="1778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95"/>
                          <a:stretch>
                            <a:fillRect/>
                          </a:stretch>
                        </pic:blipFill>
                        <pic:spPr>
                          <a:xfrm>
                            <a:off x="0" y="0"/>
                            <a:ext cx="1308100" cy="1778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392C9C"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4ADFB559"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93304D" w14:textId="77777777" w:rsidR="004F78DF" w:rsidRPr="00F27B13" w:rsidRDefault="004F78DF" w:rsidP="004F78DF">
            <w:pPr>
              <w:rPr>
                <w:rFonts w:eastAsiaTheme="minorHAnsi"/>
                <w:lang w:eastAsia="ja-JP"/>
              </w:rPr>
            </w:pPr>
            <w:r w:rsidRPr="00F27B13">
              <w:rPr>
                <w:rFonts w:eastAsiaTheme="minorHAnsi"/>
                <w:lang w:eastAsia="ja-JP"/>
              </w:rPr>
              <w:t>35</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B0CAF8" w14:textId="77777777" w:rsidR="004F78DF" w:rsidRPr="00F27B13" w:rsidRDefault="004F78DF" w:rsidP="004F78DF">
            <w:pPr>
              <w:rPr>
                <w:rFonts w:eastAsiaTheme="minorHAnsi"/>
                <w:lang w:eastAsia="ja-JP"/>
              </w:rPr>
            </w:pPr>
            <w:r w:rsidRPr="00F27B13">
              <w:rPr>
                <w:rFonts w:eastAsiaTheme="minorHAnsi"/>
                <w:lang w:eastAsia="ja-JP"/>
              </w:rPr>
              <w:t>CALLDATALOAD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67737F" w14:textId="77777777" w:rsidR="004F78DF" w:rsidRPr="00F27B13" w:rsidRDefault="004F78DF" w:rsidP="004F78DF">
            <w:pPr>
              <w:rPr>
                <w:rFonts w:eastAsiaTheme="minorHAnsi"/>
                <w:lang w:eastAsia="ja-JP"/>
              </w:rPr>
            </w:pPr>
            <w:r w:rsidRPr="00F27B13">
              <w:rPr>
                <w:rFonts w:eastAsiaTheme="minorHAnsi"/>
                <w:lang w:eastAsia="ja-JP"/>
              </w:rPr>
              <w:t>35</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C69C16" w14:textId="77777777" w:rsidR="004F78DF" w:rsidRPr="00F27B13" w:rsidRDefault="004F78DF" w:rsidP="004F78DF">
            <w:pPr>
              <w:rPr>
                <w:rFonts w:eastAsiaTheme="minorHAnsi"/>
                <w:lang w:eastAsia="ja-JP"/>
              </w:rPr>
            </w:pPr>
            <w:r w:rsidRPr="00F27B13">
              <w:rPr>
                <w:rFonts w:eastAsiaTheme="minorHAnsi"/>
                <w:lang w:eastAsia="ja-JP"/>
              </w:rPr>
              <w:t>35 CALLDATALOAD</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5EE6BD" w14:textId="66082BE3" w:rsidR="004F78DF" w:rsidRPr="00F27B13" w:rsidRDefault="001E2676" w:rsidP="004F78DF">
            <w:pPr>
              <w:rPr>
                <w:rFonts w:eastAsiaTheme="minorHAnsi"/>
                <w:lang w:eastAsia="ja-JP"/>
              </w:rPr>
            </w:pPr>
            <w:r>
              <w:rPr>
                <w:rFonts w:eastAsiaTheme="minorHAnsi"/>
                <w:noProof/>
                <w:lang w:eastAsia="ja-JP"/>
              </w:rPr>
              <w:drawing>
                <wp:inline distT="0" distB="0" distL="0" distR="0" wp14:anchorId="7C85FB1F" wp14:editId="026A17B6">
                  <wp:extent cx="1549400" cy="2286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96"/>
                          <a:stretch>
                            <a:fillRect/>
                          </a:stretch>
                        </pic:blipFill>
                        <pic:spPr>
                          <a:xfrm>
                            <a:off x="0" y="0"/>
                            <a:ext cx="1549400" cy="2286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C6A61E"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47B2142A"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3CF91E" w14:textId="77777777" w:rsidR="004F78DF" w:rsidRPr="00F27B13" w:rsidRDefault="004F78DF" w:rsidP="004F78DF">
            <w:pPr>
              <w:rPr>
                <w:rFonts w:eastAsiaTheme="minorHAnsi"/>
                <w:lang w:eastAsia="ja-JP"/>
              </w:rPr>
            </w:pPr>
            <w:r w:rsidRPr="00F27B13">
              <w:rPr>
                <w:rFonts w:eastAsiaTheme="minorHAnsi"/>
                <w:lang w:eastAsia="ja-JP"/>
              </w:rPr>
              <w:t>36</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2DA8F2" w14:textId="77777777" w:rsidR="004F78DF" w:rsidRPr="00F27B13" w:rsidRDefault="004F78DF" w:rsidP="004F78DF">
            <w:pPr>
              <w:rPr>
                <w:rFonts w:eastAsiaTheme="minorHAnsi"/>
                <w:lang w:eastAsia="ja-JP"/>
              </w:rPr>
            </w:pPr>
            <w:r w:rsidRPr="00F27B13">
              <w:rPr>
                <w:rFonts w:eastAsiaTheme="minorHAnsi"/>
                <w:lang w:eastAsia="ja-JP"/>
              </w:rPr>
              <w:t>CALLDATASIZE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B73CD5" w14:textId="77777777" w:rsidR="004F78DF" w:rsidRPr="00F27B13" w:rsidRDefault="004F78DF" w:rsidP="004F78DF">
            <w:pPr>
              <w:rPr>
                <w:rFonts w:eastAsiaTheme="minorHAnsi"/>
                <w:lang w:eastAsia="ja-JP"/>
              </w:rPr>
            </w:pPr>
            <w:r w:rsidRPr="00F27B13">
              <w:rPr>
                <w:rFonts w:eastAsiaTheme="minorHAnsi"/>
                <w:lang w:eastAsia="ja-JP"/>
              </w:rPr>
              <w:t>36</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A59DF5" w14:textId="77777777" w:rsidR="004F78DF" w:rsidRPr="00F27B13" w:rsidRDefault="004F78DF" w:rsidP="004F78DF">
            <w:pPr>
              <w:rPr>
                <w:rFonts w:eastAsiaTheme="minorHAnsi"/>
                <w:lang w:eastAsia="ja-JP"/>
              </w:rPr>
            </w:pPr>
            <w:r w:rsidRPr="00F27B13">
              <w:rPr>
                <w:rFonts w:eastAsiaTheme="minorHAnsi"/>
                <w:lang w:eastAsia="ja-JP"/>
              </w:rPr>
              <w:t>36 CALLDATASIZE</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A98D07" w14:textId="2E29B300" w:rsidR="004F78DF" w:rsidRPr="00F27B13" w:rsidRDefault="001E2676" w:rsidP="004F78DF">
            <w:pPr>
              <w:rPr>
                <w:rFonts w:eastAsiaTheme="minorHAnsi"/>
                <w:lang w:eastAsia="ja-JP"/>
              </w:rPr>
            </w:pPr>
            <w:r>
              <w:rPr>
                <w:rFonts w:eastAsiaTheme="minorHAnsi"/>
                <w:noProof/>
                <w:lang w:eastAsia="ja-JP"/>
              </w:rPr>
              <w:drawing>
                <wp:inline distT="0" distB="0" distL="0" distR="0" wp14:anchorId="26AD2503" wp14:editId="10C4CE69">
                  <wp:extent cx="1562100" cy="1905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97"/>
                          <a:stretch>
                            <a:fillRect/>
                          </a:stretch>
                        </pic:blipFill>
                        <pic:spPr>
                          <a:xfrm>
                            <a:off x="0" y="0"/>
                            <a:ext cx="15621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943B41"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B32EE5D"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BC6A4C" w14:textId="77777777" w:rsidR="004F78DF" w:rsidRPr="00F27B13" w:rsidRDefault="004F78DF" w:rsidP="004F78DF">
            <w:pPr>
              <w:rPr>
                <w:rFonts w:eastAsiaTheme="minorHAnsi"/>
                <w:lang w:eastAsia="ja-JP"/>
              </w:rPr>
            </w:pPr>
            <w:r w:rsidRPr="00F27B13">
              <w:rPr>
                <w:rFonts w:eastAsiaTheme="minorHAnsi"/>
                <w:lang w:eastAsia="ja-JP"/>
              </w:rPr>
              <w:t>37</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46B3AE" w14:textId="77777777" w:rsidR="004F78DF" w:rsidRPr="00F27B13" w:rsidRDefault="004F78DF" w:rsidP="004F78DF">
            <w:pPr>
              <w:rPr>
                <w:rFonts w:eastAsiaTheme="minorHAnsi"/>
                <w:lang w:eastAsia="ja-JP"/>
              </w:rPr>
            </w:pPr>
            <w:r w:rsidRPr="00F27B13">
              <w:rPr>
                <w:rFonts w:eastAsiaTheme="minorHAnsi"/>
                <w:lang w:eastAsia="ja-JP"/>
              </w:rPr>
              <w:t>CALLDATACOPY</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6824C1" w14:textId="77777777" w:rsidR="004F78DF" w:rsidRPr="00F27B13" w:rsidRDefault="004F78DF" w:rsidP="004F78DF">
            <w:pPr>
              <w:rPr>
                <w:rFonts w:eastAsiaTheme="minorHAnsi"/>
                <w:lang w:eastAsia="ja-JP"/>
              </w:rPr>
            </w:pPr>
            <w:r w:rsidRPr="00F27B13">
              <w:rPr>
                <w:rFonts w:eastAsiaTheme="minorHAnsi"/>
                <w:lang w:eastAsia="ja-JP"/>
              </w:rPr>
              <w:t>37</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56D468" w14:textId="77777777" w:rsidR="004F78DF" w:rsidRPr="00F27B13" w:rsidRDefault="004F78DF" w:rsidP="004F78DF">
            <w:pPr>
              <w:rPr>
                <w:rFonts w:eastAsiaTheme="minorHAnsi"/>
                <w:lang w:eastAsia="ja-JP"/>
              </w:rPr>
            </w:pPr>
            <w:r w:rsidRPr="00F27B13">
              <w:rPr>
                <w:rFonts w:eastAsiaTheme="minorHAnsi"/>
                <w:lang w:eastAsia="ja-JP"/>
              </w:rPr>
              <w:t>37 CALLDATACOPY</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1F80E3" w14:textId="37BDF661" w:rsidR="004F78DF" w:rsidRPr="00F27B13" w:rsidRDefault="001E2676" w:rsidP="004F78DF">
            <w:pPr>
              <w:rPr>
                <w:rFonts w:eastAsiaTheme="minorHAnsi"/>
                <w:lang w:eastAsia="ja-JP"/>
              </w:rPr>
            </w:pPr>
            <w:r>
              <w:rPr>
                <w:rFonts w:eastAsiaTheme="minorHAnsi"/>
                <w:noProof/>
                <w:lang w:eastAsia="ja-JP"/>
              </w:rPr>
              <w:drawing>
                <wp:inline distT="0" distB="0" distL="0" distR="0" wp14:anchorId="0DA1B983" wp14:editId="039AF6D1">
                  <wp:extent cx="1474938" cy="174171"/>
                  <wp:effectExtent l="0" t="0" r="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rotWithShape="1">
                          <a:blip r:embed="rId98"/>
                          <a:srcRect t="-1" b="26663"/>
                          <a:stretch/>
                        </pic:blipFill>
                        <pic:spPr bwMode="auto">
                          <a:xfrm>
                            <a:off x="0" y="0"/>
                            <a:ext cx="1475621" cy="174252"/>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A0358C"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7179E1A9"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EF2999" w14:textId="77777777" w:rsidR="004F78DF" w:rsidRPr="00F27B13" w:rsidRDefault="004F78DF" w:rsidP="004F78DF">
            <w:pPr>
              <w:rPr>
                <w:rFonts w:eastAsiaTheme="minorHAnsi"/>
                <w:lang w:eastAsia="ja-JP"/>
              </w:rPr>
            </w:pPr>
            <w:r w:rsidRPr="00F27B13">
              <w:rPr>
                <w:rFonts w:eastAsiaTheme="minorHAnsi"/>
                <w:lang w:eastAsia="ja-JP"/>
              </w:rPr>
              <w:t>38</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1B94D1" w14:textId="77777777" w:rsidR="004F78DF" w:rsidRPr="00F27B13" w:rsidRDefault="004F78DF" w:rsidP="004F78DF">
            <w:pPr>
              <w:rPr>
                <w:rFonts w:eastAsiaTheme="minorHAnsi"/>
                <w:lang w:eastAsia="ja-JP"/>
              </w:rPr>
            </w:pPr>
            <w:r w:rsidRPr="00F27B13">
              <w:rPr>
                <w:rFonts w:eastAsiaTheme="minorHAnsi"/>
                <w:lang w:eastAsia="ja-JP"/>
              </w:rPr>
              <w:t>CODESIZE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2905A5" w14:textId="77777777" w:rsidR="004F78DF" w:rsidRPr="00F27B13" w:rsidRDefault="004F78DF" w:rsidP="004F78DF">
            <w:pPr>
              <w:rPr>
                <w:rFonts w:eastAsiaTheme="minorHAnsi"/>
                <w:lang w:eastAsia="ja-JP"/>
              </w:rPr>
            </w:pPr>
            <w:r w:rsidRPr="00F27B13">
              <w:rPr>
                <w:rFonts w:eastAsiaTheme="minorHAnsi"/>
                <w:lang w:eastAsia="ja-JP"/>
              </w:rPr>
              <w:t>38</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CA5E30" w14:textId="77777777" w:rsidR="004F78DF" w:rsidRPr="00F27B13" w:rsidRDefault="004F78DF" w:rsidP="004F78DF">
            <w:pPr>
              <w:rPr>
                <w:rFonts w:eastAsiaTheme="minorHAnsi"/>
                <w:lang w:eastAsia="ja-JP"/>
              </w:rPr>
            </w:pPr>
            <w:r w:rsidRPr="00F27B13">
              <w:rPr>
                <w:rFonts w:eastAsiaTheme="minorHAnsi"/>
                <w:lang w:eastAsia="ja-JP"/>
              </w:rPr>
              <w:t>38 CODESIZE</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8C29B5" w14:textId="4DCDD25B" w:rsidR="004F78DF" w:rsidRPr="00F27B13" w:rsidRDefault="001E2676" w:rsidP="004F78DF">
            <w:pPr>
              <w:rPr>
                <w:rFonts w:eastAsiaTheme="minorHAnsi"/>
                <w:lang w:eastAsia="ja-JP"/>
              </w:rPr>
            </w:pPr>
            <w:r>
              <w:rPr>
                <w:rFonts w:eastAsiaTheme="minorHAnsi"/>
                <w:noProof/>
                <w:lang w:eastAsia="ja-JP"/>
              </w:rPr>
              <w:drawing>
                <wp:inline distT="0" distB="0" distL="0" distR="0" wp14:anchorId="6C0BD73B" wp14:editId="287BB1A0">
                  <wp:extent cx="1168400" cy="190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99"/>
                          <a:stretch>
                            <a:fillRect/>
                          </a:stretch>
                        </pic:blipFill>
                        <pic:spPr>
                          <a:xfrm>
                            <a:off x="0" y="0"/>
                            <a:ext cx="11684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28EF87"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3FFDCE62"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D30581" w14:textId="77777777" w:rsidR="004F78DF" w:rsidRPr="00F27B13" w:rsidRDefault="004F78DF" w:rsidP="004F78DF">
            <w:pPr>
              <w:rPr>
                <w:rFonts w:eastAsiaTheme="minorHAnsi"/>
                <w:lang w:eastAsia="ja-JP"/>
              </w:rPr>
            </w:pPr>
            <w:r w:rsidRPr="00F27B13">
              <w:rPr>
                <w:rFonts w:eastAsiaTheme="minorHAnsi"/>
                <w:lang w:eastAsia="ja-JP"/>
              </w:rPr>
              <w:t>39</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872279" w14:textId="77777777" w:rsidR="004F78DF" w:rsidRPr="00F27B13" w:rsidRDefault="004F78DF" w:rsidP="004F78DF">
            <w:pPr>
              <w:rPr>
                <w:rFonts w:eastAsiaTheme="minorHAnsi"/>
                <w:lang w:eastAsia="ja-JP"/>
              </w:rPr>
            </w:pPr>
            <w:r w:rsidRPr="00F27B13">
              <w:rPr>
                <w:rFonts w:eastAsiaTheme="minorHAnsi"/>
                <w:lang w:eastAsia="ja-JP"/>
              </w:rPr>
              <w:t>CODECOPY</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423221" w14:textId="77777777" w:rsidR="004F78DF" w:rsidRPr="00F27B13" w:rsidRDefault="004F78DF" w:rsidP="004F78DF">
            <w:pPr>
              <w:rPr>
                <w:rFonts w:eastAsiaTheme="minorHAnsi"/>
                <w:lang w:eastAsia="ja-JP"/>
              </w:rPr>
            </w:pPr>
            <w:r w:rsidRPr="00F27B13">
              <w:rPr>
                <w:rFonts w:eastAsiaTheme="minorHAnsi"/>
                <w:lang w:eastAsia="ja-JP"/>
              </w:rPr>
              <w:t>39</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8A0257" w14:textId="77777777" w:rsidR="004F78DF" w:rsidRPr="00F27B13" w:rsidRDefault="004F78DF" w:rsidP="004F78DF">
            <w:pPr>
              <w:rPr>
                <w:rFonts w:eastAsiaTheme="minorHAnsi"/>
                <w:lang w:eastAsia="ja-JP"/>
              </w:rPr>
            </w:pPr>
            <w:r w:rsidRPr="00F27B13">
              <w:rPr>
                <w:rFonts w:eastAsiaTheme="minorHAnsi"/>
                <w:lang w:eastAsia="ja-JP"/>
              </w:rPr>
              <w:t>39 CODECOPY</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88A23D" w14:textId="354A66CE" w:rsidR="004F78DF" w:rsidRPr="00F27B13" w:rsidRDefault="001E2676" w:rsidP="004F78DF">
            <w:pPr>
              <w:rPr>
                <w:rFonts w:eastAsiaTheme="minorHAnsi"/>
                <w:lang w:eastAsia="ja-JP"/>
              </w:rPr>
            </w:pPr>
            <w:r>
              <w:rPr>
                <w:rFonts w:eastAsiaTheme="minorHAnsi"/>
                <w:noProof/>
                <w:lang w:eastAsia="ja-JP"/>
              </w:rPr>
              <w:drawing>
                <wp:inline distT="0" distB="0" distL="0" distR="0" wp14:anchorId="0256C927" wp14:editId="0FCAEA1A">
                  <wp:extent cx="11811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00"/>
                          <a:stretch>
                            <a:fillRect/>
                          </a:stretch>
                        </pic:blipFill>
                        <pic:spPr>
                          <a:xfrm>
                            <a:off x="0" y="0"/>
                            <a:ext cx="11811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C4E7CE"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6BCC3ED"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E36BE2" w14:textId="77777777" w:rsidR="004F78DF" w:rsidRPr="00F27B13" w:rsidRDefault="004F78DF" w:rsidP="004F78DF">
            <w:pPr>
              <w:rPr>
                <w:rFonts w:eastAsiaTheme="minorHAnsi"/>
                <w:lang w:eastAsia="ja-JP"/>
              </w:rPr>
            </w:pPr>
            <w:r w:rsidRPr="00F27B13">
              <w:rPr>
                <w:rFonts w:eastAsiaTheme="minorHAnsi"/>
                <w:lang w:eastAsia="ja-JP"/>
              </w:rPr>
              <w:t>3A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AE6E41" w14:textId="77777777" w:rsidR="004F78DF" w:rsidRPr="00F27B13" w:rsidRDefault="004F78DF" w:rsidP="004F78DF">
            <w:pPr>
              <w:rPr>
                <w:rFonts w:eastAsiaTheme="minorHAnsi"/>
                <w:lang w:eastAsia="ja-JP"/>
              </w:rPr>
            </w:pPr>
            <w:r w:rsidRPr="00F27B13">
              <w:rPr>
                <w:rFonts w:eastAsiaTheme="minorHAnsi"/>
                <w:lang w:eastAsia="ja-JP"/>
              </w:rPr>
              <w:t>GASPRICE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C89373" w14:textId="77777777" w:rsidR="004F78DF" w:rsidRPr="00F27B13" w:rsidRDefault="004F78DF" w:rsidP="004F78DF">
            <w:pPr>
              <w:rPr>
                <w:rFonts w:eastAsiaTheme="minorHAnsi"/>
                <w:lang w:eastAsia="ja-JP"/>
              </w:rPr>
            </w:pPr>
            <w:r w:rsidRPr="00F27B13">
              <w:rPr>
                <w:rFonts w:eastAsiaTheme="minorHAnsi"/>
                <w:lang w:eastAsia="ja-JP"/>
              </w:rPr>
              <w:t>3A</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CD6278" w14:textId="77777777" w:rsidR="004F78DF" w:rsidRPr="00F27B13" w:rsidRDefault="004F78DF" w:rsidP="004F78DF">
            <w:pPr>
              <w:rPr>
                <w:rFonts w:eastAsiaTheme="minorHAnsi"/>
                <w:lang w:eastAsia="ja-JP"/>
              </w:rPr>
            </w:pPr>
            <w:r w:rsidRPr="00F27B13">
              <w:rPr>
                <w:rFonts w:eastAsiaTheme="minorHAnsi"/>
                <w:lang w:eastAsia="ja-JP"/>
              </w:rPr>
              <w:t>3A GASPRICE</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475834" w14:textId="4B22EDFC" w:rsidR="004F78DF" w:rsidRPr="00F27B13" w:rsidRDefault="001E2676" w:rsidP="004F78DF">
            <w:pPr>
              <w:rPr>
                <w:rFonts w:eastAsiaTheme="minorHAnsi"/>
                <w:lang w:eastAsia="ja-JP"/>
              </w:rPr>
            </w:pPr>
            <w:r>
              <w:rPr>
                <w:rFonts w:eastAsiaTheme="minorHAnsi"/>
                <w:noProof/>
                <w:lang w:eastAsia="ja-JP"/>
              </w:rPr>
              <w:drawing>
                <wp:inline distT="0" distB="0" distL="0" distR="0" wp14:anchorId="1610C560" wp14:editId="297A91BD">
                  <wp:extent cx="1219200" cy="203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01"/>
                          <a:stretch>
                            <a:fillRect/>
                          </a:stretch>
                        </pic:blipFill>
                        <pic:spPr>
                          <a:xfrm>
                            <a:off x="0" y="0"/>
                            <a:ext cx="12192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0FAF16"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1050A80"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B501EA" w14:textId="77777777" w:rsidR="004F78DF" w:rsidRPr="00F27B13" w:rsidRDefault="004F78DF" w:rsidP="004F78DF">
            <w:pPr>
              <w:rPr>
                <w:rFonts w:eastAsiaTheme="minorHAnsi"/>
                <w:lang w:eastAsia="ja-JP"/>
              </w:rPr>
            </w:pPr>
            <w:r w:rsidRPr="00F27B13">
              <w:rPr>
                <w:rFonts w:eastAsiaTheme="minorHAnsi"/>
                <w:lang w:eastAsia="ja-JP"/>
              </w:rPr>
              <w:t>3B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1724EE" w14:textId="77777777" w:rsidR="004F78DF" w:rsidRPr="00F27B13" w:rsidRDefault="004F78DF" w:rsidP="004F78DF">
            <w:pPr>
              <w:rPr>
                <w:rFonts w:eastAsiaTheme="minorHAnsi"/>
                <w:lang w:eastAsia="ja-JP"/>
              </w:rPr>
            </w:pPr>
            <w:r w:rsidRPr="00F27B13">
              <w:rPr>
                <w:rFonts w:eastAsiaTheme="minorHAnsi"/>
                <w:lang w:eastAsia="ja-JP"/>
              </w:rPr>
              <w:t>EXTCODESIZE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F09DC6" w14:textId="77777777" w:rsidR="004F78DF" w:rsidRPr="00F27B13" w:rsidRDefault="004F78DF" w:rsidP="004F78DF">
            <w:pPr>
              <w:rPr>
                <w:rFonts w:eastAsiaTheme="minorHAnsi"/>
                <w:lang w:eastAsia="ja-JP"/>
              </w:rPr>
            </w:pPr>
            <w:r w:rsidRPr="00F27B13">
              <w:rPr>
                <w:rFonts w:eastAsiaTheme="minorHAnsi"/>
                <w:lang w:eastAsia="ja-JP"/>
              </w:rPr>
              <w:t>3B</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E16A34" w14:textId="77777777" w:rsidR="004F78DF" w:rsidRPr="00F27B13" w:rsidRDefault="004F78DF" w:rsidP="004F78DF">
            <w:pPr>
              <w:rPr>
                <w:rFonts w:eastAsiaTheme="minorHAnsi"/>
                <w:lang w:eastAsia="ja-JP"/>
              </w:rPr>
            </w:pPr>
            <w:r w:rsidRPr="00F27B13">
              <w:rPr>
                <w:rFonts w:eastAsiaTheme="minorHAnsi"/>
                <w:lang w:eastAsia="ja-JP"/>
              </w:rPr>
              <w:t>3B EXTCODESIZE</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B42C59" w14:textId="29E5A28C" w:rsidR="004F78DF" w:rsidRPr="00F27B13" w:rsidRDefault="00901E6F" w:rsidP="004F78DF">
            <w:pPr>
              <w:rPr>
                <w:rFonts w:eastAsiaTheme="minorHAnsi"/>
                <w:lang w:eastAsia="ja-JP"/>
              </w:rPr>
            </w:pPr>
            <w:r>
              <w:rPr>
                <w:rFonts w:eastAsiaTheme="minorHAnsi"/>
                <w:noProof/>
                <w:lang w:eastAsia="ja-JP"/>
              </w:rPr>
              <w:drawing>
                <wp:inline distT="0" distB="0" distL="0" distR="0" wp14:anchorId="69999273" wp14:editId="2653EDA4">
                  <wp:extent cx="1485900" cy="177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02"/>
                          <a:stretch>
                            <a:fillRect/>
                          </a:stretch>
                        </pic:blipFill>
                        <pic:spPr>
                          <a:xfrm>
                            <a:off x="0" y="0"/>
                            <a:ext cx="1485900" cy="1778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163BE9"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1C22DA5"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709477" w14:textId="77777777" w:rsidR="004F78DF" w:rsidRPr="00F27B13" w:rsidRDefault="004F78DF" w:rsidP="004F78DF">
            <w:pPr>
              <w:rPr>
                <w:rFonts w:eastAsiaTheme="minorHAnsi"/>
                <w:lang w:eastAsia="ja-JP"/>
              </w:rPr>
            </w:pPr>
            <w:r w:rsidRPr="00F27B13">
              <w:rPr>
                <w:rFonts w:eastAsiaTheme="minorHAnsi"/>
                <w:lang w:eastAsia="ja-JP"/>
              </w:rPr>
              <w:t>3C</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FC430A" w14:textId="77777777" w:rsidR="004F78DF" w:rsidRPr="00F27B13" w:rsidRDefault="004F78DF" w:rsidP="004F78DF">
            <w:pPr>
              <w:rPr>
                <w:rFonts w:eastAsiaTheme="minorHAnsi"/>
                <w:lang w:eastAsia="ja-JP"/>
              </w:rPr>
            </w:pPr>
            <w:r w:rsidRPr="00F27B13">
              <w:rPr>
                <w:rFonts w:eastAsiaTheme="minorHAnsi"/>
                <w:lang w:eastAsia="ja-JP"/>
              </w:rPr>
              <w:t>EXTCODECOPY</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A4BE1B" w14:textId="77777777" w:rsidR="004F78DF" w:rsidRPr="00F27B13" w:rsidRDefault="004F78DF" w:rsidP="004F78DF">
            <w:pPr>
              <w:rPr>
                <w:rFonts w:eastAsiaTheme="minorHAnsi"/>
                <w:lang w:eastAsia="ja-JP"/>
              </w:rPr>
            </w:pPr>
            <w:r w:rsidRPr="00F27B13">
              <w:rPr>
                <w:rFonts w:eastAsiaTheme="minorHAnsi"/>
                <w:lang w:eastAsia="ja-JP"/>
              </w:rPr>
              <w:t>3C</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1E0C18" w14:textId="77777777" w:rsidR="004F78DF" w:rsidRPr="00F27B13" w:rsidRDefault="004F78DF" w:rsidP="004F78DF">
            <w:pPr>
              <w:rPr>
                <w:rFonts w:eastAsiaTheme="minorHAnsi"/>
                <w:lang w:eastAsia="ja-JP"/>
              </w:rPr>
            </w:pPr>
            <w:r w:rsidRPr="00F27B13">
              <w:rPr>
                <w:rFonts w:eastAsiaTheme="minorHAnsi"/>
                <w:lang w:eastAsia="ja-JP"/>
              </w:rPr>
              <w:t>3C EXTCODECOPY</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C2B8FB" w14:textId="5BA5B83D" w:rsidR="004F78DF" w:rsidRPr="00F27B13" w:rsidRDefault="00901E6F" w:rsidP="004F78DF">
            <w:pPr>
              <w:rPr>
                <w:rFonts w:eastAsiaTheme="minorHAnsi"/>
                <w:lang w:eastAsia="ja-JP"/>
              </w:rPr>
            </w:pPr>
            <w:r>
              <w:rPr>
                <w:rFonts w:eastAsiaTheme="minorHAnsi"/>
                <w:noProof/>
                <w:lang w:eastAsia="ja-JP"/>
              </w:rPr>
              <w:drawing>
                <wp:inline distT="0" distB="0" distL="0" distR="0" wp14:anchorId="7F99D8B1" wp14:editId="44827716">
                  <wp:extent cx="1435100" cy="177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03"/>
                          <a:stretch>
                            <a:fillRect/>
                          </a:stretch>
                        </pic:blipFill>
                        <pic:spPr>
                          <a:xfrm>
                            <a:off x="0" y="0"/>
                            <a:ext cx="1435100" cy="1778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3F3ADE"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5B010F95"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5DC1FF" w14:textId="77777777" w:rsidR="004F78DF" w:rsidRPr="00F27B13" w:rsidRDefault="004F78DF" w:rsidP="004F78DF">
            <w:pPr>
              <w:rPr>
                <w:rFonts w:eastAsiaTheme="minorHAnsi"/>
                <w:lang w:eastAsia="ja-JP"/>
              </w:rPr>
            </w:pPr>
            <w:r w:rsidRPr="00F27B13">
              <w:rPr>
                <w:rFonts w:eastAsiaTheme="minorHAnsi"/>
                <w:lang w:eastAsia="ja-JP"/>
              </w:rPr>
              <w:t>3D</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E8302C" w14:textId="77777777" w:rsidR="004F78DF" w:rsidRPr="00F27B13" w:rsidRDefault="004F78DF" w:rsidP="004F78DF">
            <w:pPr>
              <w:rPr>
                <w:rFonts w:eastAsiaTheme="minorHAnsi"/>
                <w:lang w:eastAsia="ja-JP"/>
              </w:rPr>
            </w:pPr>
            <w:r w:rsidRPr="00F27B13">
              <w:rPr>
                <w:rFonts w:eastAsiaTheme="minorHAnsi"/>
                <w:lang w:eastAsia="ja-JP"/>
              </w:rPr>
              <w:t>RETURNDATASIZE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8CEE56" w14:textId="77777777" w:rsidR="004F78DF" w:rsidRPr="00F27B13" w:rsidRDefault="004F78DF" w:rsidP="004F78DF">
            <w:pPr>
              <w:rPr>
                <w:rFonts w:eastAsiaTheme="minorHAnsi"/>
                <w:lang w:eastAsia="ja-JP"/>
              </w:rPr>
            </w:pPr>
            <w:r w:rsidRPr="00F27B13">
              <w:rPr>
                <w:rFonts w:eastAsiaTheme="minorHAnsi"/>
                <w:lang w:eastAsia="ja-JP"/>
              </w:rPr>
              <w:t>3D</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A037BA" w14:textId="77777777" w:rsidR="004F78DF" w:rsidRPr="00F27B13" w:rsidRDefault="004F78DF" w:rsidP="004F78DF">
            <w:pPr>
              <w:rPr>
                <w:rFonts w:eastAsiaTheme="minorHAnsi"/>
                <w:lang w:eastAsia="ja-JP"/>
              </w:rPr>
            </w:pPr>
            <w:r w:rsidRPr="00F27B13">
              <w:rPr>
                <w:rFonts w:eastAsiaTheme="minorHAnsi"/>
                <w:lang w:eastAsia="ja-JP"/>
              </w:rPr>
              <w:t>3D RETURNDATASIZE</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86B648" w14:textId="4345428B" w:rsidR="004F78DF" w:rsidRPr="00F27B13" w:rsidRDefault="00901E6F" w:rsidP="004F78DF">
            <w:pPr>
              <w:rPr>
                <w:rFonts w:eastAsiaTheme="minorHAnsi"/>
                <w:lang w:eastAsia="ja-JP"/>
              </w:rPr>
            </w:pPr>
            <w:r>
              <w:rPr>
                <w:rFonts w:eastAsiaTheme="minorHAnsi"/>
                <w:noProof/>
                <w:lang w:eastAsia="ja-JP"/>
              </w:rPr>
              <w:drawing>
                <wp:inline distT="0" distB="0" distL="0" distR="0" wp14:anchorId="531693E1" wp14:editId="79F94A3E">
                  <wp:extent cx="1778000" cy="241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4"/>
                          <a:stretch>
                            <a:fillRect/>
                          </a:stretch>
                        </pic:blipFill>
                        <pic:spPr>
                          <a:xfrm>
                            <a:off x="0" y="0"/>
                            <a:ext cx="1778000" cy="2413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0BCE96"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47BCBBD5"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BF9EB8" w14:textId="77777777" w:rsidR="004F78DF" w:rsidRPr="00F27B13" w:rsidRDefault="004F78DF" w:rsidP="004F78DF">
            <w:pPr>
              <w:rPr>
                <w:rFonts w:eastAsiaTheme="minorHAnsi"/>
                <w:lang w:eastAsia="ja-JP"/>
              </w:rPr>
            </w:pPr>
            <w:r w:rsidRPr="00F27B13">
              <w:rPr>
                <w:rFonts w:eastAsiaTheme="minorHAnsi"/>
                <w:lang w:eastAsia="ja-JP"/>
              </w:rPr>
              <w:t>3E</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38DFA6" w14:textId="77777777" w:rsidR="004F78DF" w:rsidRPr="00F27B13" w:rsidRDefault="004F78DF" w:rsidP="004F78DF">
            <w:pPr>
              <w:rPr>
                <w:rFonts w:eastAsiaTheme="minorHAnsi"/>
                <w:lang w:eastAsia="ja-JP"/>
              </w:rPr>
            </w:pPr>
            <w:r w:rsidRPr="00F27B13">
              <w:rPr>
                <w:rFonts w:eastAsiaTheme="minorHAnsi"/>
                <w:lang w:eastAsia="ja-JP"/>
              </w:rPr>
              <w:t>RETURNDATACOPY</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E89EDF" w14:textId="77777777" w:rsidR="004F78DF" w:rsidRPr="00F27B13" w:rsidRDefault="004F78DF" w:rsidP="004F78DF">
            <w:pPr>
              <w:rPr>
                <w:rFonts w:eastAsiaTheme="minorHAnsi"/>
                <w:lang w:eastAsia="ja-JP"/>
              </w:rPr>
            </w:pPr>
            <w:r w:rsidRPr="00F27B13">
              <w:rPr>
                <w:rFonts w:eastAsiaTheme="minorHAnsi"/>
                <w:lang w:eastAsia="ja-JP"/>
              </w:rPr>
              <w:t>3E</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23BA5D" w14:textId="77777777" w:rsidR="004F78DF" w:rsidRPr="00F27B13" w:rsidRDefault="004F78DF" w:rsidP="004F78DF">
            <w:pPr>
              <w:rPr>
                <w:rFonts w:eastAsiaTheme="minorHAnsi"/>
                <w:lang w:eastAsia="ja-JP"/>
              </w:rPr>
            </w:pPr>
            <w:r w:rsidRPr="00F27B13">
              <w:rPr>
                <w:rFonts w:eastAsiaTheme="minorHAnsi"/>
                <w:lang w:eastAsia="ja-JP"/>
              </w:rPr>
              <w:t>3E RETURNDATACOPY</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B14418" w14:textId="2581B349" w:rsidR="004F78DF" w:rsidRPr="00F27B13" w:rsidRDefault="00901E6F" w:rsidP="004F78DF">
            <w:pPr>
              <w:rPr>
                <w:rFonts w:eastAsiaTheme="minorHAnsi"/>
                <w:lang w:eastAsia="ja-JP"/>
              </w:rPr>
            </w:pPr>
            <w:r>
              <w:rPr>
                <w:rFonts w:eastAsiaTheme="minorHAnsi"/>
                <w:noProof/>
                <w:lang w:eastAsia="ja-JP"/>
              </w:rPr>
              <w:drawing>
                <wp:inline distT="0" distB="0" distL="0" distR="0" wp14:anchorId="7BC7AB24" wp14:editId="58C5309E">
                  <wp:extent cx="1786255" cy="213995"/>
                  <wp:effectExtent l="0" t="0" r="444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05"/>
                          <a:stretch>
                            <a:fillRect/>
                          </a:stretch>
                        </pic:blipFill>
                        <pic:spPr>
                          <a:xfrm>
                            <a:off x="0" y="0"/>
                            <a:ext cx="1786255" cy="213995"/>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8E4368"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B6C0444"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7EA60F" w14:textId="77777777" w:rsidR="004F78DF" w:rsidRPr="00F27B13" w:rsidRDefault="004F78DF" w:rsidP="004F78DF">
            <w:pPr>
              <w:rPr>
                <w:rFonts w:eastAsiaTheme="minorHAnsi"/>
                <w:lang w:eastAsia="ja-JP"/>
              </w:rPr>
            </w:pPr>
            <w:r w:rsidRPr="00F27B13">
              <w:rPr>
                <w:rFonts w:eastAsiaTheme="minorHAnsi"/>
                <w:lang w:eastAsia="ja-JP"/>
              </w:rPr>
              <w:t>3F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B55275" w14:textId="77777777" w:rsidR="004F78DF" w:rsidRPr="00F27B13" w:rsidRDefault="004F78DF" w:rsidP="004F78DF">
            <w:pPr>
              <w:rPr>
                <w:rFonts w:eastAsiaTheme="minorHAnsi"/>
                <w:lang w:eastAsia="ja-JP"/>
              </w:rPr>
            </w:pPr>
            <w:r w:rsidRPr="00F27B13">
              <w:rPr>
                <w:rFonts w:eastAsiaTheme="minorHAnsi"/>
                <w:lang w:eastAsia="ja-JP"/>
              </w:rPr>
              <w:t>EXTCODEHASH</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293783" w14:textId="77777777" w:rsidR="004F78DF" w:rsidRPr="00F27B13" w:rsidRDefault="004F78DF" w:rsidP="004F78DF">
            <w:pPr>
              <w:rPr>
                <w:rFonts w:eastAsiaTheme="minorHAnsi"/>
                <w:lang w:eastAsia="ja-JP"/>
              </w:rPr>
            </w:pPr>
            <w:r w:rsidRPr="00F27B13">
              <w:rPr>
                <w:rFonts w:eastAsiaTheme="minorHAnsi"/>
                <w:lang w:eastAsia="ja-JP"/>
              </w:rPr>
              <w:t>3F</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434A5E" w14:textId="77777777" w:rsidR="004F78DF" w:rsidRPr="00F27B13" w:rsidRDefault="004F78DF" w:rsidP="004F78DF">
            <w:pPr>
              <w:rPr>
                <w:rFonts w:eastAsiaTheme="minorHAnsi"/>
                <w:lang w:eastAsia="ja-JP"/>
              </w:rPr>
            </w:pPr>
            <w:r w:rsidRPr="00F27B13">
              <w:rPr>
                <w:rFonts w:eastAsiaTheme="minorHAnsi"/>
                <w:lang w:eastAsia="ja-JP"/>
              </w:rPr>
              <w:t>3F EXTCODEHASH</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88F7AE" w14:textId="37EA1AA7" w:rsidR="004F78DF" w:rsidRPr="00F27B13" w:rsidRDefault="00901E6F" w:rsidP="004F78DF">
            <w:pPr>
              <w:rPr>
                <w:rFonts w:eastAsiaTheme="minorHAnsi"/>
                <w:lang w:eastAsia="ja-JP"/>
              </w:rPr>
            </w:pPr>
            <w:r>
              <w:rPr>
                <w:rFonts w:eastAsiaTheme="minorHAnsi"/>
                <w:noProof/>
                <w:lang w:eastAsia="ja-JP"/>
              </w:rPr>
              <w:drawing>
                <wp:inline distT="0" distB="0" distL="0" distR="0" wp14:anchorId="2B0D5295" wp14:editId="0078B8D7">
                  <wp:extent cx="1422400" cy="20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06"/>
                          <a:stretch>
                            <a:fillRect/>
                          </a:stretch>
                        </pic:blipFill>
                        <pic:spPr>
                          <a:xfrm>
                            <a:off x="0" y="0"/>
                            <a:ext cx="14224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9287AF"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1D2A3F1"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EC6750" w14:textId="77777777" w:rsidR="004F78DF" w:rsidRPr="00F27B13" w:rsidRDefault="004F78DF" w:rsidP="004F78DF">
            <w:pPr>
              <w:rPr>
                <w:rFonts w:eastAsiaTheme="minorHAnsi"/>
                <w:lang w:eastAsia="ja-JP"/>
              </w:rPr>
            </w:pPr>
            <w:r w:rsidRPr="00F27B13">
              <w:rPr>
                <w:rFonts w:eastAsiaTheme="minorHAnsi"/>
                <w:lang w:eastAsia="ja-JP"/>
              </w:rPr>
              <w:t>40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445443" w14:textId="77777777" w:rsidR="004F78DF" w:rsidRPr="00F27B13" w:rsidRDefault="004F78DF" w:rsidP="004F78DF">
            <w:pPr>
              <w:rPr>
                <w:rFonts w:eastAsiaTheme="minorHAnsi"/>
                <w:lang w:eastAsia="ja-JP"/>
              </w:rPr>
            </w:pPr>
            <w:r w:rsidRPr="00F27B13">
              <w:rPr>
                <w:rFonts w:eastAsiaTheme="minorHAnsi"/>
                <w:lang w:eastAsia="ja-JP"/>
              </w:rPr>
              <w:t>BLOCKHASH</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614CE8" w14:textId="77777777" w:rsidR="004F78DF" w:rsidRPr="00F27B13" w:rsidRDefault="004F78DF" w:rsidP="004F78DF">
            <w:pPr>
              <w:rPr>
                <w:rFonts w:eastAsiaTheme="minorHAnsi"/>
                <w:lang w:eastAsia="ja-JP"/>
              </w:rPr>
            </w:pPr>
            <w:r w:rsidRPr="00F27B13">
              <w:rPr>
                <w:rFonts w:eastAsiaTheme="minorHAnsi"/>
                <w:lang w:eastAsia="ja-JP"/>
              </w:rPr>
              <w:t>40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D02D75" w14:textId="77777777" w:rsidR="004F78DF" w:rsidRPr="00F27B13" w:rsidRDefault="004F78DF" w:rsidP="004F78DF">
            <w:pPr>
              <w:rPr>
                <w:rFonts w:eastAsiaTheme="minorHAnsi"/>
                <w:lang w:eastAsia="ja-JP"/>
              </w:rPr>
            </w:pPr>
            <w:r w:rsidRPr="00F27B13">
              <w:rPr>
                <w:rFonts w:eastAsiaTheme="minorHAnsi"/>
                <w:lang w:eastAsia="ja-JP"/>
              </w:rPr>
              <w:t>40 BLOCKHASH</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6CBECA" w14:textId="6A79E82D" w:rsidR="004F78DF" w:rsidRPr="00F27B13" w:rsidRDefault="00901E6F" w:rsidP="004F78DF">
            <w:pPr>
              <w:rPr>
                <w:rFonts w:eastAsiaTheme="minorHAnsi"/>
                <w:lang w:eastAsia="ja-JP"/>
              </w:rPr>
            </w:pPr>
            <w:r>
              <w:rPr>
                <w:rFonts w:eastAsiaTheme="minorHAnsi"/>
                <w:noProof/>
                <w:lang w:eastAsia="ja-JP"/>
              </w:rPr>
              <w:drawing>
                <wp:inline distT="0" distB="0" distL="0" distR="0" wp14:anchorId="61CCF65D" wp14:editId="166E7233">
                  <wp:extent cx="1257300" cy="19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7"/>
                          <a:stretch>
                            <a:fillRect/>
                          </a:stretch>
                        </pic:blipFill>
                        <pic:spPr>
                          <a:xfrm>
                            <a:off x="0" y="0"/>
                            <a:ext cx="12573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E02AB2"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08A59CD"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E80DA6" w14:textId="77777777" w:rsidR="004F78DF" w:rsidRPr="00F27B13" w:rsidRDefault="004F78DF" w:rsidP="004F78DF">
            <w:pPr>
              <w:rPr>
                <w:rFonts w:eastAsiaTheme="minorHAnsi"/>
                <w:lang w:eastAsia="ja-JP"/>
              </w:rPr>
            </w:pPr>
            <w:r w:rsidRPr="00F27B13">
              <w:rPr>
                <w:rFonts w:eastAsiaTheme="minorHAnsi"/>
                <w:lang w:eastAsia="ja-JP"/>
              </w:rPr>
              <w:lastRenderedPageBreak/>
              <w:t>41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605C84" w14:textId="77777777" w:rsidR="004F78DF" w:rsidRPr="00F27B13" w:rsidRDefault="004F78DF" w:rsidP="004F78DF">
            <w:pPr>
              <w:rPr>
                <w:rFonts w:eastAsiaTheme="minorHAnsi"/>
                <w:lang w:eastAsia="ja-JP"/>
              </w:rPr>
            </w:pPr>
            <w:r w:rsidRPr="00F27B13">
              <w:rPr>
                <w:rFonts w:eastAsiaTheme="minorHAnsi"/>
                <w:lang w:eastAsia="ja-JP"/>
              </w:rPr>
              <w:t>COINBASE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CA222B" w14:textId="77777777" w:rsidR="004F78DF" w:rsidRPr="00F27B13" w:rsidRDefault="004F78DF" w:rsidP="004F78DF">
            <w:pPr>
              <w:rPr>
                <w:rFonts w:eastAsiaTheme="minorHAnsi"/>
                <w:lang w:eastAsia="ja-JP"/>
              </w:rPr>
            </w:pPr>
            <w:r w:rsidRPr="00F27B13">
              <w:rPr>
                <w:rFonts w:eastAsiaTheme="minorHAnsi"/>
                <w:lang w:eastAsia="ja-JP"/>
              </w:rPr>
              <w:t>41</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8D773B" w14:textId="77777777" w:rsidR="004F78DF" w:rsidRPr="00F27B13" w:rsidRDefault="004F78DF" w:rsidP="004F78DF">
            <w:pPr>
              <w:rPr>
                <w:rFonts w:eastAsiaTheme="minorHAnsi"/>
                <w:lang w:eastAsia="ja-JP"/>
              </w:rPr>
            </w:pPr>
            <w:r w:rsidRPr="00F27B13">
              <w:rPr>
                <w:rFonts w:eastAsiaTheme="minorHAnsi"/>
                <w:lang w:eastAsia="ja-JP"/>
              </w:rPr>
              <w:t>41 COINBASE</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23E156" w14:textId="29FEA413" w:rsidR="004F78DF" w:rsidRPr="00F27B13" w:rsidRDefault="00901E6F" w:rsidP="004F78DF">
            <w:pPr>
              <w:rPr>
                <w:rFonts w:eastAsiaTheme="minorHAnsi"/>
                <w:lang w:eastAsia="ja-JP"/>
              </w:rPr>
            </w:pPr>
            <w:r>
              <w:rPr>
                <w:rFonts w:eastAsiaTheme="minorHAnsi"/>
                <w:noProof/>
                <w:lang w:eastAsia="ja-JP"/>
              </w:rPr>
              <w:drawing>
                <wp:inline distT="0" distB="0" distL="0" distR="0" wp14:anchorId="28E93309" wp14:editId="61A294CF">
                  <wp:extent cx="1219200" cy="190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08"/>
                          <a:stretch>
                            <a:fillRect/>
                          </a:stretch>
                        </pic:blipFill>
                        <pic:spPr>
                          <a:xfrm>
                            <a:off x="0" y="0"/>
                            <a:ext cx="12192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885DFB"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564F1D0E"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A3CB70" w14:textId="77777777" w:rsidR="004F78DF" w:rsidRPr="00F27B13" w:rsidRDefault="004F78DF" w:rsidP="004F78DF">
            <w:pPr>
              <w:rPr>
                <w:rFonts w:eastAsiaTheme="minorHAnsi"/>
                <w:lang w:eastAsia="ja-JP"/>
              </w:rPr>
            </w:pPr>
            <w:r w:rsidRPr="00F27B13">
              <w:rPr>
                <w:rFonts w:eastAsiaTheme="minorHAnsi"/>
                <w:lang w:eastAsia="ja-JP"/>
              </w:rPr>
              <w:t>42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C069D8" w14:textId="77777777" w:rsidR="004F78DF" w:rsidRPr="00F27B13" w:rsidRDefault="004F78DF" w:rsidP="004F78DF">
            <w:pPr>
              <w:rPr>
                <w:rFonts w:eastAsiaTheme="minorHAnsi"/>
                <w:lang w:eastAsia="ja-JP"/>
              </w:rPr>
            </w:pPr>
            <w:r w:rsidRPr="00F27B13">
              <w:rPr>
                <w:rFonts w:eastAsiaTheme="minorHAnsi"/>
                <w:lang w:eastAsia="ja-JP"/>
              </w:rPr>
              <w:t>TIMESTAMP</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A966D3" w14:textId="77777777" w:rsidR="004F78DF" w:rsidRPr="00F27B13" w:rsidRDefault="004F78DF" w:rsidP="004F78DF">
            <w:pPr>
              <w:rPr>
                <w:rFonts w:eastAsiaTheme="minorHAnsi"/>
                <w:lang w:eastAsia="ja-JP"/>
              </w:rPr>
            </w:pPr>
            <w:r w:rsidRPr="00F27B13">
              <w:rPr>
                <w:rFonts w:eastAsiaTheme="minorHAnsi"/>
                <w:lang w:eastAsia="ja-JP"/>
              </w:rPr>
              <w:t>42</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DA80F3" w14:textId="77777777" w:rsidR="004F78DF" w:rsidRPr="00F27B13" w:rsidRDefault="004F78DF" w:rsidP="004F78DF">
            <w:pPr>
              <w:rPr>
                <w:rFonts w:eastAsiaTheme="minorHAnsi"/>
                <w:lang w:eastAsia="ja-JP"/>
              </w:rPr>
            </w:pPr>
            <w:r w:rsidRPr="00F27B13">
              <w:rPr>
                <w:rFonts w:eastAsiaTheme="minorHAnsi"/>
                <w:lang w:eastAsia="ja-JP"/>
              </w:rPr>
              <w:t>42 TIMESTAMP</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91AB04" w14:textId="29C93702" w:rsidR="004F78DF" w:rsidRPr="00F27B13" w:rsidRDefault="00901E6F" w:rsidP="004F78DF">
            <w:pPr>
              <w:rPr>
                <w:rFonts w:eastAsiaTheme="minorHAnsi"/>
                <w:lang w:eastAsia="ja-JP"/>
              </w:rPr>
            </w:pPr>
            <w:r>
              <w:rPr>
                <w:rFonts w:eastAsiaTheme="minorHAnsi"/>
                <w:noProof/>
                <w:lang w:eastAsia="ja-JP"/>
              </w:rPr>
              <w:drawing>
                <wp:inline distT="0" distB="0" distL="0" distR="0" wp14:anchorId="27500F82" wp14:editId="6C6C4512">
                  <wp:extent cx="1308100" cy="20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9"/>
                          <a:stretch>
                            <a:fillRect/>
                          </a:stretch>
                        </pic:blipFill>
                        <pic:spPr>
                          <a:xfrm>
                            <a:off x="0" y="0"/>
                            <a:ext cx="13081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5A8FE5"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5832A443"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1A8C43" w14:textId="77777777" w:rsidR="004F78DF" w:rsidRPr="00F27B13" w:rsidRDefault="004F78DF" w:rsidP="004F78DF">
            <w:pPr>
              <w:rPr>
                <w:rFonts w:eastAsiaTheme="minorHAnsi"/>
                <w:lang w:eastAsia="ja-JP"/>
              </w:rPr>
            </w:pPr>
            <w:r w:rsidRPr="00F27B13">
              <w:rPr>
                <w:rFonts w:eastAsiaTheme="minorHAnsi"/>
                <w:lang w:eastAsia="ja-JP"/>
              </w:rPr>
              <w:t>43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83A893" w14:textId="77777777" w:rsidR="004F78DF" w:rsidRPr="00F27B13" w:rsidRDefault="004F78DF" w:rsidP="004F78DF">
            <w:pPr>
              <w:rPr>
                <w:rFonts w:eastAsiaTheme="minorHAnsi"/>
                <w:lang w:eastAsia="ja-JP"/>
              </w:rPr>
            </w:pPr>
            <w:r w:rsidRPr="00F27B13">
              <w:rPr>
                <w:rFonts w:eastAsiaTheme="minorHAnsi"/>
                <w:lang w:eastAsia="ja-JP"/>
              </w:rPr>
              <w:t>NUMBER</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E6FF1F" w14:textId="77777777" w:rsidR="004F78DF" w:rsidRPr="00F27B13" w:rsidRDefault="004F78DF" w:rsidP="004F78DF">
            <w:pPr>
              <w:rPr>
                <w:rFonts w:eastAsiaTheme="minorHAnsi"/>
                <w:lang w:eastAsia="ja-JP"/>
              </w:rPr>
            </w:pPr>
            <w:r w:rsidRPr="00F27B13">
              <w:rPr>
                <w:rFonts w:eastAsiaTheme="minorHAnsi"/>
                <w:lang w:eastAsia="ja-JP"/>
              </w:rPr>
              <w:t>43</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D61B82" w14:textId="77777777" w:rsidR="004F78DF" w:rsidRPr="00F27B13" w:rsidRDefault="004F78DF" w:rsidP="004F78DF">
            <w:pPr>
              <w:rPr>
                <w:rFonts w:eastAsiaTheme="minorHAnsi"/>
                <w:lang w:eastAsia="ja-JP"/>
              </w:rPr>
            </w:pPr>
            <w:r w:rsidRPr="00F27B13">
              <w:rPr>
                <w:rFonts w:eastAsiaTheme="minorHAnsi"/>
                <w:lang w:eastAsia="ja-JP"/>
              </w:rPr>
              <w:t>43 NUMBER</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EA1C80" w14:textId="28FAB494" w:rsidR="004F78DF" w:rsidRPr="00F27B13" w:rsidRDefault="00901E6F" w:rsidP="004F78DF">
            <w:pPr>
              <w:rPr>
                <w:rFonts w:eastAsiaTheme="minorHAnsi"/>
                <w:lang w:eastAsia="ja-JP"/>
              </w:rPr>
            </w:pPr>
            <w:r>
              <w:rPr>
                <w:rFonts w:eastAsiaTheme="minorHAnsi"/>
                <w:noProof/>
                <w:lang w:eastAsia="ja-JP"/>
              </w:rPr>
              <w:drawing>
                <wp:inline distT="0" distB="0" distL="0" distR="0" wp14:anchorId="34EE5DBE" wp14:editId="093AF2CE">
                  <wp:extent cx="1092200" cy="190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10"/>
                          <a:stretch>
                            <a:fillRect/>
                          </a:stretch>
                        </pic:blipFill>
                        <pic:spPr>
                          <a:xfrm>
                            <a:off x="0" y="0"/>
                            <a:ext cx="10922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541EEA"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7C9F5CF5"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D49374" w14:textId="77777777" w:rsidR="004F78DF" w:rsidRPr="00F27B13" w:rsidRDefault="004F78DF" w:rsidP="004F78DF">
            <w:pPr>
              <w:rPr>
                <w:rFonts w:eastAsiaTheme="minorHAnsi"/>
                <w:lang w:eastAsia="ja-JP"/>
              </w:rPr>
            </w:pPr>
            <w:r w:rsidRPr="00F27B13">
              <w:rPr>
                <w:rFonts w:eastAsiaTheme="minorHAnsi"/>
                <w:lang w:eastAsia="ja-JP"/>
              </w:rPr>
              <w:t>44</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299F4F" w14:textId="77777777" w:rsidR="004F78DF" w:rsidRPr="00F27B13" w:rsidRDefault="004F78DF" w:rsidP="004F78DF">
            <w:pPr>
              <w:rPr>
                <w:rFonts w:eastAsiaTheme="minorHAnsi"/>
                <w:lang w:eastAsia="ja-JP"/>
              </w:rPr>
            </w:pPr>
            <w:r w:rsidRPr="00F27B13">
              <w:rPr>
                <w:rFonts w:eastAsiaTheme="minorHAnsi"/>
                <w:lang w:eastAsia="ja-JP"/>
              </w:rPr>
              <w:t>DIFFICULTY</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D16F31" w14:textId="77777777" w:rsidR="004F78DF" w:rsidRPr="00F27B13" w:rsidRDefault="004F78DF" w:rsidP="004F78DF">
            <w:pPr>
              <w:rPr>
                <w:rFonts w:eastAsiaTheme="minorHAnsi"/>
                <w:lang w:eastAsia="ja-JP"/>
              </w:rPr>
            </w:pPr>
            <w:r w:rsidRPr="00F27B13">
              <w:rPr>
                <w:rFonts w:eastAsiaTheme="minorHAnsi"/>
                <w:lang w:eastAsia="ja-JP"/>
              </w:rPr>
              <w:t>44</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A38E4F" w14:textId="77777777" w:rsidR="004F78DF" w:rsidRPr="00F27B13" w:rsidRDefault="004F78DF" w:rsidP="004F78DF">
            <w:pPr>
              <w:rPr>
                <w:rFonts w:eastAsiaTheme="minorHAnsi"/>
                <w:lang w:eastAsia="ja-JP"/>
              </w:rPr>
            </w:pPr>
            <w:r w:rsidRPr="00F27B13">
              <w:rPr>
                <w:rFonts w:eastAsiaTheme="minorHAnsi"/>
                <w:lang w:eastAsia="ja-JP"/>
              </w:rPr>
              <w:t>44 DIFFICULTY</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972892" w14:textId="195F9FE3" w:rsidR="004F78DF" w:rsidRPr="00F27B13" w:rsidRDefault="00901E6F" w:rsidP="004F78DF">
            <w:pPr>
              <w:rPr>
                <w:rFonts w:eastAsiaTheme="minorHAnsi"/>
                <w:lang w:eastAsia="ja-JP"/>
              </w:rPr>
            </w:pPr>
            <w:r>
              <w:rPr>
                <w:rFonts w:eastAsiaTheme="minorHAnsi"/>
                <w:noProof/>
                <w:lang w:eastAsia="ja-JP"/>
              </w:rPr>
              <w:drawing>
                <wp:inline distT="0" distB="0" distL="0" distR="0" wp14:anchorId="048587E8" wp14:editId="7588284E">
                  <wp:extent cx="1408498" cy="15240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111"/>
                          <a:srcRect t="20407" b="22400"/>
                          <a:stretch/>
                        </pic:blipFill>
                        <pic:spPr bwMode="auto">
                          <a:xfrm>
                            <a:off x="0" y="0"/>
                            <a:ext cx="1409700" cy="15253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FC2188"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026A5F8"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BE1B44" w14:textId="77777777" w:rsidR="004F78DF" w:rsidRPr="00F27B13" w:rsidRDefault="004F78DF" w:rsidP="004F78DF">
            <w:pPr>
              <w:rPr>
                <w:rFonts w:eastAsiaTheme="minorHAnsi"/>
                <w:lang w:eastAsia="ja-JP"/>
              </w:rPr>
            </w:pPr>
            <w:r w:rsidRPr="00F27B13">
              <w:rPr>
                <w:rFonts w:eastAsiaTheme="minorHAnsi"/>
                <w:lang w:eastAsia="ja-JP"/>
              </w:rPr>
              <w:t>45</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28C7B7" w14:textId="77777777" w:rsidR="004F78DF" w:rsidRPr="00F27B13" w:rsidRDefault="004F78DF" w:rsidP="004F78DF">
            <w:pPr>
              <w:rPr>
                <w:rFonts w:eastAsiaTheme="minorHAnsi"/>
                <w:lang w:eastAsia="ja-JP"/>
              </w:rPr>
            </w:pPr>
            <w:r w:rsidRPr="00F27B13">
              <w:rPr>
                <w:rFonts w:eastAsiaTheme="minorHAnsi"/>
                <w:lang w:eastAsia="ja-JP"/>
              </w:rPr>
              <w:t>GASLIMIT</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8259F3" w14:textId="77777777" w:rsidR="004F78DF" w:rsidRPr="00F27B13" w:rsidRDefault="004F78DF" w:rsidP="004F78DF">
            <w:pPr>
              <w:rPr>
                <w:rFonts w:eastAsiaTheme="minorHAnsi"/>
                <w:lang w:eastAsia="ja-JP"/>
              </w:rPr>
            </w:pPr>
            <w:r w:rsidRPr="00F27B13">
              <w:rPr>
                <w:rFonts w:eastAsiaTheme="minorHAnsi"/>
                <w:lang w:eastAsia="ja-JP"/>
              </w:rPr>
              <w:t>45</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C18809" w14:textId="77777777" w:rsidR="004F78DF" w:rsidRPr="00F27B13" w:rsidRDefault="004F78DF" w:rsidP="004F78DF">
            <w:pPr>
              <w:rPr>
                <w:rFonts w:eastAsiaTheme="minorHAnsi"/>
                <w:lang w:eastAsia="ja-JP"/>
              </w:rPr>
            </w:pPr>
            <w:r w:rsidRPr="00F27B13">
              <w:rPr>
                <w:rFonts w:eastAsiaTheme="minorHAnsi"/>
                <w:lang w:eastAsia="ja-JP"/>
              </w:rPr>
              <w:t>45 GASLIMIT</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8C9172" w14:textId="346FD759" w:rsidR="004F78DF" w:rsidRPr="00F27B13" w:rsidRDefault="00901E6F" w:rsidP="004F78DF">
            <w:pPr>
              <w:rPr>
                <w:rFonts w:eastAsiaTheme="minorHAnsi"/>
                <w:lang w:eastAsia="ja-JP"/>
              </w:rPr>
            </w:pPr>
            <w:r>
              <w:rPr>
                <w:rFonts w:eastAsiaTheme="minorHAnsi"/>
                <w:noProof/>
                <w:lang w:eastAsia="ja-JP"/>
              </w:rPr>
              <w:drawing>
                <wp:inline distT="0" distB="0" distL="0" distR="0" wp14:anchorId="41A53704" wp14:editId="7AF2C9D4">
                  <wp:extent cx="1143000" cy="165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12"/>
                          <a:stretch>
                            <a:fillRect/>
                          </a:stretch>
                        </pic:blipFill>
                        <pic:spPr>
                          <a:xfrm>
                            <a:off x="0" y="0"/>
                            <a:ext cx="1143000" cy="1651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B48388"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5EF1740B"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B9C47E" w14:textId="77777777" w:rsidR="004F78DF" w:rsidRPr="00F27B13" w:rsidRDefault="004F78DF" w:rsidP="004F78DF">
            <w:pPr>
              <w:rPr>
                <w:rFonts w:eastAsiaTheme="minorHAnsi"/>
                <w:lang w:eastAsia="ja-JP"/>
              </w:rPr>
            </w:pPr>
            <w:r w:rsidRPr="00F27B13">
              <w:rPr>
                <w:rFonts w:eastAsiaTheme="minorHAnsi"/>
                <w:lang w:eastAsia="ja-JP"/>
              </w:rPr>
              <w:t>46</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B3EA1B" w14:textId="77777777" w:rsidR="004F78DF" w:rsidRPr="00F27B13" w:rsidRDefault="004F78DF" w:rsidP="004F78DF">
            <w:pPr>
              <w:rPr>
                <w:rFonts w:eastAsiaTheme="minorHAnsi"/>
                <w:lang w:eastAsia="ja-JP"/>
              </w:rPr>
            </w:pPr>
            <w:r w:rsidRPr="00F27B13">
              <w:rPr>
                <w:rFonts w:eastAsiaTheme="minorHAnsi"/>
                <w:lang w:eastAsia="ja-JP"/>
              </w:rPr>
              <w:t>CHAINID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28E52D" w14:textId="77777777" w:rsidR="004F78DF" w:rsidRPr="00F27B13" w:rsidRDefault="004F78DF" w:rsidP="004F78DF">
            <w:pPr>
              <w:rPr>
                <w:rFonts w:eastAsiaTheme="minorHAnsi"/>
                <w:lang w:eastAsia="ja-JP"/>
              </w:rPr>
            </w:pPr>
            <w:r w:rsidRPr="00F27B13">
              <w:rPr>
                <w:rFonts w:eastAsiaTheme="minorHAnsi"/>
                <w:lang w:eastAsia="ja-JP"/>
              </w:rPr>
              <w:t>46</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ECC13F" w14:textId="77777777" w:rsidR="004F78DF" w:rsidRPr="00F27B13" w:rsidRDefault="004F78DF" w:rsidP="004F78DF">
            <w:pPr>
              <w:rPr>
                <w:rFonts w:eastAsiaTheme="minorHAnsi"/>
                <w:lang w:eastAsia="ja-JP"/>
              </w:rPr>
            </w:pPr>
            <w:r w:rsidRPr="00F27B13">
              <w:rPr>
                <w:rFonts w:eastAsiaTheme="minorHAnsi"/>
                <w:lang w:eastAsia="ja-JP"/>
              </w:rPr>
              <w:t>46 CHAINID</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BE55D1" w14:textId="73FC302E" w:rsidR="004F78DF" w:rsidRPr="00F27B13" w:rsidRDefault="00901E6F" w:rsidP="004F78DF">
            <w:pPr>
              <w:rPr>
                <w:rFonts w:eastAsiaTheme="minorHAnsi"/>
                <w:lang w:eastAsia="ja-JP"/>
              </w:rPr>
            </w:pPr>
            <w:r>
              <w:rPr>
                <w:rFonts w:eastAsiaTheme="minorHAnsi"/>
                <w:noProof/>
                <w:lang w:eastAsia="ja-JP"/>
              </w:rPr>
              <w:drawing>
                <wp:inline distT="0" distB="0" distL="0" distR="0" wp14:anchorId="2CD13838" wp14:editId="0693E6A6">
                  <wp:extent cx="1130300" cy="177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13"/>
                          <a:stretch>
                            <a:fillRect/>
                          </a:stretch>
                        </pic:blipFill>
                        <pic:spPr>
                          <a:xfrm>
                            <a:off x="0" y="0"/>
                            <a:ext cx="1130300" cy="1778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EF1B27"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4743D513"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FDB1C5" w14:textId="77777777" w:rsidR="004F78DF" w:rsidRPr="00F27B13" w:rsidRDefault="004F78DF" w:rsidP="004F78DF">
            <w:pPr>
              <w:rPr>
                <w:rFonts w:eastAsiaTheme="minorHAnsi"/>
                <w:lang w:eastAsia="ja-JP"/>
              </w:rPr>
            </w:pPr>
            <w:r w:rsidRPr="00F27B13">
              <w:rPr>
                <w:rFonts w:eastAsiaTheme="minorHAnsi"/>
                <w:lang w:eastAsia="ja-JP"/>
              </w:rPr>
              <w:t>47</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99C25B" w14:textId="77777777" w:rsidR="004F78DF" w:rsidRPr="00F27B13" w:rsidRDefault="004F78DF" w:rsidP="004F78DF">
            <w:pPr>
              <w:rPr>
                <w:rFonts w:eastAsiaTheme="minorHAnsi"/>
                <w:lang w:eastAsia="ja-JP"/>
              </w:rPr>
            </w:pPr>
            <w:r w:rsidRPr="00F27B13">
              <w:rPr>
                <w:rFonts w:eastAsiaTheme="minorHAnsi"/>
                <w:lang w:eastAsia="ja-JP"/>
              </w:rPr>
              <w:t>SELFBALANCE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C21D90" w14:textId="77777777" w:rsidR="004F78DF" w:rsidRPr="00F27B13" w:rsidRDefault="004F78DF" w:rsidP="004F78DF">
            <w:pPr>
              <w:rPr>
                <w:rFonts w:eastAsiaTheme="minorHAnsi"/>
                <w:lang w:eastAsia="ja-JP"/>
              </w:rPr>
            </w:pPr>
            <w:r w:rsidRPr="00F27B13">
              <w:rPr>
                <w:rFonts w:eastAsiaTheme="minorHAnsi"/>
                <w:lang w:eastAsia="ja-JP"/>
              </w:rPr>
              <w:t>47</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F4E492" w14:textId="77777777" w:rsidR="004F78DF" w:rsidRPr="00F27B13" w:rsidRDefault="004F78DF" w:rsidP="004F78DF">
            <w:pPr>
              <w:rPr>
                <w:rFonts w:eastAsiaTheme="minorHAnsi"/>
                <w:lang w:eastAsia="ja-JP"/>
              </w:rPr>
            </w:pPr>
            <w:r w:rsidRPr="00F27B13">
              <w:rPr>
                <w:rFonts w:eastAsiaTheme="minorHAnsi"/>
                <w:lang w:eastAsia="ja-JP"/>
              </w:rPr>
              <w:t>47 SELFBALANCE</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F184E9" w14:textId="0EBBE63A" w:rsidR="004F78DF" w:rsidRPr="00F27B13" w:rsidRDefault="00901E6F" w:rsidP="004F78DF">
            <w:pPr>
              <w:rPr>
                <w:rFonts w:eastAsiaTheme="minorHAnsi"/>
                <w:lang w:eastAsia="ja-JP"/>
              </w:rPr>
            </w:pPr>
            <w:r>
              <w:rPr>
                <w:rFonts w:eastAsiaTheme="minorHAnsi"/>
                <w:noProof/>
                <w:lang w:eastAsia="ja-JP"/>
              </w:rPr>
              <w:drawing>
                <wp:inline distT="0" distB="0" distL="0" distR="0" wp14:anchorId="597BF086" wp14:editId="2B3E2DC0">
                  <wp:extent cx="1473200" cy="203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14"/>
                          <a:stretch>
                            <a:fillRect/>
                          </a:stretch>
                        </pic:blipFill>
                        <pic:spPr>
                          <a:xfrm>
                            <a:off x="0" y="0"/>
                            <a:ext cx="14732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84D09D"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32207550"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522308" w14:textId="77777777" w:rsidR="004F78DF" w:rsidRPr="00F27B13" w:rsidRDefault="004F78DF" w:rsidP="004F78DF">
            <w:pPr>
              <w:rPr>
                <w:rFonts w:eastAsiaTheme="minorHAnsi"/>
                <w:lang w:eastAsia="ja-JP"/>
              </w:rPr>
            </w:pPr>
            <w:r w:rsidRPr="00F27B13">
              <w:rPr>
                <w:rFonts w:eastAsiaTheme="minorHAnsi"/>
                <w:lang w:eastAsia="ja-JP"/>
              </w:rPr>
              <w:t>48</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169750" w14:textId="77777777" w:rsidR="004F78DF" w:rsidRPr="00F27B13" w:rsidRDefault="004F78DF" w:rsidP="004F78DF">
            <w:pPr>
              <w:rPr>
                <w:rFonts w:eastAsiaTheme="minorHAnsi"/>
                <w:lang w:eastAsia="ja-JP"/>
              </w:rPr>
            </w:pPr>
            <w:r w:rsidRPr="00F27B13">
              <w:rPr>
                <w:rFonts w:eastAsiaTheme="minorHAnsi"/>
                <w:lang w:eastAsia="ja-JP"/>
              </w:rPr>
              <w:t>BASEFEE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B7B4C1" w14:textId="77777777" w:rsidR="004F78DF" w:rsidRPr="00F27B13" w:rsidRDefault="004F78DF" w:rsidP="004F78DF">
            <w:pPr>
              <w:rPr>
                <w:rFonts w:eastAsiaTheme="minorHAnsi"/>
                <w:lang w:eastAsia="ja-JP"/>
              </w:rPr>
            </w:pPr>
            <w:r w:rsidRPr="00F27B13">
              <w:rPr>
                <w:rFonts w:eastAsiaTheme="minorHAnsi"/>
                <w:lang w:eastAsia="ja-JP"/>
              </w:rPr>
              <w:t>48</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9DF7AE" w14:textId="77777777" w:rsidR="004F78DF" w:rsidRPr="00F27B13" w:rsidRDefault="004F78DF" w:rsidP="004F78DF">
            <w:pPr>
              <w:rPr>
                <w:rFonts w:eastAsiaTheme="minorHAnsi"/>
                <w:lang w:eastAsia="ja-JP"/>
              </w:rPr>
            </w:pPr>
            <w:r w:rsidRPr="00F27B13">
              <w:rPr>
                <w:rFonts w:eastAsiaTheme="minorHAnsi"/>
                <w:lang w:eastAsia="ja-JP"/>
              </w:rPr>
              <w:t>48 BASEFEE</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337E17" w14:textId="6238F815" w:rsidR="004F78DF" w:rsidRPr="00F27B13" w:rsidRDefault="00901E6F" w:rsidP="004F78DF">
            <w:pPr>
              <w:rPr>
                <w:rFonts w:eastAsiaTheme="minorHAnsi"/>
                <w:lang w:eastAsia="ja-JP"/>
              </w:rPr>
            </w:pPr>
            <w:r>
              <w:rPr>
                <w:rFonts w:eastAsiaTheme="minorHAnsi"/>
                <w:noProof/>
                <w:lang w:eastAsia="ja-JP"/>
              </w:rPr>
              <w:drawing>
                <wp:inline distT="0" distB="0" distL="0" distR="0" wp14:anchorId="3E921C0A" wp14:editId="732BCD6C">
                  <wp:extent cx="1092200" cy="228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15"/>
                          <a:stretch>
                            <a:fillRect/>
                          </a:stretch>
                        </pic:blipFill>
                        <pic:spPr>
                          <a:xfrm>
                            <a:off x="0" y="0"/>
                            <a:ext cx="1092200" cy="2286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7914D2"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719ED0CA"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413A4F" w14:textId="77777777" w:rsidR="004F78DF" w:rsidRPr="00F27B13" w:rsidRDefault="004F78DF" w:rsidP="004F78DF">
            <w:pPr>
              <w:rPr>
                <w:rFonts w:eastAsiaTheme="minorHAnsi"/>
                <w:lang w:eastAsia="ja-JP"/>
              </w:rPr>
            </w:pP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669DAD" w14:textId="77777777" w:rsidR="004F78DF" w:rsidRPr="00F27B13" w:rsidRDefault="004F78DF" w:rsidP="004F78DF">
            <w:pPr>
              <w:rPr>
                <w:rFonts w:eastAsiaTheme="minorHAnsi"/>
                <w:lang w:eastAsia="ja-JP"/>
              </w:rPr>
            </w:pP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BBB96E" w14:textId="77777777" w:rsidR="004F78DF" w:rsidRPr="00F27B13" w:rsidRDefault="004F78DF" w:rsidP="004F78DF">
            <w:pPr>
              <w:rPr>
                <w:rFonts w:eastAsiaTheme="minorHAnsi"/>
                <w:lang w:eastAsia="ja-JP"/>
              </w:rPr>
            </w:pP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C5AB05"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3EB489"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A0BDD1" w14:textId="1A10E4E3" w:rsidR="004F78DF" w:rsidRPr="00F27B13" w:rsidRDefault="004F78DF" w:rsidP="004F78DF">
            <w:pPr>
              <w:rPr>
                <w:rFonts w:eastAsiaTheme="minorHAnsi"/>
                <w:lang w:eastAsia="ja-JP"/>
              </w:rPr>
            </w:pPr>
          </w:p>
        </w:tc>
      </w:tr>
      <w:tr w:rsidR="004F78DF" w:rsidRPr="00F27B13" w14:paraId="3DDAE322"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BCDBBA" w14:textId="77777777" w:rsidR="004F78DF" w:rsidRPr="00F27B13" w:rsidRDefault="004F78DF" w:rsidP="004F78DF">
            <w:pPr>
              <w:rPr>
                <w:rFonts w:eastAsiaTheme="minorHAnsi"/>
                <w:lang w:eastAsia="ja-JP"/>
              </w:rPr>
            </w:pPr>
            <w:r w:rsidRPr="00F27B13">
              <w:rPr>
                <w:rFonts w:eastAsiaTheme="minorHAnsi"/>
                <w:lang w:eastAsia="ja-JP"/>
              </w:rPr>
              <w:t>49-4F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4662A3" w14:textId="77777777" w:rsidR="004F78DF" w:rsidRPr="00F27B13" w:rsidRDefault="004F78DF" w:rsidP="004F78DF">
            <w:pPr>
              <w:rPr>
                <w:rFonts w:eastAsiaTheme="minorHAnsi"/>
                <w:lang w:eastAsia="ja-JP"/>
              </w:rPr>
            </w:pPr>
            <w:r w:rsidRPr="00F27B13">
              <w:rPr>
                <w:rFonts w:eastAsiaTheme="minorHAnsi"/>
                <w:i/>
                <w:iCs/>
                <w:lang w:eastAsia="ja-JP"/>
              </w:rPr>
              <w:t>invalid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42C8A2" w14:textId="77777777" w:rsidR="004F78DF" w:rsidRPr="00F27B13" w:rsidRDefault="004F78DF" w:rsidP="004F78DF">
            <w:pPr>
              <w:rPr>
                <w:rFonts w:eastAsiaTheme="minorHAnsi"/>
                <w:lang w:eastAsia="ja-JP"/>
              </w:rPr>
            </w:pPr>
            <w:r w:rsidRPr="00F27B13">
              <w:rPr>
                <w:rFonts w:eastAsiaTheme="minorHAnsi"/>
                <w:lang w:eastAsia="ja-JP"/>
              </w:rPr>
              <w:t>494A4B4C4D4E4F</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1791EB" w14:textId="77777777" w:rsidR="004F78DF" w:rsidRPr="00F27B13" w:rsidRDefault="004F78DF" w:rsidP="004F78DF">
            <w:pPr>
              <w:rPr>
                <w:rFonts w:eastAsiaTheme="minorHAnsi"/>
                <w:lang w:eastAsia="ja-JP"/>
              </w:rPr>
            </w:pPr>
            <w:r w:rsidRPr="00F27B13">
              <w:rPr>
                <w:rFonts w:eastAsiaTheme="minorHAnsi"/>
                <w:i/>
                <w:iCs/>
                <w:lang w:eastAsia="ja-JP"/>
              </w:rPr>
              <w:t>invalid</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45BE84" w14:textId="1EC673F2" w:rsidR="004F78DF" w:rsidRPr="00F27B13" w:rsidRDefault="009D6059" w:rsidP="004F78DF">
            <w:pPr>
              <w:rPr>
                <w:rFonts w:eastAsiaTheme="minorHAnsi"/>
                <w:lang w:eastAsia="ja-JP"/>
              </w:rPr>
            </w:pPr>
            <w:r>
              <w:rPr>
                <w:rFonts w:eastAsiaTheme="minorHAnsi"/>
                <w:noProof/>
                <w:lang w:eastAsia="ja-JP"/>
              </w:rPr>
              <w:drawing>
                <wp:inline distT="0" distB="0" distL="0" distR="0" wp14:anchorId="3E5ABF70" wp14:editId="464FC181">
                  <wp:extent cx="1786255" cy="1171575"/>
                  <wp:effectExtent l="0" t="0" r="4445" b="0"/>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116"/>
                          <a:stretch>
                            <a:fillRect/>
                          </a:stretch>
                        </pic:blipFill>
                        <pic:spPr>
                          <a:xfrm>
                            <a:off x="0" y="0"/>
                            <a:ext cx="1786255" cy="1171575"/>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AA85C7"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45C50B07"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485FE7" w14:textId="77777777" w:rsidR="004F78DF" w:rsidRPr="00F27B13" w:rsidRDefault="004F78DF" w:rsidP="004F78DF">
            <w:pPr>
              <w:rPr>
                <w:rFonts w:eastAsiaTheme="minorHAnsi"/>
                <w:lang w:eastAsia="ja-JP"/>
              </w:rPr>
            </w:pPr>
            <w:r w:rsidRPr="00F27B13">
              <w:rPr>
                <w:rFonts w:eastAsiaTheme="minorHAnsi"/>
                <w:lang w:eastAsia="ja-JP"/>
              </w:rPr>
              <w:t>50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93DE83" w14:textId="77777777" w:rsidR="004F78DF" w:rsidRPr="00F27B13" w:rsidRDefault="004F78DF" w:rsidP="004F78DF">
            <w:pPr>
              <w:rPr>
                <w:rFonts w:eastAsiaTheme="minorHAnsi"/>
                <w:lang w:eastAsia="ja-JP"/>
              </w:rPr>
            </w:pPr>
            <w:r w:rsidRPr="00F27B13">
              <w:rPr>
                <w:rFonts w:eastAsiaTheme="minorHAnsi"/>
                <w:lang w:eastAsia="ja-JP"/>
              </w:rPr>
              <w:t>POP</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CC06E7" w14:textId="77777777" w:rsidR="004F78DF" w:rsidRPr="00F27B13" w:rsidRDefault="004F78DF" w:rsidP="004F78DF">
            <w:pPr>
              <w:rPr>
                <w:rFonts w:eastAsiaTheme="minorHAnsi"/>
                <w:lang w:eastAsia="ja-JP"/>
              </w:rPr>
            </w:pPr>
            <w:r w:rsidRPr="00F27B13">
              <w:rPr>
                <w:rFonts w:eastAsiaTheme="minorHAnsi"/>
                <w:lang w:eastAsia="ja-JP"/>
              </w:rPr>
              <w:t>50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31B86B" w14:textId="77777777" w:rsidR="004F78DF" w:rsidRPr="00F27B13" w:rsidRDefault="004F78DF" w:rsidP="004F78DF">
            <w:pPr>
              <w:rPr>
                <w:rFonts w:eastAsiaTheme="minorHAnsi"/>
                <w:lang w:eastAsia="ja-JP"/>
              </w:rPr>
            </w:pPr>
            <w:r w:rsidRPr="00F27B13">
              <w:rPr>
                <w:rFonts w:eastAsiaTheme="minorHAnsi"/>
                <w:lang w:eastAsia="ja-JP"/>
              </w:rPr>
              <w:t>50 POP</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7C94F1" w14:textId="05AA5CA4" w:rsidR="004F78DF" w:rsidRPr="00F27B13" w:rsidRDefault="001E2676" w:rsidP="004F78DF">
            <w:pPr>
              <w:rPr>
                <w:rFonts w:eastAsiaTheme="minorHAnsi"/>
                <w:lang w:eastAsia="ja-JP"/>
              </w:rPr>
            </w:pPr>
            <w:r>
              <w:rPr>
                <w:rFonts w:eastAsiaTheme="minorHAnsi"/>
                <w:noProof/>
                <w:lang w:eastAsia="ja-JP"/>
              </w:rPr>
              <w:drawing>
                <wp:inline distT="0" distB="0" distL="0" distR="0" wp14:anchorId="73B0C1A9" wp14:editId="7CD7219E">
                  <wp:extent cx="863600" cy="2413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117"/>
                          <a:stretch>
                            <a:fillRect/>
                          </a:stretch>
                        </pic:blipFill>
                        <pic:spPr>
                          <a:xfrm>
                            <a:off x="0" y="0"/>
                            <a:ext cx="863600" cy="2413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6AEAF8"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E9859C9"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44EAB4" w14:textId="77777777" w:rsidR="004F78DF" w:rsidRPr="00F27B13" w:rsidRDefault="004F78DF" w:rsidP="004F78DF">
            <w:pPr>
              <w:rPr>
                <w:rFonts w:eastAsiaTheme="minorHAnsi"/>
                <w:lang w:eastAsia="ja-JP"/>
              </w:rPr>
            </w:pPr>
            <w:r w:rsidRPr="00F27B13">
              <w:rPr>
                <w:rFonts w:eastAsiaTheme="minorHAnsi"/>
                <w:lang w:eastAsia="ja-JP"/>
              </w:rPr>
              <w:t>51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ECC917" w14:textId="77777777" w:rsidR="004F78DF" w:rsidRPr="00F27B13" w:rsidRDefault="004F78DF" w:rsidP="004F78DF">
            <w:pPr>
              <w:rPr>
                <w:rFonts w:eastAsiaTheme="minorHAnsi"/>
                <w:lang w:eastAsia="ja-JP"/>
              </w:rPr>
            </w:pPr>
            <w:r w:rsidRPr="00F27B13">
              <w:rPr>
                <w:rFonts w:eastAsiaTheme="minorHAnsi"/>
                <w:lang w:eastAsia="ja-JP"/>
              </w:rPr>
              <w:t>MLOAD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EB5F0F" w14:textId="77777777" w:rsidR="004F78DF" w:rsidRPr="00F27B13" w:rsidRDefault="004F78DF" w:rsidP="004F78DF">
            <w:pPr>
              <w:rPr>
                <w:rFonts w:eastAsiaTheme="minorHAnsi"/>
                <w:lang w:eastAsia="ja-JP"/>
              </w:rPr>
            </w:pPr>
            <w:r w:rsidRPr="00F27B13">
              <w:rPr>
                <w:rFonts w:eastAsiaTheme="minorHAnsi"/>
                <w:lang w:eastAsia="ja-JP"/>
              </w:rPr>
              <w:t>51</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AA84E9" w14:textId="7C1EDA51" w:rsidR="004F78DF" w:rsidRPr="00F27B13" w:rsidRDefault="004F78DF" w:rsidP="004F78DF">
            <w:pPr>
              <w:rPr>
                <w:rFonts w:eastAsiaTheme="minorHAnsi"/>
                <w:lang w:eastAsia="ja-JP"/>
              </w:rPr>
            </w:pPr>
            <w:r w:rsidRPr="00F27B13">
              <w:rPr>
                <w:rFonts w:eastAsiaTheme="minorHAnsi"/>
                <w:lang w:eastAsia="ja-JP"/>
              </w:rPr>
              <w:t xml:space="preserve">51 </w:t>
            </w:r>
            <w:r w:rsidR="001E2676" w:rsidRPr="00F27B13">
              <w:rPr>
                <w:rFonts w:eastAsiaTheme="minorHAnsi"/>
                <w:lang w:eastAsia="ja-JP"/>
              </w:rPr>
              <w:t>MLOAD</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B9BCE8" w14:textId="7F451A19" w:rsidR="004F78DF" w:rsidRPr="00F27B13" w:rsidRDefault="001E2676" w:rsidP="004F78DF">
            <w:pPr>
              <w:rPr>
                <w:rFonts w:eastAsiaTheme="minorHAnsi"/>
                <w:lang w:eastAsia="ja-JP"/>
              </w:rPr>
            </w:pPr>
            <w:r>
              <w:rPr>
                <w:rFonts w:eastAsiaTheme="minorHAnsi"/>
                <w:noProof/>
                <w:lang w:eastAsia="ja-JP"/>
              </w:rPr>
              <w:drawing>
                <wp:inline distT="0" distB="0" distL="0" distR="0" wp14:anchorId="19072A78" wp14:editId="4B4C8024">
                  <wp:extent cx="952500" cy="1524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118"/>
                          <a:stretch>
                            <a:fillRect/>
                          </a:stretch>
                        </pic:blipFill>
                        <pic:spPr>
                          <a:xfrm>
                            <a:off x="0" y="0"/>
                            <a:ext cx="952500" cy="1524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90D717"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33532946"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B931FD" w14:textId="77777777" w:rsidR="004F78DF" w:rsidRPr="00F27B13" w:rsidRDefault="004F78DF" w:rsidP="004F78DF">
            <w:pPr>
              <w:rPr>
                <w:rFonts w:eastAsiaTheme="minorHAnsi"/>
                <w:lang w:eastAsia="ja-JP"/>
              </w:rPr>
            </w:pPr>
            <w:r w:rsidRPr="00F27B13">
              <w:rPr>
                <w:rFonts w:eastAsiaTheme="minorHAnsi"/>
                <w:lang w:eastAsia="ja-JP"/>
              </w:rPr>
              <w:t>52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BF72B4" w14:textId="77777777" w:rsidR="004F78DF" w:rsidRPr="00F27B13" w:rsidRDefault="004F78DF" w:rsidP="004F78DF">
            <w:pPr>
              <w:rPr>
                <w:rFonts w:eastAsiaTheme="minorHAnsi"/>
                <w:lang w:eastAsia="ja-JP"/>
              </w:rPr>
            </w:pPr>
            <w:r w:rsidRPr="00F27B13">
              <w:rPr>
                <w:rFonts w:eastAsiaTheme="minorHAnsi"/>
                <w:lang w:eastAsia="ja-JP"/>
              </w:rPr>
              <w:t>MSTORE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A03B48" w14:textId="77777777" w:rsidR="004F78DF" w:rsidRPr="00F27B13" w:rsidRDefault="004F78DF" w:rsidP="004F78DF">
            <w:pPr>
              <w:rPr>
                <w:rFonts w:eastAsiaTheme="minorHAnsi"/>
                <w:lang w:eastAsia="ja-JP"/>
              </w:rPr>
            </w:pPr>
            <w:r w:rsidRPr="00F27B13">
              <w:rPr>
                <w:rFonts w:eastAsiaTheme="minorHAnsi"/>
                <w:lang w:eastAsia="ja-JP"/>
              </w:rPr>
              <w:t>52</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0F1577" w14:textId="77777777" w:rsidR="004F78DF" w:rsidRPr="00F27B13" w:rsidRDefault="004F78DF" w:rsidP="004F78DF">
            <w:pPr>
              <w:rPr>
                <w:rFonts w:eastAsiaTheme="minorHAnsi"/>
                <w:lang w:eastAsia="ja-JP"/>
              </w:rPr>
            </w:pPr>
            <w:r w:rsidRPr="00F27B13">
              <w:rPr>
                <w:rFonts w:eastAsiaTheme="minorHAnsi"/>
                <w:lang w:eastAsia="ja-JP"/>
              </w:rPr>
              <w:t>52 MSTORE</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B76E0B" w14:textId="65BC931C" w:rsidR="004F78DF" w:rsidRPr="00F27B13" w:rsidRDefault="001E2676" w:rsidP="004F78DF">
            <w:pPr>
              <w:rPr>
                <w:rFonts w:eastAsiaTheme="minorHAnsi"/>
                <w:lang w:eastAsia="ja-JP"/>
              </w:rPr>
            </w:pPr>
            <w:r>
              <w:rPr>
                <w:rFonts w:eastAsiaTheme="minorHAnsi"/>
                <w:noProof/>
                <w:lang w:eastAsia="ja-JP"/>
              </w:rPr>
              <w:drawing>
                <wp:inline distT="0" distB="0" distL="0" distR="0" wp14:anchorId="0E64763C" wp14:editId="2FACDA87">
                  <wp:extent cx="965200" cy="20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119"/>
                          <a:stretch>
                            <a:fillRect/>
                          </a:stretch>
                        </pic:blipFill>
                        <pic:spPr>
                          <a:xfrm>
                            <a:off x="0" y="0"/>
                            <a:ext cx="9652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05607B"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7AC30B0B"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634410" w14:textId="77777777" w:rsidR="004F78DF" w:rsidRPr="00F27B13" w:rsidRDefault="004F78DF" w:rsidP="004F78DF">
            <w:pPr>
              <w:rPr>
                <w:rFonts w:eastAsiaTheme="minorHAnsi"/>
                <w:lang w:eastAsia="ja-JP"/>
              </w:rPr>
            </w:pPr>
            <w:r w:rsidRPr="00F27B13">
              <w:rPr>
                <w:rFonts w:eastAsiaTheme="minorHAnsi"/>
                <w:lang w:eastAsia="ja-JP"/>
              </w:rPr>
              <w:t>53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36E74A" w14:textId="77777777" w:rsidR="004F78DF" w:rsidRPr="00F27B13" w:rsidRDefault="004F78DF" w:rsidP="004F78DF">
            <w:pPr>
              <w:rPr>
                <w:rFonts w:eastAsiaTheme="minorHAnsi"/>
                <w:lang w:eastAsia="ja-JP"/>
              </w:rPr>
            </w:pPr>
            <w:r w:rsidRPr="00F27B13">
              <w:rPr>
                <w:rFonts w:eastAsiaTheme="minorHAnsi"/>
                <w:lang w:eastAsia="ja-JP"/>
              </w:rPr>
              <w:t>MSTORE8</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53D4AD" w14:textId="77777777" w:rsidR="004F78DF" w:rsidRPr="00F27B13" w:rsidRDefault="004F78DF" w:rsidP="004F78DF">
            <w:pPr>
              <w:rPr>
                <w:rFonts w:eastAsiaTheme="minorHAnsi"/>
                <w:lang w:eastAsia="ja-JP"/>
              </w:rPr>
            </w:pPr>
            <w:r w:rsidRPr="00F27B13">
              <w:rPr>
                <w:rFonts w:eastAsiaTheme="minorHAnsi"/>
                <w:lang w:eastAsia="ja-JP"/>
              </w:rPr>
              <w:t>53</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12E60A" w14:textId="77777777" w:rsidR="004F78DF" w:rsidRPr="00F27B13" w:rsidRDefault="004F78DF" w:rsidP="004F78DF">
            <w:pPr>
              <w:rPr>
                <w:rFonts w:eastAsiaTheme="minorHAnsi"/>
                <w:lang w:eastAsia="ja-JP"/>
              </w:rPr>
            </w:pPr>
            <w:r w:rsidRPr="00F27B13">
              <w:rPr>
                <w:rFonts w:eastAsiaTheme="minorHAnsi"/>
                <w:lang w:eastAsia="ja-JP"/>
              </w:rPr>
              <w:t>53 MSTORE8</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0FC468" w14:textId="021FFA2F" w:rsidR="004F78DF" w:rsidRPr="00F27B13" w:rsidRDefault="001E2676" w:rsidP="004F78DF">
            <w:pPr>
              <w:rPr>
                <w:rFonts w:eastAsiaTheme="minorHAnsi"/>
                <w:lang w:eastAsia="ja-JP"/>
              </w:rPr>
            </w:pPr>
            <w:r>
              <w:rPr>
                <w:rFonts w:eastAsiaTheme="minorHAnsi"/>
                <w:noProof/>
                <w:lang w:eastAsia="ja-JP"/>
              </w:rPr>
              <w:drawing>
                <wp:inline distT="0" distB="0" distL="0" distR="0" wp14:anchorId="1FCD9559" wp14:editId="3DC0B496">
                  <wp:extent cx="1117600" cy="2032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120"/>
                          <a:stretch>
                            <a:fillRect/>
                          </a:stretch>
                        </pic:blipFill>
                        <pic:spPr>
                          <a:xfrm>
                            <a:off x="0" y="0"/>
                            <a:ext cx="11176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EE9B27"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36736444"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8BAA12" w14:textId="77777777" w:rsidR="004F78DF" w:rsidRPr="00F27B13" w:rsidRDefault="004F78DF" w:rsidP="004F78DF">
            <w:pPr>
              <w:rPr>
                <w:rFonts w:eastAsiaTheme="minorHAnsi"/>
                <w:lang w:eastAsia="ja-JP"/>
              </w:rPr>
            </w:pPr>
            <w:r w:rsidRPr="00F27B13">
              <w:rPr>
                <w:rFonts w:eastAsiaTheme="minorHAnsi"/>
                <w:lang w:eastAsia="ja-JP"/>
              </w:rPr>
              <w:t>54</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083ECB" w14:textId="77777777" w:rsidR="004F78DF" w:rsidRPr="00F27B13" w:rsidRDefault="004F78DF" w:rsidP="004F78DF">
            <w:pPr>
              <w:rPr>
                <w:rFonts w:eastAsiaTheme="minorHAnsi"/>
                <w:lang w:eastAsia="ja-JP"/>
              </w:rPr>
            </w:pPr>
            <w:r w:rsidRPr="00F27B13">
              <w:rPr>
                <w:rFonts w:eastAsiaTheme="minorHAnsi"/>
                <w:lang w:eastAsia="ja-JP"/>
              </w:rPr>
              <w:t>SLOAD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5DCBCF" w14:textId="77777777" w:rsidR="004F78DF" w:rsidRPr="00F27B13" w:rsidRDefault="004F78DF" w:rsidP="004F78DF">
            <w:pPr>
              <w:rPr>
                <w:rFonts w:eastAsiaTheme="minorHAnsi"/>
                <w:lang w:eastAsia="ja-JP"/>
              </w:rPr>
            </w:pPr>
            <w:r w:rsidRPr="00F27B13">
              <w:rPr>
                <w:rFonts w:eastAsiaTheme="minorHAnsi"/>
                <w:lang w:eastAsia="ja-JP"/>
              </w:rPr>
              <w:t>54</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60AAC7" w14:textId="77777777" w:rsidR="004F78DF" w:rsidRPr="00F27B13" w:rsidRDefault="004F78DF" w:rsidP="004F78DF">
            <w:pPr>
              <w:rPr>
                <w:rFonts w:eastAsiaTheme="minorHAnsi"/>
                <w:lang w:eastAsia="ja-JP"/>
              </w:rPr>
            </w:pPr>
            <w:r w:rsidRPr="00F27B13">
              <w:rPr>
                <w:rFonts w:eastAsiaTheme="minorHAnsi"/>
                <w:lang w:eastAsia="ja-JP"/>
              </w:rPr>
              <w:t>54 SLOAD</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846152" w14:textId="79AC062E" w:rsidR="004F78DF" w:rsidRPr="00F27B13" w:rsidRDefault="001E2676" w:rsidP="004F78DF">
            <w:pPr>
              <w:rPr>
                <w:rFonts w:eastAsiaTheme="minorHAnsi"/>
                <w:lang w:eastAsia="ja-JP"/>
              </w:rPr>
            </w:pPr>
            <w:r>
              <w:rPr>
                <w:rFonts w:eastAsiaTheme="minorHAnsi"/>
                <w:noProof/>
                <w:lang w:eastAsia="ja-JP"/>
              </w:rPr>
              <w:drawing>
                <wp:inline distT="0" distB="0" distL="0" distR="0" wp14:anchorId="57760354" wp14:editId="42E2FF37">
                  <wp:extent cx="927100" cy="2159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121"/>
                          <a:stretch>
                            <a:fillRect/>
                          </a:stretch>
                        </pic:blipFill>
                        <pic:spPr>
                          <a:xfrm>
                            <a:off x="0" y="0"/>
                            <a:ext cx="927100" cy="2159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965624"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99D0630"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DA5F98" w14:textId="77777777" w:rsidR="004F78DF" w:rsidRPr="00F27B13" w:rsidRDefault="004F78DF" w:rsidP="004F78DF">
            <w:pPr>
              <w:rPr>
                <w:rFonts w:eastAsiaTheme="minorHAnsi"/>
                <w:lang w:eastAsia="ja-JP"/>
              </w:rPr>
            </w:pPr>
            <w:r w:rsidRPr="00F27B13">
              <w:rPr>
                <w:rFonts w:eastAsiaTheme="minorHAnsi"/>
                <w:lang w:eastAsia="ja-JP"/>
              </w:rPr>
              <w:t>55</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920A5B" w14:textId="77777777" w:rsidR="004F78DF" w:rsidRPr="00F27B13" w:rsidRDefault="004F78DF" w:rsidP="004F78DF">
            <w:pPr>
              <w:rPr>
                <w:rFonts w:eastAsiaTheme="minorHAnsi"/>
                <w:lang w:eastAsia="ja-JP"/>
              </w:rPr>
            </w:pPr>
            <w:r w:rsidRPr="00F27B13">
              <w:rPr>
                <w:rFonts w:eastAsiaTheme="minorHAnsi"/>
                <w:lang w:eastAsia="ja-JP"/>
              </w:rPr>
              <w:t>SSTORE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A4317A" w14:textId="77777777" w:rsidR="004F78DF" w:rsidRPr="00F27B13" w:rsidRDefault="004F78DF" w:rsidP="004F78DF">
            <w:pPr>
              <w:rPr>
                <w:rFonts w:eastAsiaTheme="minorHAnsi"/>
                <w:lang w:eastAsia="ja-JP"/>
              </w:rPr>
            </w:pPr>
            <w:r w:rsidRPr="00F27B13">
              <w:rPr>
                <w:rFonts w:eastAsiaTheme="minorHAnsi"/>
                <w:lang w:eastAsia="ja-JP"/>
              </w:rPr>
              <w:t>55</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0B0F3B" w14:textId="77777777" w:rsidR="004F78DF" w:rsidRPr="00F27B13" w:rsidRDefault="004F78DF" w:rsidP="004F78DF">
            <w:pPr>
              <w:rPr>
                <w:rFonts w:eastAsiaTheme="minorHAnsi"/>
                <w:lang w:eastAsia="ja-JP"/>
              </w:rPr>
            </w:pPr>
            <w:r w:rsidRPr="00F27B13">
              <w:rPr>
                <w:rFonts w:eastAsiaTheme="minorHAnsi"/>
                <w:lang w:eastAsia="ja-JP"/>
              </w:rPr>
              <w:t>55 SSTORE</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541238" w14:textId="38D523F4" w:rsidR="004F78DF" w:rsidRPr="00F27B13" w:rsidRDefault="001E2676" w:rsidP="004F78DF">
            <w:pPr>
              <w:rPr>
                <w:rFonts w:eastAsiaTheme="minorHAnsi"/>
                <w:lang w:eastAsia="ja-JP"/>
              </w:rPr>
            </w:pPr>
            <w:r>
              <w:rPr>
                <w:rFonts w:eastAsiaTheme="minorHAnsi"/>
                <w:noProof/>
                <w:lang w:eastAsia="ja-JP"/>
              </w:rPr>
              <w:drawing>
                <wp:inline distT="0" distB="0" distL="0" distR="0" wp14:anchorId="63D1109E" wp14:editId="10A1940D">
                  <wp:extent cx="990600" cy="2159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122"/>
                          <a:stretch>
                            <a:fillRect/>
                          </a:stretch>
                        </pic:blipFill>
                        <pic:spPr>
                          <a:xfrm>
                            <a:off x="0" y="0"/>
                            <a:ext cx="990600" cy="2159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4BA245"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0A06C7D"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03201A" w14:textId="77777777" w:rsidR="004F78DF" w:rsidRPr="00F27B13" w:rsidRDefault="004F78DF" w:rsidP="004F78DF">
            <w:pPr>
              <w:rPr>
                <w:rFonts w:eastAsiaTheme="minorHAnsi"/>
                <w:lang w:eastAsia="ja-JP"/>
              </w:rPr>
            </w:pPr>
            <w:r w:rsidRPr="00F27B13">
              <w:rPr>
                <w:rFonts w:eastAsiaTheme="minorHAnsi"/>
                <w:lang w:eastAsia="ja-JP"/>
              </w:rPr>
              <w:t>56</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F355EA" w14:textId="77777777" w:rsidR="004F78DF" w:rsidRPr="00F27B13" w:rsidRDefault="004F78DF" w:rsidP="004F78DF">
            <w:pPr>
              <w:rPr>
                <w:rFonts w:eastAsiaTheme="minorHAnsi"/>
                <w:lang w:eastAsia="ja-JP"/>
              </w:rPr>
            </w:pPr>
            <w:r w:rsidRPr="00F27B13">
              <w:rPr>
                <w:rFonts w:eastAsiaTheme="minorHAnsi"/>
                <w:lang w:eastAsia="ja-JP"/>
              </w:rPr>
              <w:t>JUMP</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33F55C" w14:textId="77777777" w:rsidR="004F78DF" w:rsidRPr="00F27B13" w:rsidRDefault="004F78DF" w:rsidP="004F78DF">
            <w:pPr>
              <w:rPr>
                <w:rFonts w:eastAsiaTheme="minorHAnsi"/>
                <w:lang w:eastAsia="ja-JP"/>
              </w:rPr>
            </w:pPr>
            <w:r w:rsidRPr="00F27B13">
              <w:rPr>
                <w:rFonts w:eastAsiaTheme="minorHAnsi"/>
                <w:lang w:eastAsia="ja-JP"/>
              </w:rPr>
              <w:t>56</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588DEF" w14:textId="77777777" w:rsidR="004F78DF" w:rsidRPr="00F27B13" w:rsidRDefault="004F78DF" w:rsidP="004F78DF">
            <w:pPr>
              <w:rPr>
                <w:rFonts w:eastAsiaTheme="minorHAnsi"/>
                <w:lang w:eastAsia="ja-JP"/>
              </w:rPr>
            </w:pPr>
            <w:r w:rsidRPr="00F27B13">
              <w:rPr>
                <w:rFonts w:eastAsiaTheme="minorHAnsi"/>
                <w:lang w:eastAsia="ja-JP"/>
              </w:rPr>
              <w:t>56 JUMP</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49D68C" w14:textId="121D5A82" w:rsidR="004F78DF" w:rsidRPr="00F27B13" w:rsidRDefault="001E2676" w:rsidP="004F78DF">
            <w:pPr>
              <w:rPr>
                <w:rFonts w:eastAsiaTheme="minorHAnsi"/>
                <w:lang w:eastAsia="ja-JP"/>
              </w:rPr>
            </w:pPr>
            <w:r>
              <w:rPr>
                <w:rFonts w:eastAsiaTheme="minorHAnsi"/>
                <w:noProof/>
                <w:lang w:eastAsia="ja-JP"/>
              </w:rPr>
              <w:drawing>
                <wp:inline distT="0" distB="0" distL="0" distR="0" wp14:anchorId="0B25E5CD" wp14:editId="0276FEC5">
                  <wp:extent cx="787400" cy="190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123"/>
                          <a:stretch>
                            <a:fillRect/>
                          </a:stretch>
                        </pic:blipFill>
                        <pic:spPr>
                          <a:xfrm>
                            <a:off x="0" y="0"/>
                            <a:ext cx="7874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B8B90F"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37E4AA51"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6EAA95" w14:textId="77777777" w:rsidR="004F78DF" w:rsidRPr="00F27B13" w:rsidRDefault="004F78DF" w:rsidP="004F78DF">
            <w:pPr>
              <w:rPr>
                <w:rFonts w:eastAsiaTheme="minorHAnsi"/>
                <w:lang w:eastAsia="ja-JP"/>
              </w:rPr>
            </w:pPr>
            <w:r w:rsidRPr="00F27B13">
              <w:rPr>
                <w:rFonts w:eastAsiaTheme="minorHAnsi"/>
                <w:lang w:eastAsia="ja-JP"/>
              </w:rPr>
              <w:t>57</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9318A8" w14:textId="77777777" w:rsidR="004F78DF" w:rsidRPr="00F27B13" w:rsidRDefault="004F78DF" w:rsidP="004F78DF">
            <w:pPr>
              <w:rPr>
                <w:rFonts w:eastAsiaTheme="minorHAnsi"/>
                <w:lang w:eastAsia="ja-JP"/>
              </w:rPr>
            </w:pPr>
            <w:r w:rsidRPr="00F27B13">
              <w:rPr>
                <w:rFonts w:eastAsiaTheme="minorHAnsi"/>
                <w:lang w:eastAsia="ja-JP"/>
              </w:rPr>
              <w:t>JUMPI</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25A8B0" w14:textId="77777777" w:rsidR="004F78DF" w:rsidRPr="00F27B13" w:rsidRDefault="004F78DF" w:rsidP="004F78DF">
            <w:pPr>
              <w:rPr>
                <w:rFonts w:eastAsiaTheme="minorHAnsi"/>
                <w:lang w:eastAsia="ja-JP"/>
              </w:rPr>
            </w:pPr>
            <w:r w:rsidRPr="00F27B13">
              <w:rPr>
                <w:rFonts w:eastAsiaTheme="minorHAnsi"/>
                <w:lang w:eastAsia="ja-JP"/>
              </w:rPr>
              <w:t>57</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C568F8" w14:textId="77777777" w:rsidR="004F78DF" w:rsidRPr="00F27B13" w:rsidRDefault="004F78DF" w:rsidP="004F78DF">
            <w:pPr>
              <w:rPr>
                <w:rFonts w:eastAsiaTheme="minorHAnsi"/>
                <w:lang w:eastAsia="ja-JP"/>
              </w:rPr>
            </w:pPr>
            <w:r w:rsidRPr="00F27B13">
              <w:rPr>
                <w:rFonts w:eastAsiaTheme="minorHAnsi"/>
                <w:lang w:eastAsia="ja-JP"/>
              </w:rPr>
              <w:t>57 JUMPI</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589D7A" w14:textId="0C7A4C24" w:rsidR="004F78DF" w:rsidRPr="00F27B13" w:rsidRDefault="009D6059" w:rsidP="004F78DF">
            <w:pPr>
              <w:rPr>
                <w:rFonts w:eastAsiaTheme="minorHAnsi"/>
                <w:lang w:eastAsia="ja-JP"/>
              </w:rPr>
            </w:pPr>
            <w:r>
              <w:rPr>
                <w:rFonts w:eastAsiaTheme="minorHAnsi"/>
                <w:noProof/>
                <w:lang w:eastAsia="ja-JP"/>
              </w:rPr>
              <w:drawing>
                <wp:inline distT="0" distB="0" distL="0" distR="0" wp14:anchorId="4AC7B1C8" wp14:editId="08B2D86A">
                  <wp:extent cx="863600" cy="2032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24"/>
                          <a:stretch>
                            <a:fillRect/>
                          </a:stretch>
                        </pic:blipFill>
                        <pic:spPr>
                          <a:xfrm>
                            <a:off x="0" y="0"/>
                            <a:ext cx="863600" cy="2032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9E31AF"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DC199B3"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66B18D" w14:textId="77777777" w:rsidR="004F78DF" w:rsidRPr="00F27B13" w:rsidRDefault="004F78DF" w:rsidP="004F78DF">
            <w:pPr>
              <w:rPr>
                <w:rFonts w:eastAsiaTheme="minorHAnsi"/>
                <w:lang w:eastAsia="ja-JP"/>
              </w:rPr>
            </w:pPr>
            <w:r w:rsidRPr="00F27B13">
              <w:rPr>
                <w:rFonts w:eastAsiaTheme="minorHAnsi"/>
                <w:lang w:eastAsia="ja-JP"/>
              </w:rPr>
              <w:t>58</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B65D0B" w14:textId="77777777" w:rsidR="004F78DF" w:rsidRPr="00F27B13" w:rsidRDefault="004F78DF" w:rsidP="004F78DF">
            <w:pPr>
              <w:rPr>
                <w:rFonts w:eastAsiaTheme="minorHAnsi"/>
                <w:lang w:eastAsia="ja-JP"/>
              </w:rPr>
            </w:pPr>
            <w:r w:rsidRPr="00F27B13">
              <w:rPr>
                <w:rFonts w:eastAsiaTheme="minorHAnsi"/>
                <w:lang w:eastAsia="ja-JP"/>
              </w:rPr>
              <w:t>PC</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1C3B46" w14:textId="77777777" w:rsidR="004F78DF" w:rsidRPr="00F27B13" w:rsidRDefault="004F78DF" w:rsidP="004F78DF">
            <w:pPr>
              <w:rPr>
                <w:rFonts w:eastAsiaTheme="minorHAnsi"/>
                <w:lang w:eastAsia="ja-JP"/>
              </w:rPr>
            </w:pPr>
            <w:r w:rsidRPr="00F27B13">
              <w:rPr>
                <w:rFonts w:eastAsiaTheme="minorHAnsi"/>
                <w:lang w:eastAsia="ja-JP"/>
              </w:rPr>
              <w:t>58</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1AC2D2" w14:textId="77777777" w:rsidR="004F78DF" w:rsidRPr="00F27B13" w:rsidRDefault="004F78DF" w:rsidP="004F78DF">
            <w:pPr>
              <w:rPr>
                <w:rFonts w:eastAsiaTheme="minorHAnsi"/>
                <w:lang w:eastAsia="ja-JP"/>
              </w:rPr>
            </w:pPr>
            <w:r w:rsidRPr="00F27B13">
              <w:rPr>
                <w:rFonts w:eastAsiaTheme="minorHAnsi"/>
                <w:lang w:eastAsia="ja-JP"/>
              </w:rPr>
              <w:t>58 PC</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B0DCAF" w14:textId="67CD4465" w:rsidR="004F78DF" w:rsidRPr="00F27B13" w:rsidRDefault="009D6059" w:rsidP="004F78DF">
            <w:pPr>
              <w:rPr>
                <w:rFonts w:eastAsiaTheme="minorHAnsi"/>
                <w:lang w:eastAsia="ja-JP"/>
              </w:rPr>
            </w:pPr>
            <w:r>
              <w:rPr>
                <w:rFonts w:eastAsiaTheme="minorHAnsi"/>
                <w:noProof/>
                <w:lang w:eastAsia="ja-JP"/>
              </w:rPr>
              <w:drawing>
                <wp:inline distT="0" distB="0" distL="0" distR="0" wp14:anchorId="48C5D0E6" wp14:editId="60AB406B">
                  <wp:extent cx="635000" cy="1905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25"/>
                          <a:stretch>
                            <a:fillRect/>
                          </a:stretch>
                        </pic:blipFill>
                        <pic:spPr>
                          <a:xfrm>
                            <a:off x="0" y="0"/>
                            <a:ext cx="635000" cy="1905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0F2315"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E9FCAC8"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321CED" w14:textId="77777777" w:rsidR="004F78DF" w:rsidRPr="00F27B13" w:rsidRDefault="004F78DF" w:rsidP="004F78DF">
            <w:pPr>
              <w:rPr>
                <w:rFonts w:eastAsiaTheme="minorHAnsi"/>
                <w:lang w:eastAsia="ja-JP"/>
              </w:rPr>
            </w:pPr>
            <w:r w:rsidRPr="00F27B13">
              <w:rPr>
                <w:rFonts w:eastAsiaTheme="minorHAnsi"/>
                <w:lang w:eastAsia="ja-JP"/>
              </w:rPr>
              <w:t>59</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8C9314" w14:textId="77777777" w:rsidR="004F78DF" w:rsidRPr="00F27B13" w:rsidRDefault="004F78DF" w:rsidP="004F78DF">
            <w:pPr>
              <w:rPr>
                <w:rFonts w:eastAsiaTheme="minorHAnsi"/>
                <w:lang w:eastAsia="ja-JP"/>
              </w:rPr>
            </w:pPr>
            <w:r w:rsidRPr="00F27B13">
              <w:rPr>
                <w:rFonts w:eastAsiaTheme="minorHAnsi"/>
                <w:lang w:eastAsia="ja-JP"/>
              </w:rPr>
              <w:t>MSIZE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F33E16" w14:textId="77777777" w:rsidR="004F78DF" w:rsidRPr="00F27B13" w:rsidRDefault="004F78DF" w:rsidP="004F78DF">
            <w:pPr>
              <w:rPr>
                <w:rFonts w:eastAsiaTheme="minorHAnsi"/>
                <w:lang w:eastAsia="ja-JP"/>
              </w:rPr>
            </w:pPr>
            <w:r w:rsidRPr="00F27B13">
              <w:rPr>
                <w:rFonts w:eastAsiaTheme="minorHAnsi"/>
                <w:lang w:eastAsia="ja-JP"/>
              </w:rPr>
              <w:t>59</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A180F9" w14:textId="77777777" w:rsidR="004F78DF" w:rsidRPr="00F27B13" w:rsidRDefault="004F78DF" w:rsidP="004F78DF">
            <w:pPr>
              <w:rPr>
                <w:rFonts w:eastAsiaTheme="minorHAnsi"/>
                <w:lang w:eastAsia="ja-JP"/>
              </w:rPr>
            </w:pPr>
            <w:r w:rsidRPr="00F27B13">
              <w:rPr>
                <w:rFonts w:eastAsiaTheme="minorHAnsi"/>
                <w:lang w:eastAsia="ja-JP"/>
              </w:rPr>
              <w:t>59 MSIZE</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DDA607" w14:textId="303C0841" w:rsidR="004F78DF" w:rsidRPr="00F27B13" w:rsidRDefault="009D6059" w:rsidP="004F78DF">
            <w:pPr>
              <w:rPr>
                <w:rFonts w:eastAsiaTheme="minorHAnsi"/>
                <w:lang w:eastAsia="ja-JP"/>
              </w:rPr>
            </w:pPr>
            <w:r>
              <w:rPr>
                <w:rFonts w:eastAsiaTheme="minorHAnsi"/>
                <w:noProof/>
                <w:lang w:eastAsia="ja-JP"/>
              </w:rPr>
              <w:drawing>
                <wp:inline distT="0" distB="0" distL="0" distR="0" wp14:anchorId="0A156F59" wp14:editId="5E375475">
                  <wp:extent cx="914400" cy="2413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126"/>
                          <a:stretch>
                            <a:fillRect/>
                          </a:stretch>
                        </pic:blipFill>
                        <pic:spPr>
                          <a:xfrm>
                            <a:off x="0" y="0"/>
                            <a:ext cx="914400" cy="2413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371EA7"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20CC36E"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331386" w14:textId="77777777" w:rsidR="004F78DF" w:rsidRPr="00F27B13" w:rsidRDefault="004F78DF" w:rsidP="004F78DF">
            <w:pPr>
              <w:rPr>
                <w:rFonts w:eastAsiaTheme="minorHAnsi"/>
                <w:lang w:eastAsia="ja-JP"/>
              </w:rPr>
            </w:pPr>
            <w:r w:rsidRPr="00F27B13">
              <w:rPr>
                <w:rFonts w:eastAsiaTheme="minorHAnsi"/>
                <w:lang w:eastAsia="ja-JP"/>
              </w:rPr>
              <w:t>5A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80F6B7" w14:textId="77777777" w:rsidR="004F78DF" w:rsidRPr="00F27B13" w:rsidRDefault="004F78DF" w:rsidP="004F78DF">
            <w:pPr>
              <w:rPr>
                <w:rFonts w:eastAsiaTheme="minorHAnsi"/>
                <w:lang w:eastAsia="ja-JP"/>
              </w:rPr>
            </w:pPr>
            <w:r w:rsidRPr="00F27B13">
              <w:rPr>
                <w:rFonts w:eastAsiaTheme="minorHAnsi"/>
                <w:lang w:eastAsia="ja-JP"/>
              </w:rPr>
              <w:t>GAS</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8587D9" w14:textId="77777777" w:rsidR="004F78DF" w:rsidRPr="00F27B13" w:rsidRDefault="004F78DF" w:rsidP="004F78DF">
            <w:pPr>
              <w:rPr>
                <w:rFonts w:eastAsiaTheme="minorHAnsi"/>
                <w:lang w:eastAsia="ja-JP"/>
              </w:rPr>
            </w:pPr>
            <w:r w:rsidRPr="00F27B13">
              <w:rPr>
                <w:rFonts w:eastAsiaTheme="minorHAnsi"/>
                <w:lang w:eastAsia="ja-JP"/>
              </w:rPr>
              <w:t>5A</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B9609B" w14:textId="77777777" w:rsidR="004F78DF" w:rsidRPr="00F27B13" w:rsidRDefault="004F78DF" w:rsidP="004F78DF">
            <w:pPr>
              <w:rPr>
                <w:rFonts w:eastAsiaTheme="minorHAnsi"/>
                <w:lang w:eastAsia="ja-JP"/>
              </w:rPr>
            </w:pPr>
            <w:r w:rsidRPr="00F27B13">
              <w:rPr>
                <w:rFonts w:eastAsiaTheme="minorHAnsi"/>
                <w:lang w:eastAsia="ja-JP"/>
              </w:rPr>
              <w:t>5A GAS</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BBECCD" w14:textId="6EE9F9D8" w:rsidR="004F78DF" w:rsidRPr="00F27B13" w:rsidRDefault="009D6059" w:rsidP="004F78DF">
            <w:pPr>
              <w:rPr>
                <w:rFonts w:eastAsiaTheme="minorHAnsi"/>
                <w:lang w:eastAsia="ja-JP"/>
              </w:rPr>
            </w:pPr>
            <w:r>
              <w:rPr>
                <w:rFonts w:eastAsiaTheme="minorHAnsi"/>
                <w:noProof/>
                <w:lang w:eastAsia="ja-JP"/>
              </w:rPr>
              <w:drawing>
                <wp:inline distT="0" distB="0" distL="0" distR="0" wp14:anchorId="2122C211" wp14:editId="1F23869E">
                  <wp:extent cx="812800" cy="1778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127"/>
                          <a:stretch>
                            <a:fillRect/>
                          </a:stretch>
                        </pic:blipFill>
                        <pic:spPr>
                          <a:xfrm>
                            <a:off x="0" y="0"/>
                            <a:ext cx="812800" cy="1778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787427"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9BDFACC"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B1FC79" w14:textId="77777777" w:rsidR="004F78DF" w:rsidRPr="00F27B13" w:rsidRDefault="004F78DF" w:rsidP="004F78DF">
            <w:pPr>
              <w:rPr>
                <w:rFonts w:eastAsiaTheme="minorHAnsi"/>
                <w:lang w:eastAsia="ja-JP"/>
              </w:rPr>
            </w:pPr>
            <w:r w:rsidRPr="00F27B13">
              <w:rPr>
                <w:rFonts w:eastAsiaTheme="minorHAnsi"/>
                <w:lang w:eastAsia="ja-JP"/>
              </w:rPr>
              <w:t>5B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2F7990" w14:textId="77777777" w:rsidR="004F78DF" w:rsidRPr="00F27B13" w:rsidRDefault="004F78DF" w:rsidP="004F78DF">
            <w:pPr>
              <w:rPr>
                <w:rFonts w:eastAsiaTheme="minorHAnsi"/>
                <w:lang w:eastAsia="ja-JP"/>
              </w:rPr>
            </w:pPr>
            <w:r w:rsidRPr="00F27B13">
              <w:rPr>
                <w:rFonts w:eastAsiaTheme="minorHAnsi"/>
                <w:lang w:eastAsia="ja-JP"/>
              </w:rPr>
              <w:t>JUMPDEST</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575E5B" w14:textId="77777777" w:rsidR="004F78DF" w:rsidRPr="00F27B13" w:rsidRDefault="004F78DF" w:rsidP="004F78DF">
            <w:pPr>
              <w:rPr>
                <w:rFonts w:eastAsiaTheme="minorHAnsi"/>
                <w:lang w:eastAsia="ja-JP"/>
              </w:rPr>
            </w:pPr>
            <w:r w:rsidRPr="00F27B13">
              <w:rPr>
                <w:rFonts w:eastAsiaTheme="minorHAnsi"/>
                <w:lang w:eastAsia="ja-JP"/>
              </w:rPr>
              <w:t>5B</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CBA91D" w14:textId="77777777" w:rsidR="004F78DF" w:rsidRPr="00F27B13" w:rsidRDefault="004F78DF" w:rsidP="004F78DF">
            <w:pPr>
              <w:rPr>
                <w:rFonts w:eastAsiaTheme="minorHAnsi"/>
                <w:lang w:eastAsia="ja-JP"/>
              </w:rPr>
            </w:pPr>
            <w:r w:rsidRPr="00F27B13">
              <w:rPr>
                <w:rFonts w:eastAsiaTheme="minorHAnsi"/>
                <w:lang w:eastAsia="ja-JP"/>
              </w:rPr>
              <w:t>5B JUMPDEST</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23B87E" w14:textId="40850FBF" w:rsidR="004F78DF" w:rsidRPr="00F27B13" w:rsidRDefault="009D6059" w:rsidP="004F78DF">
            <w:pPr>
              <w:rPr>
                <w:rFonts w:eastAsiaTheme="minorHAnsi"/>
                <w:lang w:eastAsia="ja-JP"/>
              </w:rPr>
            </w:pPr>
            <w:r>
              <w:rPr>
                <w:rFonts w:eastAsiaTheme="minorHAnsi"/>
                <w:noProof/>
                <w:lang w:eastAsia="ja-JP"/>
              </w:rPr>
              <w:drawing>
                <wp:inline distT="0" distB="0" distL="0" distR="0" wp14:anchorId="4BB9E196" wp14:editId="446D1BF0">
                  <wp:extent cx="1219200" cy="266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128"/>
                          <a:stretch>
                            <a:fillRect/>
                          </a:stretch>
                        </pic:blipFill>
                        <pic:spPr>
                          <a:xfrm>
                            <a:off x="0" y="0"/>
                            <a:ext cx="1219200" cy="266700"/>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699676"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35C2EA2"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4B13FD" w14:textId="77777777" w:rsidR="004F78DF" w:rsidRPr="00F27B13" w:rsidRDefault="004F78DF" w:rsidP="004F78DF">
            <w:pPr>
              <w:rPr>
                <w:rFonts w:eastAsiaTheme="minorHAnsi"/>
                <w:lang w:eastAsia="ja-JP"/>
              </w:rPr>
            </w:pPr>
            <w:r w:rsidRPr="00F27B13">
              <w:rPr>
                <w:rFonts w:eastAsiaTheme="minorHAnsi"/>
                <w:lang w:eastAsia="ja-JP"/>
              </w:rPr>
              <w:t>5C-5F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4AAD5F" w14:textId="77777777" w:rsidR="004F78DF" w:rsidRPr="00F27B13" w:rsidRDefault="004F78DF" w:rsidP="004F78DF">
            <w:pPr>
              <w:rPr>
                <w:rFonts w:eastAsiaTheme="minorHAnsi"/>
                <w:lang w:eastAsia="ja-JP"/>
              </w:rPr>
            </w:pPr>
            <w:r w:rsidRPr="00F27B13">
              <w:rPr>
                <w:rFonts w:eastAsiaTheme="minorHAnsi"/>
                <w:i/>
                <w:iCs/>
                <w:lang w:eastAsia="ja-JP"/>
              </w:rPr>
              <w:t>invalid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E9F4E5" w14:textId="77777777" w:rsidR="004F78DF" w:rsidRPr="00F27B13" w:rsidRDefault="004F78DF" w:rsidP="004F78DF">
            <w:pPr>
              <w:rPr>
                <w:rFonts w:eastAsiaTheme="minorHAnsi"/>
                <w:lang w:eastAsia="ja-JP"/>
              </w:rPr>
            </w:pPr>
            <w:r w:rsidRPr="00F27B13">
              <w:rPr>
                <w:rFonts w:eastAsiaTheme="minorHAnsi"/>
                <w:lang w:eastAsia="ja-JP"/>
              </w:rPr>
              <w:t>5C5D5E5F</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64D7CD" w14:textId="77777777" w:rsidR="004F78DF" w:rsidRPr="00F27B13" w:rsidRDefault="004F78DF" w:rsidP="004F78DF">
            <w:pPr>
              <w:rPr>
                <w:rFonts w:eastAsiaTheme="minorHAnsi"/>
                <w:lang w:eastAsia="ja-JP"/>
              </w:rPr>
            </w:pPr>
            <w:r w:rsidRPr="00F27B13">
              <w:rPr>
                <w:rFonts w:eastAsiaTheme="minorHAnsi"/>
                <w:i/>
                <w:iCs/>
                <w:lang w:eastAsia="ja-JP"/>
              </w:rPr>
              <w:t>invalid</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B78872" w14:textId="628895F4" w:rsidR="004F78DF" w:rsidRPr="00F27B13" w:rsidRDefault="009D6059" w:rsidP="004F78DF">
            <w:pPr>
              <w:rPr>
                <w:rFonts w:eastAsiaTheme="minorHAnsi"/>
                <w:lang w:eastAsia="ja-JP"/>
              </w:rPr>
            </w:pPr>
            <w:r>
              <w:rPr>
                <w:rFonts w:eastAsiaTheme="minorHAnsi"/>
                <w:noProof/>
                <w:lang w:eastAsia="ja-JP"/>
              </w:rPr>
              <w:drawing>
                <wp:inline distT="0" distB="0" distL="0" distR="0" wp14:anchorId="2CEDA076" wp14:editId="33319B25">
                  <wp:extent cx="1786255" cy="970915"/>
                  <wp:effectExtent l="0" t="0" r="4445" b="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129"/>
                          <a:stretch>
                            <a:fillRect/>
                          </a:stretch>
                        </pic:blipFill>
                        <pic:spPr>
                          <a:xfrm>
                            <a:off x="0" y="0"/>
                            <a:ext cx="1786255" cy="970915"/>
                          </a:xfrm>
                          <a:prstGeom prst="rect">
                            <a:avLst/>
                          </a:prstGeom>
                        </pic:spPr>
                      </pic:pic>
                    </a:graphicData>
                  </a:graphic>
                </wp:inline>
              </w:drawing>
            </w: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FA675D"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7A85337"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75BA26" w14:textId="77777777" w:rsidR="004F78DF" w:rsidRPr="00F27B13" w:rsidRDefault="004F78DF" w:rsidP="004F78DF">
            <w:pPr>
              <w:rPr>
                <w:rFonts w:eastAsiaTheme="minorHAnsi"/>
                <w:lang w:eastAsia="ja-JP"/>
              </w:rPr>
            </w:pPr>
            <w:r w:rsidRPr="00F27B13">
              <w:rPr>
                <w:rFonts w:eastAsiaTheme="minorHAnsi"/>
                <w:lang w:eastAsia="ja-JP"/>
              </w:rPr>
              <w:t>60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72E73E" w14:textId="77777777" w:rsidR="004F78DF" w:rsidRPr="00F27B13" w:rsidRDefault="004F78DF" w:rsidP="004F78DF">
            <w:pPr>
              <w:rPr>
                <w:rFonts w:eastAsiaTheme="minorHAnsi"/>
                <w:lang w:eastAsia="ja-JP"/>
              </w:rPr>
            </w:pPr>
            <w:r w:rsidRPr="00F27B13">
              <w:rPr>
                <w:rFonts w:eastAsiaTheme="minorHAnsi"/>
                <w:lang w:eastAsia="ja-JP"/>
              </w:rPr>
              <w:t>PUSH1</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1E3282" w14:textId="77777777" w:rsidR="004F78DF" w:rsidRPr="00F27B13" w:rsidRDefault="004F78DF" w:rsidP="004F78DF">
            <w:pPr>
              <w:rPr>
                <w:rFonts w:eastAsiaTheme="minorHAnsi"/>
                <w:lang w:eastAsia="ja-JP"/>
              </w:rPr>
            </w:pPr>
            <w:r w:rsidRPr="00F27B13">
              <w:rPr>
                <w:rFonts w:eastAsiaTheme="minorHAnsi"/>
                <w:i/>
                <w:iCs/>
                <w:lang w:eastAsia="ja-JP"/>
              </w:rPr>
              <w:t>60A0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846EE1"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9E9CC7"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F185D6"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481DF90"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8D0AD1" w14:textId="77777777" w:rsidR="004F78DF" w:rsidRPr="00F27B13" w:rsidRDefault="004F78DF" w:rsidP="004F78DF">
            <w:pPr>
              <w:rPr>
                <w:rFonts w:eastAsiaTheme="minorHAnsi"/>
                <w:lang w:eastAsia="ja-JP"/>
              </w:rPr>
            </w:pPr>
            <w:r w:rsidRPr="00F27B13">
              <w:rPr>
                <w:rFonts w:eastAsiaTheme="minorHAnsi"/>
                <w:lang w:eastAsia="ja-JP"/>
              </w:rPr>
              <w:t>61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E4E9B7" w14:textId="77777777" w:rsidR="004F78DF" w:rsidRPr="00F27B13" w:rsidRDefault="004F78DF" w:rsidP="004F78DF">
            <w:pPr>
              <w:rPr>
                <w:rFonts w:eastAsiaTheme="minorHAnsi"/>
                <w:lang w:eastAsia="ja-JP"/>
              </w:rPr>
            </w:pPr>
            <w:r w:rsidRPr="00F27B13">
              <w:rPr>
                <w:rFonts w:eastAsiaTheme="minorHAnsi"/>
                <w:lang w:eastAsia="ja-JP"/>
              </w:rPr>
              <w:t>PUSH2</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E6D9A3" w14:textId="77777777" w:rsidR="004F78DF" w:rsidRPr="00F27B13" w:rsidRDefault="004F78DF" w:rsidP="004F78DF">
            <w:pPr>
              <w:rPr>
                <w:rFonts w:eastAsiaTheme="minorHAnsi"/>
                <w:lang w:eastAsia="ja-JP"/>
              </w:rPr>
            </w:pPr>
            <w:r w:rsidRPr="00F27B13">
              <w:rPr>
                <w:rFonts w:eastAsiaTheme="minorHAnsi"/>
                <w:i/>
                <w:iCs/>
                <w:lang w:eastAsia="ja-JP"/>
              </w:rPr>
              <w:t>6100A0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3818FC"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233C0F"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C3F459"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4C5ED554"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6A59FF" w14:textId="77777777" w:rsidR="004F78DF" w:rsidRPr="00F27B13" w:rsidRDefault="004F78DF" w:rsidP="004F78DF">
            <w:pPr>
              <w:rPr>
                <w:rFonts w:eastAsiaTheme="minorHAnsi"/>
                <w:lang w:eastAsia="ja-JP"/>
              </w:rPr>
            </w:pPr>
            <w:r w:rsidRPr="00F27B13">
              <w:rPr>
                <w:rFonts w:eastAsiaTheme="minorHAnsi"/>
                <w:lang w:eastAsia="ja-JP"/>
              </w:rPr>
              <w:t>62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0B7ECD" w14:textId="77777777" w:rsidR="004F78DF" w:rsidRPr="00F27B13" w:rsidRDefault="004F78DF" w:rsidP="004F78DF">
            <w:pPr>
              <w:rPr>
                <w:rFonts w:eastAsiaTheme="minorHAnsi"/>
                <w:lang w:eastAsia="ja-JP"/>
              </w:rPr>
            </w:pPr>
            <w:r w:rsidRPr="00F27B13">
              <w:rPr>
                <w:rFonts w:eastAsiaTheme="minorHAnsi"/>
                <w:lang w:eastAsia="ja-JP"/>
              </w:rPr>
              <w:t>PUSH3</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0C5F49" w14:textId="77777777" w:rsidR="004F78DF" w:rsidRPr="00F27B13" w:rsidRDefault="004F78DF" w:rsidP="004F78DF">
            <w:pPr>
              <w:rPr>
                <w:rFonts w:eastAsiaTheme="minorHAnsi"/>
                <w:lang w:eastAsia="ja-JP"/>
              </w:rPr>
            </w:pPr>
            <w:r w:rsidRPr="00F27B13">
              <w:rPr>
                <w:rFonts w:eastAsiaTheme="minorHAnsi"/>
                <w:i/>
                <w:iCs/>
                <w:lang w:eastAsia="ja-JP"/>
              </w:rPr>
              <w:t>620000A0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B01AB5"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FD6B85"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129806"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7AC0029"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2AC55D" w14:textId="77777777" w:rsidR="004F78DF" w:rsidRPr="00F27B13" w:rsidRDefault="004F78DF" w:rsidP="004F78DF">
            <w:pPr>
              <w:rPr>
                <w:rFonts w:eastAsiaTheme="minorHAnsi"/>
                <w:lang w:eastAsia="ja-JP"/>
              </w:rPr>
            </w:pPr>
            <w:r w:rsidRPr="00F27B13">
              <w:rPr>
                <w:rFonts w:eastAsiaTheme="minorHAnsi"/>
                <w:lang w:eastAsia="ja-JP"/>
              </w:rPr>
              <w:t>63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E2766D" w14:textId="77777777" w:rsidR="004F78DF" w:rsidRPr="00F27B13" w:rsidRDefault="004F78DF" w:rsidP="004F78DF">
            <w:pPr>
              <w:rPr>
                <w:rFonts w:eastAsiaTheme="minorHAnsi"/>
                <w:lang w:eastAsia="ja-JP"/>
              </w:rPr>
            </w:pPr>
            <w:r w:rsidRPr="00F27B13">
              <w:rPr>
                <w:rFonts w:eastAsiaTheme="minorHAnsi"/>
                <w:lang w:eastAsia="ja-JP"/>
              </w:rPr>
              <w:t>PUSH4</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E5EDF8" w14:textId="77777777" w:rsidR="004F78DF" w:rsidRPr="00F27B13" w:rsidRDefault="004F78DF" w:rsidP="004F78DF">
            <w:pPr>
              <w:rPr>
                <w:rFonts w:eastAsiaTheme="minorHAnsi"/>
                <w:lang w:eastAsia="ja-JP"/>
              </w:rPr>
            </w:pPr>
            <w:r w:rsidRPr="00F27B13">
              <w:rPr>
                <w:rFonts w:eastAsiaTheme="minorHAnsi"/>
                <w:i/>
                <w:iCs/>
                <w:lang w:eastAsia="ja-JP"/>
              </w:rPr>
              <w:t>63000000A0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E709AD"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6B0FBC"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4769A1"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43E182A8"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8EE0FC" w14:textId="77777777" w:rsidR="004F78DF" w:rsidRPr="00F27B13" w:rsidRDefault="004F78DF" w:rsidP="004F78DF">
            <w:pPr>
              <w:rPr>
                <w:rFonts w:eastAsiaTheme="minorHAnsi"/>
                <w:lang w:eastAsia="ja-JP"/>
              </w:rPr>
            </w:pPr>
            <w:r w:rsidRPr="00F27B13">
              <w:rPr>
                <w:rFonts w:eastAsiaTheme="minorHAnsi"/>
                <w:lang w:eastAsia="ja-JP"/>
              </w:rPr>
              <w:t>64</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5A1750" w14:textId="77777777" w:rsidR="004F78DF" w:rsidRPr="00F27B13" w:rsidRDefault="004F78DF" w:rsidP="004F78DF">
            <w:pPr>
              <w:rPr>
                <w:rFonts w:eastAsiaTheme="minorHAnsi"/>
                <w:lang w:eastAsia="ja-JP"/>
              </w:rPr>
            </w:pPr>
            <w:r w:rsidRPr="00F27B13">
              <w:rPr>
                <w:rFonts w:eastAsiaTheme="minorHAnsi"/>
                <w:lang w:eastAsia="ja-JP"/>
              </w:rPr>
              <w:t>PUSH5</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3D23F7" w14:textId="77777777" w:rsidR="004F78DF" w:rsidRPr="00F27B13" w:rsidRDefault="004F78DF" w:rsidP="004F78DF">
            <w:pPr>
              <w:rPr>
                <w:rFonts w:eastAsiaTheme="minorHAnsi"/>
                <w:lang w:eastAsia="ja-JP"/>
              </w:rPr>
            </w:pPr>
            <w:r w:rsidRPr="00F27B13">
              <w:rPr>
                <w:rFonts w:eastAsiaTheme="minorHAnsi"/>
                <w:i/>
                <w:iCs/>
                <w:lang w:eastAsia="ja-JP"/>
              </w:rPr>
              <w:t>640000000000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9994A5"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E85695"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4E6765"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259FE9E2"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5E2F56" w14:textId="77777777" w:rsidR="004F78DF" w:rsidRPr="00F27B13" w:rsidRDefault="004F78DF" w:rsidP="004F78DF">
            <w:pPr>
              <w:rPr>
                <w:rFonts w:eastAsiaTheme="minorHAnsi"/>
                <w:lang w:eastAsia="ja-JP"/>
              </w:rPr>
            </w:pPr>
            <w:r w:rsidRPr="00F27B13">
              <w:rPr>
                <w:rFonts w:eastAsiaTheme="minorHAnsi"/>
                <w:lang w:eastAsia="ja-JP"/>
              </w:rPr>
              <w:t>65</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4ADAF2" w14:textId="77777777" w:rsidR="004F78DF" w:rsidRPr="00F27B13" w:rsidRDefault="004F78DF" w:rsidP="004F78DF">
            <w:pPr>
              <w:rPr>
                <w:rFonts w:eastAsiaTheme="minorHAnsi"/>
                <w:lang w:eastAsia="ja-JP"/>
              </w:rPr>
            </w:pPr>
            <w:r w:rsidRPr="00F27B13">
              <w:rPr>
                <w:rFonts w:eastAsiaTheme="minorHAnsi"/>
                <w:lang w:eastAsia="ja-JP"/>
              </w:rPr>
              <w:t>PUSH6</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BE548D" w14:textId="77777777" w:rsidR="004F78DF" w:rsidRPr="00F27B13" w:rsidRDefault="004F78DF" w:rsidP="004F78DF">
            <w:pPr>
              <w:rPr>
                <w:rFonts w:eastAsiaTheme="minorHAnsi"/>
                <w:lang w:eastAsia="ja-JP"/>
              </w:rPr>
            </w:pPr>
            <w:r w:rsidRPr="00F27B13">
              <w:rPr>
                <w:rFonts w:eastAsiaTheme="minorHAnsi"/>
                <w:i/>
                <w:iCs/>
                <w:lang w:eastAsia="ja-JP"/>
              </w:rPr>
              <w:t>650000000000A0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BE6883"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BC216A"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5A9F58"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21ADFF5"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DC40C6" w14:textId="77777777" w:rsidR="004F78DF" w:rsidRPr="00F27B13" w:rsidRDefault="004F78DF" w:rsidP="004F78DF">
            <w:pPr>
              <w:rPr>
                <w:rFonts w:eastAsiaTheme="minorHAnsi"/>
                <w:lang w:eastAsia="ja-JP"/>
              </w:rPr>
            </w:pPr>
            <w:r w:rsidRPr="00F27B13">
              <w:rPr>
                <w:rFonts w:eastAsiaTheme="minorHAnsi"/>
                <w:lang w:eastAsia="ja-JP"/>
              </w:rPr>
              <w:t>66</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AD8BD9" w14:textId="77777777" w:rsidR="004F78DF" w:rsidRPr="00F27B13" w:rsidRDefault="004F78DF" w:rsidP="004F78DF">
            <w:pPr>
              <w:rPr>
                <w:rFonts w:eastAsiaTheme="minorHAnsi"/>
                <w:lang w:eastAsia="ja-JP"/>
              </w:rPr>
            </w:pPr>
            <w:r w:rsidRPr="00F27B13">
              <w:rPr>
                <w:rFonts w:eastAsiaTheme="minorHAnsi"/>
                <w:lang w:eastAsia="ja-JP"/>
              </w:rPr>
              <w:t>PUSH7</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DAEC35" w14:textId="77777777" w:rsidR="004F78DF" w:rsidRPr="00F27B13" w:rsidRDefault="004F78DF" w:rsidP="004F78DF">
            <w:pPr>
              <w:rPr>
                <w:rFonts w:eastAsiaTheme="minorHAnsi"/>
                <w:lang w:eastAsia="ja-JP"/>
              </w:rPr>
            </w:pPr>
            <w:r w:rsidRPr="00F27B13">
              <w:rPr>
                <w:rFonts w:eastAsiaTheme="minorHAnsi"/>
                <w:i/>
                <w:iCs/>
                <w:lang w:eastAsia="ja-JP"/>
              </w:rPr>
              <w:t>66000000000000A0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A49F13"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774C02"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ABB3BB"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30AC03EE"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0E775E" w14:textId="77777777" w:rsidR="004F78DF" w:rsidRPr="00F27B13" w:rsidRDefault="004F78DF" w:rsidP="004F78DF">
            <w:pPr>
              <w:rPr>
                <w:rFonts w:eastAsiaTheme="minorHAnsi"/>
                <w:lang w:eastAsia="ja-JP"/>
              </w:rPr>
            </w:pPr>
            <w:r w:rsidRPr="00F27B13">
              <w:rPr>
                <w:rFonts w:eastAsiaTheme="minorHAnsi"/>
                <w:lang w:eastAsia="ja-JP"/>
              </w:rPr>
              <w:t>67</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06484A" w14:textId="77777777" w:rsidR="004F78DF" w:rsidRPr="00F27B13" w:rsidRDefault="004F78DF" w:rsidP="004F78DF">
            <w:pPr>
              <w:rPr>
                <w:rFonts w:eastAsiaTheme="minorHAnsi"/>
                <w:lang w:eastAsia="ja-JP"/>
              </w:rPr>
            </w:pPr>
            <w:r w:rsidRPr="00F27B13">
              <w:rPr>
                <w:rFonts w:eastAsiaTheme="minorHAnsi"/>
                <w:lang w:eastAsia="ja-JP"/>
              </w:rPr>
              <w:t>PUSH8</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100205" w14:textId="77777777" w:rsidR="004F78DF" w:rsidRPr="00F27B13" w:rsidRDefault="004F78DF" w:rsidP="004F78DF">
            <w:pPr>
              <w:rPr>
                <w:rFonts w:eastAsiaTheme="minorHAnsi"/>
                <w:lang w:eastAsia="ja-JP"/>
              </w:rPr>
            </w:pPr>
            <w:r w:rsidRPr="00F27B13">
              <w:rPr>
                <w:rFonts w:eastAsiaTheme="minorHAnsi"/>
                <w:i/>
                <w:iCs/>
                <w:lang w:eastAsia="ja-JP"/>
              </w:rPr>
              <w:t>6700000000000000A0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2A4A11"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683642"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F651C7"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7C7B921A"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1F839F" w14:textId="77777777" w:rsidR="004F78DF" w:rsidRPr="00F27B13" w:rsidRDefault="004F78DF" w:rsidP="004F78DF">
            <w:pPr>
              <w:rPr>
                <w:rFonts w:eastAsiaTheme="minorHAnsi"/>
                <w:lang w:eastAsia="ja-JP"/>
              </w:rPr>
            </w:pPr>
            <w:r w:rsidRPr="00F27B13">
              <w:rPr>
                <w:rFonts w:eastAsiaTheme="minorHAnsi"/>
                <w:lang w:eastAsia="ja-JP"/>
              </w:rPr>
              <w:lastRenderedPageBreak/>
              <w:t>68</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095384" w14:textId="77777777" w:rsidR="004F78DF" w:rsidRPr="00F27B13" w:rsidRDefault="004F78DF" w:rsidP="004F78DF">
            <w:pPr>
              <w:rPr>
                <w:rFonts w:eastAsiaTheme="minorHAnsi"/>
                <w:lang w:eastAsia="ja-JP"/>
              </w:rPr>
            </w:pPr>
            <w:r w:rsidRPr="00F27B13">
              <w:rPr>
                <w:rFonts w:eastAsiaTheme="minorHAnsi"/>
                <w:lang w:eastAsia="ja-JP"/>
              </w:rPr>
              <w:t>PUSH9</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D59FE1" w14:textId="77777777" w:rsidR="004F78DF" w:rsidRPr="00F27B13" w:rsidRDefault="004F78DF" w:rsidP="004F78DF">
            <w:pPr>
              <w:rPr>
                <w:rFonts w:eastAsiaTheme="minorHAnsi"/>
                <w:lang w:eastAsia="ja-JP"/>
              </w:rPr>
            </w:pPr>
            <w:r w:rsidRPr="00F27B13">
              <w:rPr>
                <w:rFonts w:eastAsiaTheme="minorHAnsi"/>
                <w:i/>
                <w:iCs/>
                <w:lang w:eastAsia="ja-JP"/>
              </w:rPr>
              <w:t>68000000000000000000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636C08"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343AF4"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C6B0DA"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733D2A1E"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A0F9C4" w14:textId="77777777" w:rsidR="004F78DF" w:rsidRPr="00F27B13" w:rsidRDefault="004F78DF" w:rsidP="004F78DF">
            <w:pPr>
              <w:rPr>
                <w:rFonts w:eastAsiaTheme="minorHAnsi"/>
                <w:lang w:eastAsia="ja-JP"/>
              </w:rPr>
            </w:pPr>
            <w:r w:rsidRPr="00F27B13">
              <w:rPr>
                <w:rFonts w:eastAsiaTheme="minorHAnsi"/>
                <w:lang w:eastAsia="ja-JP"/>
              </w:rPr>
              <w:t>69</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9A93AB" w14:textId="77777777" w:rsidR="004F78DF" w:rsidRPr="00F27B13" w:rsidRDefault="004F78DF" w:rsidP="004F78DF">
            <w:pPr>
              <w:rPr>
                <w:rFonts w:eastAsiaTheme="minorHAnsi"/>
                <w:lang w:eastAsia="ja-JP"/>
              </w:rPr>
            </w:pPr>
            <w:r w:rsidRPr="00F27B13">
              <w:rPr>
                <w:rFonts w:eastAsiaTheme="minorHAnsi"/>
                <w:lang w:eastAsia="ja-JP"/>
              </w:rPr>
              <w:t>PUSH10</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1FDB31" w14:textId="77777777" w:rsidR="004F78DF" w:rsidRPr="00F27B13" w:rsidRDefault="004F78DF" w:rsidP="004F78DF">
            <w:pPr>
              <w:rPr>
                <w:rFonts w:eastAsiaTheme="minorHAnsi"/>
                <w:lang w:eastAsia="ja-JP"/>
              </w:rPr>
            </w:pPr>
            <w:r w:rsidRPr="00F27B13">
              <w:rPr>
                <w:rFonts w:eastAsiaTheme="minorHAnsi"/>
                <w:i/>
                <w:iCs/>
                <w:lang w:eastAsia="ja-JP"/>
              </w:rPr>
              <w:t>69000000000000000000A0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28B8FF"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4DF271"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5AB0CB"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2CF7C2D1"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85C0F4" w14:textId="77777777" w:rsidR="004F78DF" w:rsidRPr="00F27B13" w:rsidRDefault="004F78DF" w:rsidP="004F78DF">
            <w:pPr>
              <w:rPr>
                <w:rFonts w:eastAsiaTheme="minorHAnsi"/>
                <w:lang w:eastAsia="ja-JP"/>
              </w:rPr>
            </w:pPr>
            <w:r w:rsidRPr="00F27B13">
              <w:rPr>
                <w:rFonts w:eastAsiaTheme="minorHAnsi"/>
                <w:lang w:eastAsia="ja-JP"/>
              </w:rPr>
              <w:t>6A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481474" w14:textId="77777777" w:rsidR="004F78DF" w:rsidRPr="00F27B13" w:rsidRDefault="004F78DF" w:rsidP="004F78DF">
            <w:pPr>
              <w:rPr>
                <w:rFonts w:eastAsiaTheme="minorHAnsi"/>
                <w:lang w:eastAsia="ja-JP"/>
              </w:rPr>
            </w:pPr>
            <w:r w:rsidRPr="00F27B13">
              <w:rPr>
                <w:rFonts w:eastAsiaTheme="minorHAnsi"/>
                <w:lang w:eastAsia="ja-JP"/>
              </w:rPr>
              <w:t>PUSH11</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456861" w14:textId="77777777" w:rsidR="004F78DF" w:rsidRPr="00F27B13" w:rsidRDefault="004F78DF" w:rsidP="004F78DF">
            <w:pPr>
              <w:rPr>
                <w:rFonts w:eastAsiaTheme="minorHAnsi"/>
                <w:lang w:eastAsia="ja-JP"/>
              </w:rPr>
            </w:pPr>
            <w:r w:rsidRPr="00F27B13">
              <w:rPr>
                <w:rFonts w:eastAsiaTheme="minorHAnsi"/>
                <w:lang w:eastAsia="ja-JP"/>
              </w:rPr>
              <w:t>6A</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C21A98"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832364"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F19BEF"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546F371E"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F99F19" w14:textId="77777777" w:rsidR="004F78DF" w:rsidRPr="00F27B13" w:rsidRDefault="004F78DF" w:rsidP="004F78DF">
            <w:pPr>
              <w:rPr>
                <w:rFonts w:eastAsiaTheme="minorHAnsi"/>
                <w:lang w:eastAsia="ja-JP"/>
              </w:rPr>
            </w:pPr>
            <w:r w:rsidRPr="00F27B13">
              <w:rPr>
                <w:rFonts w:eastAsiaTheme="minorHAnsi"/>
                <w:lang w:eastAsia="ja-JP"/>
              </w:rPr>
              <w:t>6B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596462" w14:textId="77777777" w:rsidR="004F78DF" w:rsidRPr="00F27B13" w:rsidRDefault="004F78DF" w:rsidP="004F78DF">
            <w:pPr>
              <w:rPr>
                <w:rFonts w:eastAsiaTheme="minorHAnsi"/>
                <w:lang w:eastAsia="ja-JP"/>
              </w:rPr>
            </w:pPr>
            <w:r w:rsidRPr="00F27B13">
              <w:rPr>
                <w:rFonts w:eastAsiaTheme="minorHAnsi"/>
                <w:lang w:eastAsia="ja-JP"/>
              </w:rPr>
              <w:t>PUSH12</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6D0FCB" w14:textId="77777777" w:rsidR="004F78DF" w:rsidRPr="00F27B13" w:rsidRDefault="004F78DF" w:rsidP="004F78DF">
            <w:pPr>
              <w:rPr>
                <w:rFonts w:eastAsiaTheme="minorHAnsi"/>
                <w:lang w:eastAsia="ja-JP"/>
              </w:rPr>
            </w:pPr>
            <w:r w:rsidRPr="00F27B13">
              <w:rPr>
                <w:rFonts w:eastAsiaTheme="minorHAnsi"/>
                <w:lang w:eastAsia="ja-JP"/>
              </w:rPr>
              <w:t>6B</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03B2E4"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F2ADFE"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09C8F5"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627E4618"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A26B1D" w14:textId="77777777" w:rsidR="004F78DF" w:rsidRPr="00F27B13" w:rsidRDefault="004F78DF" w:rsidP="004F78DF">
            <w:pPr>
              <w:rPr>
                <w:rFonts w:eastAsiaTheme="minorHAnsi"/>
                <w:lang w:eastAsia="ja-JP"/>
              </w:rPr>
            </w:pPr>
            <w:r w:rsidRPr="00F27B13">
              <w:rPr>
                <w:rFonts w:eastAsiaTheme="minorHAnsi"/>
                <w:lang w:eastAsia="ja-JP"/>
              </w:rPr>
              <w:t>6C</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F422FB" w14:textId="77777777" w:rsidR="004F78DF" w:rsidRPr="00F27B13" w:rsidRDefault="004F78DF" w:rsidP="004F78DF">
            <w:pPr>
              <w:rPr>
                <w:rFonts w:eastAsiaTheme="minorHAnsi"/>
                <w:lang w:eastAsia="ja-JP"/>
              </w:rPr>
            </w:pPr>
            <w:r w:rsidRPr="00F27B13">
              <w:rPr>
                <w:rFonts w:eastAsiaTheme="minorHAnsi"/>
                <w:lang w:eastAsia="ja-JP"/>
              </w:rPr>
              <w:t>PUSH13</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EEE329" w14:textId="77777777" w:rsidR="004F78DF" w:rsidRPr="00F27B13" w:rsidRDefault="004F78DF" w:rsidP="004F78DF">
            <w:pPr>
              <w:rPr>
                <w:rFonts w:eastAsiaTheme="minorHAnsi"/>
                <w:lang w:eastAsia="ja-JP"/>
              </w:rPr>
            </w:pPr>
            <w:r w:rsidRPr="00F27B13">
              <w:rPr>
                <w:rFonts w:eastAsiaTheme="minorHAnsi"/>
                <w:lang w:eastAsia="ja-JP"/>
              </w:rPr>
              <w:t>6C</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8D45A0"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B511FF"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803BAD"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F44D301"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53F64A" w14:textId="77777777" w:rsidR="004F78DF" w:rsidRPr="00F27B13" w:rsidRDefault="004F78DF" w:rsidP="004F78DF">
            <w:pPr>
              <w:rPr>
                <w:rFonts w:eastAsiaTheme="minorHAnsi"/>
                <w:lang w:eastAsia="ja-JP"/>
              </w:rPr>
            </w:pPr>
            <w:r w:rsidRPr="00F27B13">
              <w:rPr>
                <w:rFonts w:eastAsiaTheme="minorHAnsi"/>
                <w:lang w:eastAsia="ja-JP"/>
              </w:rPr>
              <w:t>6D</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1C3A1E" w14:textId="77777777" w:rsidR="004F78DF" w:rsidRPr="00F27B13" w:rsidRDefault="004F78DF" w:rsidP="004F78DF">
            <w:pPr>
              <w:rPr>
                <w:rFonts w:eastAsiaTheme="minorHAnsi"/>
                <w:lang w:eastAsia="ja-JP"/>
              </w:rPr>
            </w:pPr>
            <w:r w:rsidRPr="00F27B13">
              <w:rPr>
                <w:rFonts w:eastAsiaTheme="minorHAnsi"/>
                <w:lang w:eastAsia="ja-JP"/>
              </w:rPr>
              <w:t>PUSH14</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EE6472" w14:textId="77777777" w:rsidR="004F78DF" w:rsidRPr="00F27B13" w:rsidRDefault="004F78DF" w:rsidP="004F78DF">
            <w:pPr>
              <w:rPr>
                <w:rFonts w:eastAsiaTheme="minorHAnsi"/>
                <w:lang w:eastAsia="ja-JP"/>
              </w:rPr>
            </w:pPr>
            <w:r w:rsidRPr="00F27B13">
              <w:rPr>
                <w:rFonts w:eastAsiaTheme="minorHAnsi"/>
                <w:lang w:eastAsia="ja-JP"/>
              </w:rPr>
              <w:t>6D</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903133"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BC2574"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F5A842"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FE6C905"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5F9DD6" w14:textId="77777777" w:rsidR="004F78DF" w:rsidRPr="00F27B13" w:rsidRDefault="004F78DF" w:rsidP="004F78DF">
            <w:pPr>
              <w:rPr>
                <w:rFonts w:eastAsiaTheme="minorHAnsi"/>
                <w:lang w:eastAsia="ja-JP"/>
              </w:rPr>
            </w:pPr>
            <w:r w:rsidRPr="00F27B13">
              <w:rPr>
                <w:rFonts w:eastAsiaTheme="minorHAnsi"/>
                <w:lang w:eastAsia="ja-JP"/>
              </w:rPr>
              <w:t>6E</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36F7BB" w14:textId="77777777" w:rsidR="004F78DF" w:rsidRPr="00F27B13" w:rsidRDefault="004F78DF" w:rsidP="004F78DF">
            <w:pPr>
              <w:rPr>
                <w:rFonts w:eastAsiaTheme="minorHAnsi"/>
                <w:lang w:eastAsia="ja-JP"/>
              </w:rPr>
            </w:pPr>
            <w:r w:rsidRPr="00F27B13">
              <w:rPr>
                <w:rFonts w:eastAsiaTheme="minorHAnsi"/>
                <w:lang w:eastAsia="ja-JP"/>
              </w:rPr>
              <w:t>PUSH15</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CA845E" w14:textId="77777777" w:rsidR="004F78DF" w:rsidRPr="00F27B13" w:rsidRDefault="004F78DF" w:rsidP="004F78DF">
            <w:pPr>
              <w:rPr>
                <w:rFonts w:eastAsiaTheme="minorHAnsi"/>
                <w:lang w:eastAsia="ja-JP"/>
              </w:rPr>
            </w:pPr>
            <w:r w:rsidRPr="00F27B13">
              <w:rPr>
                <w:rFonts w:eastAsiaTheme="minorHAnsi"/>
                <w:lang w:eastAsia="ja-JP"/>
              </w:rPr>
              <w:t>6E</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44F646"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A89307"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1D44D8"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7CBB58B6"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BA8148" w14:textId="77777777" w:rsidR="004F78DF" w:rsidRPr="00F27B13" w:rsidRDefault="004F78DF" w:rsidP="004F78DF">
            <w:pPr>
              <w:rPr>
                <w:rFonts w:eastAsiaTheme="minorHAnsi"/>
                <w:lang w:eastAsia="ja-JP"/>
              </w:rPr>
            </w:pPr>
            <w:r w:rsidRPr="00F27B13">
              <w:rPr>
                <w:rFonts w:eastAsiaTheme="minorHAnsi"/>
                <w:lang w:eastAsia="ja-JP"/>
              </w:rPr>
              <w:t>6F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FE9766" w14:textId="77777777" w:rsidR="004F78DF" w:rsidRPr="00F27B13" w:rsidRDefault="004F78DF" w:rsidP="004F78DF">
            <w:pPr>
              <w:rPr>
                <w:rFonts w:eastAsiaTheme="minorHAnsi"/>
                <w:lang w:eastAsia="ja-JP"/>
              </w:rPr>
            </w:pPr>
            <w:r w:rsidRPr="00F27B13">
              <w:rPr>
                <w:rFonts w:eastAsiaTheme="minorHAnsi"/>
                <w:lang w:eastAsia="ja-JP"/>
              </w:rPr>
              <w:t>PUSH16</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0301CA" w14:textId="77777777" w:rsidR="004F78DF" w:rsidRPr="00F27B13" w:rsidRDefault="004F78DF" w:rsidP="004F78DF">
            <w:pPr>
              <w:rPr>
                <w:rFonts w:eastAsiaTheme="minorHAnsi"/>
                <w:lang w:eastAsia="ja-JP"/>
              </w:rPr>
            </w:pPr>
            <w:r w:rsidRPr="00F27B13">
              <w:rPr>
                <w:rFonts w:eastAsiaTheme="minorHAnsi"/>
                <w:lang w:eastAsia="ja-JP"/>
              </w:rPr>
              <w:t>6F</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688523"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C878FD"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D663B1"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2BE1E1A7"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472F09" w14:textId="77777777" w:rsidR="004F78DF" w:rsidRPr="00F27B13" w:rsidRDefault="004F78DF" w:rsidP="004F78DF">
            <w:pPr>
              <w:rPr>
                <w:rFonts w:eastAsiaTheme="minorHAnsi"/>
                <w:lang w:eastAsia="ja-JP"/>
              </w:rPr>
            </w:pPr>
            <w:r w:rsidRPr="00F27B13">
              <w:rPr>
                <w:rFonts w:eastAsiaTheme="minorHAnsi"/>
                <w:lang w:eastAsia="ja-JP"/>
              </w:rPr>
              <w:t>70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E43BEB" w14:textId="77777777" w:rsidR="004F78DF" w:rsidRPr="00F27B13" w:rsidRDefault="004F78DF" w:rsidP="004F78DF">
            <w:pPr>
              <w:rPr>
                <w:rFonts w:eastAsiaTheme="minorHAnsi"/>
                <w:lang w:eastAsia="ja-JP"/>
              </w:rPr>
            </w:pPr>
            <w:r w:rsidRPr="00F27B13">
              <w:rPr>
                <w:rFonts w:eastAsiaTheme="minorHAnsi"/>
                <w:lang w:eastAsia="ja-JP"/>
              </w:rPr>
              <w:t>PUSH17</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DB836E" w14:textId="77777777" w:rsidR="004F78DF" w:rsidRPr="00F27B13" w:rsidRDefault="004F78DF" w:rsidP="004F78DF">
            <w:pPr>
              <w:rPr>
                <w:rFonts w:eastAsiaTheme="minorHAnsi"/>
                <w:lang w:eastAsia="ja-JP"/>
              </w:rPr>
            </w:pPr>
            <w:r w:rsidRPr="00F27B13">
              <w:rPr>
                <w:rFonts w:eastAsiaTheme="minorHAnsi"/>
                <w:lang w:eastAsia="ja-JP"/>
              </w:rPr>
              <w:t>70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4E03BB"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F1DE92"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F46560"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217865CD"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9A8BFA" w14:textId="77777777" w:rsidR="004F78DF" w:rsidRPr="00F27B13" w:rsidRDefault="004F78DF" w:rsidP="004F78DF">
            <w:pPr>
              <w:rPr>
                <w:rFonts w:eastAsiaTheme="minorHAnsi"/>
                <w:lang w:eastAsia="ja-JP"/>
              </w:rPr>
            </w:pPr>
            <w:r w:rsidRPr="00F27B13">
              <w:rPr>
                <w:rFonts w:eastAsiaTheme="minorHAnsi"/>
                <w:lang w:eastAsia="ja-JP"/>
              </w:rPr>
              <w:t>71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F8B42A" w14:textId="77777777" w:rsidR="004F78DF" w:rsidRPr="00F27B13" w:rsidRDefault="004F78DF" w:rsidP="004F78DF">
            <w:pPr>
              <w:rPr>
                <w:rFonts w:eastAsiaTheme="minorHAnsi"/>
                <w:lang w:eastAsia="ja-JP"/>
              </w:rPr>
            </w:pPr>
            <w:r w:rsidRPr="00F27B13">
              <w:rPr>
                <w:rFonts w:eastAsiaTheme="minorHAnsi"/>
                <w:lang w:eastAsia="ja-JP"/>
              </w:rPr>
              <w:t>PUSH18</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246788" w14:textId="77777777" w:rsidR="004F78DF" w:rsidRPr="00F27B13" w:rsidRDefault="004F78DF" w:rsidP="004F78DF">
            <w:pPr>
              <w:rPr>
                <w:rFonts w:eastAsiaTheme="minorHAnsi"/>
                <w:lang w:eastAsia="ja-JP"/>
              </w:rPr>
            </w:pPr>
            <w:r w:rsidRPr="00F27B13">
              <w:rPr>
                <w:rFonts w:eastAsiaTheme="minorHAnsi"/>
                <w:i/>
                <w:iCs/>
                <w:lang w:eastAsia="ja-JP"/>
              </w:rPr>
              <w:t>7100000000000000000000000000000000000A0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A48FB1"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29577C"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0E163F"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2062B130"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E62724" w14:textId="77777777" w:rsidR="004F78DF" w:rsidRPr="00F27B13" w:rsidRDefault="004F78DF" w:rsidP="004F78DF">
            <w:pPr>
              <w:rPr>
                <w:rFonts w:eastAsiaTheme="minorHAnsi"/>
                <w:lang w:eastAsia="ja-JP"/>
              </w:rPr>
            </w:pPr>
            <w:r w:rsidRPr="00F27B13">
              <w:rPr>
                <w:rFonts w:eastAsiaTheme="minorHAnsi"/>
                <w:lang w:eastAsia="ja-JP"/>
              </w:rPr>
              <w:t>72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78565C" w14:textId="77777777" w:rsidR="004F78DF" w:rsidRPr="00F27B13" w:rsidRDefault="004F78DF" w:rsidP="004F78DF">
            <w:pPr>
              <w:rPr>
                <w:rFonts w:eastAsiaTheme="minorHAnsi"/>
                <w:lang w:eastAsia="ja-JP"/>
              </w:rPr>
            </w:pPr>
            <w:r w:rsidRPr="00F27B13">
              <w:rPr>
                <w:rFonts w:eastAsiaTheme="minorHAnsi"/>
                <w:lang w:eastAsia="ja-JP"/>
              </w:rPr>
              <w:t>PUSH19</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95EFCD" w14:textId="77777777" w:rsidR="004F78DF" w:rsidRPr="00F27B13" w:rsidRDefault="004F78DF" w:rsidP="004F78DF">
            <w:pPr>
              <w:rPr>
                <w:rFonts w:eastAsiaTheme="minorHAnsi"/>
                <w:lang w:eastAsia="ja-JP"/>
              </w:rPr>
            </w:pPr>
            <w:r w:rsidRPr="00F27B13">
              <w:rPr>
                <w:rFonts w:eastAsiaTheme="minorHAnsi"/>
                <w:i/>
                <w:iCs/>
                <w:lang w:eastAsia="ja-JP"/>
              </w:rPr>
              <w:t>720000000000000000000000000000000000000A0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1D3FFF"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2D0024"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6B2B22"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7A323E7"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343F67" w14:textId="77777777" w:rsidR="004F78DF" w:rsidRPr="00F27B13" w:rsidRDefault="004F78DF" w:rsidP="004F78DF">
            <w:pPr>
              <w:rPr>
                <w:rFonts w:eastAsiaTheme="minorHAnsi"/>
                <w:lang w:eastAsia="ja-JP"/>
              </w:rPr>
            </w:pPr>
            <w:r w:rsidRPr="00F27B13">
              <w:rPr>
                <w:rFonts w:eastAsiaTheme="minorHAnsi"/>
                <w:lang w:eastAsia="ja-JP"/>
              </w:rPr>
              <w:t>73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711867" w14:textId="77777777" w:rsidR="004F78DF" w:rsidRPr="00F27B13" w:rsidRDefault="004F78DF" w:rsidP="004F78DF">
            <w:pPr>
              <w:rPr>
                <w:rFonts w:eastAsiaTheme="minorHAnsi"/>
                <w:lang w:eastAsia="ja-JP"/>
              </w:rPr>
            </w:pPr>
            <w:r w:rsidRPr="00F27B13">
              <w:rPr>
                <w:rFonts w:eastAsiaTheme="minorHAnsi"/>
                <w:lang w:eastAsia="ja-JP"/>
              </w:rPr>
              <w:t>PUSH20</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C1F3EB" w14:textId="77777777" w:rsidR="004F78DF" w:rsidRPr="00F27B13" w:rsidRDefault="004F78DF" w:rsidP="004F78DF">
            <w:pPr>
              <w:rPr>
                <w:rFonts w:eastAsiaTheme="minorHAnsi"/>
                <w:lang w:eastAsia="ja-JP"/>
              </w:rPr>
            </w:pPr>
            <w:r w:rsidRPr="00F27B13">
              <w:rPr>
                <w:rFonts w:eastAsiaTheme="minorHAnsi"/>
                <w:i/>
                <w:iCs/>
                <w:lang w:eastAsia="ja-JP"/>
              </w:rPr>
              <w:t>73000000000000000000000000000000000000000A0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B769AC"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5DA328"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490DCC"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C5DBD6B"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A511C3" w14:textId="77777777" w:rsidR="004F78DF" w:rsidRPr="00F27B13" w:rsidRDefault="004F78DF" w:rsidP="004F78DF">
            <w:pPr>
              <w:rPr>
                <w:rFonts w:eastAsiaTheme="minorHAnsi"/>
                <w:lang w:eastAsia="ja-JP"/>
              </w:rPr>
            </w:pPr>
            <w:r w:rsidRPr="00F27B13">
              <w:rPr>
                <w:rFonts w:eastAsiaTheme="minorHAnsi"/>
                <w:lang w:eastAsia="ja-JP"/>
              </w:rPr>
              <w:t>74</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A72C33" w14:textId="77777777" w:rsidR="004F78DF" w:rsidRPr="00F27B13" w:rsidRDefault="004F78DF" w:rsidP="004F78DF">
            <w:pPr>
              <w:rPr>
                <w:rFonts w:eastAsiaTheme="minorHAnsi"/>
                <w:lang w:eastAsia="ja-JP"/>
              </w:rPr>
            </w:pPr>
            <w:r w:rsidRPr="00F27B13">
              <w:rPr>
                <w:rFonts w:eastAsiaTheme="minorHAnsi"/>
                <w:lang w:eastAsia="ja-JP"/>
              </w:rPr>
              <w:t>PUSH21</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576983" w14:textId="77777777" w:rsidR="004F78DF" w:rsidRPr="00F27B13" w:rsidRDefault="004F78DF" w:rsidP="004F78DF">
            <w:pPr>
              <w:rPr>
                <w:rFonts w:eastAsiaTheme="minorHAnsi"/>
                <w:lang w:eastAsia="ja-JP"/>
              </w:rPr>
            </w:pPr>
            <w:r w:rsidRPr="00F27B13">
              <w:rPr>
                <w:rFonts w:eastAsiaTheme="minorHAnsi"/>
                <w:i/>
                <w:iCs/>
                <w:lang w:eastAsia="ja-JP"/>
              </w:rPr>
              <w:t>7400000000000000000000000000000000000000000A0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7776EC"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19F548"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E391D1"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6430C47F"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387814" w14:textId="77777777" w:rsidR="004F78DF" w:rsidRPr="00F27B13" w:rsidRDefault="004F78DF" w:rsidP="004F78DF">
            <w:pPr>
              <w:rPr>
                <w:rFonts w:eastAsiaTheme="minorHAnsi"/>
                <w:lang w:eastAsia="ja-JP"/>
              </w:rPr>
            </w:pPr>
            <w:r w:rsidRPr="00F27B13">
              <w:rPr>
                <w:rFonts w:eastAsiaTheme="minorHAnsi"/>
                <w:lang w:eastAsia="ja-JP"/>
              </w:rPr>
              <w:t>75</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6378AC" w14:textId="77777777" w:rsidR="004F78DF" w:rsidRPr="00F27B13" w:rsidRDefault="004F78DF" w:rsidP="004F78DF">
            <w:pPr>
              <w:rPr>
                <w:rFonts w:eastAsiaTheme="minorHAnsi"/>
                <w:lang w:eastAsia="ja-JP"/>
              </w:rPr>
            </w:pPr>
            <w:r w:rsidRPr="00F27B13">
              <w:rPr>
                <w:rFonts w:eastAsiaTheme="minorHAnsi"/>
                <w:lang w:eastAsia="ja-JP"/>
              </w:rPr>
              <w:t>PUSH22</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193D6B" w14:textId="77777777" w:rsidR="004F78DF" w:rsidRPr="00F27B13" w:rsidRDefault="004F78DF" w:rsidP="004F78DF">
            <w:pPr>
              <w:rPr>
                <w:rFonts w:eastAsiaTheme="minorHAnsi"/>
                <w:lang w:eastAsia="ja-JP"/>
              </w:rPr>
            </w:pPr>
            <w:r w:rsidRPr="00F27B13">
              <w:rPr>
                <w:rFonts w:eastAsiaTheme="minorHAnsi"/>
                <w:i/>
                <w:iCs/>
                <w:lang w:eastAsia="ja-JP"/>
              </w:rPr>
              <w:t>750000000000000000000000000000000000000000000A0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561107"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D82D9B"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5A7B17"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26858EC"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EF1D3F" w14:textId="77777777" w:rsidR="004F78DF" w:rsidRPr="00F27B13" w:rsidRDefault="004F78DF" w:rsidP="004F78DF">
            <w:pPr>
              <w:rPr>
                <w:rFonts w:eastAsiaTheme="minorHAnsi"/>
                <w:lang w:eastAsia="ja-JP"/>
              </w:rPr>
            </w:pPr>
            <w:r w:rsidRPr="00F27B13">
              <w:rPr>
                <w:rFonts w:eastAsiaTheme="minorHAnsi"/>
                <w:lang w:eastAsia="ja-JP"/>
              </w:rPr>
              <w:t>76</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41D3F4" w14:textId="77777777" w:rsidR="004F78DF" w:rsidRPr="00F27B13" w:rsidRDefault="004F78DF" w:rsidP="004F78DF">
            <w:pPr>
              <w:rPr>
                <w:rFonts w:eastAsiaTheme="minorHAnsi"/>
                <w:lang w:eastAsia="ja-JP"/>
              </w:rPr>
            </w:pPr>
            <w:r w:rsidRPr="00F27B13">
              <w:rPr>
                <w:rFonts w:eastAsiaTheme="minorHAnsi"/>
                <w:lang w:eastAsia="ja-JP"/>
              </w:rPr>
              <w:t>PUSH23</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6CF7DC" w14:textId="77777777" w:rsidR="004F78DF" w:rsidRPr="00F27B13" w:rsidRDefault="004F78DF" w:rsidP="004F78DF">
            <w:pPr>
              <w:rPr>
                <w:rFonts w:eastAsiaTheme="minorHAnsi"/>
                <w:lang w:eastAsia="ja-JP"/>
              </w:rPr>
            </w:pPr>
            <w:r w:rsidRPr="00F27B13">
              <w:rPr>
                <w:rFonts w:eastAsiaTheme="minorHAnsi"/>
                <w:i/>
                <w:iCs/>
                <w:lang w:eastAsia="ja-JP"/>
              </w:rPr>
              <w:t>76000000000000000000000000000000000000000000000A0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6D5996"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129ED8"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6485A9"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50F8A89F"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2815DF" w14:textId="77777777" w:rsidR="004F78DF" w:rsidRPr="00F27B13" w:rsidRDefault="004F78DF" w:rsidP="004F78DF">
            <w:pPr>
              <w:rPr>
                <w:rFonts w:eastAsiaTheme="minorHAnsi"/>
                <w:lang w:eastAsia="ja-JP"/>
              </w:rPr>
            </w:pPr>
            <w:r w:rsidRPr="00F27B13">
              <w:rPr>
                <w:rFonts w:eastAsiaTheme="minorHAnsi"/>
                <w:lang w:eastAsia="ja-JP"/>
              </w:rPr>
              <w:t>77</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DBF86F" w14:textId="77777777" w:rsidR="004F78DF" w:rsidRPr="00F27B13" w:rsidRDefault="004F78DF" w:rsidP="004F78DF">
            <w:pPr>
              <w:rPr>
                <w:rFonts w:eastAsiaTheme="minorHAnsi"/>
                <w:lang w:eastAsia="ja-JP"/>
              </w:rPr>
            </w:pPr>
            <w:r w:rsidRPr="00F27B13">
              <w:rPr>
                <w:rFonts w:eastAsiaTheme="minorHAnsi"/>
                <w:lang w:eastAsia="ja-JP"/>
              </w:rPr>
              <w:t>PUSH24</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D68DCB" w14:textId="77777777" w:rsidR="004F78DF" w:rsidRPr="00F27B13" w:rsidRDefault="004F78DF" w:rsidP="004F78DF">
            <w:pPr>
              <w:rPr>
                <w:rFonts w:eastAsiaTheme="minorHAnsi"/>
                <w:lang w:eastAsia="ja-JP"/>
              </w:rPr>
            </w:pPr>
            <w:r w:rsidRPr="00F27B13">
              <w:rPr>
                <w:rFonts w:eastAsiaTheme="minorHAnsi"/>
                <w:i/>
                <w:iCs/>
                <w:lang w:eastAsia="ja-JP"/>
              </w:rPr>
              <w:t>7700000000000000000000000000000000000000000000000A0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0A8BEC"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A6BB25"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664F2F"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6DD7B75"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69C0D6" w14:textId="77777777" w:rsidR="004F78DF" w:rsidRPr="00F27B13" w:rsidRDefault="004F78DF" w:rsidP="004F78DF">
            <w:pPr>
              <w:rPr>
                <w:rFonts w:eastAsiaTheme="minorHAnsi"/>
                <w:lang w:eastAsia="ja-JP"/>
              </w:rPr>
            </w:pPr>
            <w:r w:rsidRPr="00F27B13">
              <w:rPr>
                <w:rFonts w:eastAsiaTheme="minorHAnsi"/>
                <w:lang w:eastAsia="ja-JP"/>
              </w:rPr>
              <w:t>78</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17D337" w14:textId="77777777" w:rsidR="004F78DF" w:rsidRPr="00F27B13" w:rsidRDefault="004F78DF" w:rsidP="004F78DF">
            <w:pPr>
              <w:rPr>
                <w:rFonts w:eastAsiaTheme="minorHAnsi"/>
                <w:lang w:eastAsia="ja-JP"/>
              </w:rPr>
            </w:pPr>
            <w:r w:rsidRPr="00F27B13">
              <w:rPr>
                <w:rFonts w:eastAsiaTheme="minorHAnsi"/>
                <w:lang w:eastAsia="ja-JP"/>
              </w:rPr>
              <w:t>PUSH25</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0EE064" w14:textId="77777777" w:rsidR="004F78DF" w:rsidRPr="00F27B13" w:rsidRDefault="004F78DF" w:rsidP="004F78DF">
            <w:pPr>
              <w:rPr>
                <w:rFonts w:eastAsiaTheme="minorHAnsi"/>
                <w:lang w:eastAsia="ja-JP"/>
              </w:rPr>
            </w:pPr>
            <w:r w:rsidRPr="00F27B13">
              <w:rPr>
                <w:rFonts w:eastAsiaTheme="minorHAnsi"/>
                <w:i/>
                <w:iCs/>
                <w:lang w:eastAsia="ja-JP"/>
              </w:rPr>
              <w:t>780000000000000000000000000000000000000000000000000A0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C31605"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30B8C7"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2D608B"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5D3C0335"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D5EB80" w14:textId="77777777" w:rsidR="004F78DF" w:rsidRPr="00F27B13" w:rsidRDefault="004F78DF" w:rsidP="004F78DF">
            <w:pPr>
              <w:rPr>
                <w:rFonts w:eastAsiaTheme="minorHAnsi"/>
                <w:lang w:eastAsia="ja-JP"/>
              </w:rPr>
            </w:pPr>
            <w:r w:rsidRPr="00F27B13">
              <w:rPr>
                <w:rFonts w:eastAsiaTheme="minorHAnsi"/>
                <w:lang w:eastAsia="ja-JP"/>
              </w:rPr>
              <w:t>79</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B88FF4" w14:textId="77777777" w:rsidR="004F78DF" w:rsidRPr="00F27B13" w:rsidRDefault="004F78DF" w:rsidP="004F78DF">
            <w:pPr>
              <w:rPr>
                <w:rFonts w:eastAsiaTheme="minorHAnsi"/>
                <w:lang w:eastAsia="ja-JP"/>
              </w:rPr>
            </w:pPr>
            <w:r w:rsidRPr="00F27B13">
              <w:rPr>
                <w:rFonts w:eastAsiaTheme="minorHAnsi"/>
                <w:lang w:eastAsia="ja-JP"/>
              </w:rPr>
              <w:t>PUSH26</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774042" w14:textId="77777777" w:rsidR="004F78DF" w:rsidRPr="00F27B13" w:rsidRDefault="004F78DF" w:rsidP="004F78DF">
            <w:pPr>
              <w:rPr>
                <w:rFonts w:eastAsiaTheme="minorHAnsi"/>
                <w:lang w:eastAsia="ja-JP"/>
              </w:rPr>
            </w:pPr>
            <w:r w:rsidRPr="00F27B13">
              <w:rPr>
                <w:rFonts w:eastAsiaTheme="minorHAnsi"/>
                <w:i/>
                <w:iCs/>
                <w:lang w:eastAsia="ja-JP"/>
              </w:rPr>
              <w:t>790000000000000000000000000000000000</w:t>
            </w:r>
            <w:r w:rsidRPr="00F27B13">
              <w:rPr>
                <w:rFonts w:eastAsiaTheme="minorHAnsi"/>
                <w:i/>
                <w:iCs/>
                <w:lang w:eastAsia="ja-JP"/>
              </w:rPr>
              <w:lastRenderedPageBreak/>
              <w:t>00000000000000000A0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E8FBCA"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107017"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A8F7ED"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6BCE73C7"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53E65D" w14:textId="77777777" w:rsidR="004F78DF" w:rsidRPr="00F27B13" w:rsidRDefault="004F78DF" w:rsidP="004F78DF">
            <w:pPr>
              <w:rPr>
                <w:rFonts w:eastAsiaTheme="minorHAnsi"/>
                <w:lang w:eastAsia="ja-JP"/>
              </w:rPr>
            </w:pPr>
            <w:r w:rsidRPr="00F27B13">
              <w:rPr>
                <w:rFonts w:eastAsiaTheme="minorHAnsi"/>
                <w:lang w:eastAsia="ja-JP"/>
              </w:rPr>
              <w:t>7A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B95D05" w14:textId="77777777" w:rsidR="004F78DF" w:rsidRPr="00F27B13" w:rsidRDefault="004F78DF" w:rsidP="004F78DF">
            <w:pPr>
              <w:rPr>
                <w:rFonts w:eastAsiaTheme="minorHAnsi"/>
                <w:lang w:eastAsia="ja-JP"/>
              </w:rPr>
            </w:pPr>
            <w:r w:rsidRPr="00F27B13">
              <w:rPr>
                <w:rFonts w:eastAsiaTheme="minorHAnsi"/>
                <w:lang w:eastAsia="ja-JP"/>
              </w:rPr>
              <w:t>PUSH27</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325D7D" w14:textId="77777777" w:rsidR="004F78DF" w:rsidRPr="00F27B13" w:rsidRDefault="004F78DF" w:rsidP="004F78DF">
            <w:pPr>
              <w:rPr>
                <w:rFonts w:eastAsiaTheme="minorHAnsi"/>
                <w:lang w:eastAsia="ja-JP"/>
              </w:rPr>
            </w:pPr>
            <w:r w:rsidRPr="00F27B13">
              <w:rPr>
                <w:rFonts w:eastAsiaTheme="minorHAnsi"/>
                <w:lang w:eastAsia="ja-JP"/>
              </w:rPr>
              <w:t>7A</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3941A1"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978053"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22CAE4"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342AD6F5"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3C8929" w14:textId="77777777" w:rsidR="004F78DF" w:rsidRPr="00F27B13" w:rsidRDefault="004F78DF" w:rsidP="004F78DF">
            <w:pPr>
              <w:rPr>
                <w:rFonts w:eastAsiaTheme="minorHAnsi"/>
                <w:lang w:eastAsia="ja-JP"/>
              </w:rPr>
            </w:pPr>
            <w:r w:rsidRPr="00F27B13">
              <w:rPr>
                <w:rFonts w:eastAsiaTheme="minorHAnsi"/>
                <w:lang w:eastAsia="ja-JP"/>
              </w:rPr>
              <w:t>7B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66CB14" w14:textId="77777777" w:rsidR="004F78DF" w:rsidRPr="00F27B13" w:rsidRDefault="004F78DF" w:rsidP="004F78DF">
            <w:pPr>
              <w:rPr>
                <w:rFonts w:eastAsiaTheme="minorHAnsi"/>
                <w:lang w:eastAsia="ja-JP"/>
              </w:rPr>
            </w:pPr>
            <w:r w:rsidRPr="00F27B13">
              <w:rPr>
                <w:rFonts w:eastAsiaTheme="minorHAnsi"/>
                <w:lang w:eastAsia="ja-JP"/>
              </w:rPr>
              <w:t>PUSH28</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89884C" w14:textId="77777777" w:rsidR="004F78DF" w:rsidRPr="00F27B13" w:rsidRDefault="004F78DF" w:rsidP="004F78DF">
            <w:pPr>
              <w:rPr>
                <w:rFonts w:eastAsiaTheme="minorHAnsi"/>
                <w:lang w:eastAsia="ja-JP"/>
              </w:rPr>
            </w:pPr>
            <w:r w:rsidRPr="00F27B13">
              <w:rPr>
                <w:rFonts w:eastAsiaTheme="minorHAnsi"/>
                <w:lang w:eastAsia="ja-JP"/>
              </w:rPr>
              <w:t>7B</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3E90C4"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44A224"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0D3158"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7E5D073B"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85549C" w14:textId="77777777" w:rsidR="004F78DF" w:rsidRPr="00F27B13" w:rsidRDefault="004F78DF" w:rsidP="004F78DF">
            <w:pPr>
              <w:rPr>
                <w:rFonts w:eastAsiaTheme="minorHAnsi"/>
                <w:lang w:eastAsia="ja-JP"/>
              </w:rPr>
            </w:pPr>
            <w:r w:rsidRPr="00F27B13">
              <w:rPr>
                <w:rFonts w:eastAsiaTheme="minorHAnsi"/>
                <w:lang w:eastAsia="ja-JP"/>
              </w:rPr>
              <w:t>7C</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0BDC2F" w14:textId="77777777" w:rsidR="004F78DF" w:rsidRPr="00F27B13" w:rsidRDefault="004F78DF" w:rsidP="004F78DF">
            <w:pPr>
              <w:rPr>
                <w:rFonts w:eastAsiaTheme="minorHAnsi"/>
                <w:lang w:eastAsia="ja-JP"/>
              </w:rPr>
            </w:pPr>
            <w:r w:rsidRPr="00F27B13">
              <w:rPr>
                <w:rFonts w:eastAsiaTheme="minorHAnsi"/>
                <w:lang w:eastAsia="ja-JP"/>
              </w:rPr>
              <w:t>PUSH29</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0AC60D" w14:textId="77777777" w:rsidR="004F78DF" w:rsidRPr="00F27B13" w:rsidRDefault="004F78DF" w:rsidP="004F78DF">
            <w:pPr>
              <w:rPr>
                <w:rFonts w:eastAsiaTheme="minorHAnsi"/>
                <w:lang w:eastAsia="ja-JP"/>
              </w:rPr>
            </w:pPr>
            <w:r w:rsidRPr="00F27B13">
              <w:rPr>
                <w:rFonts w:eastAsiaTheme="minorHAnsi"/>
                <w:lang w:eastAsia="ja-JP"/>
              </w:rPr>
              <w:t>7C</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5CA56F"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435C74"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3EB2C6"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118B714"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EB5034" w14:textId="77777777" w:rsidR="004F78DF" w:rsidRPr="00F27B13" w:rsidRDefault="004F78DF" w:rsidP="004F78DF">
            <w:pPr>
              <w:rPr>
                <w:rFonts w:eastAsiaTheme="minorHAnsi"/>
                <w:lang w:eastAsia="ja-JP"/>
              </w:rPr>
            </w:pPr>
            <w:r w:rsidRPr="00F27B13">
              <w:rPr>
                <w:rFonts w:eastAsiaTheme="minorHAnsi"/>
                <w:lang w:eastAsia="ja-JP"/>
              </w:rPr>
              <w:t>7D</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70B8C7" w14:textId="77777777" w:rsidR="004F78DF" w:rsidRPr="00F27B13" w:rsidRDefault="004F78DF" w:rsidP="004F78DF">
            <w:pPr>
              <w:rPr>
                <w:rFonts w:eastAsiaTheme="minorHAnsi"/>
                <w:lang w:eastAsia="ja-JP"/>
              </w:rPr>
            </w:pPr>
            <w:r w:rsidRPr="00F27B13">
              <w:rPr>
                <w:rFonts w:eastAsiaTheme="minorHAnsi"/>
                <w:lang w:eastAsia="ja-JP"/>
              </w:rPr>
              <w:t>PUSH30</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6D749F" w14:textId="77777777" w:rsidR="004F78DF" w:rsidRPr="00F27B13" w:rsidRDefault="004F78DF" w:rsidP="004F78DF">
            <w:pPr>
              <w:rPr>
                <w:rFonts w:eastAsiaTheme="minorHAnsi"/>
                <w:lang w:eastAsia="ja-JP"/>
              </w:rPr>
            </w:pPr>
            <w:r w:rsidRPr="00F27B13">
              <w:rPr>
                <w:rFonts w:eastAsiaTheme="minorHAnsi"/>
                <w:lang w:eastAsia="ja-JP"/>
              </w:rPr>
              <w:t>7D</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1FD8CC"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CCC634"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DC864A"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32EA9046"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3426D8" w14:textId="77777777" w:rsidR="004F78DF" w:rsidRPr="00F27B13" w:rsidRDefault="004F78DF" w:rsidP="004F78DF">
            <w:pPr>
              <w:rPr>
                <w:rFonts w:eastAsiaTheme="minorHAnsi"/>
                <w:lang w:eastAsia="ja-JP"/>
              </w:rPr>
            </w:pPr>
            <w:r w:rsidRPr="00F27B13">
              <w:rPr>
                <w:rFonts w:eastAsiaTheme="minorHAnsi"/>
                <w:lang w:eastAsia="ja-JP"/>
              </w:rPr>
              <w:t>7E</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C32F97" w14:textId="77777777" w:rsidR="004F78DF" w:rsidRPr="00F27B13" w:rsidRDefault="004F78DF" w:rsidP="004F78DF">
            <w:pPr>
              <w:rPr>
                <w:rFonts w:eastAsiaTheme="minorHAnsi"/>
                <w:lang w:eastAsia="ja-JP"/>
              </w:rPr>
            </w:pPr>
            <w:r w:rsidRPr="00F27B13">
              <w:rPr>
                <w:rFonts w:eastAsiaTheme="minorHAnsi"/>
                <w:lang w:eastAsia="ja-JP"/>
              </w:rPr>
              <w:t>PUSH31</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05AF44" w14:textId="77777777" w:rsidR="004F78DF" w:rsidRPr="00F27B13" w:rsidRDefault="004F78DF" w:rsidP="004F78DF">
            <w:pPr>
              <w:rPr>
                <w:rFonts w:eastAsiaTheme="minorHAnsi"/>
                <w:lang w:eastAsia="ja-JP"/>
              </w:rPr>
            </w:pPr>
            <w:r w:rsidRPr="00F27B13">
              <w:rPr>
                <w:rFonts w:eastAsiaTheme="minorHAnsi"/>
                <w:lang w:eastAsia="ja-JP"/>
              </w:rPr>
              <w:t>7E</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217D78"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D76684"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84D4F4"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15EC01C"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AD9C2D" w14:textId="77777777" w:rsidR="004F78DF" w:rsidRPr="00F27B13" w:rsidRDefault="004F78DF" w:rsidP="004F78DF">
            <w:pPr>
              <w:rPr>
                <w:rFonts w:eastAsiaTheme="minorHAnsi"/>
                <w:lang w:eastAsia="ja-JP"/>
              </w:rPr>
            </w:pPr>
            <w:r w:rsidRPr="00F27B13">
              <w:rPr>
                <w:rFonts w:eastAsiaTheme="minorHAnsi"/>
                <w:lang w:eastAsia="ja-JP"/>
              </w:rPr>
              <w:t>7F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4D66E0" w14:textId="77777777" w:rsidR="004F78DF" w:rsidRPr="00F27B13" w:rsidRDefault="004F78DF" w:rsidP="004F78DF">
            <w:pPr>
              <w:rPr>
                <w:rFonts w:eastAsiaTheme="minorHAnsi"/>
                <w:lang w:eastAsia="ja-JP"/>
              </w:rPr>
            </w:pPr>
            <w:r w:rsidRPr="00F27B13">
              <w:rPr>
                <w:rFonts w:eastAsiaTheme="minorHAnsi"/>
                <w:lang w:eastAsia="ja-JP"/>
              </w:rPr>
              <w:t>PUSH32</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709B61" w14:textId="77777777" w:rsidR="004F78DF" w:rsidRPr="00F27B13" w:rsidRDefault="004F78DF" w:rsidP="004F78DF">
            <w:pPr>
              <w:rPr>
                <w:rFonts w:eastAsiaTheme="minorHAnsi"/>
                <w:lang w:eastAsia="ja-JP"/>
              </w:rPr>
            </w:pPr>
            <w:r w:rsidRPr="00F27B13">
              <w:rPr>
                <w:rFonts w:eastAsiaTheme="minorHAnsi"/>
                <w:lang w:eastAsia="ja-JP"/>
              </w:rPr>
              <w:t>7F</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05C9C1" w14:textId="77777777" w:rsidR="004F78DF" w:rsidRPr="00F27B13" w:rsidRDefault="004F78DF" w:rsidP="004F78DF">
            <w:pPr>
              <w:rPr>
                <w:rFonts w:eastAsiaTheme="minorHAnsi"/>
                <w:lang w:eastAsia="ja-JP"/>
              </w:rPr>
            </w:pP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19D225"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9FB7E5"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3C7CC8A4"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FCA593" w14:textId="77777777" w:rsidR="004F78DF" w:rsidRPr="00F27B13" w:rsidRDefault="004F78DF" w:rsidP="004F78DF">
            <w:pPr>
              <w:rPr>
                <w:rFonts w:eastAsiaTheme="minorHAnsi"/>
                <w:lang w:eastAsia="ja-JP"/>
              </w:rPr>
            </w:pPr>
            <w:r w:rsidRPr="00F27B13">
              <w:rPr>
                <w:rFonts w:eastAsiaTheme="minorHAnsi"/>
                <w:lang w:eastAsia="ja-JP"/>
              </w:rPr>
              <w:t>80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68C31C" w14:textId="77777777" w:rsidR="004F78DF" w:rsidRPr="00F27B13" w:rsidRDefault="004F78DF" w:rsidP="004F78DF">
            <w:pPr>
              <w:rPr>
                <w:rFonts w:eastAsiaTheme="minorHAnsi"/>
                <w:lang w:eastAsia="ja-JP"/>
              </w:rPr>
            </w:pPr>
            <w:r w:rsidRPr="00F27B13">
              <w:rPr>
                <w:rFonts w:eastAsiaTheme="minorHAnsi"/>
                <w:lang w:eastAsia="ja-JP"/>
              </w:rPr>
              <w:t>DUP1</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11CBD3" w14:textId="77777777" w:rsidR="004F78DF" w:rsidRPr="00F27B13" w:rsidRDefault="004F78DF" w:rsidP="004F78DF">
            <w:pPr>
              <w:rPr>
                <w:rFonts w:eastAsiaTheme="minorHAnsi"/>
                <w:lang w:eastAsia="ja-JP"/>
              </w:rPr>
            </w:pPr>
            <w:r w:rsidRPr="00F27B13">
              <w:rPr>
                <w:rFonts w:eastAsiaTheme="minorHAnsi"/>
                <w:lang w:eastAsia="ja-JP"/>
              </w:rPr>
              <w:t>80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C513C0" w14:textId="77777777" w:rsidR="004F78DF" w:rsidRPr="00F27B13" w:rsidRDefault="004F78DF" w:rsidP="004F78DF">
            <w:pPr>
              <w:rPr>
                <w:rFonts w:eastAsiaTheme="minorHAnsi"/>
                <w:lang w:eastAsia="ja-JP"/>
              </w:rPr>
            </w:pPr>
            <w:r w:rsidRPr="00F27B13">
              <w:rPr>
                <w:rFonts w:eastAsiaTheme="minorHAnsi"/>
                <w:lang w:eastAsia="ja-JP"/>
              </w:rPr>
              <w:t>80 DUP1</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938C24"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73EDF6"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4EBE6385"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29FFFE" w14:textId="77777777" w:rsidR="004F78DF" w:rsidRPr="00F27B13" w:rsidRDefault="004F78DF" w:rsidP="004F78DF">
            <w:pPr>
              <w:rPr>
                <w:rFonts w:eastAsiaTheme="minorHAnsi"/>
                <w:lang w:eastAsia="ja-JP"/>
              </w:rPr>
            </w:pPr>
            <w:r w:rsidRPr="00F27B13">
              <w:rPr>
                <w:rFonts w:eastAsiaTheme="minorHAnsi"/>
                <w:lang w:eastAsia="ja-JP"/>
              </w:rPr>
              <w:t>81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4E6087" w14:textId="77777777" w:rsidR="004F78DF" w:rsidRPr="00F27B13" w:rsidRDefault="004F78DF" w:rsidP="004F78DF">
            <w:pPr>
              <w:rPr>
                <w:rFonts w:eastAsiaTheme="minorHAnsi"/>
                <w:lang w:eastAsia="ja-JP"/>
              </w:rPr>
            </w:pPr>
            <w:r w:rsidRPr="00F27B13">
              <w:rPr>
                <w:rFonts w:eastAsiaTheme="minorHAnsi"/>
                <w:lang w:eastAsia="ja-JP"/>
              </w:rPr>
              <w:t>DUP2</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DA1028" w14:textId="77777777" w:rsidR="004F78DF" w:rsidRPr="00F27B13" w:rsidRDefault="004F78DF" w:rsidP="004F78DF">
            <w:pPr>
              <w:rPr>
                <w:rFonts w:eastAsiaTheme="minorHAnsi"/>
                <w:lang w:eastAsia="ja-JP"/>
              </w:rPr>
            </w:pPr>
            <w:r w:rsidRPr="00F27B13">
              <w:rPr>
                <w:rFonts w:eastAsiaTheme="minorHAnsi"/>
                <w:lang w:eastAsia="ja-JP"/>
              </w:rPr>
              <w:t>81</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AAA4B3" w14:textId="77777777" w:rsidR="004F78DF" w:rsidRPr="00F27B13" w:rsidRDefault="004F78DF" w:rsidP="004F78DF">
            <w:pPr>
              <w:rPr>
                <w:rFonts w:eastAsiaTheme="minorHAnsi"/>
                <w:lang w:eastAsia="ja-JP"/>
              </w:rPr>
            </w:pPr>
            <w:r w:rsidRPr="00F27B13">
              <w:rPr>
                <w:rFonts w:eastAsiaTheme="minorHAnsi"/>
                <w:lang w:eastAsia="ja-JP"/>
              </w:rPr>
              <w:t>81 DUP2</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7D3C85"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879DD2"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44AC34D1"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FCC42C" w14:textId="77777777" w:rsidR="004F78DF" w:rsidRPr="00F27B13" w:rsidRDefault="004F78DF" w:rsidP="004F78DF">
            <w:pPr>
              <w:rPr>
                <w:rFonts w:eastAsiaTheme="minorHAnsi"/>
                <w:lang w:eastAsia="ja-JP"/>
              </w:rPr>
            </w:pPr>
            <w:r w:rsidRPr="00F27B13">
              <w:rPr>
                <w:rFonts w:eastAsiaTheme="minorHAnsi"/>
                <w:lang w:eastAsia="ja-JP"/>
              </w:rPr>
              <w:t>82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FECA8B" w14:textId="77777777" w:rsidR="004F78DF" w:rsidRPr="00F27B13" w:rsidRDefault="004F78DF" w:rsidP="004F78DF">
            <w:pPr>
              <w:rPr>
                <w:rFonts w:eastAsiaTheme="minorHAnsi"/>
                <w:lang w:eastAsia="ja-JP"/>
              </w:rPr>
            </w:pPr>
            <w:r w:rsidRPr="00F27B13">
              <w:rPr>
                <w:rFonts w:eastAsiaTheme="minorHAnsi"/>
                <w:lang w:eastAsia="ja-JP"/>
              </w:rPr>
              <w:t>DUP3</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ACE208" w14:textId="77777777" w:rsidR="004F78DF" w:rsidRPr="00F27B13" w:rsidRDefault="004F78DF" w:rsidP="004F78DF">
            <w:pPr>
              <w:rPr>
                <w:rFonts w:eastAsiaTheme="minorHAnsi"/>
                <w:lang w:eastAsia="ja-JP"/>
              </w:rPr>
            </w:pPr>
            <w:r w:rsidRPr="00F27B13">
              <w:rPr>
                <w:rFonts w:eastAsiaTheme="minorHAnsi"/>
                <w:lang w:eastAsia="ja-JP"/>
              </w:rPr>
              <w:t>82</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6814D6" w14:textId="77777777" w:rsidR="004F78DF" w:rsidRPr="00F27B13" w:rsidRDefault="004F78DF" w:rsidP="004F78DF">
            <w:pPr>
              <w:rPr>
                <w:rFonts w:eastAsiaTheme="minorHAnsi"/>
                <w:lang w:eastAsia="ja-JP"/>
              </w:rPr>
            </w:pPr>
            <w:r w:rsidRPr="00F27B13">
              <w:rPr>
                <w:rFonts w:eastAsiaTheme="minorHAnsi"/>
                <w:lang w:eastAsia="ja-JP"/>
              </w:rPr>
              <w:t>82 DUP3</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F43DF7"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FA200D"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6406F66E"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730235" w14:textId="77777777" w:rsidR="004F78DF" w:rsidRPr="00F27B13" w:rsidRDefault="004F78DF" w:rsidP="004F78DF">
            <w:pPr>
              <w:rPr>
                <w:rFonts w:eastAsiaTheme="minorHAnsi"/>
                <w:lang w:eastAsia="ja-JP"/>
              </w:rPr>
            </w:pPr>
            <w:r w:rsidRPr="00F27B13">
              <w:rPr>
                <w:rFonts w:eastAsiaTheme="minorHAnsi"/>
                <w:lang w:eastAsia="ja-JP"/>
              </w:rPr>
              <w:t>83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285B48" w14:textId="77777777" w:rsidR="004F78DF" w:rsidRPr="00F27B13" w:rsidRDefault="004F78DF" w:rsidP="004F78DF">
            <w:pPr>
              <w:rPr>
                <w:rFonts w:eastAsiaTheme="minorHAnsi"/>
                <w:lang w:eastAsia="ja-JP"/>
              </w:rPr>
            </w:pPr>
            <w:r w:rsidRPr="00F27B13">
              <w:rPr>
                <w:rFonts w:eastAsiaTheme="minorHAnsi"/>
                <w:lang w:eastAsia="ja-JP"/>
              </w:rPr>
              <w:t>DUP4</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42C38F" w14:textId="77777777" w:rsidR="004F78DF" w:rsidRPr="00F27B13" w:rsidRDefault="004F78DF" w:rsidP="004F78DF">
            <w:pPr>
              <w:rPr>
                <w:rFonts w:eastAsiaTheme="minorHAnsi"/>
                <w:lang w:eastAsia="ja-JP"/>
              </w:rPr>
            </w:pPr>
            <w:r w:rsidRPr="00F27B13">
              <w:rPr>
                <w:rFonts w:eastAsiaTheme="minorHAnsi"/>
                <w:lang w:eastAsia="ja-JP"/>
              </w:rPr>
              <w:t>83</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54F5BB" w14:textId="77777777" w:rsidR="004F78DF" w:rsidRPr="00F27B13" w:rsidRDefault="004F78DF" w:rsidP="004F78DF">
            <w:pPr>
              <w:rPr>
                <w:rFonts w:eastAsiaTheme="minorHAnsi"/>
                <w:lang w:eastAsia="ja-JP"/>
              </w:rPr>
            </w:pPr>
            <w:r w:rsidRPr="00F27B13">
              <w:rPr>
                <w:rFonts w:eastAsiaTheme="minorHAnsi"/>
                <w:lang w:eastAsia="ja-JP"/>
              </w:rPr>
              <w:t>83 DUP4</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63C3EE"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602F64"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AFF8666"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28BCF0" w14:textId="77777777" w:rsidR="004F78DF" w:rsidRPr="00F27B13" w:rsidRDefault="004F78DF" w:rsidP="004F78DF">
            <w:pPr>
              <w:rPr>
                <w:rFonts w:eastAsiaTheme="minorHAnsi"/>
                <w:lang w:eastAsia="ja-JP"/>
              </w:rPr>
            </w:pPr>
            <w:r w:rsidRPr="00F27B13">
              <w:rPr>
                <w:rFonts w:eastAsiaTheme="minorHAnsi"/>
                <w:lang w:eastAsia="ja-JP"/>
              </w:rPr>
              <w:t>84</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E5415F" w14:textId="77777777" w:rsidR="004F78DF" w:rsidRPr="00F27B13" w:rsidRDefault="004F78DF" w:rsidP="004F78DF">
            <w:pPr>
              <w:rPr>
                <w:rFonts w:eastAsiaTheme="minorHAnsi"/>
                <w:lang w:eastAsia="ja-JP"/>
              </w:rPr>
            </w:pPr>
            <w:r w:rsidRPr="00F27B13">
              <w:rPr>
                <w:rFonts w:eastAsiaTheme="minorHAnsi"/>
                <w:lang w:eastAsia="ja-JP"/>
              </w:rPr>
              <w:t>DUP5</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09887F" w14:textId="77777777" w:rsidR="004F78DF" w:rsidRPr="00F27B13" w:rsidRDefault="004F78DF" w:rsidP="004F78DF">
            <w:pPr>
              <w:rPr>
                <w:rFonts w:eastAsiaTheme="minorHAnsi"/>
                <w:lang w:eastAsia="ja-JP"/>
              </w:rPr>
            </w:pPr>
            <w:r w:rsidRPr="00F27B13">
              <w:rPr>
                <w:rFonts w:eastAsiaTheme="minorHAnsi"/>
                <w:lang w:eastAsia="ja-JP"/>
              </w:rPr>
              <w:t>84</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C61F57" w14:textId="77777777" w:rsidR="004F78DF" w:rsidRPr="00F27B13" w:rsidRDefault="004F78DF" w:rsidP="004F78DF">
            <w:pPr>
              <w:rPr>
                <w:rFonts w:eastAsiaTheme="minorHAnsi"/>
                <w:lang w:eastAsia="ja-JP"/>
              </w:rPr>
            </w:pPr>
            <w:r w:rsidRPr="00F27B13">
              <w:rPr>
                <w:rFonts w:eastAsiaTheme="minorHAnsi"/>
                <w:lang w:eastAsia="ja-JP"/>
              </w:rPr>
              <w:t>84 DUP5</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AD3714"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26E3D8"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35ACC05A"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D3C1FB" w14:textId="77777777" w:rsidR="004F78DF" w:rsidRPr="00F27B13" w:rsidRDefault="004F78DF" w:rsidP="004F78DF">
            <w:pPr>
              <w:rPr>
                <w:rFonts w:eastAsiaTheme="minorHAnsi"/>
                <w:lang w:eastAsia="ja-JP"/>
              </w:rPr>
            </w:pPr>
            <w:r w:rsidRPr="00F27B13">
              <w:rPr>
                <w:rFonts w:eastAsiaTheme="minorHAnsi"/>
                <w:lang w:eastAsia="ja-JP"/>
              </w:rPr>
              <w:t>85</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C5AC99" w14:textId="77777777" w:rsidR="004F78DF" w:rsidRPr="00F27B13" w:rsidRDefault="004F78DF" w:rsidP="004F78DF">
            <w:pPr>
              <w:rPr>
                <w:rFonts w:eastAsiaTheme="minorHAnsi"/>
                <w:lang w:eastAsia="ja-JP"/>
              </w:rPr>
            </w:pPr>
            <w:r w:rsidRPr="00F27B13">
              <w:rPr>
                <w:rFonts w:eastAsiaTheme="minorHAnsi"/>
                <w:lang w:eastAsia="ja-JP"/>
              </w:rPr>
              <w:t>DUP6</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7B516F" w14:textId="77777777" w:rsidR="004F78DF" w:rsidRPr="00F27B13" w:rsidRDefault="004F78DF" w:rsidP="004F78DF">
            <w:pPr>
              <w:rPr>
                <w:rFonts w:eastAsiaTheme="minorHAnsi"/>
                <w:lang w:eastAsia="ja-JP"/>
              </w:rPr>
            </w:pPr>
            <w:r w:rsidRPr="00F27B13">
              <w:rPr>
                <w:rFonts w:eastAsiaTheme="minorHAnsi"/>
                <w:lang w:eastAsia="ja-JP"/>
              </w:rPr>
              <w:t>85</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EFDFDF" w14:textId="77777777" w:rsidR="004F78DF" w:rsidRPr="00F27B13" w:rsidRDefault="004F78DF" w:rsidP="004F78DF">
            <w:pPr>
              <w:rPr>
                <w:rFonts w:eastAsiaTheme="minorHAnsi"/>
                <w:lang w:eastAsia="ja-JP"/>
              </w:rPr>
            </w:pPr>
            <w:r w:rsidRPr="00F27B13">
              <w:rPr>
                <w:rFonts w:eastAsiaTheme="minorHAnsi"/>
                <w:lang w:eastAsia="ja-JP"/>
              </w:rPr>
              <w:t>85 DUP6</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6C51F7"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915668"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761EEF4F"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5C1E2D" w14:textId="77777777" w:rsidR="004F78DF" w:rsidRPr="00F27B13" w:rsidRDefault="004F78DF" w:rsidP="004F78DF">
            <w:pPr>
              <w:rPr>
                <w:rFonts w:eastAsiaTheme="minorHAnsi"/>
                <w:lang w:eastAsia="ja-JP"/>
              </w:rPr>
            </w:pPr>
            <w:r w:rsidRPr="00F27B13">
              <w:rPr>
                <w:rFonts w:eastAsiaTheme="minorHAnsi"/>
                <w:lang w:eastAsia="ja-JP"/>
              </w:rPr>
              <w:t>86</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FE8A40" w14:textId="77777777" w:rsidR="004F78DF" w:rsidRPr="00F27B13" w:rsidRDefault="004F78DF" w:rsidP="004F78DF">
            <w:pPr>
              <w:rPr>
                <w:rFonts w:eastAsiaTheme="minorHAnsi"/>
                <w:lang w:eastAsia="ja-JP"/>
              </w:rPr>
            </w:pPr>
            <w:r w:rsidRPr="00F27B13">
              <w:rPr>
                <w:rFonts w:eastAsiaTheme="minorHAnsi"/>
                <w:lang w:eastAsia="ja-JP"/>
              </w:rPr>
              <w:t>DUP7</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0A9449" w14:textId="77777777" w:rsidR="004F78DF" w:rsidRPr="00F27B13" w:rsidRDefault="004F78DF" w:rsidP="004F78DF">
            <w:pPr>
              <w:rPr>
                <w:rFonts w:eastAsiaTheme="minorHAnsi"/>
                <w:lang w:eastAsia="ja-JP"/>
              </w:rPr>
            </w:pPr>
            <w:r w:rsidRPr="00F27B13">
              <w:rPr>
                <w:rFonts w:eastAsiaTheme="minorHAnsi"/>
                <w:lang w:eastAsia="ja-JP"/>
              </w:rPr>
              <w:t>86</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E7A8F5" w14:textId="77777777" w:rsidR="004F78DF" w:rsidRPr="00F27B13" w:rsidRDefault="004F78DF" w:rsidP="004F78DF">
            <w:pPr>
              <w:rPr>
                <w:rFonts w:eastAsiaTheme="minorHAnsi"/>
                <w:lang w:eastAsia="ja-JP"/>
              </w:rPr>
            </w:pPr>
            <w:r w:rsidRPr="00F27B13">
              <w:rPr>
                <w:rFonts w:eastAsiaTheme="minorHAnsi"/>
                <w:lang w:eastAsia="ja-JP"/>
              </w:rPr>
              <w:t>86 DUP7</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49A354"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0BD60A"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2835E85D"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CF93F3" w14:textId="77777777" w:rsidR="004F78DF" w:rsidRPr="00F27B13" w:rsidRDefault="004F78DF" w:rsidP="004F78DF">
            <w:pPr>
              <w:rPr>
                <w:rFonts w:eastAsiaTheme="minorHAnsi"/>
                <w:lang w:eastAsia="ja-JP"/>
              </w:rPr>
            </w:pPr>
            <w:r w:rsidRPr="00F27B13">
              <w:rPr>
                <w:rFonts w:eastAsiaTheme="minorHAnsi"/>
                <w:lang w:eastAsia="ja-JP"/>
              </w:rPr>
              <w:t>87</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6B9AA3" w14:textId="77777777" w:rsidR="004F78DF" w:rsidRPr="00F27B13" w:rsidRDefault="004F78DF" w:rsidP="004F78DF">
            <w:pPr>
              <w:rPr>
                <w:rFonts w:eastAsiaTheme="minorHAnsi"/>
                <w:lang w:eastAsia="ja-JP"/>
              </w:rPr>
            </w:pPr>
            <w:r w:rsidRPr="00F27B13">
              <w:rPr>
                <w:rFonts w:eastAsiaTheme="minorHAnsi"/>
                <w:lang w:eastAsia="ja-JP"/>
              </w:rPr>
              <w:t>DUP8</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180C07" w14:textId="77777777" w:rsidR="004F78DF" w:rsidRPr="00F27B13" w:rsidRDefault="004F78DF" w:rsidP="004F78DF">
            <w:pPr>
              <w:rPr>
                <w:rFonts w:eastAsiaTheme="minorHAnsi"/>
                <w:lang w:eastAsia="ja-JP"/>
              </w:rPr>
            </w:pPr>
            <w:r w:rsidRPr="00F27B13">
              <w:rPr>
                <w:rFonts w:eastAsiaTheme="minorHAnsi"/>
                <w:lang w:eastAsia="ja-JP"/>
              </w:rPr>
              <w:t>87</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920D7C" w14:textId="77777777" w:rsidR="004F78DF" w:rsidRPr="00F27B13" w:rsidRDefault="004F78DF" w:rsidP="004F78DF">
            <w:pPr>
              <w:rPr>
                <w:rFonts w:eastAsiaTheme="minorHAnsi"/>
                <w:lang w:eastAsia="ja-JP"/>
              </w:rPr>
            </w:pPr>
            <w:r w:rsidRPr="00F27B13">
              <w:rPr>
                <w:rFonts w:eastAsiaTheme="minorHAnsi"/>
                <w:lang w:eastAsia="ja-JP"/>
              </w:rPr>
              <w:t>87 DUP8</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1C1694"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9AFF02"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39619501"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1FFC58" w14:textId="77777777" w:rsidR="004F78DF" w:rsidRPr="00F27B13" w:rsidRDefault="004F78DF" w:rsidP="004F78DF">
            <w:pPr>
              <w:rPr>
                <w:rFonts w:eastAsiaTheme="minorHAnsi"/>
                <w:lang w:eastAsia="ja-JP"/>
              </w:rPr>
            </w:pPr>
            <w:r w:rsidRPr="00F27B13">
              <w:rPr>
                <w:rFonts w:eastAsiaTheme="minorHAnsi"/>
                <w:lang w:eastAsia="ja-JP"/>
              </w:rPr>
              <w:t>88</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209D86" w14:textId="77777777" w:rsidR="004F78DF" w:rsidRPr="00F27B13" w:rsidRDefault="004F78DF" w:rsidP="004F78DF">
            <w:pPr>
              <w:rPr>
                <w:rFonts w:eastAsiaTheme="minorHAnsi"/>
                <w:lang w:eastAsia="ja-JP"/>
              </w:rPr>
            </w:pPr>
            <w:r w:rsidRPr="00F27B13">
              <w:rPr>
                <w:rFonts w:eastAsiaTheme="minorHAnsi"/>
                <w:lang w:eastAsia="ja-JP"/>
              </w:rPr>
              <w:t>DUP9</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480A8D" w14:textId="77777777" w:rsidR="004F78DF" w:rsidRPr="00F27B13" w:rsidRDefault="004F78DF" w:rsidP="004F78DF">
            <w:pPr>
              <w:rPr>
                <w:rFonts w:eastAsiaTheme="minorHAnsi"/>
                <w:lang w:eastAsia="ja-JP"/>
              </w:rPr>
            </w:pPr>
            <w:r w:rsidRPr="00F27B13">
              <w:rPr>
                <w:rFonts w:eastAsiaTheme="minorHAnsi"/>
                <w:lang w:eastAsia="ja-JP"/>
              </w:rPr>
              <w:t>88</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C99A23" w14:textId="77777777" w:rsidR="004F78DF" w:rsidRPr="00F27B13" w:rsidRDefault="004F78DF" w:rsidP="004F78DF">
            <w:pPr>
              <w:rPr>
                <w:rFonts w:eastAsiaTheme="minorHAnsi"/>
                <w:lang w:eastAsia="ja-JP"/>
              </w:rPr>
            </w:pPr>
            <w:r w:rsidRPr="00F27B13">
              <w:rPr>
                <w:rFonts w:eastAsiaTheme="minorHAnsi"/>
                <w:lang w:eastAsia="ja-JP"/>
              </w:rPr>
              <w:t>88 DUP9</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2B2587"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4B8CB3"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8460250"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9E295E" w14:textId="77777777" w:rsidR="004F78DF" w:rsidRPr="00F27B13" w:rsidRDefault="004F78DF" w:rsidP="004F78DF">
            <w:pPr>
              <w:rPr>
                <w:rFonts w:eastAsiaTheme="minorHAnsi"/>
                <w:lang w:eastAsia="ja-JP"/>
              </w:rPr>
            </w:pPr>
            <w:r w:rsidRPr="00F27B13">
              <w:rPr>
                <w:rFonts w:eastAsiaTheme="minorHAnsi"/>
                <w:lang w:eastAsia="ja-JP"/>
              </w:rPr>
              <w:t>89</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A5EB78" w14:textId="77777777" w:rsidR="004F78DF" w:rsidRPr="00F27B13" w:rsidRDefault="004F78DF" w:rsidP="004F78DF">
            <w:pPr>
              <w:rPr>
                <w:rFonts w:eastAsiaTheme="minorHAnsi"/>
                <w:lang w:eastAsia="ja-JP"/>
              </w:rPr>
            </w:pPr>
            <w:r w:rsidRPr="00F27B13">
              <w:rPr>
                <w:rFonts w:eastAsiaTheme="minorHAnsi"/>
                <w:lang w:eastAsia="ja-JP"/>
              </w:rPr>
              <w:t>DUP10</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4718DB" w14:textId="77777777" w:rsidR="004F78DF" w:rsidRPr="00F27B13" w:rsidRDefault="004F78DF" w:rsidP="004F78DF">
            <w:pPr>
              <w:rPr>
                <w:rFonts w:eastAsiaTheme="minorHAnsi"/>
                <w:lang w:eastAsia="ja-JP"/>
              </w:rPr>
            </w:pPr>
            <w:r w:rsidRPr="00F27B13">
              <w:rPr>
                <w:rFonts w:eastAsiaTheme="minorHAnsi"/>
                <w:lang w:eastAsia="ja-JP"/>
              </w:rPr>
              <w:t>89</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918797" w14:textId="77777777" w:rsidR="004F78DF" w:rsidRPr="00F27B13" w:rsidRDefault="004F78DF" w:rsidP="004F78DF">
            <w:pPr>
              <w:rPr>
                <w:rFonts w:eastAsiaTheme="minorHAnsi"/>
                <w:lang w:eastAsia="ja-JP"/>
              </w:rPr>
            </w:pPr>
            <w:r w:rsidRPr="00F27B13">
              <w:rPr>
                <w:rFonts w:eastAsiaTheme="minorHAnsi"/>
                <w:lang w:eastAsia="ja-JP"/>
              </w:rPr>
              <w:t>89 DUP10</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0B736A"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576EE4"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347817C5"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D376AE" w14:textId="77777777" w:rsidR="004F78DF" w:rsidRPr="00F27B13" w:rsidRDefault="004F78DF" w:rsidP="004F78DF">
            <w:pPr>
              <w:rPr>
                <w:rFonts w:eastAsiaTheme="minorHAnsi"/>
                <w:lang w:eastAsia="ja-JP"/>
              </w:rPr>
            </w:pPr>
            <w:r w:rsidRPr="00F27B13">
              <w:rPr>
                <w:rFonts w:eastAsiaTheme="minorHAnsi"/>
                <w:lang w:eastAsia="ja-JP"/>
              </w:rPr>
              <w:t>8A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7CACDA" w14:textId="77777777" w:rsidR="004F78DF" w:rsidRPr="00F27B13" w:rsidRDefault="004F78DF" w:rsidP="004F78DF">
            <w:pPr>
              <w:rPr>
                <w:rFonts w:eastAsiaTheme="minorHAnsi"/>
                <w:lang w:eastAsia="ja-JP"/>
              </w:rPr>
            </w:pPr>
            <w:r w:rsidRPr="00F27B13">
              <w:rPr>
                <w:rFonts w:eastAsiaTheme="minorHAnsi"/>
                <w:lang w:eastAsia="ja-JP"/>
              </w:rPr>
              <w:t>DUP11</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001785" w14:textId="77777777" w:rsidR="004F78DF" w:rsidRPr="00F27B13" w:rsidRDefault="004F78DF" w:rsidP="004F78DF">
            <w:pPr>
              <w:rPr>
                <w:rFonts w:eastAsiaTheme="minorHAnsi"/>
                <w:lang w:eastAsia="ja-JP"/>
              </w:rPr>
            </w:pPr>
            <w:r w:rsidRPr="00F27B13">
              <w:rPr>
                <w:rFonts w:eastAsiaTheme="minorHAnsi"/>
                <w:lang w:eastAsia="ja-JP"/>
              </w:rPr>
              <w:t>8A</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92EC9B" w14:textId="77777777" w:rsidR="004F78DF" w:rsidRPr="00F27B13" w:rsidRDefault="004F78DF" w:rsidP="004F78DF">
            <w:pPr>
              <w:rPr>
                <w:rFonts w:eastAsiaTheme="minorHAnsi"/>
                <w:lang w:eastAsia="ja-JP"/>
              </w:rPr>
            </w:pPr>
            <w:r w:rsidRPr="00F27B13">
              <w:rPr>
                <w:rFonts w:eastAsiaTheme="minorHAnsi"/>
                <w:lang w:eastAsia="ja-JP"/>
              </w:rPr>
              <w:t>8A DUP11</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8BE55B"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EA8EE1"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695B2061"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34A5B9" w14:textId="77777777" w:rsidR="004F78DF" w:rsidRPr="00F27B13" w:rsidRDefault="004F78DF" w:rsidP="004F78DF">
            <w:pPr>
              <w:rPr>
                <w:rFonts w:eastAsiaTheme="minorHAnsi"/>
                <w:lang w:eastAsia="ja-JP"/>
              </w:rPr>
            </w:pPr>
            <w:r w:rsidRPr="00F27B13">
              <w:rPr>
                <w:rFonts w:eastAsiaTheme="minorHAnsi"/>
                <w:lang w:eastAsia="ja-JP"/>
              </w:rPr>
              <w:t>8B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C69D26" w14:textId="77777777" w:rsidR="004F78DF" w:rsidRPr="00F27B13" w:rsidRDefault="004F78DF" w:rsidP="004F78DF">
            <w:pPr>
              <w:rPr>
                <w:rFonts w:eastAsiaTheme="minorHAnsi"/>
                <w:lang w:eastAsia="ja-JP"/>
              </w:rPr>
            </w:pPr>
            <w:r w:rsidRPr="00F27B13">
              <w:rPr>
                <w:rFonts w:eastAsiaTheme="minorHAnsi"/>
                <w:lang w:eastAsia="ja-JP"/>
              </w:rPr>
              <w:t>DUP12</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8786DC" w14:textId="77777777" w:rsidR="004F78DF" w:rsidRPr="00F27B13" w:rsidRDefault="004F78DF" w:rsidP="004F78DF">
            <w:pPr>
              <w:rPr>
                <w:rFonts w:eastAsiaTheme="minorHAnsi"/>
                <w:lang w:eastAsia="ja-JP"/>
              </w:rPr>
            </w:pPr>
            <w:r w:rsidRPr="00F27B13">
              <w:rPr>
                <w:rFonts w:eastAsiaTheme="minorHAnsi"/>
                <w:lang w:eastAsia="ja-JP"/>
              </w:rPr>
              <w:t>8B</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4D6768" w14:textId="77777777" w:rsidR="004F78DF" w:rsidRPr="00F27B13" w:rsidRDefault="004F78DF" w:rsidP="004F78DF">
            <w:pPr>
              <w:rPr>
                <w:rFonts w:eastAsiaTheme="minorHAnsi"/>
                <w:lang w:eastAsia="ja-JP"/>
              </w:rPr>
            </w:pPr>
            <w:r w:rsidRPr="00F27B13">
              <w:rPr>
                <w:rFonts w:eastAsiaTheme="minorHAnsi"/>
                <w:lang w:eastAsia="ja-JP"/>
              </w:rPr>
              <w:t>8B DUP12</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84F78B"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196598"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2E5B4298"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F610DD" w14:textId="77777777" w:rsidR="004F78DF" w:rsidRPr="00F27B13" w:rsidRDefault="004F78DF" w:rsidP="004F78DF">
            <w:pPr>
              <w:rPr>
                <w:rFonts w:eastAsiaTheme="minorHAnsi"/>
                <w:lang w:eastAsia="ja-JP"/>
              </w:rPr>
            </w:pPr>
            <w:r w:rsidRPr="00F27B13">
              <w:rPr>
                <w:rFonts w:eastAsiaTheme="minorHAnsi"/>
                <w:lang w:eastAsia="ja-JP"/>
              </w:rPr>
              <w:t>8C</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F1DDC7" w14:textId="77777777" w:rsidR="004F78DF" w:rsidRPr="00F27B13" w:rsidRDefault="004F78DF" w:rsidP="004F78DF">
            <w:pPr>
              <w:rPr>
                <w:rFonts w:eastAsiaTheme="minorHAnsi"/>
                <w:lang w:eastAsia="ja-JP"/>
              </w:rPr>
            </w:pPr>
            <w:r w:rsidRPr="00F27B13">
              <w:rPr>
                <w:rFonts w:eastAsiaTheme="minorHAnsi"/>
                <w:lang w:eastAsia="ja-JP"/>
              </w:rPr>
              <w:t>DUP13</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D5FFED" w14:textId="77777777" w:rsidR="004F78DF" w:rsidRPr="00F27B13" w:rsidRDefault="004F78DF" w:rsidP="004F78DF">
            <w:pPr>
              <w:rPr>
                <w:rFonts w:eastAsiaTheme="minorHAnsi"/>
                <w:lang w:eastAsia="ja-JP"/>
              </w:rPr>
            </w:pPr>
            <w:r w:rsidRPr="00F27B13">
              <w:rPr>
                <w:rFonts w:eastAsiaTheme="minorHAnsi"/>
                <w:lang w:eastAsia="ja-JP"/>
              </w:rPr>
              <w:t>8C</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C7D866" w14:textId="77777777" w:rsidR="004F78DF" w:rsidRPr="00F27B13" w:rsidRDefault="004F78DF" w:rsidP="004F78DF">
            <w:pPr>
              <w:rPr>
                <w:rFonts w:eastAsiaTheme="minorHAnsi"/>
                <w:lang w:eastAsia="ja-JP"/>
              </w:rPr>
            </w:pPr>
            <w:r w:rsidRPr="00F27B13">
              <w:rPr>
                <w:rFonts w:eastAsiaTheme="minorHAnsi"/>
                <w:lang w:eastAsia="ja-JP"/>
              </w:rPr>
              <w:t>8C DUP13</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C5AED3"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D0B277"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532D3C52"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168001" w14:textId="77777777" w:rsidR="004F78DF" w:rsidRPr="00F27B13" w:rsidRDefault="004F78DF" w:rsidP="004F78DF">
            <w:pPr>
              <w:rPr>
                <w:rFonts w:eastAsiaTheme="minorHAnsi"/>
                <w:lang w:eastAsia="ja-JP"/>
              </w:rPr>
            </w:pPr>
            <w:r w:rsidRPr="00F27B13">
              <w:rPr>
                <w:rFonts w:eastAsiaTheme="minorHAnsi"/>
                <w:lang w:eastAsia="ja-JP"/>
              </w:rPr>
              <w:t>8D</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39AECF" w14:textId="77777777" w:rsidR="004F78DF" w:rsidRPr="00F27B13" w:rsidRDefault="004F78DF" w:rsidP="004F78DF">
            <w:pPr>
              <w:rPr>
                <w:rFonts w:eastAsiaTheme="minorHAnsi"/>
                <w:lang w:eastAsia="ja-JP"/>
              </w:rPr>
            </w:pPr>
            <w:r w:rsidRPr="00F27B13">
              <w:rPr>
                <w:rFonts w:eastAsiaTheme="minorHAnsi"/>
                <w:lang w:eastAsia="ja-JP"/>
              </w:rPr>
              <w:t>DUP14</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F40C31" w14:textId="77777777" w:rsidR="004F78DF" w:rsidRPr="00F27B13" w:rsidRDefault="004F78DF" w:rsidP="004F78DF">
            <w:pPr>
              <w:rPr>
                <w:rFonts w:eastAsiaTheme="minorHAnsi"/>
                <w:lang w:eastAsia="ja-JP"/>
              </w:rPr>
            </w:pPr>
            <w:r w:rsidRPr="00F27B13">
              <w:rPr>
                <w:rFonts w:eastAsiaTheme="minorHAnsi"/>
                <w:lang w:eastAsia="ja-JP"/>
              </w:rPr>
              <w:t>8D</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84C190" w14:textId="77777777" w:rsidR="004F78DF" w:rsidRPr="00F27B13" w:rsidRDefault="004F78DF" w:rsidP="004F78DF">
            <w:pPr>
              <w:rPr>
                <w:rFonts w:eastAsiaTheme="minorHAnsi"/>
                <w:lang w:eastAsia="ja-JP"/>
              </w:rPr>
            </w:pPr>
            <w:r w:rsidRPr="00F27B13">
              <w:rPr>
                <w:rFonts w:eastAsiaTheme="minorHAnsi"/>
                <w:lang w:eastAsia="ja-JP"/>
              </w:rPr>
              <w:t>8D DUP14</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02A4A1"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727CDE"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28D4006F"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6FF04E" w14:textId="77777777" w:rsidR="004F78DF" w:rsidRPr="00F27B13" w:rsidRDefault="004F78DF" w:rsidP="004F78DF">
            <w:pPr>
              <w:rPr>
                <w:rFonts w:eastAsiaTheme="minorHAnsi"/>
                <w:lang w:eastAsia="ja-JP"/>
              </w:rPr>
            </w:pPr>
            <w:r w:rsidRPr="00F27B13">
              <w:rPr>
                <w:rFonts w:eastAsiaTheme="minorHAnsi"/>
                <w:lang w:eastAsia="ja-JP"/>
              </w:rPr>
              <w:t>8E</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62A400" w14:textId="77777777" w:rsidR="004F78DF" w:rsidRPr="00F27B13" w:rsidRDefault="004F78DF" w:rsidP="004F78DF">
            <w:pPr>
              <w:rPr>
                <w:rFonts w:eastAsiaTheme="minorHAnsi"/>
                <w:lang w:eastAsia="ja-JP"/>
              </w:rPr>
            </w:pPr>
            <w:r w:rsidRPr="00F27B13">
              <w:rPr>
                <w:rFonts w:eastAsiaTheme="minorHAnsi"/>
                <w:lang w:eastAsia="ja-JP"/>
              </w:rPr>
              <w:t>DUP15</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3A484D" w14:textId="77777777" w:rsidR="004F78DF" w:rsidRPr="00F27B13" w:rsidRDefault="004F78DF" w:rsidP="004F78DF">
            <w:pPr>
              <w:rPr>
                <w:rFonts w:eastAsiaTheme="minorHAnsi"/>
                <w:lang w:eastAsia="ja-JP"/>
              </w:rPr>
            </w:pPr>
            <w:r w:rsidRPr="00F27B13">
              <w:rPr>
                <w:rFonts w:eastAsiaTheme="minorHAnsi"/>
                <w:lang w:eastAsia="ja-JP"/>
              </w:rPr>
              <w:t>8E</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F48392" w14:textId="77777777" w:rsidR="004F78DF" w:rsidRPr="00F27B13" w:rsidRDefault="004F78DF" w:rsidP="004F78DF">
            <w:pPr>
              <w:rPr>
                <w:rFonts w:eastAsiaTheme="minorHAnsi"/>
                <w:lang w:eastAsia="ja-JP"/>
              </w:rPr>
            </w:pPr>
            <w:r w:rsidRPr="00F27B13">
              <w:rPr>
                <w:rFonts w:eastAsiaTheme="minorHAnsi"/>
                <w:lang w:eastAsia="ja-JP"/>
              </w:rPr>
              <w:t>8E DUP15</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684A75"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FD6337"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63268178"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2178CA" w14:textId="77777777" w:rsidR="004F78DF" w:rsidRPr="00F27B13" w:rsidRDefault="004F78DF" w:rsidP="004F78DF">
            <w:pPr>
              <w:rPr>
                <w:rFonts w:eastAsiaTheme="minorHAnsi"/>
                <w:lang w:eastAsia="ja-JP"/>
              </w:rPr>
            </w:pPr>
            <w:r w:rsidRPr="00F27B13">
              <w:rPr>
                <w:rFonts w:eastAsiaTheme="minorHAnsi"/>
                <w:lang w:eastAsia="ja-JP"/>
              </w:rPr>
              <w:t>8F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23CEBF" w14:textId="77777777" w:rsidR="004F78DF" w:rsidRPr="00F27B13" w:rsidRDefault="004F78DF" w:rsidP="004F78DF">
            <w:pPr>
              <w:rPr>
                <w:rFonts w:eastAsiaTheme="minorHAnsi"/>
                <w:lang w:eastAsia="ja-JP"/>
              </w:rPr>
            </w:pPr>
            <w:r w:rsidRPr="00F27B13">
              <w:rPr>
                <w:rFonts w:eastAsiaTheme="minorHAnsi"/>
                <w:lang w:eastAsia="ja-JP"/>
              </w:rPr>
              <w:t>DUP16</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BF6EC5" w14:textId="77777777" w:rsidR="004F78DF" w:rsidRPr="00F27B13" w:rsidRDefault="004F78DF" w:rsidP="004F78DF">
            <w:pPr>
              <w:rPr>
                <w:rFonts w:eastAsiaTheme="minorHAnsi"/>
                <w:lang w:eastAsia="ja-JP"/>
              </w:rPr>
            </w:pPr>
            <w:r w:rsidRPr="00F27B13">
              <w:rPr>
                <w:rFonts w:eastAsiaTheme="minorHAnsi"/>
                <w:lang w:eastAsia="ja-JP"/>
              </w:rPr>
              <w:t>8F</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095F4C" w14:textId="77777777" w:rsidR="004F78DF" w:rsidRPr="00F27B13" w:rsidRDefault="004F78DF" w:rsidP="004F78DF">
            <w:pPr>
              <w:rPr>
                <w:rFonts w:eastAsiaTheme="minorHAnsi"/>
                <w:lang w:eastAsia="ja-JP"/>
              </w:rPr>
            </w:pPr>
            <w:r w:rsidRPr="00F27B13">
              <w:rPr>
                <w:rFonts w:eastAsiaTheme="minorHAnsi"/>
                <w:lang w:eastAsia="ja-JP"/>
              </w:rPr>
              <w:t>8F DUP16</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99B761"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1CFD19"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4C19061E"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41CD2E" w14:textId="77777777" w:rsidR="004F78DF" w:rsidRPr="00F27B13" w:rsidRDefault="004F78DF" w:rsidP="004F78DF">
            <w:pPr>
              <w:rPr>
                <w:rFonts w:eastAsiaTheme="minorHAnsi"/>
                <w:lang w:eastAsia="ja-JP"/>
              </w:rPr>
            </w:pPr>
            <w:r w:rsidRPr="00F27B13">
              <w:rPr>
                <w:rFonts w:eastAsiaTheme="minorHAnsi"/>
                <w:lang w:eastAsia="ja-JP"/>
              </w:rPr>
              <w:t>90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694FD4" w14:textId="77777777" w:rsidR="004F78DF" w:rsidRPr="00F27B13" w:rsidRDefault="004F78DF" w:rsidP="004F78DF">
            <w:pPr>
              <w:rPr>
                <w:rFonts w:eastAsiaTheme="minorHAnsi"/>
                <w:lang w:eastAsia="ja-JP"/>
              </w:rPr>
            </w:pPr>
            <w:r w:rsidRPr="00F27B13">
              <w:rPr>
                <w:rFonts w:eastAsiaTheme="minorHAnsi"/>
                <w:lang w:eastAsia="ja-JP"/>
              </w:rPr>
              <w:t>SWAP1</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2843FE" w14:textId="77777777" w:rsidR="004F78DF" w:rsidRPr="00F27B13" w:rsidRDefault="004F78DF" w:rsidP="004F78DF">
            <w:pPr>
              <w:rPr>
                <w:rFonts w:eastAsiaTheme="minorHAnsi"/>
                <w:lang w:eastAsia="ja-JP"/>
              </w:rPr>
            </w:pPr>
            <w:r w:rsidRPr="00F27B13">
              <w:rPr>
                <w:rFonts w:eastAsiaTheme="minorHAnsi"/>
                <w:lang w:eastAsia="ja-JP"/>
              </w:rPr>
              <w:t>90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C54828" w14:textId="77777777" w:rsidR="004F78DF" w:rsidRPr="00F27B13" w:rsidRDefault="004F78DF" w:rsidP="004F78DF">
            <w:pPr>
              <w:rPr>
                <w:rFonts w:eastAsiaTheme="minorHAnsi"/>
                <w:lang w:eastAsia="ja-JP"/>
              </w:rPr>
            </w:pPr>
            <w:r w:rsidRPr="00F27B13">
              <w:rPr>
                <w:rFonts w:eastAsiaTheme="minorHAnsi"/>
                <w:lang w:eastAsia="ja-JP"/>
              </w:rPr>
              <w:t>90 SWAP1</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6DFB1F"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47D73C"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79EBB905"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0C8742" w14:textId="77777777" w:rsidR="004F78DF" w:rsidRPr="00F27B13" w:rsidRDefault="004F78DF" w:rsidP="004F78DF">
            <w:pPr>
              <w:rPr>
                <w:rFonts w:eastAsiaTheme="minorHAnsi"/>
                <w:lang w:eastAsia="ja-JP"/>
              </w:rPr>
            </w:pPr>
            <w:r w:rsidRPr="00F27B13">
              <w:rPr>
                <w:rFonts w:eastAsiaTheme="minorHAnsi"/>
                <w:lang w:eastAsia="ja-JP"/>
              </w:rPr>
              <w:t>91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ADF16D" w14:textId="77777777" w:rsidR="004F78DF" w:rsidRPr="00F27B13" w:rsidRDefault="004F78DF" w:rsidP="004F78DF">
            <w:pPr>
              <w:rPr>
                <w:rFonts w:eastAsiaTheme="minorHAnsi"/>
                <w:lang w:eastAsia="ja-JP"/>
              </w:rPr>
            </w:pPr>
            <w:r w:rsidRPr="00F27B13">
              <w:rPr>
                <w:rFonts w:eastAsiaTheme="minorHAnsi"/>
                <w:lang w:eastAsia="ja-JP"/>
              </w:rPr>
              <w:t>SWAP2</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13C594" w14:textId="77777777" w:rsidR="004F78DF" w:rsidRPr="00F27B13" w:rsidRDefault="004F78DF" w:rsidP="004F78DF">
            <w:pPr>
              <w:rPr>
                <w:rFonts w:eastAsiaTheme="minorHAnsi"/>
                <w:lang w:eastAsia="ja-JP"/>
              </w:rPr>
            </w:pPr>
            <w:r w:rsidRPr="00F27B13">
              <w:rPr>
                <w:rFonts w:eastAsiaTheme="minorHAnsi"/>
                <w:lang w:eastAsia="ja-JP"/>
              </w:rPr>
              <w:t>91</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8F9694" w14:textId="77777777" w:rsidR="004F78DF" w:rsidRPr="00F27B13" w:rsidRDefault="004F78DF" w:rsidP="004F78DF">
            <w:pPr>
              <w:rPr>
                <w:rFonts w:eastAsiaTheme="minorHAnsi"/>
                <w:lang w:eastAsia="ja-JP"/>
              </w:rPr>
            </w:pPr>
            <w:r w:rsidRPr="00F27B13">
              <w:rPr>
                <w:rFonts w:eastAsiaTheme="minorHAnsi"/>
                <w:lang w:eastAsia="ja-JP"/>
              </w:rPr>
              <w:t>91 SWAP2</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90A778"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75A299"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260B32D7"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25F52B" w14:textId="77777777" w:rsidR="004F78DF" w:rsidRPr="00F27B13" w:rsidRDefault="004F78DF" w:rsidP="004F78DF">
            <w:pPr>
              <w:rPr>
                <w:rFonts w:eastAsiaTheme="minorHAnsi"/>
                <w:lang w:eastAsia="ja-JP"/>
              </w:rPr>
            </w:pPr>
            <w:r w:rsidRPr="00F27B13">
              <w:rPr>
                <w:rFonts w:eastAsiaTheme="minorHAnsi"/>
                <w:lang w:eastAsia="ja-JP"/>
              </w:rPr>
              <w:t>92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3B524E" w14:textId="77777777" w:rsidR="004F78DF" w:rsidRPr="00F27B13" w:rsidRDefault="004F78DF" w:rsidP="004F78DF">
            <w:pPr>
              <w:rPr>
                <w:rFonts w:eastAsiaTheme="minorHAnsi"/>
                <w:lang w:eastAsia="ja-JP"/>
              </w:rPr>
            </w:pPr>
            <w:r w:rsidRPr="00F27B13">
              <w:rPr>
                <w:rFonts w:eastAsiaTheme="minorHAnsi"/>
                <w:lang w:eastAsia="ja-JP"/>
              </w:rPr>
              <w:t>SWAP3</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D15273" w14:textId="77777777" w:rsidR="004F78DF" w:rsidRPr="00F27B13" w:rsidRDefault="004F78DF" w:rsidP="004F78DF">
            <w:pPr>
              <w:rPr>
                <w:rFonts w:eastAsiaTheme="minorHAnsi"/>
                <w:lang w:eastAsia="ja-JP"/>
              </w:rPr>
            </w:pPr>
            <w:r w:rsidRPr="00F27B13">
              <w:rPr>
                <w:rFonts w:eastAsiaTheme="minorHAnsi"/>
                <w:lang w:eastAsia="ja-JP"/>
              </w:rPr>
              <w:t>92</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54F6FF" w14:textId="77777777" w:rsidR="004F78DF" w:rsidRPr="00F27B13" w:rsidRDefault="004F78DF" w:rsidP="004F78DF">
            <w:pPr>
              <w:rPr>
                <w:rFonts w:eastAsiaTheme="minorHAnsi"/>
                <w:lang w:eastAsia="ja-JP"/>
              </w:rPr>
            </w:pPr>
            <w:r w:rsidRPr="00F27B13">
              <w:rPr>
                <w:rFonts w:eastAsiaTheme="minorHAnsi"/>
                <w:lang w:eastAsia="ja-JP"/>
              </w:rPr>
              <w:t>92 SWAP3</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9459CD"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45B3AF"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260B0330"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AA3C19" w14:textId="77777777" w:rsidR="004F78DF" w:rsidRPr="00F27B13" w:rsidRDefault="004F78DF" w:rsidP="004F78DF">
            <w:pPr>
              <w:rPr>
                <w:rFonts w:eastAsiaTheme="minorHAnsi"/>
                <w:lang w:eastAsia="ja-JP"/>
              </w:rPr>
            </w:pPr>
            <w:r w:rsidRPr="00F27B13">
              <w:rPr>
                <w:rFonts w:eastAsiaTheme="minorHAnsi"/>
                <w:lang w:eastAsia="ja-JP"/>
              </w:rPr>
              <w:t>93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D04454" w14:textId="77777777" w:rsidR="004F78DF" w:rsidRPr="00F27B13" w:rsidRDefault="004F78DF" w:rsidP="004F78DF">
            <w:pPr>
              <w:rPr>
                <w:rFonts w:eastAsiaTheme="minorHAnsi"/>
                <w:lang w:eastAsia="ja-JP"/>
              </w:rPr>
            </w:pPr>
            <w:r w:rsidRPr="00F27B13">
              <w:rPr>
                <w:rFonts w:eastAsiaTheme="minorHAnsi"/>
                <w:lang w:eastAsia="ja-JP"/>
              </w:rPr>
              <w:t>SWAP4</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DA1BAA" w14:textId="77777777" w:rsidR="004F78DF" w:rsidRPr="00F27B13" w:rsidRDefault="004F78DF" w:rsidP="004F78DF">
            <w:pPr>
              <w:rPr>
                <w:rFonts w:eastAsiaTheme="minorHAnsi"/>
                <w:lang w:eastAsia="ja-JP"/>
              </w:rPr>
            </w:pPr>
            <w:r w:rsidRPr="00F27B13">
              <w:rPr>
                <w:rFonts w:eastAsiaTheme="minorHAnsi"/>
                <w:lang w:eastAsia="ja-JP"/>
              </w:rPr>
              <w:t>93</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6417BC" w14:textId="77777777" w:rsidR="004F78DF" w:rsidRPr="00F27B13" w:rsidRDefault="004F78DF" w:rsidP="004F78DF">
            <w:pPr>
              <w:rPr>
                <w:rFonts w:eastAsiaTheme="minorHAnsi"/>
                <w:lang w:eastAsia="ja-JP"/>
              </w:rPr>
            </w:pPr>
            <w:r w:rsidRPr="00F27B13">
              <w:rPr>
                <w:rFonts w:eastAsiaTheme="minorHAnsi"/>
                <w:lang w:eastAsia="ja-JP"/>
              </w:rPr>
              <w:t>93 SWAP4</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EF4C01"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43B1DC"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D4F4CB4"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86201B" w14:textId="77777777" w:rsidR="004F78DF" w:rsidRPr="00F27B13" w:rsidRDefault="004F78DF" w:rsidP="004F78DF">
            <w:pPr>
              <w:rPr>
                <w:rFonts w:eastAsiaTheme="minorHAnsi"/>
                <w:lang w:eastAsia="ja-JP"/>
              </w:rPr>
            </w:pPr>
            <w:r w:rsidRPr="00F27B13">
              <w:rPr>
                <w:rFonts w:eastAsiaTheme="minorHAnsi"/>
                <w:lang w:eastAsia="ja-JP"/>
              </w:rPr>
              <w:t>94</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8A7338" w14:textId="77777777" w:rsidR="004F78DF" w:rsidRPr="00F27B13" w:rsidRDefault="004F78DF" w:rsidP="004F78DF">
            <w:pPr>
              <w:rPr>
                <w:rFonts w:eastAsiaTheme="minorHAnsi"/>
                <w:lang w:eastAsia="ja-JP"/>
              </w:rPr>
            </w:pPr>
            <w:r w:rsidRPr="00F27B13">
              <w:rPr>
                <w:rFonts w:eastAsiaTheme="minorHAnsi"/>
                <w:lang w:eastAsia="ja-JP"/>
              </w:rPr>
              <w:t>SWAP5</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72E2CB" w14:textId="77777777" w:rsidR="004F78DF" w:rsidRPr="00F27B13" w:rsidRDefault="004F78DF" w:rsidP="004F78DF">
            <w:pPr>
              <w:rPr>
                <w:rFonts w:eastAsiaTheme="minorHAnsi"/>
                <w:lang w:eastAsia="ja-JP"/>
              </w:rPr>
            </w:pPr>
            <w:r w:rsidRPr="00F27B13">
              <w:rPr>
                <w:rFonts w:eastAsiaTheme="minorHAnsi"/>
                <w:lang w:eastAsia="ja-JP"/>
              </w:rPr>
              <w:t>94</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73491C" w14:textId="77777777" w:rsidR="004F78DF" w:rsidRPr="00F27B13" w:rsidRDefault="004F78DF" w:rsidP="004F78DF">
            <w:pPr>
              <w:rPr>
                <w:rFonts w:eastAsiaTheme="minorHAnsi"/>
                <w:lang w:eastAsia="ja-JP"/>
              </w:rPr>
            </w:pPr>
            <w:r w:rsidRPr="00F27B13">
              <w:rPr>
                <w:rFonts w:eastAsiaTheme="minorHAnsi"/>
                <w:lang w:eastAsia="ja-JP"/>
              </w:rPr>
              <w:t>94 SWAP5</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C875F7"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624072"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75949384"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3E4F77" w14:textId="77777777" w:rsidR="004F78DF" w:rsidRPr="00F27B13" w:rsidRDefault="004F78DF" w:rsidP="004F78DF">
            <w:pPr>
              <w:rPr>
                <w:rFonts w:eastAsiaTheme="minorHAnsi"/>
                <w:lang w:eastAsia="ja-JP"/>
              </w:rPr>
            </w:pPr>
            <w:r w:rsidRPr="00F27B13">
              <w:rPr>
                <w:rFonts w:eastAsiaTheme="minorHAnsi"/>
                <w:lang w:eastAsia="ja-JP"/>
              </w:rPr>
              <w:t>95</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7B32F1" w14:textId="77777777" w:rsidR="004F78DF" w:rsidRPr="00F27B13" w:rsidRDefault="004F78DF" w:rsidP="004F78DF">
            <w:pPr>
              <w:rPr>
                <w:rFonts w:eastAsiaTheme="minorHAnsi"/>
                <w:lang w:eastAsia="ja-JP"/>
              </w:rPr>
            </w:pPr>
            <w:r w:rsidRPr="00F27B13">
              <w:rPr>
                <w:rFonts w:eastAsiaTheme="minorHAnsi"/>
                <w:lang w:eastAsia="ja-JP"/>
              </w:rPr>
              <w:t>SWAP6</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5E0F8E" w14:textId="77777777" w:rsidR="004F78DF" w:rsidRPr="00F27B13" w:rsidRDefault="004F78DF" w:rsidP="004F78DF">
            <w:pPr>
              <w:rPr>
                <w:rFonts w:eastAsiaTheme="minorHAnsi"/>
                <w:lang w:eastAsia="ja-JP"/>
              </w:rPr>
            </w:pPr>
            <w:r w:rsidRPr="00F27B13">
              <w:rPr>
                <w:rFonts w:eastAsiaTheme="minorHAnsi"/>
                <w:lang w:eastAsia="ja-JP"/>
              </w:rPr>
              <w:t>95</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87A9C8" w14:textId="77777777" w:rsidR="004F78DF" w:rsidRPr="00F27B13" w:rsidRDefault="004F78DF" w:rsidP="004F78DF">
            <w:pPr>
              <w:rPr>
                <w:rFonts w:eastAsiaTheme="minorHAnsi"/>
                <w:lang w:eastAsia="ja-JP"/>
              </w:rPr>
            </w:pPr>
            <w:r w:rsidRPr="00F27B13">
              <w:rPr>
                <w:rFonts w:eastAsiaTheme="minorHAnsi"/>
                <w:lang w:eastAsia="ja-JP"/>
              </w:rPr>
              <w:t>95 SWAP6</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892669"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93724C"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BA31972"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EC1AD9" w14:textId="77777777" w:rsidR="004F78DF" w:rsidRPr="00F27B13" w:rsidRDefault="004F78DF" w:rsidP="004F78DF">
            <w:pPr>
              <w:rPr>
                <w:rFonts w:eastAsiaTheme="minorHAnsi"/>
                <w:lang w:eastAsia="ja-JP"/>
              </w:rPr>
            </w:pPr>
            <w:r w:rsidRPr="00F27B13">
              <w:rPr>
                <w:rFonts w:eastAsiaTheme="minorHAnsi"/>
                <w:lang w:eastAsia="ja-JP"/>
              </w:rPr>
              <w:t>96</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CEE63F" w14:textId="77777777" w:rsidR="004F78DF" w:rsidRPr="00F27B13" w:rsidRDefault="004F78DF" w:rsidP="004F78DF">
            <w:pPr>
              <w:rPr>
                <w:rFonts w:eastAsiaTheme="minorHAnsi"/>
                <w:lang w:eastAsia="ja-JP"/>
              </w:rPr>
            </w:pPr>
            <w:r w:rsidRPr="00F27B13">
              <w:rPr>
                <w:rFonts w:eastAsiaTheme="minorHAnsi"/>
                <w:lang w:eastAsia="ja-JP"/>
              </w:rPr>
              <w:t>SWAP7</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6402E9" w14:textId="77777777" w:rsidR="004F78DF" w:rsidRPr="00F27B13" w:rsidRDefault="004F78DF" w:rsidP="004F78DF">
            <w:pPr>
              <w:rPr>
                <w:rFonts w:eastAsiaTheme="minorHAnsi"/>
                <w:lang w:eastAsia="ja-JP"/>
              </w:rPr>
            </w:pPr>
            <w:r w:rsidRPr="00F27B13">
              <w:rPr>
                <w:rFonts w:eastAsiaTheme="minorHAnsi"/>
                <w:lang w:eastAsia="ja-JP"/>
              </w:rPr>
              <w:t>96</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D08094" w14:textId="77777777" w:rsidR="004F78DF" w:rsidRPr="00F27B13" w:rsidRDefault="004F78DF" w:rsidP="004F78DF">
            <w:pPr>
              <w:rPr>
                <w:rFonts w:eastAsiaTheme="minorHAnsi"/>
                <w:lang w:eastAsia="ja-JP"/>
              </w:rPr>
            </w:pPr>
            <w:r w:rsidRPr="00F27B13">
              <w:rPr>
                <w:rFonts w:eastAsiaTheme="minorHAnsi"/>
                <w:lang w:eastAsia="ja-JP"/>
              </w:rPr>
              <w:t>96 SWAP7</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E1A919"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20FD53"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5C2E6776"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13D80D" w14:textId="77777777" w:rsidR="004F78DF" w:rsidRPr="00F27B13" w:rsidRDefault="004F78DF" w:rsidP="004F78DF">
            <w:pPr>
              <w:rPr>
                <w:rFonts w:eastAsiaTheme="minorHAnsi"/>
                <w:lang w:eastAsia="ja-JP"/>
              </w:rPr>
            </w:pPr>
            <w:r w:rsidRPr="00F27B13">
              <w:rPr>
                <w:rFonts w:eastAsiaTheme="minorHAnsi"/>
                <w:lang w:eastAsia="ja-JP"/>
              </w:rPr>
              <w:t>97</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540F97" w14:textId="77777777" w:rsidR="004F78DF" w:rsidRPr="00F27B13" w:rsidRDefault="004F78DF" w:rsidP="004F78DF">
            <w:pPr>
              <w:rPr>
                <w:rFonts w:eastAsiaTheme="minorHAnsi"/>
                <w:lang w:eastAsia="ja-JP"/>
              </w:rPr>
            </w:pPr>
            <w:r w:rsidRPr="00F27B13">
              <w:rPr>
                <w:rFonts w:eastAsiaTheme="minorHAnsi"/>
                <w:lang w:eastAsia="ja-JP"/>
              </w:rPr>
              <w:t>SWAP8</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E6D56C" w14:textId="77777777" w:rsidR="004F78DF" w:rsidRPr="00F27B13" w:rsidRDefault="004F78DF" w:rsidP="004F78DF">
            <w:pPr>
              <w:rPr>
                <w:rFonts w:eastAsiaTheme="minorHAnsi"/>
                <w:lang w:eastAsia="ja-JP"/>
              </w:rPr>
            </w:pPr>
            <w:r w:rsidRPr="00F27B13">
              <w:rPr>
                <w:rFonts w:eastAsiaTheme="minorHAnsi"/>
                <w:lang w:eastAsia="ja-JP"/>
              </w:rPr>
              <w:t>97</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96413D" w14:textId="77777777" w:rsidR="004F78DF" w:rsidRPr="00F27B13" w:rsidRDefault="004F78DF" w:rsidP="004F78DF">
            <w:pPr>
              <w:rPr>
                <w:rFonts w:eastAsiaTheme="minorHAnsi"/>
                <w:lang w:eastAsia="ja-JP"/>
              </w:rPr>
            </w:pPr>
            <w:r w:rsidRPr="00F27B13">
              <w:rPr>
                <w:rFonts w:eastAsiaTheme="minorHAnsi"/>
                <w:lang w:eastAsia="ja-JP"/>
              </w:rPr>
              <w:t>97 SWAP8</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51930F"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836E61"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4AE980DB"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440D1B" w14:textId="77777777" w:rsidR="004F78DF" w:rsidRPr="00F27B13" w:rsidRDefault="004F78DF" w:rsidP="004F78DF">
            <w:pPr>
              <w:rPr>
                <w:rFonts w:eastAsiaTheme="minorHAnsi"/>
                <w:lang w:eastAsia="ja-JP"/>
              </w:rPr>
            </w:pPr>
            <w:r w:rsidRPr="00F27B13">
              <w:rPr>
                <w:rFonts w:eastAsiaTheme="minorHAnsi"/>
                <w:lang w:eastAsia="ja-JP"/>
              </w:rPr>
              <w:t>98</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B7AC95" w14:textId="77777777" w:rsidR="004F78DF" w:rsidRPr="00F27B13" w:rsidRDefault="004F78DF" w:rsidP="004F78DF">
            <w:pPr>
              <w:rPr>
                <w:rFonts w:eastAsiaTheme="minorHAnsi"/>
                <w:lang w:eastAsia="ja-JP"/>
              </w:rPr>
            </w:pPr>
            <w:r w:rsidRPr="00F27B13">
              <w:rPr>
                <w:rFonts w:eastAsiaTheme="minorHAnsi"/>
                <w:lang w:eastAsia="ja-JP"/>
              </w:rPr>
              <w:t>SWAP9</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64C000" w14:textId="77777777" w:rsidR="004F78DF" w:rsidRPr="00F27B13" w:rsidRDefault="004F78DF" w:rsidP="004F78DF">
            <w:pPr>
              <w:rPr>
                <w:rFonts w:eastAsiaTheme="minorHAnsi"/>
                <w:lang w:eastAsia="ja-JP"/>
              </w:rPr>
            </w:pPr>
            <w:r w:rsidRPr="00F27B13">
              <w:rPr>
                <w:rFonts w:eastAsiaTheme="minorHAnsi"/>
                <w:lang w:eastAsia="ja-JP"/>
              </w:rPr>
              <w:t>98</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267AD2" w14:textId="77777777" w:rsidR="004F78DF" w:rsidRPr="00F27B13" w:rsidRDefault="004F78DF" w:rsidP="004F78DF">
            <w:pPr>
              <w:rPr>
                <w:rFonts w:eastAsiaTheme="minorHAnsi"/>
                <w:lang w:eastAsia="ja-JP"/>
              </w:rPr>
            </w:pPr>
            <w:r w:rsidRPr="00F27B13">
              <w:rPr>
                <w:rFonts w:eastAsiaTheme="minorHAnsi"/>
                <w:lang w:eastAsia="ja-JP"/>
              </w:rPr>
              <w:t>98 SWAP9</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429452"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40D2F3"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C69D8AF"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011D75" w14:textId="77777777" w:rsidR="004F78DF" w:rsidRPr="00F27B13" w:rsidRDefault="004F78DF" w:rsidP="004F78DF">
            <w:pPr>
              <w:rPr>
                <w:rFonts w:eastAsiaTheme="minorHAnsi"/>
                <w:lang w:eastAsia="ja-JP"/>
              </w:rPr>
            </w:pPr>
            <w:r w:rsidRPr="00F27B13">
              <w:rPr>
                <w:rFonts w:eastAsiaTheme="minorHAnsi"/>
                <w:lang w:eastAsia="ja-JP"/>
              </w:rPr>
              <w:t>99</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D411C7" w14:textId="77777777" w:rsidR="004F78DF" w:rsidRPr="00F27B13" w:rsidRDefault="004F78DF" w:rsidP="004F78DF">
            <w:pPr>
              <w:rPr>
                <w:rFonts w:eastAsiaTheme="minorHAnsi"/>
                <w:lang w:eastAsia="ja-JP"/>
              </w:rPr>
            </w:pPr>
            <w:r w:rsidRPr="00F27B13">
              <w:rPr>
                <w:rFonts w:eastAsiaTheme="minorHAnsi"/>
                <w:lang w:eastAsia="ja-JP"/>
              </w:rPr>
              <w:t>SWAP10</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BAFE4D" w14:textId="77777777" w:rsidR="004F78DF" w:rsidRPr="00F27B13" w:rsidRDefault="004F78DF" w:rsidP="004F78DF">
            <w:pPr>
              <w:rPr>
                <w:rFonts w:eastAsiaTheme="minorHAnsi"/>
                <w:lang w:eastAsia="ja-JP"/>
              </w:rPr>
            </w:pPr>
            <w:r w:rsidRPr="00F27B13">
              <w:rPr>
                <w:rFonts w:eastAsiaTheme="minorHAnsi"/>
                <w:lang w:eastAsia="ja-JP"/>
              </w:rPr>
              <w:t>99</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BA7EF4" w14:textId="77777777" w:rsidR="004F78DF" w:rsidRPr="00F27B13" w:rsidRDefault="004F78DF" w:rsidP="004F78DF">
            <w:pPr>
              <w:rPr>
                <w:rFonts w:eastAsiaTheme="minorHAnsi"/>
                <w:lang w:eastAsia="ja-JP"/>
              </w:rPr>
            </w:pPr>
            <w:r w:rsidRPr="00F27B13">
              <w:rPr>
                <w:rFonts w:eastAsiaTheme="minorHAnsi"/>
                <w:lang w:eastAsia="ja-JP"/>
              </w:rPr>
              <w:t>99 SWAP10</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A52C35"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9DD7BA"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432881A3"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AA6A72" w14:textId="77777777" w:rsidR="004F78DF" w:rsidRPr="00F27B13" w:rsidRDefault="004F78DF" w:rsidP="004F78DF">
            <w:pPr>
              <w:rPr>
                <w:rFonts w:eastAsiaTheme="minorHAnsi"/>
                <w:lang w:eastAsia="ja-JP"/>
              </w:rPr>
            </w:pPr>
            <w:r w:rsidRPr="00F27B13">
              <w:rPr>
                <w:rFonts w:eastAsiaTheme="minorHAnsi"/>
                <w:lang w:eastAsia="ja-JP"/>
              </w:rPr>
              <w:t>9A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C26C15" w14:textId="77777777" w:rsidR="004F78DF" w:rsidRPr="00F27B13" w:rsidRDefault="004F78DF" w:rsidP="004F78DF">
            <w:pPr>
              <w:rPr>
                <w:rFonts w:eastAsiaTheme="minorHAnsi"/>
                <w:lang w:eastAsia="ja-JP"/>
              </w:rPr>
            </w:pPr>
            <w:r w:rsidRPr="00F27B13">
              <w:rPr>
                <w:rFonts w:eastAsiaTheme="minorHAnsi"/>
                <w:lang w:eastAsia="ja-JP"/>
              </w:rPr>
              <w:t>SWAP11</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B94535" w14:textId="77777777" w:rsidR="004F78DF" w:rsidRPr="00F27B13" w:rsidRDefault="004F78DF" w:rsidP="004F78DF">
            <w:pPr>
              <w:rPr>
                <w:rFonts w:eastAsiaTheme="minorHAnsi"/>
                <w:lang w:eastAsia="ja-JP"/>
              </w:rPr>
            </w:pPr>
            <w:r w:rsidRPr="00F27B13">
              <w:rPr>
                <w:rFonts w:eastAsiaTheme="minorHAnsi"/>
                <w:lang w:eastAsia="ja-JP"/>
              </w:rPr>
              <w:t>9A</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A0EB73" w14:textId="77777777" w:rsidR="004F78DF" w:rsidRPr="00F27B13" w:rsidRDefault="004F78DF" w:rsidP="004F78DF">
            <w:pPr>
              <w:rPr>
                <w:rFonts w:eastAsiaTheme="minorHAnsi"/>
                <w:lang w:eastAsia="ja-JP"/>
              </w:rPr>
            </w:pPr>
            <w:r w:rsidRPr="00F27B13">
              <w:rPr>
                <w:rFonts w:eastAsiaTheme="minorHAnsi"/>
                <w:lang w:eastAsia="ja-JP"/>
              </w:rPr>
              <w:t>9A SWAP11</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759BE1"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E9DF4E"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3E69EF1"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021CF1" w14:textId="77777777" w:rsidR="004F78DF" w:rsidRPr="00F27B13" w:rsidRDefault="004F78DF" w:rsidP="004F78DF">
            <w:pPr>
              <w:rPr>
                <w:rFonts w:eastAsiaTheme="minorHAnsi"/>
                <w:lang w:eastAsia="ja-JP"/>
              </w:rPr>
            </w:pPr>
            <w:r w:rsidRPr="00F27B13">
              <w:rPr>
                <w:rFonts w:eastAsiaTheme="minorHAnsi"/>
                <w:lang w:eastAsia="ja-JP"/>
              </w:rPr>
              <w:t>9B</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1CEB0B" w14:textId="77777777" w:rsidR="004F78DF" w:rsidRPr="00F27B13" w:rsidRDefault="004F78DF" w:rsidP="004F78DF">
            <w:pPr>
              <w:rPr>
                <w:rFonts w:eastAsiaTheme="minorHAnsi"/>
                <w:lang w:eastAsia="ja-JP"/>
              </w:rPr>
            </w:pPr>
            <w:r w:rsidRPr="00F27B13">
              <w:rPr>
                <w:rFonts w:eastAsiaTheme="minorHAnsi"/>
                <w:lang w:eastAsia="ja-JP"/>
              </w:rPr>
              <w:t>SWAP12</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71E641" w14:textId="77777777" w:rsidR="004F78DF" w:rsidRPr="00F27B13" w:rsidRDefault="004F78DF" w:rsidP="004F78DF">
            <w:pPr>
              <w:rPr>
                <w:rFonts w:eastAsiaTheme="minorHAnsi"/>
                <w:lang w:eastAsia="ja-JP"/>
              </w:rPr>
            </w:pPr>
            <w:r w:rsidRPr="00F27B13">
              <w:rPr>
                <w:rFonts w:eastAsiaTheme="minorHAnsi"/>
                <w:lang w:eastAsia="ja-JP"/>
              </w:rPr>
              <w:t>9B</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9B1C9C" w14:textId="77777777" w:rsidR="004F78DF" w:rsidRPr="00F27B13" w:rsidRDefault="004F78DF" w:rsidP="004F78DF">
            <w:pPr>
              <w:rPr>
                <w:rFonts w:eastAsiaTheme="minorHAnsi"/>
                <w:lang w:eastAsia="ja-JP"/>
              </w:rPr>
            </w:pPr>
            <w:r w:rsidRPr="00F27B13">
              <w:rPr>
                <w:rFonts w:eastAsiaTheme="minorHAnsi"/>
                <w:lang w:eastAsia="ja-JP"/>
              </w:rPr>
              <w:t>9B SWAP12</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A57413"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62C9DA"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7540CE5"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6C48DC" w14:textId="77777777" w:rsidR="004F78DF" w:rsidRPr="00F27B13" w:rsidRDefault="004F78DF" w:rsidP="004F78DF">
            <w:pPr>
              <w:rPr>
                <w:rFonts w:eastAsiaTheme="minorHAnsi"/>
                <w:lang w:eastAsia="ja-JP"/>
              </w:rPr>
            </w:pPr>
            <w:r w:rsidRPr="00F27B13">
              <w:rPr>
                <w:rFonts w:eastAsiaTheme="minorHAnsi"/>
                <w:lang w:eastAsia="ja-JP"/>
              </w:rPr>
              <w:t>9C</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33FA6F" w14:textId="77777777" w:rsidR="004F78DF" w:rsidRPr="00F27B13" w:rsidRDefault="004F78DF" w:rsidP="004F78DF">
            <w:pPr>
              <w:rPr>
                <w:rFonts w:eastAsiaTheme="minorHAnsi"/>
                <w:lang w:eastAsia="ja-JP"/>
              </w:rPr>
            </w:pPr>
            <w:r w:rsidRPr="00F27B13">
              <w:rPr>
                <w:rFonts w:eastAsiaTheme="minorHAnsi"/>
                <w:lang w:eastAsia="ja-JP"/>
              </w:rPr>
              <w:t>SWAP13</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1B5E59" w14:textId="77777777" w:rsidR="004F78DF" w:rsidRPr="00F27B13" w:rsidRDefault="004F78DF" w:rsidP="004F78DF">
            <w:pPr>
              <w:rPr>
                <w:rFonts w:eastAsiaTheme="minorHAnsi"/>
                <w:lang w:eastAsia="ja-JP"/>
              </w:rPr>
            </w:pPr>
            <w:r w:rsidRPr="00F27B13">
              <w:rPr>
                <w:rFonts w:eastAsiaTheme="minorHAnsi"/>
                <w:lang w:eastAsia="ja-JP"/>
              </w:rPr>
              <w:t>9C</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FF5711" w14:textId="77777777" w:rsidR="004F78DF" w:rsidRPr="00F27B13" w:rsidRDefault="004F78DF" w:rsidP="004F78DF">
            <w:pPr>
              <w:rPr>
                <w:rFonts w:eastAsiaTheme="minorHAnsi"/>
                <w:lang w:eastAsia="ja-JP"/>
              </w:rPr>
            </w:pPr>
            <w:r w:rsidRPr="00F27B13">
              <w:rPr>
                <w:rFonts w:eastAsiaTheme="minorHAnsi"/>
                <w:lang w:eastAsia="ja-JP"/>
              </w:rPr>
              <w:t>9C SWAP13</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BC261B"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0EA81C"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57B192F5"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7F750D" w14:textId="77777777" w:rsidR="004F78DF" w:rsidRPr="00F27B13" w:rsidRDefault="004F78DF" w:rsidP="004F78DF">
            <w:pPr>
              <w:rPr>
                <w:rFonts w:eastAsiaTheme="minorHAnsi"/>
                <w:lang w:eastAsia="ja-JP"/>
              </w:rPr>
            </w:pPr>
            <w:r w:rsidRPr="00F27B13">
              <w:rPr>
                <w:rFonts w:eastAsiaTheme="minorHAnsi"/>
                <w:lang w:eastAsia="ja-JP"/>
              </w:rPr>
              <w:t>9D</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BA2E9E" w14:textId="77777777" w:rsidR="004F78DF" w:rsidRPr="00F27B13" w:rsidRDefault="004F78DF" w:rsidP="004F78DF">
            <w:pPr>
              <w:rPr>
                <w:rFonts w:eastAsiaTheme="minorHAnsi"/>
                <w:lang w:eastAsia="ja-JP"/>
              </w:rPr>
            </w:pPr>
            <w:r w:rsidRPr="00F27B13">
              <w:rPr>
                <w:rFonts w:eastAsiaTheme="minorHAnsi"/>
                <w:lang w:eastAsia="ja-JP"/>
              </w:rPr>
              <w:t>SWAP14</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9B3465" w14:textId="77777777" w:rsidR="004F78DF" w:rsidRPr="00F27B13" w:rsidRDefault="004F78DF" w:rsidP="004F78DF">
            <w:pPr>
              <w:rPr>
                <w:rFonts w:eastAsiaTheme="minorHAnsi"/>
                <w:lang w:eastAsia="ja-JP"/>
              </w:rPr>
            </w:pPr>
            <w:r w:rsidRPr="00F27B13">
              <w:rPr>
                <w:rFonts w:eastAsiaTheme="minorHAnsi"/>
                <w:lang w:eastAsia="ja-JP"/>
              </w:rPr>
              <w:t>9D</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35EE17" w14:textId="77777777" w:rsidR="004F78DF" w:rsidRPr="00F27B13" w:rsidRDefault="004F78DF" w:rsidP="004F78DF">
            <w:pPr>
              <w:rPr>
                <w:rFonts w:eastAsiaTheme="minorHAnsi"/>
                <w:lang w:eastAsia="ja-JP"/>
              </w:rPr>
            </w:pPr>
            <w:r w:rsidRPr="00F27B13">
              <w:rPr>
                <w:rFonts w:eastAsiaTheme="minorHAnsi"/>
                <w:lang w:eastAsia="ja-JP"/>
              </w:rPr>
              <w:t>9D SWAP14</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FBDBAC"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271DDD"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4AEB743B"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5F9B84" w14:textId="77777777" w:rsidR="004F78DF" w:rsidRPr="00F27B13" w:rsidRDefault="004F78DF" w:rsidP="004F78DF">
            <w:pPr>
              <w:rPr>
                <w:rFonts w:eastAsiaTheme="minorHAnsi"/>
                <w:lang w:eastAsia="ja-JP"/>
              </w:rPr>
            </w:pPr>
            <w:r w:rsidRPr="00F27B13">
              <w:rPr>
                <w:rFonts w:eastAsiaTheme="minorHAnsi"/>
                <w:lang w:eastAsia="ja-JP"/>
              </w:rPr>
              <w:t>9E</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DE00FA" w14:textId="77777777" w:rsidR="004F78DF" w:rsidRPr="00F27B13" w:rsidRDefault="004F78DF" w:rsidP="004F78DF">
            <w:pPr>
              <w:rPr>
                <w:rFonts w:eastAsiaTheme="minorHAnsi"/>
                <w:lang w:eastAsia="ja-JP"/>
              </w:rPr>
            </w:pPr>
            <w:r w:rsidRPr="00F27B13">
              <w:rPr>
                <w:rFonts w:eastAsiaTheme="minorHAnsi"/>
                <w:lang w:eastAsia="ja-JP"/>
              </w:rPr>
              <w:t>SWAP15</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D8517C" w14:textId="77777777" w:rsidR="004F78DF" w:rsidRPr="00F27B13" w:rsidRDefault="004F78DF" w:rsidP="004F78DF">
            <w:pPr>
              <w:rPr>
                <w:rFonts w:eastAsiaTheme="minorHAnsi"/>
                <w:lang w:eastAsia="ja-JP"/>
              </w:rPr>
            </w:pPr>
            <w:r w:rsidRPr="00F27B13">
              <w:rPr>
                <w:rFonts w:eastAsiaTheme="minorHAnsi"/>
                <w:lang w:eastAsia="ja-JP"/>
              </w:rPr>
              <w:t>9E</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BAD3A6" w14:textId="77777777" w:rsidR="004F78DF" w:rsidRPr="00F27B13" w:rsidRDefault="004F78DF" w:rsidP="004F78DF">
            <w:pPr>
              <w:rPr>
                <w:rFonts w:eastAsiaTheme="minorHAnsi"/>
                <w:lang w:eastAsia="ja-JP"/>
              </w:rPr>
            </w:pPr>
            <w:r w:rsidRPr="00F27B13">
              <w:rPr>
                <w:rFonts w:eastAsiaTheme="minorHAnsi"/>
                <w:lang w:eastAsia="ja-JP"/>
              </w:rPr>
              <w:t>9E SWAP15</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56335D"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FD4921"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328450B"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D6D99E" w14:textId="77777777" w:rsidR="004F78DF" w:rsidRPr="00F27B13" w:rsidRDefault="004F78DF" w:rsidP="004F78DF">
            <w:pPr>
              <w:rPr>
                <w:rFonts w:eastAsiaTheme="minorHAnsi"/>
                <w:lang w:eastAsia="ja-JP"/>
              </w:rPr>
            </w:pPr>
            <w:r w:rsidRPr="00F27B13">
              <w:rPr>
                <w:rFonts w:eastAsiaTheme="minorHAnsi"/>
                <w:lang w:eastAsia="ja-JP"/>
              </w:rPr>
              <w:t>9F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676899" w14:textId="77777777" w:rsidR="004F78DF" w:rsidRPr="00F27B13" w:rsidRDefault="004F78DF" w:rsidP="004F78DF">
            <w:pPr>
              <w:rPr>
                <w:rFonts w:eastAsiaTheme="minorHAnsi"/>
                <w:lang w:eastAsia="ja-JP"/>
              </w:rPr>
            </w:pPr>
            <w:r w:rsidRPr="00F27B13">
              <w:rPr>
                <w:rFonts w:eastAsiaTheme="minorHAnsi"/>
                <w:lang w:eastAsia="ja-JP"/>
              </w:rPr>
              <w:t>SWAP16</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24AC7E" w14:textId="77777777" w:rsidR="004F78DF" w:rsidRPr="00F27B13" w:rsidRDefault="004F78DF" w:rsidP="004F78DF">
            <w:pPr>
              <w:rPr>
                <w:rFonts w:eastAsiaTheme="minorHAnsi"/>
                <w:lang w:eastAsia="ja-JP"/>
              </w:rPr>
            </w:pPr>
            <w:r w:rsidRPr="00F27B13">
              <w:rPr>
                <w:rFonts w:eastAsiaTheme="minorHAnsi"/>
                <w:lang w:eastAsia="ja-JP"/>
              </w:rPr>
              <w:t>9F</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FA41BA" w14:textId="77777777" w:rsidR="004F78DF" w:rsidRPr="00F27B13" w:rsidRDefault="004F78DF" w:rsidP="004F78DF">
            <w:pPr>
              <w:rPr>
                <w:rFonts w:eastAsiaTheme="minorHAnsi"/>
                <w:lang w:eastAsia="ja-JP"/>
              </w:rPr>
            </w:pPr>
            <w:r w:rsidRPr="00F27B13">
              <w:rPr>
                <w:rFonts w:eastAsiaTheme="minorHAnsi"/>
                <w:lang w:eastAsia="ja-JP"/>
              </w:rPr>
              <w:t>9F SWAP16</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B8623F"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9DF761"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21512E80"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ED73C3" w14:textId="77777777" w:rsidR="004F78DF" w:rsidRPr="00F27B13" w:rsidRDefault="004F78DF" w:rsidP="004F78DF">
            <w:pPr>
              <w:rPr>
                <w:rFonts w:eastAsiaTheme="minorHAnsi"/>
                <w:lang w:eastAsia="ja-JP"/>
              </w:rPr>
            </w:pPr>
            <w:r w:rsidRPr="00F27B13">
              <w:rPr>
                <w:rFonts w:eastAsiaTheme="minorHAnsi"/>
                <w:lang w:eastAsia="ja-JP"/>
              </w:rPr>
              <w:t>A0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7EE598" w14:textId="77777777" w:rsidR="004F78DF" w:rsidRPr="00F27B13" w:rsidRDefault="004F78DF" w:rsidP="004F78DF">
            <w:pPr>
              <w:rPr>
                <w:rFonts w:eastAsiaTheme="minorHAnsi"/>
                <w:lang w:eastAsia="ja-JP"/>
              </w:rPr>
            </w:pPr>
            <w:r w:rsidRPr="00F27B13">
              <w:rPr>
                <w:rFonts w:eastAsiaTheme="minorHAnsi"/>
                <w:lang w:eastAsia="ja-JP"/>
              </w:rPr>
              <w:t>LOG0</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3ADC53" w14:textId="77777777" w:rsidR="004F78DF" w:rsidRPr="00F27B13" w:rsidRDefault="004F78DF" w:rsidP="004F78DF">
            <w:pPr>
              <w:rPr>
                <w:rFonts w:eastAsiaTheme="minorHAnsi"/>
                <w:lang w:eastAsia="ja-JP"/>
              </w:rPr>
            </w:pPr>
            <w:r w:rsidRPr="00F27B13">
              <w:rPr>
                <w:rFonts w:eastAsiaTheme="minorHAnsi"/>
                <w:lang w:eastAsia="ja-JP"/>
              </w:rPr>
              <w:t>A0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232968" w14:textId="77777777" w:rsidR="004F78DF" w:rsidRPr="00F27B13" w:rsidRDefault="004F78DF" w:rsidP="004F78DF">
            <w:pPr>
              <w:rPr>
                <w:rFonts w:eastAsiaTheme="minorHAnsi"/>
                <w:lang w:eastAsia="ja-JP"/>
              </w:rPr>
            </w:pPr>
            <w:r w:rsidRPr="00F27B13">
              <w:rPr>
                <w:rFonts w:eastAsiaTheme="minorHAnsi"/>
                <w:lang w:eastAsia="ja-JP"/>
              </w:rPr>
              <w:t>A0 LOG0</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F838AD"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A2F9AC"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143E8061"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71B75F" w14:textId="77777777" w:rsidR="004F78DF" w:rsidRPr="00F27B13" w:rsidRDefault="004F78DF" w:rsidP="004F78DF">
            <w:pPr>
              <w:rPr>
                <w:rFonts w:eastAsiaTheme="minorHAnsi"/>
                <w:lang w:eastAsia="ja-JP"/>
              </w:rPr>
            </w:pPr>
            <w:r w:rsidRPr="00F27B13">
              <w:rPr>
                <w:rFonts w:eastAsiaTheme="minorHAnsi"/>
                <w:lang w:eastAsia="ja-JP"/>
              </w:rPr>
              <w:t>A1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948D4F" w14:textId="77777777" w:rsidR="004F78DF" w:rsidRPr="00F27B13" w:rsidRDefault="004F78DF" w:rsidP="004F78DF">
            <w:pPr>
              <w:rPr>
                <w:rFonts w:eastAsiaTheme="minorHAnsi"/>
                <w:lang w:eastAsia="ja-JP"/>
              </w:rPr>
            </w:pPr>
            <w:r w:rsidRPr="00F27B13">
              <w:rPr>
                <w:rFonts w:eastAsiaTheme="minorHAnsi"/>
                <w:lang w:eastAsia="ja-JP"/>
              </w:rPr>
              <w:t>LOG1</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FDC25A" w14:textId="77777777" w:rsidR="004F78DF" w:rsidRPr="00F27B13" w:rsidRDefault="004F78DF" w:rsidP="004F78DF">
            <w:pPr>
              <w:rPr>
                <w:rFonts w:eastAsiaTheme="minorHAnsi"/>
                <w:lang w:eastAsia="ja-JP"/>
              </w:rPr>
            </w:pPr>
            <w:r w:rsidRPr="00F27B13">
              <w:rPr>
                <w:rFonts w:eastAsiaTheme="minorHAnsi"/>
                <w:lang w:eastAsia="ja-JP"/>
              </w:rPr>
              <w:t>A1</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15C871" w14:textId="77777777" w:rsidR="004F78DF" w:rsidRPr="00F27B13" w:rsidRDefault="004F78DF" w:rsidP="004F78DF">
            <w:pPr>
              <w:rPr>
                <w:rFonts w:eastAsiaTheme="minorHAnsi"/>
                <w:lang w:eastAsia="ja-JP"/>
              </w:rPr>
            </w:pPr>
            <w:r w:rsidRPr="00F27B13">
              <w:rPr>
                <w:rFonts w:eastAsiaTheme="minorHAnsi"/>
                <w:lang w:eastAsia="ja-JP"/>
              </w:rPr>
              <w:t>A1 LOG1</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B77768"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6CC140"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6336515D"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CFD1B2" w14:textId="77777777" w:rsidR="004F78DF" w:rsidRPr="00F27B13" w:rsidRDefault="004F78DF" w:rsidP="004F78DF">
            <w:pPr>
              <w:rPr>
                <w:rFonts w:eastAsiaTheme="minorHAnsi"/>
                <w:lang w:eastAsia="ja-JP"/>
              </w:rPr>
            </w:pPr>
            <w:r w:rsidRPr="00F27B13">
              <w:rPr>
                <w:rFonts w:eastAsiaTheme="minorHAnsi"/>
                <w:lang w:eastAsia="ja-JP"/>
              </w:rPr>
              <w:t>A2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AC65F2" w14:textId="77777777" w:rsidR="004F78DF" w:rsidRPr="00F27B13" w:rsidRDefault="004F78DF" w:rsidP="004F78DF">
            <w:pPr>
              <w:rPr>
                <w:rFonts w:eastAsiaTheme="minorHAnsi"/>
                <w:lang w:eastAsia="ja-JP"/>
              </w:rPr>
            </w:pPr>
            <w:r w:rsidRPr="00F27B13">
              <w:rPr>
                <w:rFonts w:eastAsiaTheme="minorHAnsi"/>
                <w:lang w:eastAsia="ja-JP"/>
              </w:rPr>
              <w:t>LOG2</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CFA4F1" w14:textId="77777777" w:rsidR="004F78DF" w:rsidRPr="00F27B13" w:rsidRDefault="004F78DF" w:rsidP="004F78DF">
            <w:pPr>
              <w:rPr>
                <w:rFonts w:eastAsiaTheme="minorHAnsi"/>
                <w:lang w:eastAsia="ja-JP"/>
              </w:rPr>
            </w:pPr>
            <w:r w:rsidRPr="00F27B13">
              <w:rPr>
                <w:rFonts w:eastAsiaTheme="minorHAnsi"/>
                <w:lang w:eastAsia="ja-JP"/>
              </w:rPr>
              <w:t>A2</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F79BF4" w14:textId="77777777" w:rsidR="004F78DF" w:rsidRPr="00F27B13" w:rsidRDefault="004F78DF" w:rsidP="004F78DF">
            <w:pPr>
              <w:rPr>
                <w:rFonts w:eastAsiaTheme="minorHAnsi"/>
                <w:lang w:eastAsia="ja-JP"/>
              </w:rPr>
            </w:pPr>
            <w:r w:rsidRPr="00F27B13">
              <w:rPr>
                <w:rFonts w:eastAsiaTheme="minorHAnsi"/>
                <w:lang w:eastAsia="ja-JP"/>
              </w:rPr>
              <w:t>A2 LOG2</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26906C"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7F3C3A"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552F3949"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DC43E3" w14:textId="77777777" w:rsidR="004F78DF" w:rsidRPr="00F27B13" w:rsidRDefault="004F78DF" w:rsidP="004F78DF">
            <w:pPr>
              <w:rPr>
                <w:rFonts w:eastAsiaTheme="minorHAnsi"/>
                <w:lang w:eastAsia="ja-JP"/>
              </w:rPr>
            </w:pPr>
            <w:r w:rsidRPr="00F27B13">
              <w:rPr>
                <w:rFonts w:eastAsiaTheme="minorHAnsi"/>
                <w:lang w:eastAsia="ja-JP"/>
              </w:rPr>
              <w:t>A3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2532E8" w14:textId="77777777" w:rsidR="004F78DF" w:rsidRPr="00F27B13" w:rsidRDefault="004F78DF" w:rsidP="004F78DF">
            <w:pPr>
              <w:rPr>
                <w:rFonts w:eastAsiaTheme="minorHAnsi"/>
                <w:lang w:eastAsia="ja-JP"/>
              </w:rPr>
            </w:pPr>
            <w:r w:rsidRPr="00F27B13">
              <w:rPr>
                <w:rFonts w:eastAsiaTheme="minorHAnsi"/>
                <w:lang w:eastAsia="ja-JP"/>
              </w:rPr>
              <w:t>LOG3</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1EC725" w14:textId="77777777" w:rsidR="004F78DF" w:rsidRPr="00F27B13" w:rsidRDefault="004F78DF" w:rsidP="004F78DF">
            <w:pPr>
              <w:rPr>
                <w:rFonts w:eastAsiaTheme="minorHAnsi"/>
                <w:lang w:eastAsia="ja-JP"/>
              </w:rPr>
            </w:pPr>
            <w:r w:rsidRPr="00F27B13">
              <w:rPr>
                <w:rFonts w:eastAsiaTheme="minorHAnsi"/>
                <w:lang w:eastAsia="ja-JP"/>
              </w:rPr>
              <w:t>A3</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CAC09E" w14:textId="77777777" w:rsidR="004F78DF" w:rsidRPr="00F27B13" w:rsidRDefault="004F78DF" w:rsidP="004F78DF">
            <w:pPr>
              <w:rPr>
                <w:rFonts w:eastAsiaTheme="minorHAnsi"/>
                <w:lang w:eastAsia="ja-JP"/>
              </w:rPr>
            </w:pPr>
            <w:r w:rsidRPr="00F27B13">
              <w:rPr>
                <w:rFonts w:eastAsiaTheme="minorHAnsi"/>
                <w:lang w:eastAsia="ja-JP"/>
              </w:rPr>
              <w:t>A3 LOG3</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4C2FA2"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CC4992"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5ECB265"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B577CB" w14:textId="77777777" w:rsidR="004F78DF" w:rsidRPr="00F27B13" w:rsidRDefault="004F78DF" w:rsidP="004F78DF">
            <w:pPr>
              <w:rPr>
                <w:rFonts w:eastAsiaTheme="minorHAnsi"/>
                <w:lang w:eastAsia="ja-JP"/>
              </w:rPr>
            </w:pPr>
            <w:r w:rsidRPr="00F27B13">
              <w:rPr>
                <w:rFonts w:eastAsiaTheme="minorHAnsi"/>
                <w:lang w:eastAsia="ja-JP"/>
              </w:rPr>
              <w:t>A4</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C16B28" w14:textId="77777777" w:rsidR="004F78DF" w:rsidRPr="00F27B13" w:rsidRDefault="004F78DF" w:rsidP="004F78DF">
            <w:pPr>
              <w:rPr>
                <w:rFonts w:eastAsiaTheme="minorHAnsi"/>
                <w:lang w:eastAsia="ja-JP"/>
              </w:rPr>
            </w:pPr>
            <w:r w:rsidRPr="00F27B13">
              <w:rPr>
                <w:rFonts w:eastAsiaTheme="minorHAnsi"/>
                <w:lang w:eastAsia="ja-JP"/>
              </w:rPr>
              <w:t>LOG4</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38B126" w14:textId="77777777" w:rsidR="004F78DF" w:rsidRPr="00F27B13" w:rsidRDefault="004F78DF" w:rsidP="004F78DF">
            <w:pPr>
              <w:rPr>
                <w:rFonts w:eastAsiaTheme="minorHAnsi"/>
                <w:lang w:eastAsia="ja-JP"/>
              </w:rPr>
            </w:pPr>
            <w:r w:rsidRPr="00F27B13">
              <w:rPr>
                <w:rFonts w:eastAsiaTheme="minorHAnsi"/>
                <w:lang w:eastAsia="ja-JP"/>
              </w:rPr>
              <w:t>A4</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F0F3EA" w14:textId="77777777" w:rsidR="004F78DF" w:rsidRPr="00F27B13" w:rsidRDefault="004F78DF" w:rsidP="004F78DF">
            <w:pPr>
              <w:rPr>
                <w:rFonts w:eastAsiaTheme="minorHAnsi"/>
                <w:lang w:eastAsia="ja-JP"/>
              </w:rPr>
            </w:pPr>
            <w:r w:rsidRPr="00F27B13">
              <w:rPr>
                <w:rFonts w:eastAsiaTheme="minorHAnsi"/>
                <w:lang w:eastAsia="ja-JP"/>
              </w:rPr>
              <w:t>A4 LOG4</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CA549E"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1CE793"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4E440605"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8484D0" w14:textId="77777777" w:rsidR="004F78DF" w:rsidRPr="00F27B13" w:rsidRDefault="004F78DF" w:rsidP="004F78DF">
            <w:pPr>
              <w:rPr>
                <w:rFonts w:eastAsiaTheme="minorHAnsi"/>
                <w:lang w:eastAsia="ja-JP"/>
              </w:rPr>
            </w:pPr>
            <w:r w:rsidRPr="00F27B13">
              <w:rPr>
                <w:rFonts w:eastAsiaTheme="minorHAnsi"/>
                <w:lang w:eastAsia="ja-JP"/>
              </w:rPr>
              <w:t>A5-EF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E7FB46" w14:textId="77777777" w:rsidR="004F78DF" w:rsidRPr="00F27B13" w:rsidRDefault="004F78DF" w:rsidP="004F78DF">
            <w:pPr>
              <w:rPr>
                <w:rFonts w:eastAsiaTheme="minorHAnsi"/>
                <w:lang w:eastAsia="ja-JP"/>
              </w:rPr>
            </w:pPr>
            <w:r w:rsidRPr="00F27B13">
              <w:rPr>
                <w:rFonts w:eastAsiaTheme="minorHAnsi"/>
                <w:i/>
                <w:iCs/>
                <w:lang w:eastAsia="ja-JP"/>
              </w:rPr>
              <w:t>invalid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9F92DB" w14:textId="77777777" w:rsidR="004F78DF" w:rsidRPr="00F27B13" w:rsidRDefault="004F78DF" w:rsidP="004F78DF">
            <w:pPr>
              <w:rPr>
                <w:rFonts w:eastAsiaTheme="minorHAnsi"/>
                <w:lang w:eastAsia="ja-JP"/>
              </w:rPr>
            </w:pPr>
            <w:r w:rsidRPr="00F27B13">
              <w:rPr>
                <w:rFonts w:eastAsiaTheme="minorHAnsi"/>
                <w:lang w:eastAsia="ja-JP"/>
              </w:rPr>
              <w:t>A5A6A7A8A9AAABACAD</w:t>
            </w:r>
            <w:r w:rsidRPr="00F27B13">
              <w:rPr>
                <w:rFonts w:eastAsiaTheme="minorHAnsi"/>
                <w:lang w:eastAsia="ja-JP"/>
              </w:rPr>
              <w:lastRenderedPageBreak/>
              <w:t>AEAFB1B2B3B4B5B6B7B8B9BABBBCBDBEBFC1C2C3C4C5C6C7C8C9CACBCCCDCECFD1D2D3D4D5D6D7D8D9DADBDCDDDEDFE1E2E3E4E5E6E7E8E9EAEBECEDEEEF</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D1C103" w14:textId="77777777" w:rsidR="004F78DF" w:rsidRPr="00F27B13" w:rsidRDefault="004F78DF" w:rsidP="004F78DF">
            <w:pPr>
              <w:rPr>
                <w:rFonts w:eastAsiaTheme="minorHAnsi"/>
                <w:lang w:eastAsia="ja-JP"/>
              </w:rPr>
            </w:pPr>
            <w:r w:rsidRPr="00F27B13">
              <w:rPr>
                <w:rFonts w:eastAsiaTheme="minorHAnsi"/>
                <w:i/>
                <w:iCs/>
                <w:lang w:eastAsia="ja-JP"/>
              </w:rPr>
              <w:lastRenderedPageBreak/>
              <w:t>invalid</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E667AE"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246503"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07D67A1"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A7D72B" w14:textId="77777777" w:rsidR="004F78DF" w:rsidRPr="00F27B13" w:rsidRDefault="004F78DF" w:rsidP="004F78DF">
            <w:pPr>
              <w:rPr>
                <w:rFonts w:eastAsiaTheme="minorHAnsi"/>
                <w:lang w:eastAsia="ja-JP"/>
              </w:rPr>
            </w:pPr>
            <w:r w:rsidRPr="00F27B13">
              <w:rPr>
                <w:rFonts w:eastAsiaTheme="minorHAnsi"/>
                <w:lang w:eastAsia="ja-JP"/>
              </w:rPr>
              <w:t>F0</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F64EEF" w14:textId="77777777" w:rsidR="004F78DF" w:rsidRPr="00F27B13" w:rsidRDefault="004F78DF" w:rsidP="004F78DF">
            <w:pPr>
              <w:rPr>
                <w:rFonts w:eastAsiaTheme="minorHAnsi"/>
                <w:lang w:eastAsia="ja-JP"/>
              </w:rPr>
            </w:pPr>
            <w:r w:rsidRPr="00F27B13">
              <w:rPr>
                <w:rFonts w:eastAsiaTheme="minorHAnsi"/>
                <w:lang w:eastAsia="ja-JP"/>
              </w:rPr>
              <w:t>CREATE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3EF726" w14:textId="77777777" w:rsidR="004F78DF" w:rsidRPr="00F27B13" w:rsidRDefault="004F78DF" w:rsidP="004F78DF">
            <w:pPr>
              <w:rPr>
                <w:rFonts w:eastAsiaTheme="minorHAnsi"/>
                <w:lang w:eastAsia="ja-JP"/>
              </w:rPr>
            </w:pPr>
            <w:r w:rsidRPr="00F27B13">
              <w:rPr>
                <w:rFonts w:eastAsiaTheme="minorHAnsi"/>
                <w:lang w:eastAsia="ja-JP"/>
              </w:rPr>
              <w:t>F0</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9C3BDB" w14:textId="77777777" w:rsidR="004F78DF" w:rsidRPr="00F27B13" w:rsidRDefault="004F78DF" w:rsidP="004F78DF">
            <w:pPr>
              <w:rPr>
                <w:rFonts w:eastAsiaTheme="minorHAnsi"/>
                <w:lang w:eastAsia="ja-JP"/>
              </w:rPr>
            </w:pPr>
            <w:r w:rsidRPr="00F27B13">
              <w:rPr>
                <w:rFonts w:eastAsiaTheme="minorHAnsi"/>
                <w:lang w:eastAsia="ja-JP"/>
              </w:rPr>
              <w:t>F0 CREATE</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B10C3C"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2F452C"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4947F3FA"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FD3944" w14:textId="77777777" w:rsidR="004F78DF" w:rsidRPr="00F27B13" w:rsidRDefault="004F78DF" w:rsidP="004F78DF">
            <w:pPr>
              <w:rPr>
                <w:rFonts w:eastAsiaTheme="minorHAnsi"/>
                <w:lang w:eastAsia="ja-JP"/>
              </w:rPr>
            </w:pPr>
            <w:r w:rsidRPr="00F27B13">
              <w:rPr>
                <w:rFonts w:eastAsiaTheme="minorHAnsi"/>
                <w:lang w:eastAsia="ja-JP"/>
              </w:rPr>
              <w:t>F1</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8AE53C" w14:textId="77777777" w:rsidR="004F78DF" w:rsidRPr="00F27B13" w:rsidRDefault="004F78DF" w:rsidP="004F78DF">
            <w:pPr>
              <w:rPr>
                <w:rFonts w:eastAsiaTheme="minorHAnsi"/>
                <w:lang w:eastAsia="ja-JP"/>
              </w:rPr>
            </w:pPr>
            <w:r w:rsidRPr="00F27B13">
              <w:rPr>
                <w:rFonts w:eastAsiaTheme="minorHAnsi"/>
                <w:lang w:eastAsia="ja-JP"/>
              </w:rPr>
              <w:t>CALL</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88F394" w14:textId="77777777" w:rsidR="004F78DF" w:rsidRPr="00F27B13" w:rsidRDefault="004F78DF" w:rsidP="004F78DF">
            <w:pPr>
              <w:rPr>
                <w:rFonts w:eastAsiaTheme="minorHAnsi"/>
                <w:lang w:eastAsia="ja-JP"/>
              </w:rPr>
            </w:pPr>
            <w:r w:rsidRPr="00F27B13">
              <w:rPr>
                <w:rFonts w:eastAsiaTheme="minorHAnsi"/>
                <w:lang w:eastAsia="ja-JP"/>
              </w:rPr>
              <w:t>F1</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F56B3B" w14:textId="77777777" w:rsidR="004F78DF" w:rsidRPr="00F27B13" w:rsidRDefault="004F78DF" w:rsidP="004F78DF">
            <w:pPr>
              <w:rPr>
                <w:rFonts w:eastAsiaTheme="minorHAnsi"/>
                <w:lang w:eastAsia="ja-JP"/>
              </w:rPr>
            </w:pPr>
            <w:r w:rsidRPr="00F27B13">
              <w:rPr>
                <w:rFonts w:eastAsiaTheme="minorHAnsi"/>
                <w:lang w:eastAsia="ja-JP"/>
              </w:rPr>
              <w:t>F1 CALL</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1F70A7"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3195AD"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2B6605FA"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678766" w14:textId="77777777" w:rsidR="004F78DF" w:rsidRPr="00F27B13" w:rsidRDefault="004F78DF" w:rsidP="004F78DF">
            <w:pPr>
              <w:rPr>
                <w:rFonts w:eastAsiaTheme="minorHAnsi"/>
                <w:lang w:eastAsia="ja-JP"/>
              </w:rPr>
            </w:pPr>
            <w:r w:rsidRPr="00F27B13">
              <w:rPr>
                <w:rFonts w:eastAsiaTheme="minorHAnsi"/>
                <w:lang w:eastAsia="ja-JP"/>
              </w:rPr>
              <w:t>F2</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C23C21" w14:textId="77777777" w:rsidR="004F78DF" w:rsidRPr="00F27B13" w:rsidRDefault="004F78DF" w:rsidP="004F78DF">
            <w:pPr>
              <w:rPr>
                <w:rFonts w:eastAsiaTheme="minorHAnsi"/>
                <w:lang w:eastAsia="ja-JP"/>
              </w:rPr>
            </w:pPr>
            <w:r w:rsidRPr="00F27B13">
              <w:rPr>
                <w:rFonts w:eastAsiaTheme="minorHAnsi"/>
                <w:lang w:eastAsia="ja-JP"/>
              </w:rPr>
              <w:t>CALLCODE</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89A34B" w14:textId="77777777" w:rsidR="004F78DF" w:rsidRPr="00F27B13" w:rsidRDefault="004F78DF" w:rsidP="004F78DF">
            <w:pPr>
              <w:rPr>
                <w:rFonts w:eastAsiaTheme="minorHAnsi"/>
                <w:lang w:eastAsia="ja-JP"/>
              </w:rPr>
            </w:pPr>
            <w:r w:rsidRPr="00F27B13">
              <w:rPr>
                <w:rFonts w:eastAsiaTheme="minorHAnsi"/>
                <w:lang w:eastAsia="ja-JP"/>
              </w:rPr>
              <w:t>F2</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4A3DE6" w14:textId="77777777" w:rsidR="004F78DF" w:rsidRPr="00F27B13" w:rsidRDefault="004F78DF" w:rsidP="004F78DF">
            <w:pPr>
              <w:rPr>
                <w:rFonts w:eastAsiaTheme="minorHAnsi"/>
                <w:lang w:eastAsia="ja-JP"/>
              </w:rPr>
            </w:pPr>
            <w:r w:rsidRPr="00F27B13">
              <w:rPr>
                <w:rFonts w:eastAsiaTheme="minorHAnsi"/>
                <w:lang w:eastAsia="ja-JP"/>
              </w:rPr>
              <w:t>F2 CALLCODE</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358F9A"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D2C1EA"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3EB2E621"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0004BE" w14:textId="77777777" w:rsidR="004F78DF" w:rsidRPr="00F27B13" w:rsidRDefault="004F78DF" w:rsidP="004F78DF">
            <w:pPr>
              <w:rPr>
                <w:rFonts w:eastAsiaTheme="minorHAnsi"/>
                <w:lang w:eastAsia="ja-JP"/>
              </w:rPr>
            </w:pPr>
            <w:r w:rsidRPr="00F27B13">
              <w:rPr>
                <w:rFonts w:eastAsiaTheme="minorHAnsi"/>
                <w:lang w:eastAsia="ja-JP"/>
              </w:rPr>
              <w:t>F3</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C293FD" w14:textId="77777777" w:rsidR="004F78DF" w:rsidRPr="00F27B13" w:rsidRDefault="004F78DF" w:rsidP="004F78DF">
            <w:pPr>
              <w:rPr>
                <w:rFonts w:eastAsiaTheme="minorHAnsi"/>
                <w:lang w:eastAsia="ja-JP"/>
              </w:rPr>
            </w:pPr>
            <w:r w:rsidRPr="00F27B13">
              <w:rPr>
                <w:rFonts w:eastAsiaTheme="minorHAnsi"/>
                <w:lang w:eastAsia="ja-JP"/>
              </w:rPr>
              <w:t>RETURN</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B415C5" w14:textId="77777777" w:rsidR="004F78DF" w:rsidRPr="00F27B13" w:rsidRDefault="004F78DF" w:rsidP="004F78DF">
            <w:pPr>
              <w:rPr>
                <w:rFonts w:eastAsiaTheme="minorHAnsi"/>
                <w:lang w:eastAsia="ja-JP"/>
              </w:rPr>
            </w:pPr>
            <w:r w:rsidRPr="00F27B13">
              <w:rPr>
                <w:rFonts w:eastAsiaTheme="minorHAnsi"/>
                <w:lang w:eastAsia="ja-JP"/>
              </w:rPr>
              <w:t>F3</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B3FDA2" w14:textId="77777777" w:rsidR="004F78DF" w:rsidRPr="00F27B13" w:rsidRDefault="004F78DF" w:rsidP="004F78DF">
            <w:pPr>
              <w:rPr>
                <w:rFonts w:eastAsiaTheme="minorHAnsi"/>
                <w:lang w:eastAsia="ja-JP"/>
              </w:rPr>
            </w:pPr>
            <w:r w:rsidRPr="00F27B13">
              <w:rPr>
                <w:rFonts w:eastAsiaTheme="minorHAnsi"/>
                <w:lang w:eastAsia="ja-JP"/>
              </w:rPr>
              <w:t>F3 RETURN</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160C3D"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E05893"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2361E1BB"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335AF3" w14:textId="77777777" w:rsidR="004F78DF" w:rsidRPr="00F27B13" w:rsidRDefault="004F78DF" w:rsidP="004F78DF">
            <w:pPr>
              <w:rPr>
                <w:rFonts w:eastAsiaTheme="minorHAnsi"/>
                <w:lang w:eastAsia="ja-JP"/>
              </w:rPr>
            </w:pPr>
            <w:r w:rsidRPr="00F27B13">
              <w:rPr>
                <w:rFonts w:eastAsiaTheme="minorHAnsi"/>
                <w:lang w:eastAsia="ja-JP"/>
              </w:rPr>
              <w:t>F4</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3509BF" w14:textId="77777777" w:rsidR="004F78DF" w:rsidRPr="00F27B13" w:rsidRDefault="004F78DF" w:rsidP="004F78DF">
            <w:pPr>
              <w:rPr>
                <w:rFonts w:eastAsiaTheme="minorHAnsi"/>
                <w:lang w:eastAsia="ja-JP"/>
              </w:rPr>
            </w:pPr>
            <w:r w:rsidRPr="00F27B13">
              <w:rPr>
                <w:rFonts w:eastAsiaTheme="minorHAnsi"/>
                <w:lang w:eastAsia="ja-JP"/>
              </w:rPr>
              <w:t>DELEGATECALL</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C3CCC2" w14:textId="77777777" w:rsidR="004F78DF" w:rsidRPr="00F27B13" w:rsidRDefault="004F78DF" w:rsidP="004F78DF">
            <w:pPr>
              <w:rPr>
                <w:rFonts w:eastAsiaTheme="minorHAnsi"/>
                <w:lang w:eastAsia="ja-JP"/>
              </w:rPr>
            </w:pPr>
            <w:r w:rsidRPr="00F27B13">
              <w:rPr>
                <w:rFonts w:eastAsiaTheme="minorHAnsi"/>
                <w:lang w:eastAsia="ja-JP"/>
              </w:rPr>
              <w:t>F4</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932FBA" w14:textId="77777777" w:rsidR="004F78DF" w:rsidRPr="00F27B13" w:rsidRDefault="004F78DF" w:rsidP="004F78DF">
            <w:pPr>
              <w:rPr>
                <w:rFonts w:eastAsiaTheme="minorHAnsi"/>
                <w:lang w:eastAsia="ja-JP"/>
              </w:rPr>
            </w:pPr>
            <w:r w:rsidRPr="00F27B13">
              <w:rPr>
                <w:rFonts w:eastAsiaTheme="minorHAnsi"/>
                <w:lang w:eastAsia="ja-JP"/>
              </w:rPr>
              <w:t>F4 DELEGATECALL</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9AD926"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8953D6"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A386C57"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1D841E" w14:textId="77777777" w:rsidR="004F78DF" w:rsidRPr="00F27B13" w:rsidRDefault="004F78DF" w:rsidP="004F78DF">
            <w:pPr>
              <w:rPr>
                <w:rFonts w:eastAsiaTheme="minorHAnsi"/>
                <w:lang w:eastAsia="ja-JP"/>
              </w:rPr>
            </w:pPr>
            <w:r w:rsidRPr="00F27B13">
              <w:rPr>
                <w:rFonts w:eastAsiaTheme="minorHAnsi"/>
                <w:lang w:eastAsia="ja-JP"/>
              </w:rPr>
              <w:t>F5</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627426" w14:textId="77777777" w:rsidR="004F78DF" w:rsidRPr="00F27B13" w:rsidRDefault="004F78DF" w:rsidP="004F78DF">
            <w:pPr>
              <w:rPr>
                <w:rFonts w:eastAsiaTheme="minorHAnsi"/>
                <w:lang w:eastAsia="ja-JP"/>
              </w:rPr>
            </w:pPr>
            <w:r w:rsidRPr="00F27B13">
              <w:rPr>
                <w:rFonts w:eastAsiaTheme="minorHAnsi"/>
                <w:lang w:eastAsia="ja-JP"/>
              </w:rPr>
              <w:t>CREATE2</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0EBC63" w14:textId="77777777" w:rsidR="004F78DF" w:rsidRPr="00F27B13" w:rsidRDefault="004F78DF" w:rsidP="004F78DF">
            <w:pPr>
              <w:rPr>
                <w:rFonts w:eastAsiaTheme="minorHAnsi"/>
                <w:lang w:eastAsia="ja-JP"/>
              </w:rPr>
            </w:pPr>
            <w:r w:rsidRPr="00F27B13">
              <w:rPr>
                <w:rFonts w:eastAsiaTheme="minorHAnsi"/>
                <w:lang w:eastAsia="ja-JP"/>
              </w:rPr>
              <w:t>F5</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5DC8B4" w14:textId="77777777" w:rsidR="004F78DF" w:rsidRPr="00F27B13" w:rsidRDefault="004F78DF" w:rsidP="004F78DF">
            <w:pPr>
              <w:rPr>
                <w:rFonts w:eastAsiaTheme="minorHAnsi"/>
                <w:lang w:eastAsia="ja-JP"/>
              </w:rPr>
            </w:pPr>
            <w:r w:rsidRPr="00F27B13">
              <w:rPr>
                <w:rFonts w:eastAsiaTheme="minorHAnsi"/>
                <w:lang w:eastAsia="ja-JP"/>
              </w:rPr>
              <w:t>F5 CREATE2</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E977B6"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A23E2F"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7748B1CA"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A10239" w14:textId="77777777" w:rsidR="004F78DF" w:rsidRPr="00F27B13" w:rsidRDefault="004F78DF" w:rsidP="004F78DF">
            <w:pPr>
              <w:rPr>
                <w:rFonts w:eastAsiaTheme="minorHAnsi"/>
                <w:lang w:eastAsia="ja-JP"/>
              </w:rPr>
            </w:pPr>
            <w:r w:rsidRPr="00F27B13">
              <w:rPr>
                <w:rFonts w:eastAsiaTheme="minorHAnsi"/>
                <w:lang w:eastAsia="ja-JP"/>
              </w:rPr>
              <w:t>F6-F9</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DF1C87" w14:textId="77777777" w:rsidR="004F78DF" w:rsidRPr="00F27B13" w:rsidRDefault="004F78DF" w:rsidP="004F78DF">
            <w:pPr>
              <w:rPr>
                <w:rFonts w:eastAsiaTheme="minorHAnsi"/>
                <w:lang w:eastAsia="ja-JP"/>
              </w:rPr>
            </w:pPr>
            <w:r w:rsidRPr="00F27B13">
              <w:rPr>
                <w:rFonts w:eastAsiaTheme="minorHAnsi"/>
                <w:i/>
                <w:iCs/>
                <w:lang w:eastAsia="ja-JP"/>
              </w:rPr>
              <w:t>invalid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561605" w14:textId="77777777" w:rsidR="004F78DF" w:rsidRPr="00F27B13" w:rsidRDefault="004F78DF" w:rsidP="004F78DF">
            <w:pPr>
              <w:rPr>
                <w:rFonts w:eastAsiaTheme="minorHAnsi"/>
                <w:lang w:eastAsia="ja-JP"/>
              </w:rPr>
            </w:pPr>
            <w:r w:rsidRPr="00F27B13">
              <w:rPr>
                <w:rFonts w:eastAsiaTheme="minorHAnsi"/>
                <w:lang w:eastAsia="ja-JP"/>
              </w:rPr>
              <w:t>F6F7F8F9</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97B9BF" w14:textId="77777777" w:rsidR="004F78DF" w:rsidRPr="00F27B13" w:rsidRDefault="004F78DF" w:rsidP="004F78DF">
            <w:pPr>
              <w:rPr>
                <w:rFonts w:eastAsiaTheme="minorHAnsi"/>
                <w:lang w:eastAsia="ja-JP"/>
              </w:rPr>
            </w:pPr>
            <w:r w:rsidRPr="00F27B13">
              <w:rPr>
                <w:rFonts w:eastAsiaTheme="minorHAnsi"/>
                <w:i/>
                <w:iCs/>
                <w:lang w:eastAsia="ja-JP"/>
              </w:rPr>
              <w:t>invalid</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BDBF03"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559BDA"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5B42EA44"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D98A0B" w14:textId="77777777" w:rsidR="004F78DF" w:rsidRPr="00F27B13" w:rsidRDefault="004F78DF" w:rsidP="004F78DF">
            <w:pPr>
              <w:rPr>
                <w:rFonts w:eastAsiaTheme="minorHAnsi"/>
                <w:lang w:eastAsia="ja-JP"/>
              </w:rPr>
            </w:pPr>
            <w:r w:rsidRPr="00F27B13">
              <w:rPr>
                <w:rFonts w:eastAsiaTheme="minorHAnsi"/>
                <w:lang w:eastAsia="ja-JP"/>
              </w:rPr>
              <w:t>FA</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91A4FB" w14:textId="77777777" w:rsidR="004F78DF" w:rsidRPr="00F27B13" w:rsidRDefault="004F78DF" w:rsidP="004F78DF">
            <w:pPr>
              <w:rPr>
                <w:rFonts w:eastAsiaTheme="minorHAnsi"/>
                <w:lang w:eastAsia="ja-JP"/>
              </w:rPr>
            </w:pPr>
            <w:r w:rsidRPr="00F27B13">
              <w:rPr>
                <w:rFonts w:eastAsiaTheme="minorHAnsi"/>
                <w:lang w:eastAsia="ja-JP"/>
              </w:rPr>
              <w:t>STATICCALL</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731AFB" w14:textId="77777777" w:rsidR="004F78DF" w:rsidRPr="00F27B13" w:rsidRDefault="004F78DF" w:rsidP="004F78DF">
            <w:pPr>
              <w:rPr>
                <w:rFonts w:eastAsiaTheme="minorHAnsi"/>
                <w:lang w:eastAsia="ja-JP"/>
              </w:rPr>
            </w:pPr>
            <w:r w:rsidRPr="00F27B13">
              <w:rPr>
                <w:rFonts w:eastAsiaTheme="minorHAnsi"/>
                <w:lang w:eastAsia="ja-JP"/>
              </w:rPr>
              <w:t>FA</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DEFB4E" w14:textId="77777777" w:rsidR="004F78DF" w:rsidRPr="00F27B13" w:rsidRDefault="004F78DF" w:rsidP="004F78DF">
            <w:pPr>
              <w:rPr>
                <w:rFonts w:eastAsiaTheme="minorHAnsi"/>
                <w:lang w:eastAsia="ja-JP"/>
              </w:rPr>
            </w:pPr>
            <w:r w:rsidRPr="00F27B13">
              <w:rPr>
                <w:rFonts w:eastAsiaTheme="minorHAnsi"/>
                <w:lang w:eastAsia="ja-JP"/>
              </w:rPr>
              <w:t>FA STATICCALL</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5BBD4B"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79DDE9"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52D212B8"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221C81" w14:textId="77777777" w:rsidR="004F78DF" w:rsidRPr="00F27B13" w:rsidRDefault="004F78DF" w:rsidP="004F78DF">
            <w:pPr>
              <w:rPr>
                <w:rFonts w:eastAsiaTheme="minorHAnsi"/>
                <w:lang w:eastAsia="ja-JP"/>
              </w:rPr>
            </w:pPr>
            <w:r w:rsidRPr="00F27B13">
              <w:rPr>
                <w:rFonts w:eastAsiaTheme="minorHAnsi"/>
                <w:lang w:eastAsia="ja-JP"/>
              </w:rPr>
              <w:t>FB-FC</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AC46A0" w14:textId="77777777" w:rsidR="004F78DF" w:rsidRPr="00F27B13" w:rsidRDefault="004F78DF" w:rsidP="004F78DF">
            <w:pPr>
              <w:rPr>
                <w:rFonts w:eastAsiaTheme="minorHAnsi"/>
                <w:lang w:eastAsia="ja-JP"/>
              </w:rPr>
            </w:pPr>
            <w:r w:rsidRPr="00F27B13">
              <w:rPr>
                <w:rFonts w:eastAsiaTheme="minorHAnsi"/>
                <w:i/>
                <w:iCs/>
                <w:lang w:eastAsia="ja-JP"/>
              </w:rPr>
              <w:t>invalid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1E1FB8" w14:textId="77777777" w:rsidR="004F78DF" w:rsidRPr="00F27B13" w:rsidRDefault="004F78DF" w:rsidP="004F78DF">
            <w:pPr>
              <w:rPr>
                <w:rFonts w:eastAsiaTheme="minorHAnsi"/>
                <w:lang w:eastAsia="ja-JP"/>
              </w:rPr>
            </w:pPr>
            <w:r w:rsidRPr="00F27B13">
              <w:rPr>
                <w:rFonts w:eastAsiaTheme="minorHAnsi"/>
                <w:lang w:eastAsia="ja-JP"/>
              </w:rPr>
              <w:t>FBFC</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B3CD80" w14:textId="77777777" w:rsidR="004F78DF" w:rsidRPr="00F27B13" w:rsidRDefault="004F78DF" w:rsidP="004F78DF">
            <w:pPr>
              <w:rPr>
                <w:rFonts w:eastAsiaTheme="minorHAnsi"/>
                <w:lang w:eastAsia="ja-JP"/>
              </w:rPr>
            </w:pPr>
            <w:r w:rsidRPr="00F27B13">
              <w:rPr>
                <w:rFonts w:eastAsiaTheme="minorHAnsi"/>
                <w:i/>
                <w:iCs/>
                <w:lang w:eastAsia="ja-JP"/>
              </w:rPr>
              <w:t>invalid</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DFAAC6"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A750C2"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3ED5D70F"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24FA6D" w14:textId="77777777" w:rsidR="004F78DF" w:rsidRPr="00F27B13" w:rsidRDefault="004F78DF" w:rsidP="004F78DF">
            <w:pPr>
              <w:rPr>
                <w:rFonts w:eastAsiaTheme="minorHAnsi"/>
                <w:lang w:eastAsia="ja-JP"/>
              </w:rPr>
            </w:pPr>
            <w:r w:rsidRPr="00F27B13">
              <w:rPr>
                <w:rFonts w:eastAsiaTheme="minorHAnsi"/>
                <w:lang w:eastAsia="ja-JP"/>
              </w:rPr>
              <w:t>FD</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A822C9" w14:textId="77777777" w:rsidR="004F78DF" w:rsidRPr="00F27B13" w:rsidRDefault="004F78DF" w:rsidP="004F78DF">
            <w:pPr>
              <w:rPr>
                <w:rFonts w:eastAsiaTheme="minorHAnsi"/>
                <w:lang w:eastAsia="ja-JP"/>
              </w:rPr>
            </w:pPr>
            <w:r w:rsidRPr="00F27B13">
              <w:rPr>
                <w:rFonts w:eastAsiaTheme="minorHAnsi"/>
                <w:lang w:eastAsia="ja-JP"/>
              </w:rPr>
              <w:t>REVERT</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4B1DD0" w14:textId="77777777" w:rsidR="004F78DF" w:rsidRPr="00F27B13" w:rsidRDefault="004F78DF" w:rsidP="004F78DF">
            <w:pPr>
              <w:rPr>
                <w:rFonts w:eastAsiaTheme="minorHAnsi"/>
                <w:lang w:eastAsia="ja-JP"/>
              </w:rPr>
            </w:pPr>
            <w:r w:rsidRPr="00F27B13">
              <w:rPr>
                <w:rFonts w:eastAsiaTheme="minorHAnsi"/>
                <w:lang w:eastAsia="ja-JP"/>
              </w:rPr>
              <w:t>FD</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C36F28" w14:textId="77777777" w:rsidR="004F78DF" w:rsidRPr="00F27B13" w:rsidRDefault="004F78DF" w:rsidP="004F78DF">
            <w:pPr>
              <w:rPr>
                <w:rFonts w:eastAsiaTheme="minorHAnsi"/>
                <w:lang w:eastAsia="ja-JP"/>
              </w:rPr>
            </w:pPr>
            <w:r w:rsidRPr="00F27B13">
              <w:rPr>
                <w:rFonts w:eastAsiaTheme="minorHAnsi"/>
                <w:lang w:eastAsia="ja-JP"/>
              </w:rPr>
              <w:t>FD REVERT</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8C2D04"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A7EA57"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32887C86" w14:textId="77777777" w:rsidTr="003B50DA">
        <w:tblPrEx>
          <w:tblBorders>
            <w:top w:val="none" w:sz="0" w:space="0" w:color="auto"/>
          </w:tblBorders>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A830EB" w14:textId="77777777" w:rsidR="004F78DF" w:rsidRPr="00F27B13" w:rsidRDefault="004F78DF" w:rsidP="004F78DF">
            <w:pPr>
              <w:rPr>
                <w:rFonts w:eastAsiaTheme="minorHAnsi"/>
                <w:lang w:eastAsia="ja-JP"/>
              </w:rPr>
            </w:pPr>
            <w:r w:rsidRPr="00F27B13">
              <w:rPr>
                <w:rFonts w:eastAsiaTheme="minorHAnsi"/>
                <w:lang w:eastAsia="ja-JP"/>
              </w:rPr>
              <w:t>FE</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697260" w14:textId="77777777" w:rsidR="004F78DF" w:rsidRPr="00F27B13" w:rsidRDefault="004F78DF" w:rsidP="004F78DF">
            <w:pPr>
              <w:rPr>
                <w:rFonts w:eastAsiaTheme="minorHAnsi"/>
                <w:lang w:eastAsia="ja-JP"/>
              </w:rPr>
            </w:pPr>
            <w:r w:rsidRPr="00F27B13">
              <w:rPr>
                <w:rFonts w:eastAsiaTheme="minorHAnsi"/>
                <w:lang w:eastAsia="ja-JP"/>
              </w:rPr>
              <w:t>INVALID</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559FE6" w14:textId="77777777" w:rsidR="004F78DF" w:rsidRPr="00F27B13" w:rsidRDefault="004F78DF" w:rsidP="004F78DF">
            <w:pPr>
              <w:rPr>
                <w:rFonts w:eastAsiaTheme="minorHAnsi"/>
                <w:lang w:eastAsia="ja-JP"/>
              </w:rPr>
            </w:pPr>
            <w:r w:rsidRPr="00F27B13">
              <w:rPr>
                <w:rFonts w:eastAsiaTheme="minorHAnsi"/>
                <w:lang w:eastAsia="ja-JP"/>
              </w:rPr>
              <w:t>FE</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E3F7EC" w14:textId="77777777" w:rsidR="004F78DF" w:rsidRPr="00F27B13" w:rsidRDefault="004F78DF" w:rsidP="004F78DF">
            <w:pPr>
              <w:rPr>
                <w:rFonts w:eastAsiaTheme="minorHAnsi"/>
                <w:lang w:eastAsia="ja-JP"/>
              </w:rPr>
            </w:pPr>
            <w:r w:rsidRPr="00F27B13">
              <w:rPr>
                <w:rFonts w:eastAsiaTheme="minorHAnsi"/>
                <w:lang w:eastAsia="ja-JP"/>
              </w:rPr>
              <w:t>FE INVALID</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AAE982"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CCF2B9" w14:textId="77777777" w:rsidR="004F78DF" w:rsidRPr="00F27B13" w:rsidRDefault="004F78DF" w:rsidP="004F78DF">
            <w:pPr>
              <w:rPr>
                <w:rFonts w:eastAsiaTheme="minorHAnsi"/>
                <w:lang w:eastAsia="ja-JP"/>
              </w:rPr>
            </w:pPr>
            <w:r w:rsidRPr="00F27B13">
              <w:rPr>
                <w:rFonts w:eastAsiaTheme="minorHAnsi"/>
                <w:lang w:eastAsia="ja-JP"/>
              </w:rPr>
              <w:t>Passed</w:t>
            </w:r>
          </w:p>
        </w:tc>
      </w:tr>
      <w:tr w:rsidR="004F78DF" w:rsidRPr="00F27B13" w14:paraId="024B6915" w14:textId="77777777" w:rsidTr="003B50DA">
        <w:tblPrEx>
          <w:tblCellMar>
            <w:top w:w="0" w:type="dxa"/>
            <w:bottom w:w="0" w:type="dxa"/>
          </w:tblCellMar>
        </w:tblPrEx>
        <w:tc>
          <w:tcPr>
            <w:tcW w:w="9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1DE7F0" w14:textId="77777777" w:rsidR="004F78DF" w:rsidRPr="00F27B13" w:rsidRDefault="004F78DF" w:rsidP="004F78DF">
            <w:pPr>
              <w:rPr>
                <w:rFonts w:eastAsiaTheme="minorHAnsi"/>
                <w:lang w:eastAsia="ja-JP"/>
              </w:rPr>
            </w:pPr>
            <w:r w:rsidRPr="00F27B13">
              <w:rPr>
                <w:rFonts w:eastAsiaTheme="minorHAnsi"/>
                <w:lang w:eastAsia="ja-JP"/>
              </w:rPr>
              <w:t>FF</w:t>
            </w:r>
          </w:p>
        </w:tc>
        <w:tc>
          <w:tcPr>
            <w:tcW w:w="184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57B210" w14:textId="77777777" w:rsidR="004F78DF" w:rsidRPr="00F27B13" w:rsidRDefault="004F78DF" w:rsidP="004F78DF">
            <w:pPr>
              <w:rPr>
                <w:rFonts w:eastAsiaTheme="minorHAnsi"/>
                <w:lang w:eastAsia="ja-JP"/>
              </w:rPr>
            </w:pPr>
            <w:r w:rsidRPr="00F27B13">
              <w:rPr>
                <w:rFonts w:eastAsiaTheme="minorHAnsi"/>
                <w:lang w:eastAsia="ja-JP"/>
              </w:rPr>
              <w:t>SELFDESTRUCT</w:t>
            </w:r>
          </w:p>
        </w:tc>
        <w:tc>
          <w:tcPr>
            <w:tcW w:w="170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56DB69" w14:textId="77777777" w:rsidR="004F78DF" w:rsidRPr="00F27B13" w:rsidRDefault="004F78DF" w:rsidP="004F78DF">
            <w:pPr>
              <w:rPr>
                <w:rFonts w:eastAsiaTheme="minorHAnsi"/>
                <w:lang w:eastAsia="ja-JP"/>
              </w:rPr>
            </w:pPr>
            <w:r w:rsidRPr="00F27B13">
              <w:rPr>
                <w:rFonts w:eastAsiaTheme="minorHAnsi"/>
                <w:lang w:eastAsia="ja-JP"/>
              </w:rPr>
              <w:t>FF</w:t>
            </w:r>
          </w:p>
        </w:tc>
        <w:tc>
          <w:tcPr>
            <w:tcW w:w="1932"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2C55E9" w14:textId="77777777" w:rsidR="004F78DF" w:rsidRPr="00F27B13" w:rsidRDefault="004F78DF" w:rsidP="004F78DF">
            <w:pPr>
              <w:rPr>
                <w:rFonts w:eastAsiaTheme="minorHAnsi"/>
                <w:lang w:eastAsia="ja-JP"/>
              </w:rPr>
            </w:pPr>
            <w:r w:rsidRPr="00F27B13">
              <w:rPr>
                <w:rFonts w:eastAsiaTheme="minorHAnsi"/>
                <w:lang w:eastAsia="ja-JP"/>
              </w:rPr>
              <w:t>FF SELFDESTRUCT</w:t>
            </w:r>
          </w:p>
        </w:tc>
        <w:tc>
          <w:tcPr>
            <w:tcW w:w="30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E8B4C4" w14:textId="77777777" w:rsidR="004F78DF" w:rsidRPr="00F27B13" w:rsidRDefault="004F78DF" w:rsidP="004F78DF">
            <w:pPr>
              <w:rPr>
                <w:rFonts w:eastAsiaTheme="minorHAnsi"/>
                <w:lang w:eastAsia="ja-JP"/>
              </w:rPr>
            </w:pPr>
          </w:p>
        </w:tc>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6BBD57" w14:textId="77777777" w:rsidR="004F78DF" w:rsidRPr="00F27B13" w:rsidRDefault="004F78DF" w:rsidP="004F78DF">
            <w:pPr>
              <w:rPr>
                <w:rFonts w:eastAsiaTheme="minorHAnsi"/>
                <w:lang w:eastAsia="ja-JP"/>
              </w:rPr>
            </w:pPr>
            <w:r w:rsidRPr="00F27B13">
              <w:rPr>
                <w:rFonts w:eastAsiaTheme="minorHAnsi"/>
                <w:lang w:eastAsia="ja-JP"/>
              </w:rPr>
              <w:t>Passed</w:t>
            </w:r>
          </w:p>
        </w:tc>
      </w:tr>
    </w:tbl>
    <w:p w14:paraId="774E449F" w14:textId="77777777" w:rsidR="00F27B13" w:rsidRPr="00F27B13" w:rsidRDefault="00F27B13" w:rsidP="00F27B13"/>
    <w:p w14:paraId="664F00AA" w14:textId="29CD7A32" w:rsidR="00F27B13" w:rsidRDefault="00F27B13" w:rsidP="00800B5B">
      <w:pPr>
        <w:pStyle w:val="Heading2"/>
      </w:pPr>
      <w:bookmarkStart w:id="31" w:name="_Toc103605548"/>
      <w:r w:rsidRPr="00D85490">
        <w:t xml:space="preserve">Appendix </w:t>
      </w:r>
      <w:r w:rsidR="000F4BDD">
        <w:t>B</w:t>
      </w:r>
      <w:r w:rsidRPr="00D85490">
        <w:t>:</w:t>
      </w:r>
      <w:r>
        <w:t xml:space="preserve"> </w:t>
      </w:r>
      <w:r>
        <w:t>Test table – Decompilation</w:t>
      </w:r>
      <w:bookmarkEnd w:id="31"/>
      <w:r>
        <w:t xml:space="preserve"> </w:t>
      </w:r>
    </w:p>
    <w:p w14:paraId="4AD596AC" w14:textId="76ECDAEF" w:rsidR="00057664" w:rsidRPr="00057664" w:rsidRDefault="00057664" w:rsidP="00057664">
      <w:r>
        <w:t>Gas increments are based on the Ethereum yellow paper, each op code has a gas cost.</w:t>
      </w:r>
    </w:p>
    <w:p w14:paraId="1501C5DA" w14:textId="158EB172" w:rsidR="00A744E1" w:rsidRDefault="00A744E1" w:rsidP="00A744E1">
      <w:r>
        <w:t>C files are structured like so, with labels in the test table generated after the comment “</w:t>
      </w:r>
      <w:r w:rsidRPr="00A744E1">
        <w:t xml:space="preserve">/*** Start of decompiled code ***/ </w:t>
      </w:r>
      <w:r>
        <w:t xml:space="preserve"> ”:</w:t>
      </w:r>
    </w:p>
    <w:p w14:paraId="1E33DA0B"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E752A1"/>
          <w:sz w:val="18"/>
          <w:szCs w:val="18"/>
        </w:rPr>
        <w:t>#include</w:t>
      </w:r>
      <w:r>
        <w:rPr>
          <w:rFonts w:ascii="Menlo" w:hAnsi="Menlo" w:cs="Menlo"/>
          <w:color w:val="FCF6FF"/>
          <w:sz w:val="18"/>
          <w:szCs w:val="18"/>
        </w:rPr>
        <w:t xml:space="preserve"> </w:t>
      </w:r>
      <w:r>
        <w:rPr>
          <w:rFonts w:ascii="Menlo" w:hAnsi="Menlo" w:cs="Menlo"/>
          <w:color w:val="FBD3E1"/>
          <w:sz w:val="18"/>
          <w:szCs w:val="18"/>
        </w:rPr>
        <w:t>&lt;</w:t>
      </w:r>
      <w:proofErr w:type="spellStart"/>
      <w:r>
        <w:rPr>
          <w:rFonts w:ascii="Menlo" w:hAnsi="Menlo" w:cs="Menlo"/>
          <w:color w:val="50DFFE"/>
          <w:sz w:val="18"/>
          <w:szCs w:val="18"/>
        </w:rPr>
        <w:t>assert.h</w:t>
      </w:r>
      <w:proofErr w:type="spellEnd"/>
      <w:r>
        <w:rPr>
          <w:rFonts w:ascii="Menlo" w:hAnsi="Menlo" w:cs="Menlo"/>
          <w:color w:val="FBD3E1"/>
          <w:sz w:val="18"/>
          <w:szCs w:val="18"/>
        </w:rPr>
        <w:t>&gt;</w:t>
      </w:r>
    </w:p>
    <w:p w14:paraId="4640A88B"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E752A1"/>
          <w:sz w:val="18"/>
          <w:szCs w:val="18"/>
        </w:rPr>
        <w:t>#include</w:t>
      </w:r>
      <w:r>
        <w:rPr>
          <w:rFonts w:ascii="Menlo" w:hAnsi="Menlo" w:cs="Menlo"/>
          <w:color w:val="FCF6FF"/>
          <w:sz w:val="18"/>
          <w:szCs w:val="18"/>
        </w:rPr>
        <w:t xml:space="preserve"> </w:t>
      </w:r>
      <w:r>
        <w:rPr>
          <w:rFonts w:ascii="Menlo" w:hAnsi="Menlo" w:cs="Menlo"/>
          <w:color w:val="FBD3E1"/>
          <w:sz w:val="18"/>
          <w:szCs w:val="18"/>
        </w:rPr>
        <w:t>&lt;</w:t>
      </w:r>
      <w:proofErr w:type="spellStart"/>
      <w:r>
        <w:rPr>
          <w:rFonts w:ascii="Menlo" w:hAnsi="Menlo" w:cs="Menlo"/>
          <w:color w:val="50DFFE"/>
          <w:sz w:val="18"/>
          <w:szCs w:val="18"/>
        </w:rPr>
        <w:t>stdlib.h</w:t>
      </w:r>
      <w:proofErr w:type="spellEnd"/>
      <w:r>
        <w:rPr>
          <w:rFonts w:ascii="Menlo" w:hAnsi="Menlo" w:cs="Menlo"/>
          <w:color w:val="FBD3E1"/>
          <w:sz w:val="18"/>
          <w:szCs w:val="18"/>
        </w:rPr>
        <w:t>&gt;</w:t>
      </w:r>
    </w:p>
    <w:p w14:paraId="398EC073"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E752A1"/>
          <w:sz w:val="18"/>
          <w:szCs w:val="18"/>
        </w:rPr>
        <w:t>#include</w:t>
      </w:r>
      <w:r>
        <w:rPr>
          <w:rFonts w:ascii="Menlo" w:hAnsi="Menlo" w:cs="Menlo"/>
          <w:color w:val="FCF6FF"/>
          <w:sz w:val="18"/>
          <w:szCs w:val="18"/>
        </w:rPr>
        <w:t xml:space="preserve"> </w:t>
      </w:r>
      <w:r>
        <w:rPr>
          <w:rFonts w:ascii="Menlo" w:hAnsi="Menlo" w:cs="Menlo"/>
          <w:color w:val="FBD3E1"/>
          <w:sz w:val="18"/>
          <w:szCs w:val="18"/>
        </w:rPr>
        <w:t>&lt;</w:t>
      </w:r>
      <w:proofErr w:type="spellStart"/>
      <w:r>
        <w:rPr>
          <w:rFonts w:ascii="Menlo" w:hAnsi="Menlo" w:cs="Menlo"/>
          <w:color w:val="50DFFE"/>
          <w:sz w:val="18"/>
          <w:szCs w:val="18"/>
        </w:rPr>
        <w:t>stdio.h</w:t>
      </w:r>
      <w:proofErr w:type="spellEnd"/>
      <w:r>
        <w:rPr>
          <w:rFonts w:ascii="Menlo" w:hAnsi="Menlo" w:cs="Menlo"/>
          <w:color w:val="FBD3E1"/>
          <w:sz w:val="18"/>
          <w:szCs w:val="18"/>
        </w:rPr>
        <w:t>&gt;</w:t>
      </w:r>
    </w:p>
    <w:p w14:paraId="3479E175"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E752A1"/>
          <w:sz w:val="18"/>
          <w:szCs w:val="18"/>
        </w:rPr>
        <w:t>#include</w:t>
      </w:r>
      <w:r>
        <w:rPr>
          <w:rFonts w:ascii="Menlo" w:hAnsi="Menlo" w:cs="Menlo"/>
          <w:color w:val="FCF6FF"/>
          <w:sz w:val="18"/>
          <w:szCs w:val="18"/>
        </w:rPr>
        <w:t xml:space="preserve"> </w:t>
      </w:r>
      <w:r>
        <w:rPr>
          <w:rFonts w:ascii="Menlo" w:hAnsi="Menlo" w:cs="Menlo"/>
          <w:color w:val="FBD3E1"/>
          <w:sz w:val="18"/>
          <w:szCs w:val="18"/>
        </w:rPr>
        <w:t>&lt;</w:t>
      </w:r>
      <w:proofErr w:type="spellStart"/>
      <w:r>
        <w:rPr>
          <w:rFonts w:ascii="Menlo" w:hAnsi="Menlo" w:cs="Menlo"/>
          <w:color w:val="50DFFE"/>
          <w:sz w:val="18"/>
          <w:szCs w:val="18"/>
        </w:rPr>
        <w:t>math.h</w:t>
      </w:r>
      <w:proofErr w:type="spellEnd"/>
      <w:r>
        <w:rPr>
          <w:rFonts w:ascii="Menlo" w:hAnsi="Menlo" w:cs="Menlo"/>
          <w:color w:val="FBD3E1"/>
          <w:sz w:val="18"/>
          <w:szCs w:val="18"/>
        </w:rPr>
        <w:t>&gt;</w:t>
      </w:r>
    </w:p>
    <w:p w14:paraId="42CB0BA3"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E752A1"/>
          <w:sz w:val="18"/>
          <w:szCs w:val="18"/>
        </w:rPr>
        <w:t>#include</w:t>
      </w:r>
      <w:r>
        <w:rPr>
          <w:rFonts w:ascii="Menlo" w:hAnsi="Menlo" w:cs="Menlo"/>
          <w:color w:val="FCF6FF"/>
          <w:sz w:val="18"/>
          <w:szCs w:val="18"/>
        </w:rPr>
        <w:t xml:space="preserve"> </w:t>
      </w:r>
      <w:r>
        <w:rPr>
          <w:rFonts w:ascii="Menlo" w:hAnsi="Menlo" w:cs="Menlo"/>
          <w:color w:val="FBD3E1"/>
          <w:sz w:val="18"/>
          <w:szCs w:val="18"/>
        </w:rPr>
        <w:t>&lt;</w:t>
      </w:r>
      <w:r>
        <w:rPr>
          <w:rFonts w:ascii="Menlo" w:hAnsi="Menlo" w:cs="Menlo"/>
          <w:color w:val="50DFFE"/>
          <w:sz w:val="18"/>
          <w:szCs w:val="18"/>
        </w:rPr>
        <w:t>stdint.h</w:t>
      </w:r>
      <w:r>
        <w:rPr>
          <w:rFonts w:ascii="Menlo" w:hAnsi="Menlo" w:cs="Menlo"/>
          <w:color w:val="FBD3E1"/>
          <w:sz w:val="18"/>
          <w:szCs w:val="18"/>
        </w:rPr>
        <w:t>&gt;</w:t>
      </w:r>
    </w:p>
    <w:p w14:paraId="028A46A8" w14:textId="77777777" w:rsidR="00A744E1" w:rsidRDefault="00A744E1" w:rsidP="00A744E1">
      <w:pPr>
        <w:shd w:val="clear" w:color="auto" w:fill="27273A"/>
        <w:spacing w:line="270" w:lineRule="atLeast"/>
        <w:rPr>
          <w:rFonts w:ascii="Menlo" w:hAnsi="Menlo" w:cs="Menlo"/>
          <w:color w:val="FCF6FF"/>
          <w:sz w:val="18"/>
          <w:szCs w:val="18"/>
        </w:rPr>
      </w:pPr>
    </w:p>
    <w:p w14:paraId="0DC557BA"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E752A1"/>
          <w:sz w:val="18"/>
          <w:szCs w:val="18"/>
        </w:rPr>
        <w:t>typedef</w:t>
      </w:r>
      <w:r>
        <w:rPr>
          <w:rFonts w:ascii="Menlo" w:hAnsi="Menlo" w:cs="Menlo"/>
          <w:color w:val="FCF6FF"/>
          <w:sz w:val="18"/>
          <w:szCs w:val="18"/>
        </w:rPr>
        <w:t xml:space="preserve"> </w:t>
      </w:r>
      <w:r>
        <w:rPr>
          <w:rFonts w:ascii="Menlo" w:hAnsi="Menlo" w:cs="Menlo"/>
          <w:color w:val="F36F98"/>
          <w:sz w:val="18"/>
          <w:szCs w:val="18"/>
          <w:u w:val="single"/>
        </w:rPr>
        <w:t>int64_t</w:t>
      </w:r>
      <w:r>
        <w:rPr>
          <w:rFonts w:ascii="Menlo" w:hAnsi="Menlo" w:cs="Menlo"/>
          <w:color w:val="FCF6FF"/>
          <w:sz w:val="18"/>
          <w:szCs w:val="18"/>
        </w:rPr>
        <w:t xml:space="preserve"> </w:t>
      </w:r>
      <w:r>
        <w:rPr>
          <w:rFonts w:ascii="Menlo" w:hAnsi="Menlo" w:cs="Menlo"/>
          <w:color w:val="F36F98"/>
          <w:sz w:val="18"/>
          <w:szCs w:val="18"/>
          <w:u w:val="single"/>
        </w:rPr>
        <w:t>var</w:t>
      </w:r>
      <w:r>
        <w:rPr>
          <w:rFonts w:ascii="Menlo" w:hAnsi="Menlo" w:cs="Menlo"/>
          <w:color w:val="FBD3E1"/>
          <w:sz w:val="18"/>
          <w:szCs w:val="18"/>
        </w:rPr>
        <w:t>;</w:t>
      </w:r>
    </w:p>
    <w:p w14:paraId="66C332FE" w14:textId="77777777" w:rsidR="00A744E1" w:rsidRDefault="00A744E1" w:rsidP="00A744E1">
      <w:pPr>
        <w:shd w:val="clear" w:color="auto" w:fill="27273A"/>
        <w:spacing w:line="270" w:lineRule="atLeast"/>
        <w:rPr>
          <w:rFonts w:ascii="Menlo" w:hAnsi="Menlo" w:cs="Menlo"/>
          <w:color w:val="FCF6FF"/>
          <w:sz w:val="18"/>
          <w:szCs w:val="18"/>
        </w:rPr>
      </w:pPr>
    </w:p>
    <w:p w14:paraId="6988227F"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E752A1"/>
          <w:sz w:val="18"/>
          <w:szCs w:val="18"/>
        </w:rPr>
        <w:t>typedef</w:t>
      </w:r>
      <w:r>
        <w:rPr>
          <w:rFonts w:ascii="Menlo" w:hAnsi="Menlo" w:cs="Menlo"/>
          <w:color w:val="FCF6FF"/>
          <w:sz w:val="18"/>
          <w:szCs w:val="18"/>
        </w:rPr>
        <w:t xml:space="preserve"> </w:t>
      </w:r>
      <w:r>
        <w:rPr>
          <w:rFonts w:ascii="Menlo" w:hAnsi="Menlo" w:cs="Menlo"/>
          <w:color w:val="F36F98"/>
          <w:sz w:val="18"/>
          <w:szCs w:val="18"/>
          <w:u w:val="single"/>
        </w:rPr>
        <w:t>uint64_t</w:t>
      </w:r>
      <w:r>
        <w:rPr>
          <w:rFonts w:ascii="Menlo" w:hAnsi="Menlo" w:cs="Menlo"/>
          <w:color w:val="FCF6FF"/>
          <w:sz w:val="18"/>
          <w:szCs w:val="18"/>
        </w:rPr>
        <w:t xml:space="preserve"> </w:t>
      </w:r>
      <w:proofErr w:type="spellStart"/>
      <w:r>
        <w:rPr>
          <w:rFonts w:ascii="Menlo" w:hAnsi="Menlo" w:cs="Menlo"/>
          <w:color w:val="F36F98"/>
          <w:sz w:val="18"/>
          <w:szCs w:val="18"/>
          <w:u w:val="single"/>
        </w:rPr>
        <w:t>uvar</w:t>
      </w:r>
      <w:proofErr w:type="spellEnd"/>
      <w:r>
        <w:rPr>
          <w:rFonts w:ascii="Menlo" w:hAnsi="Menlo" w:cs="Menlo"/>
          <w:color w:val="FBD3E1"/>
          <w:sz w:val="18"/>
          <w:szCs w:val="18"/>
        </w:rPr>
        <w:t>;</w:t>
      </w:r>
    </w:p>
    <w:p w14:paraId="26A05561" w14:textId="77777777" w:rsidR="00A744E1" w:rsidRDefault="00A744E1" w:rsidP="00A744E1">
      <w:pPr>
        <w:shd w:val="clear" w:color="auto" w:fill="27273A"/>
        <w:spacing w:line="270" w:lineRule="atLeast"/>
        <w:rPr>
          <w:rFonts w:ascii="Menlo" w:hAnsi="Menlo" w:cs="Menlo"/>
          <w:color w:val="FCF6FF"/>
          <w:sz w:val="18"/>
          <w:szCs w:val="18"/>
        </w:rPr>
      </w:pPr>
    </w:p>
    <w:p w14:paraId="6FF82BA6"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E752A1"/>
          <w:sz w:val="18"/>
          <w:szCs w:val="18"/>
        </w:rPr>
        <w:t>#</w:t>
      </w:r>
      <w:proofErr w:type="gramStart"/>
      <w:r>
        <w:rPr>
          <w:rFonts w:ascii="Menlo" w:hAnsi="Menlo" w:cs="Menlo"/>
          <w:color w:val="E752A1"/>
          <w:sz w:val="18"/>
          <w:szCs w:val="18"/>
        </w:rPr>
        <w:t>define</w:t>
      </w:r>
      <w:proofErr w:type="gramEnd"/>
      <w:r>
        <w:rPr>
          <w:rFonts w:ascii="Menlo" w:hAnsi="Menlo" w:cs="Menlo"/>
          <w:color w:val="FCF6FF"/>
          <w:sz w:val="18"/>
          <w:szCs w:val="18"/>
        </w:rPr>
        <w:t xml:space="preserve"> </w:t>
      </w:r>
      <w:r>
        <w:rPr>
          <w:rFonts w:ascii="Menlo" w:hAnsi="Menlo" w:cs="Menlo"/>
          <w:color w:val="F36F98"/>
          <w:sz w:val="18"/>
          <w:szCs w:val="18"/>
        </w:rPr>
        <w:t>GASLIMIT</w:t>
      </w:r>
      <w:r>
        <w:rPr>
          <w:rFonts w:ascii="Menlo" w:hAnsi="Menlo" w:cs="Menlo"/>
          <w:color w:val="FCF6FF"/>
          <w:sz w:val="18"/>
          <w:szCs w:val="18"/>
        </w:rPr>
        <w:t xml:space="preserve"> </w:t>
      </w:r>
      <w:r>
        <w:rPr>
          <w:rFonts w:ascii="Menlo" w:hAnsi="Menlo" w:cs="Menlo"/>
          <w:color w:val="F8C275"/>
          <w:sz w:val="18"/>
          <w:szCs w:val="18"/>
        </w:rPr>
        <w:t>10000</w:t>
      </w:r>
    </w:p>
    <w:p w14:paraId="1EAF6F1A"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E752A1"/>
          <w:sz w:val="18"/>
          <w:szCs w:val="18"/>
        </w:rPr>
        <w:t>#</w:t>
      </w:r>
      <w:proofErr w:type="gramStart"/>
      <w:r>
        <w:rPr>
          <w:rFonts w:ascii="Menlo" w:hAnsi="Menlo" w:cs="Menlo"/>
          <w:color w:val="E752A1"/>
          <w:sz w:val="18"/>
          <w:szCs w:val="18"/>
        </w:rPr>
        <w:t>define</w:t>
      </w:r>
      <w:proofErr w:type="gramEnd"/>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CF6FF"/>
          <w:sz w:val="18"/>
          <w:szCs w:val="18"/>
        </w:rPr>
        <w:t xml:space="preserve"> </w:t>
      </w:r>
      <w:r>
        <w:rPr>
          <w:rFonts w:ascii="Menlo" w:hAnsi="Menlo" w:cs="Menlo"/>
          <w:color w:val="F8C275"/>
          <w:sz w:val="18"/>
          <w:szCs w:val="18"/>
        </w:rPr>
        <w:t>1024</w:t>
      </w:r>
    </w:p>
    <w:p w14:paraId="54840DE3" w14:textId="4DFED3F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E752A1"/>
          <w:sz w:val="18"/>
          <w:szCs w:val="18"/>
        </w:rPr>
        <w:t>#</w:t>
      </w:r>
      <w:proofErr w:type="gramStart"/>
      <w:r>
        <w:rPr>
          <w:rFonts w:ascii="Menlo" w:hAnsi="Menlo" w:cs="Menlo"/>
          <w:color w:val="E752A1"/>
          <w:sz w:val="18"/>
          <w:szCs w:val="18"/>
        </w:rPr>
        <w:t>define</w:t>
      </w:r>
      <w:proofErr w:type="gramEnd"/>
      <w:r>
        <w:rPr>
          <w:rFonts w:ascii="Menlo" w:hAnsi="Menlo" w:cs="Menlo"/>
          <w:color w:val="FCF6FF"/>
          <w:sz w:val="18"/>
          <w:szCs w:val="18"/>
        </w:rPr>
        <w:t xml:space="preserve"> </w:t>
      </w:r>
      <w:r>
        <w:rPr>
          <w:rFonts w:ascii="Menlo" w:hAnsi="Menlo" w:cs="Menlo"/>
          <w:color w:val="F36F98"/>
          <w:sz w:val="18"/>
          <w:szCs w:val="18"/>
        </w:rPr>
        <w:t>MEMORYSIZE</w:t>
      </w:r>
      <w:r>
        <w:rPr>
          <w:rFonts w:ascii="Menlo" w:hAnsi="Menlo" w:cs="Menlo"/>
          <w:color w:val="FCF6FF"/>
          <w:sz w:val="18"/>
          <w:szCs w:val="18"/>
        </w:rPr>
        <w:t xml:space="preserve"> </w:t>
      </w:r>
      <w:r>
        <w:rPr>
          <w:rFonts w:ascii="Menlo" w:hAnsi="Menlo" w:cs="Menlo"/>
          <w:color w:val="F8C275"/>
          <w:sz w:val="18"/>
          <w:szCs w:val="18"/>
        </w:rPr>
        <w:t>10000</w:t>
      </w:r>
    </w:p>
    <w:p w14:paraId="4416979A" w14:textId="77777777" w:rsidR="00A744E1" w:rsidRDefault="00A744E1" w:rsidP="00A744E1">
      <w:pPr>
        <w:shd w:val="clear" w:color="auto" w:fill="27273A"/>
        <w:spacing w:line="270" w:lineRule="atLeast"/>
        <w:rPr>
          <w:rFonts w:ascii="Menlo" w:hAnsi="Menlo" w:cs="Menlo"/>
          <w:color w:val="FCF6FF"/>
          <w:sz w:val="18"/>
          <w:szCs w:val="18"/>
        </w:rPr>
      </w:pPr>
    </w:p>
    <w:p w14:paraId="6915ACBB"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i/>
          <w:iCs/>
          <w:color w:val="E7ADFB"/>
          <w:sz w:val="18"/>
          <w:szCs w:val="18"/>
        </w:rPr>
        <w:lastRenderedPageBreak/>
        <w:t>struct</w:t>
      </w:r>
      <w:r>
        <w:rPr>
          <w:rFonts w:ascii="Menlo" w:hAnsi="Menlo" w:cs="Menlo"/>
          <w:color w:val="FCF6FF"/>
          <w:sz w:val="18"/>
          <w:szCs w:val="18"/>
        </w:rPr>
        <w:t xml:space="preserve"> </w:t>
      </w:r>
      <w:r>
        <w:rPr>
          <w:rFonts w:ascii="Menlo" w:hAnsi="Menlo" w:cs="Menlo"/>
          <w:color w:val="F36F98"/>
          <w:sz w:val="18"/>
          <w:szCs w:val="18"/>
          <w:u w:val="single"/>
        </w:rPr>
        <w:t>pair</w:t>
      </w:r>
      <w:r>
        <w:rPr>
          <w:rFonts w:ascii="Menlo" w:hAnsi="Menlo" w:cs="Menlo"/>
          <w:color w:val="FCF6FF"/>
          <w:sz w:val="18"/>
          <w:szCs w:val="18"/>
        </w:rPr>
        <w:t xml:space="preserve"> </w:t>
      </w:r>
      <w:r>
        <w:rPr>
          <w:rFonts w:ascii="Menlo" w:hAnsi="Menlo" w:cs="Menlo"/>
          <w:color w:val="FBD3E1"/>
          <w:sz w:val="18"/>
          <w:szCs w:val="18"/>
        </w:rPr>
        <w:t>{</w:t>
      </w:r>
    </w:p>
    <w:p w14:paraId="7F907804"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u w:val="single"/>
        </w:rPr>
        <w:t>var</w:t>
      </w:r>
      <w:r>
        <w:rPr>
          <w:rFonts w:ascii="Menlo" w:hAnsi="Menlo" w:cs="Menlo"/>
          <w:color w:val="FCF6FF"/>
          <w:sz w:val="18"/>
          <w:szCs w:val="18"/>
        </w:rPr>
        <w:t xml:space="preserve"> location</w:t>
      </w:r>
      <w:r>
        <w:rPr>
          <w:rFonts w:ascii="Menlo" w:hAnsi="Menlo" w:cs="Menlo"/>
          <w:color w:val="FBD3E1"/>
          <w:sz w:val="18"/>
          <w:szCs w:val="18"/>
        </w:rPr>
        <w:t>;</w:t>
      </w:r>
    </w:p>
    <w:p w14:paraId="64593BD8"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u w:val="single"/>
        </w:rPr>
        <w:t>var</w:t>
      </w:r>
      <w:r>
        <w:rPr>
          <w:rFonts w:ascii="Menlo" w:hAnsi="Menlo" w:cs="Menlo"/>
          <w:color w:val="FCF6FF"/>
          <w:sz w:val="18"/>
          <w:szCs w:val="18"/>
        </w:rPr>
        <w:t xml:space="preserve"> value</w:t>
      </w:r>
      <w:r>
        <w:rPr>
          <w:rFonts w:ascii="Menlo" w:hAnsi="Menlo" w:cs="Menlo"/>
          <w:color w:val="FBD3E1"/>
          <w:sz w:val="18"/>
          <w:szCs w:val="18"/>
        </w:rPr>
        <w:t>;</w:t>
      </w:r>
    </w:p>
    <w:p w14:paraId="4E59BA30"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6348B2C7"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i/>
          <w:iCs/>
          <w:color w:val="E7ADFB"/>
          <w:sz w:val="18"/>
          <w:szCs w:val="18"/>
        </w:rPr>
        <w:t>struct</w:t>
      </w:r>
      <w:r>
        <w:rPr>
          <w:rFonts w:ascii="Menlo" w:hAnsi="Menlo" w:cs="Menlo"/>
          <w:color w:val="FCF6FF"/>
          <w:sz w:val="18"/>
          <w:szCs w:val="18"/>
        </w:rPr>
        <w:t xml:space="preserve"> </w:t>
      </w:r>
      <w:proofErr w:type="spellStart"/>
      <w:r>
        <w:rPr>
          <w:rFonts w:ascii="Menlo" w:hAnsi="Menlo" w:cs="Menlo"/>
          <w:color w:val="F36F98"/>
          <w:sz w:val="18"/>
          <w:szCs w:val="18"/>
          <w:u w:val="single"/>
        </w:rPr>
        <w:t>numpair</w:t>
      </w:r>
      <w:proofErr w:type="spellEnd"/>
      <w:r>
        <w:rPr>
          <w:rFonts w:ascii="Menlo" w:hAnsi="Menlo" w:cs="Menlo"/>
          <w:color w:val="FCF6FF"/>
          <w:sz w:val="18"/>
          <w:szCs w:val="18"/>
        </w:rPr>
        <w:t xml:space="preserve"> </w:t>
      </w:r>
      <w:r>
        <w:rPr>
          <w:rFonts w:ascii="Menlo" w:hAnsi="Menlo" w:cs="Menlo"/>
          <w:color w:val="FBD3E1"/>
          <w:sz w:val="18"/>
          <w:szCs w:val="18"/>
        </w:rPr>
        <w:t>{</w:t>
      </w:r>
    </w:p>
    <w:p w14:paraId="76FF7958"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i/>
          <w:iCs/>
          <w:color w:val="E7ADFB"/>
          <w:sz w:val="18"/>
          <w:szCs w:val="18"/>
        </w:rPr>
        <w:t>int</w:t>
      </w:r>
      <w:r>
        <w:rPr>
          <w:rFonts w:ascii="Menlo" w:hAnsi="Menlo" w:cs="Menlo"/>
          <w:color w:val="FCF6FF"/>
          <w:sz w:val="18"/>
          <w:szCs w:val="18"/>
        </w:rPr>
        <w:t xml:space="preserve"> address</w:t>
      </w:r>
      <w:r>
        <w:rPr>
          <w:rFonts w:ascii="Menlo" w:hAnsi="Menlo" w:cs="Menlo"/>
          <w:color w:val="FBD3E1"/>
          <w:sz w:val="18"/>
          <w:szCs w:val="18"/>
        </w:rPr>
        <w:t>;</w:t>
      </w:r>
    </w:p>
    <w:p w14:paraId="41DF2B3E"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i/>
          <w:iCs/>
          <w:color w:val="E7ADFB"/>
          <w:sz w:val="18"/>
          <w:szCs w:val="18"/>
        </w:rPr>
        <w:t>double</w:t>
      </w:r>
      <w:r>
        <w:rPr>
          <w:rFonts w:ascii="Menlo" w:hAnsi="Menlo" w:cs="Menlo"/>
          <w:color w:val="FCF6FF"/>
          <w:sz w:val="18"/>
          <w:szCs w:val="18"/>
        </w:rPr>
        <w:t xml:space="preserve"> balance</w:t>
      </w:r>
      <w:r>
        <w:rPr>
          <w:rFonts w:ascii="Menlo" w:hAnsi="Menlo" w:cs="Menlo"/>
          <w:color w:val="FBD3E1"/>
          <w:sz w:val="18"/>
          <w:szCs w:val="18"/>
        </w:rPr>
        <w:t>;</w:t>
      </w:r>
    </w:p>
    <w:p w14:paraId="298AB02F"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4895B990" w14:textId="77777777" w:rsidR="00A744E1" w:rsidRDefault="00A744E1" w:rsidP="00A744E1">
      <w:pPr>
        <w:shd w:val="clear" w:color="auto" w:fill="27273A"/>
        <w:spacing w:line="270" w:lineRule="atLeast"/>
        <w:rPr>
          <w:rFonts w:ascii="Menlo" w:hAnsi="Menlo" w:cs="Menlo"/>
          <w:color w:val="FCF6FF"/>
          <w:sz w:val="18"/>
          <w:szCs w:val="18"/>
        </w:rPr>
      </w:pPr>
    </w:p>
    <w:p w14:paraId="32FCB5E2"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i/>
          <w:iCs/>
          <w:color w:val="E7ADFB"/>
          <w:sz w:val="18"/>
          <w:szCs w:val="18"/>
        </w:rPr>
        <w:t>struct</w:t>
      </w:r>
      <w:r>
        <w:rPr>
          <w:rFonts w:ascii="Menlo" w:hAnsi="Menlo" w:cs="Menlo"/>
          <w:color w:val="FCF6FF"/>
          <w:sz w:val="18"/>
          <w:szCs w:val="18"/>
        </w:rPr>
        <w:t xml:space="preserve"> </w:t>
      </w:r>
      <w:r>
        <w:rPr>
          <w:rFonts w:ascii="Menlo" w:hAnsi="Menlo" w:cs="Menlo"/>
          <w:color w:val="F36F98"/>
          <w:sz w:val="18"/>
          <w:szCs w:val="18"/>
          <w:u w:val="single"/>
        </w:rPr>
        <w:t>pair</w:t>
      </w:r>
      <w:r>
        <w:rPr>
          <w:rFonts w:ascii="Menlo" w:hAnsi="Menlo" w:cs="Menlo"/>
          <w:color w:val="FCF6FF"/>
          <w:sz w:val="18"/>
          <w:szCs w:val="18"/>
        </w:rPr>
        <w:t xml:space="preserve"> memory</w:t>
      </w:r>
      <w:r>
        <w:rPr>
          <w:rFonts w:ascii="Menlo" w:hAnsi="Menlo" w:cs="Menlo"/>
          <w:color w:val="FBD3E1"/>
          <w:sz w:val="18"/>
          <w:szCs w:val="18"/>
        </w:rPr>
        <w:t>[</w:t>
      </w:r>
      <w:r>
        <w:rPr>
          <w:rFonts w:ascii="Menlo" w:hAnsi="Menlo" w:cs="Menlo"/>
          <w:color w:val="F36F98"/>
          <w:sz w:val="18"/>
          <w:szCs w:val="18"/>
        </w:rPr>
        <w:t>MEMORYSIZE</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BD3E1"/>
          <w:sz w:val="18"/>
          <w:szCs w:val="18"/>
        </w:rPr>
        <w:t>{};</w:t>
      </w:r>
    </w:p>
    <w:p w14:paraId="23DA8083"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i/>
          <w:iCs/>
          <w:color w:val="E7ADFB"/>
          <w:sz w:val="18"/>
          <w:szCs w:val="18"/>
        </w:rPr>
        <w:t>struct</w:t>
      </w:r>
      <w:r>
        <w:rPr>
          <w:rFonts w:ascii="Menlo" w:hAnsi="Menlo" w:cs="Menlo"/>
          <w:color w:val="FCF6FF"/>
          <w:sz w:val="18"/>
          <w:szCs w:val="18"/>
        </w:rPr>
        <w:t xml:space="preserve"> </w:t>
      </w:r>
      <w:r>
        <w:rPr>
          <w:rFonts w:ascii="Menlo" w:hAnsi="Menlo" w:cs="Menlo"/>
          <w:color w:val="F36F98"/>
          <w:sz w:val="18"/>
          <w:szCs w:val="18"/>
          <w:u w:val="single"/>
        </w:rPr>
        <w:t>pair</w:t>
      </w:r>
      <w:r>
        <w:rPr>
          <w:rFonts w:ascii="Menlo" w:hAnsi="Menlo" w:cs="Menlo"/>
          <w:color w:val="FCF6FF"/>
          <w:sz w:val="18"/>
          <w:szCs w:val="18"/>
        </w:rPr>
        <w:t xml:space="preserve"> storage</w:t>
      </w:r>
      <w:r>
        <w:rPr>
          <w:rFonts w:ascii="Menlo" w:hAnsi="Menlo" w:cs="Menlo"/>
          <w:color w:val="FBD3E1"/>
          <w:sz w:val="18"/>
          <w:szCs w:val="18"/>
        </w:rPr>
        <w:t>[</w:t>
      </w:r>
      <w:r>
        <w:rPr>
          <w:rFonts w:ascii="Menlo" w:hAnsi="Menlo" w:cs="Menlo"/>
          <w:color w:val="F36F98"/>
          <w:sz w:val="18"/>
          <w:szCs w:val="18"/>
        </w:rPr>
        <w:t>MEMORYSIZE</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BD3E1"/>
          <w:sz w:val="18"/>
          <w:szCs w:val="18"/>
        </w:rPr>
        <w:t>{};</w:t>
      </w:r>
    </w:p>
    <w:p w14:paraId="1080DA2A"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i/>
          <w:iCs/>
          <w:color w:val="E7ADFB"/>
          <w:sz w:val="18"/>
          <w:szCs w:val="18"/>
        </w:rPr>
        <w:t>struct</w:t>
      </w:r>
      <w:r>
        <w:rPr>
          <w:rFonts w:ascii="Menlo" w:hAnsi="Menlo" w:cs="Menlo"/>
          <w:color w:val="FCF6FF"/>
          <w:sz w:val="18"/>
          <w:szCs w:val="18"/>
        </w:rPr>
        <w:t xml:space="preserve"> </w:t>
      </w:r>
      <w:proofErr w:type="spellStart"/>
      <w:r>
        <w:rPr>
          <w:rFonts w:ascii="Menlo" w:hAnsi="Menlo" w:cs="Menlo"/>
          <w:color w:val="F36F98"/>
          <w:sz w:val="18"/>
          <w:szCs w:val="18"/>
          <w:u w:val="single"/>
        </w:rPr>
        <w:t>numpair</w:t>
      </w:r>
      <w:proofErr w:type="spellEnd"/>
      <w:r>
        <w:rPr>
          <w:rFonts w:ascii="Menlo" w:hAnsi="Menlo" w:cs="Menlo"/>
          <w:color w:val="FCF6FF"/>
          <w:sz w:val="18"/>
          <w:szCs w:val="18"/>
        </w:rPr>
        <w:t xml:space="preserve"> accounts</w:t>
      </w:r>
      <w:r>
        <w:rPr>
          <w:rFonts w:ascii="Menlo" w:hAnsi="Menlo" w:cs="Menlo"/>
          <w:color w:val="FBD3E1"/>
          <w:sz w:val="18"/>
          <w:szCs w:val="18"/>
        </w:rPr>
        <w:t>[</w:t>
      </w:r>
      <w:r>
        <w:rPr>
          <w:rFonts w:ascii="Menlo" w:hAnsi="Menlo" w:cs="Menlo"/>
          <w:color w:val="F36F98"/>
          <w:sz w:val="18"/>
          <w:szCs w:val="18"/>
        </w:rPr>
        <w:t>MEMORYSIZE</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BD3E1"/>
          <w:sz w:val="18"/>
          <w:szCs w:val="18"/>
        </w:rPr>
        <w:t>{};</w:t>
      </w:r>
    </w:p>
    <w:p w14:paraId="3A3E360E" w14:textId="77777777" w:rsidR="00A744E1" w:rsidRDefault="00A744E1" w:rsidP="00A744E1">
      <w:pPr>
        <w:shd w:val="clear" w:color="auto" w:fill="27273A"/>
        <w:spacing w:line="270" w:lineRule="atLeast"/>
        <w:rPr>
          <w:rFonts w:ascii="Menlo" w:hAnsi="Menlo" w:cs="Menlo"/>
          <w:color w:val="FCF6FF"/>
          <w:sz w:val="18"/>
          <w:szCs w:val="18"/>
        </w:rPr>
      </w:pPr>
    </w:p>
    <w:p w14:paraId="7FAC84C8"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36F98"/>
          <w:sz w:val="18"/>
          <w:szCs w:val="18"/>
          <w:u w:val="single"/>
        </w:rPr>
        <w:t>var</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36F98"/>
          <w:sz w:val="18"/>
          <w:szCs w:val="18"/>
        </w:rPr>
        <w:t>STACKHEIGHT</w:t>
      </w:r>
      <w:r>
        <w:rPr>
          <w:rFonts w:ascii="Menlo" w:hAnsi="Menlo" w:cs="Menlo"/>
          <w:color w:val="FBD3E1"/>
          <w:sz w:val="18"/>
          <w:szCs w:val="18"/>
        </w:rPr>
        <w:t>];</w:t>
      </w:r>
    </w:p>
    <w:p w14:paraId="186EFAB9"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36F98"/>
          <w:sz w:val="18"/>
          <w:szCs w:val="18"/>
          <w:u w:val="single"/>
        </w:rPr>
        <w:t>var</w:t>
      </w:r>
      <w:r>
        <w:rPr>
          <w:rFonts w:ascii="Menlo" w:hAnsi="Menlo" w:cs="Menlo"/>
          <w:color w:val="FCF6FF"/>
          <w:sz w:val="18"/>
          <w:szCs w:val="18"/>
        </w:rPr>
        <w:t xml:space="preserve"> top</w:t>
      </w:r>
      <w:r>
        <w:rPr>
          <w:rFonts w:ascii="Menlo" w:hAnsi="Menlo" w:cs="Menlo"/>
          <w:color w:val="FBD3E1"/>
          <w:sz w:val="18"/>
          <w:szCs w:val="18"/>
        </w:rPr>
        <w:t>;</w:t>
      </w:r>
    </w:p>
    <w:p w14:paraId="74954DAA" w14:textId="77777777" w:rsidR="00A744E1" w:rsidRDefault="00A744E1" w:rsidP="00A744E1">
      <w:pPr>
        <w:shd w:val="clear" w:color="auto" w:fill="27273A"/>
        <w:spacing w:line="270" w:lineRule="atLeast"/>
        <w:rPr>
          <w:rFonts w:ascii="Menlo" w:hAnsi="Menlo" w:cs="Menlo"/>
          <w:color w:val="FCF6FF"/>
          <w:sz w:val="18"/>
          <w:szCs w:val="18"/>
        </w:rPr>
      </w:pPr>
    </w:p>
    <w:p w14:paraId="1ED17762"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36F98"/>
          <w:sz w:val="18"/>
          <w:szCs w:val="18"/>
          <w:u w:val="single"/>
        </w:rPr>
        <w:t>var</w:t>
      </w:r>
      <w:r>
        <w:rPr>
          <w:rFonts w:ascii="Menlo" w:hAnsi="Menlo" w:cs="Menlo"/>
          <w:color w:val="FCF6FF"/>
          <w:sz w:val="18"/>
          <w:szCs w:val="18"/>
        </w:rPr>
        <w:t xml:space="preserve"> </w:t>
      </w:r>
      <w:proofErr w:type="spellStart"/>
      <w:r>
        <w:rPr>
          <w:rFonts w:ascii="Menlo" w:hAnsi="Menlo" w:cs="Menlo"/>
          <w:color w:val="FCF6FF"/>
          <w:sz w:val="18"/>
          <w:szCs w:val="18"/>
        </w:rPr>
        <w:t>memPoint</w:t>
      </w:r>
      <w:proofErr w:type="spellEnd"/>
      <w:r>
        <w:rPr>
          <w:rFonts w:ascii="Menlo" w:hAnsi="Menlo" w:cs="Menlo"/>
          <w:color w:val="FBD3E1"/>
          <w:sz w:val="18"/>
          <w:szCs w:val="18"/>
        </w:rPr>
        <w:t>;</w:t>
      </w:r>
    </w:p>
    <w:p w14:paraId="64DDB18F"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36F98"/>
          <w:sz w:val="18"/>
          <w:szCs w:val="18"/>
          <w:u w:val="single"/>
        </w:rPr>
        <w:t>var</w:t>
      </w:r>
      <w:r>
        <w:rPr>
          <w:rFonts w:ascii="Menlo" w:hAnsi="Menlo" w:cs="Menlo"/>
          <w:color w:val="FCF6FF"/>
          <w:sz w:val="18"/>
          <w:szCs w:val="18"/>
        </w:rPr>
        <w:t xml:space="preserve"> </w:t>
      </w:r>
      <w:proofErr w:type="spellStart"/>
      <w:r>
        <w:rPr>
          <w:rFonts w:ascii="Menlo" w:hAnsi="Menlo" w:cs="Menlo"/>
          <w:color w:val="FCF6FF"/>
          <w:sz w:val="18"/>
          <w:szCs w:val="18"/>
        </w:rPr>
        <w:t>storePoint</w:t>
      </w:r>
      <w:proofErr w:type="spellEnd"/>
      <w:r>
        <w:rPr>
          <w:rFonts w:ascii="Menlo" w:hAnsi="Menlo" w:cs="Menlo"/>
          <w:color w:val="FBD3E1"/>
          <w:sz w:val="18"/>
          <w:szCs w:val="18"/>
        </w:rPr>
        <w:t>;</w:t>
      </w:r>
    </w:p>
    <w:p w14:paraId="27F19551"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36F98"/>
          <w:sz w:val="18"/>
          <w:szCs w:val="18"/>
          <w:u w:val="single"/>
        </w:rPr>
        <w:t>var</w:t>
      </w:r>
      <w:r>
        <w:rPr>
          <w:rFonts w:ascii="Menlo" w:hAnsi="Menlo" w:cs="Menlo"/>
          <w:color w:val="FCF6FF"/>
          <w:sz w:val="18"/>
          <w:szCs w:val="18"/>
        </w:rPr>
        <w:t xml:space="preserve"> </w:t>
      </w:r>
      <w:proofErr w:type="spellStart"/>
      <w:r>
        <w:rPr>
          <w:rFonts w:ascii="Menlo" w:hAnsi="Menlo" w:cs="Menlo"/>
          <w:color w:val="FCF6FF"/>
          <w:sz w:val="18"/>
          <w:szCs w:val="18"/>
        </w:rPr>
        <w:t>accountNo</w:t>
      </w:r>
      <w:proofErr w:type="spellEnd"/>
      <w:r>
        <w:rPr>
          <w:rFonts w:ascii="Menlo" w:hAnsi="Menlo" w:cs="Menlo"/>
          <w:color w:val="FBD3E1"/>
          <w:sz w:val="18"/>
          <w:szCs w:val="18"/>
        </w:rPr>
        <w:t>;</w:t>
      </w:r>
    </w:p>
    <w:p w14:paraId="79F9FA25"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36F98"/>
          <w:sz w:val="18"/>
          <w:szCs w:val="18"/>
          <w:u w:val="single"/>
        </w:rPr>
        <w:t>var</w:t>
      </w:r>
      <w:r>
        <w:rPr>
          <w:rFonts w:ascii="Menlo" w:hAnsi="Menlo" w:cs="Menlo"/>
          <w:color w:val="FCF6FF"/>
          <w:sz w:val="18"/>
          <w:szCs w:val="18"/>
        </w:rPr>
        <w:t xml:space="preserve"> </w:t>
      </w:r>
      <w:proofErr w:type="spellStart"/>
      <w:r>
        <w:rPr>
          <w:rFonts w:ascii="Menlo" w:hAnsi="Menlo" w:cs="Menlo"/>
          <w:color w:val="FCF6FF"/>
          <w:sz w:val="18"/>
          <w:szCs w:val="18"/>
        </w:rPr>
        <w:t>pcCounter</w:t>
      </w:r>
      <w:proofErr w:type="spellEnd"/>
      <w:r>
        <w:rPr>
          <w:rFonts w:ascii="Menlo" w:hAnsi="Menlo" w:cs="Menlo"/>
          <w:color w:val="FBD3E1"/>
          <w:sz w:val="18"/>
          <w:szCs w:val="18"/>
        </w:rPr>
        <w:t>;</w:t>
      </w:r>
    </w:p>
    <w:p w14:paraId="05FE66B7"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36F98"/>
          <w:sz w:val="18"/>
          <w:szCs w:val="18"/>
          <w:u w:val="single"/>
        </w:rPr>
        <w:t>var</w:t>
      </w: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BD3E1"/>
          <w:sz w:val="18"/>
          <w:szCs w:val="18"/>
        </w:rPr>
        <w:t>;</w:t>
      </w:r>
    </w:p>
    <w:p w14:paraId="0BB724F8"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36F98"/>
          <w:sz w:val="18"/>
          <w:szCs w:val="18"/>
          <w:u w:val="single"/>
        </w:rPr>
        <w:t>var</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GASLIMIT</w:t>
      </w:r>
      <w:r>
        <w:rPr>
          <w:rFonts w:ascii="Menlo" w:hAnsi="Menlo" w:cs="Menlo"/>
          <w:color w:val="FBD3E1"/>
          <w:sz w:val="18"/>
          <w:szCs w:val="18"/>
        </w:rPr>
        <w:t>;</w:t>
      </w:r>
    </w:p>
    <w:p w14:paraId="0C11F133" w14:textId="77777777" w:rsidR="00A744E1" w:rsidRDefault="00A744E1" w:rsidP="00A744E1">
      <w:pPr>
        <w:shd w:val="clear" w:color="auto" w:fill="27273A"/>
        <w:spacing w:line="270" w:lineRule="atLeast"/>
        <w:rPr>
          <w:rFonts w:ascii="Menlo" w:hAnsi="Menlo" w:cs="Menlo"/>
          <w:color w:val="FCF6FF"/>
          <w:sz w:val="18"/>
          <w:szCs w:val="18"/>
        </w:rPr>
      </w:pPr>
    </w:p>
    <w:p w14:paraId="275EE05C"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i/>
          <w:iCs/>
          <w:color w:val="E7ADFB"/>
          <w:sz w:val="18"/>
          <w:szCs w:val="18"/>
        </w:rPr>
        <w:t>int</w:t>
      </w:r>
      <w:r>
        <w:rPr>
          <w:rFonts w:ascii="Menlo" w:hAnsi="Menlo" w:cs="Menlo"/>
          <w:color w:val="FCF6FF"/>
          <w:sz w:val="18"/>
          <w:szCs w:val="18"/>
        </w:rPr>
        <w:t xml:space="preserve"> </w:t>
      </w:r>
      <w:r>
        <w:rPr>
          <w:rFonts w:ascii="Menlo" w:hAnsi="Menlo" w:cs="Menlo"/>
          <w:color w:val="F36F98"/>
          <w:sz w:val="18"/>
          <w:szCs w:val="18"/>
        </w:rPr>
        <w:t>main</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i/>
          <w:iCs/>
          <w:color w:val="E7ADFB"/>
          <w:sz w:val="18"/>
          <w:szCs w:val="18"/>
        </w:rPr>
        <w:t>int</w:t>
      </w:r>
      <w:r>
        <w:rPr>
          <w:rFonts w:ascii="Menlo" w:hAnsi="Menlo" w:cs="Menlo"/>
          <w:color w:val="FCF6FF"/>
          <w:sz w:val="18"/>
          <w:szCs w:val="18"/>
        </w:rPr>
        <w:t xml:space="preserve"> </w:t>
      </w:r>
      <w:proofErr w:type="spellStart"/>
      <w:r>
        <w:rPr>
          <w:rFonts w:ascii="Menlo" w:hAnsi="Menlo" w:cs="Menlo"/>
          <w:i/>
          <w:iCs/>
          <w:color w:val="F8C275"/>
          <w:sz w:val="18"/>
          <w:szCs w:val="18"/>
        </w:rPr>
        <w:t>argc</w:t>
      </w:r>
      <w:proofErr w:type="spellEnd"/>
      <w:r>
        <w:rPr>
          <w:rFonts w:ascii="Menlo" w:hAnsi="Menlo" w:cs="Menlo"/>
          <w:color w:val="E7ADFB"/>
          <w:sz w:val="18"/>
          <w:szCs w:val="18"/>
        </w:rPr>
        <w:t>,</w:t>
      </w:r>
      <w:r>
        <w:rPr>
          <w:rFonts w:ascii="Menlo" w:hAnsi="Menlo" w:cs="Menlo"/>
          <w:color w:val="FCF6FF"/>
          <w:sz w:val="18"/>
          <w:szCs w:val="18"/>
        </w:rPr>
        <w:t xml:space="preserve"> </w:t>
      </w:r>
      <w:r>
        <w:rPr>
          <w:rFonts w:ascii="Menlo" w:hAnsi="Menlo" w:cs="Menlo"/>
          <w:i/>
          <w:iCs/>
          <w:color w:val="E7ADFB"/>
          <w:sz w:val="18"/>
          <w:szCs w:val="18"/>
        </w:rPr>
        <w:t>char</w:t>
      </w:r>
      <w:r>
        <w:rPr>
          <w:rFonts w:ascii="Menlo" w:hAnsi="Menlo" w:cs="Menlo"/>
          <w:color w:val="FCF6FF"/>
          <w:sz w:val="18"/>
          <w:szCs w:val="18"/>
        </w:rPr>
        <w:t xml:space="preserve"> </w:t>
      </w:r>
      <w:r>
        <w:rPr>
          <w:rFonts w:ascii="Menlo" w:hAnsi="Menlo" w:cs="Menlo"/>
          <w:color w:val="E752A1"/>
          <w:sz w:val="18"/>
          <w:szCs w:val="18"/>
        </w:rPr>
        <w:t>**</w:t>
      </w:r>
      <w:proofErr w:type="spellStart"/>
      <w:r>
        <w:rPr>
          <w:rFonts w:ascii="Menlo" w:hAnsi="Menlo" w:cs="Menlo"/>
          <w:i/>
          <w:iCs/>
          <w:color w:val="F8C275"/>
          <w:sz w:val="18"/>
          <w:szCs w:val="18"/>
        </w:rPr>
        <w:t>argv</w:t>
      </w:r>
      <w:proofErr w:type="spellEnd"/>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FBD3E1"/>
          <w:sz w:val="18"/>
          <w:szCs w:val="18"/>
        </w:rPr>
        <w:t>{</w:t>
      </w:r>
    </w:p>
    <w:p w14:paraId="7DD1F10D" w14:textId="77777777" w:rsidR="00A744E1" w:rsidRDefault="00A744E1" w:rsidP="00A744E1">
      <w:pPr>
        <w:shd w:val="clear" w:color="auto" w:fill="27273A"/>
        <w:spacing w:line="270" w:lineRule="atLeast"/>
        <w:rPr>
          <w:rFonts w:ascii="Menlo" w:hAnsi="Menlo" w:cs="Menlo"/>
          <w:color w:val="FCF6FF"/>
          <w:sz w:val="18"/>
          <w:szCs w:val="18"/>
        </w:rPr>
      </w:pPr>
    </w:p>
    <w:p w14:paraId="7A19726F" w14:textId="55E7CFC5" w:rsidR="00A744E1" w:rsidRDefault="00A744E1" w:rsidP="00A744E1">
      <w:pPr>
        <w:shd w:val="clear" w:color="auto" w:fill="27273A"/>
        <w:spacing w:line="270" w:lineRule="atLeast"/>
        <w:rPr>
          <w:rFonts w:ascii="Menlo" w:hAnsi="Menlo" w:cs="Menlo"/>
          <w:color w:val="FCF6FF"/>
          <w:sz w:val="18"/>
          <w:szCs w:val="18"/>
        </w:rPr>
      </w:pPr>
      <w:r>
        <w:rPr>
          <w:rFonts w:ascii="Menlo" w:hAnsi="Menlo" w:cs="Menlo"/>
          <w:i/>
          <w:iCs/>
          <w:color w:val="8059A2"/>
          <w:sz w:val="18"/>
          <w:szCs w:val="18"/>
        </w:rPr>
        <w:t>/*** Start of decompiled code ***/</w:t>
      </w:r>
      <w:r>
        <w:rPr>
          <w:rFonts w:ascii="Menlo" w:hAnsi="Menlo" w:cs="Menlo"/>
          <w:color w:val="FCF6FF"/>
          <w:sz w:val="18"/>
          <w:szCs w:val="18"/>
        </w:rPr>
        <w:t xml:space="preserve"> </w:t>
      </w:r>
    </w:p>
    <w:p w14:paraId="743FFD5D" w14:textId="77777777" w:rsidR="00A744E1" w:rsidRDefault="00A744E1" w:rsidP="00A744E1">
      <w:pPr>
        <w:shd w:val="clear" w:color="auto" w:fill="27273A"/>
        <w:spacing w:line="270" w:lineRule="atLeast"/>
        <w:rPr>
          <w:rFonts w:ascii="Menlo" w:hAnsi="Menlo" w:cs="Menlo"/>
          <w:color w:val="FCF6FF"/>
          <w:sz w:val="18"/>
          <w:szCs w:val="18"/>
        </w:rPr>
      </w:pPr>
    </w:p>
    <w:p w14:paraId="4E0E0B26"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i/>
          <w:iCs/>
          <w:color w:val="8059A2"/>
          <w:sz w:val="18"/>
          <w:szCs w:val="18"/>
        </w:rPr>
        <w:t>/*** End of decompiled code ***/</w:t>
      </w:r>
    </w:p>
    <w:p w14:paraId="0BCEA1CD"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E752A1"/>
          <w:sz w:val="18"/>
          <w:szCs w:val="18"/>
        </w:rPr>
        <w:t>return</w:t>
      </w:r>
      <w:r>
        <w:rPr>
          <w:rFonts w:ascii="Menlo" w:hAnsi="Menlo" w:cs="Menlo"/>
          <w:color w:val="FCF6FF"/>
          <w:sz w:val="18"/>
          <w:szCs w:val="18"/>
        </w:rPr>
        <w:t xml:space="preserve"> </w:t>
      </w:r>
      <w:r>
        <w:rPr>
          <w:rFonts w:ascii="Menlo" w:hAnsi="Menlo" w:cs="Menlo"/>
          <w:color w:val="F8C275"/>
          <w:sz w:val="18"/>
          <w:szCs w:val="18"/>
        </w:rPr>
        <w:t>0</w:t>
      </w:r>
      <w:r>
        <w:rPr>
          <w:rFonts w:ascii="Menlo" w:hAnsi="Menlo" w:cs="Menlo"/>
          <w:color w:val="FBD3E1"/>
          <w:sz w:val="18"/>
          <w:szCs w:val="18"/>
        </w:rPr>
        <w:t>;</w:t>
      </w:r>
    </w:p>
    <w:p w14:paraId="72424A67" w14:textId="77777777" w:rsidR="00A744E1" w:rsidRDefault="00A744E1" w:rsidP="00A744E1">
      <w:pPr>
        <w:shd w:val="clear" w:color="auto" w:fill="27273A"/>
        <w:spacing w:line="270" w:lineRule="atLeast"/>
        <w:rPr>
          <w:rFonts w:ascii="Menlo" w:hAnsi="Menlo" w:cs="Menlo"/>
          <w:color w:val="FCF6FF"/>
          <w:sz w:val="18"/>
          <w:szCs w:val="18"/>
        </w:rPr>
      </w:pPr>
    </w:p>
    <w:p w14:paraId="182D7DBD" w14:textId="243D75F5" w:rsidR="00A744E1" w:rsidRPr="00A744E1" w:rsidRDefault="00A744E1" w:rsidP="00A744E1">
      <w:pPr>
        <w:shd w:val="clear" w:color="auto" w:fill="27273A"/>
        <w:spacing w:line="270" w:lineRule="atLeast"/>
        <w:rPr>
          <w:rFonts w:ascii="Menlo" w:hAnsi="Menlo" w:cs="Menlo"/>
          <w:color w:val="FBD3E1"/>
          <w:sz w:val="18"/>
          <w:szCs w:val="18"/>
        </w:rPr>
      </w:pPr>
      <w:r>
        <w:rPr>
          <w:rFonts w:ascii="Menlo" w:hAnsi="Menlo" w:cs="Menlo"/>
          <w:color w:val="FBD3E1"/>
          <w:sz w:val="18"/>
          <w:szCs w:val="18"/>
        </w:rPr>
        <w:t>}</w:t>
      </w:r>
    </w:p>
    <w:p w14:paraId="2B061A16" w14:textId="77777777" w:rsidR="00A744E1" w:rsidRPr="00A744E1" w:rsidRDefault="00A744E1" w:rsidP="00A744E1"/>
    <w:tbl>
      <w:tblPr>
        <w:tblW w:w="11482" w:type="dxa"/>
        <w:tblInd w:w="-1144"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1276"/>
        <w:gridCol w:w="851"/>
        <w:gridCol w:w="3118"/>
        <w:gridCol w:w="4820"/>
        <w:gridCol w:w="1417"/>
      </w:tblGrid>
      <w:tr w:rsidR="004C0C46" w14:paraId="48E98E9D" w14:textId="77777777" w:rsidTr="004C0C46">
        <w:tblPrEx>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BF6B84" w14:textId="77777777" w:rsidR="00A63209" w:rsidRDefault="00A63209" w:rsidP="00A63209">
            <w:pPr>
              <w:rPr>
                <w:rFonts w:ascii="Helvetica" w:eastAsiaTheme="minorHAnsi" w:hAnsi="Helvetica" w:cs="Helvetica"/>
                <w:lang w:eastAsia="ja-JP"/>
              </w:rPr>
            </w:pPr>
            <w:r>
              <w:rPr>
                <w:rFonts w:eastAsiaTheme="minorHAnsi"/>
                <w:lang w:eastAsia="ja-JP"/>
              </w:rPr>
              <w:t>Name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8C76AD" w14:textId="77777777" w:rsidR="00A63209" w:rsidRDefault="00A63209" w:rsidP="00A63209">
            <w:pPr>
              <w:rPr>
                <w:rFonts w:ascii="Helvetica" w:eastAsiaTheme="minorHAnsi" w:hAnsi="Helvetica" w:cs="Helvetica"/>
                <w:lang w:eastAsia="ja-JP"/>
              </w:rPr>
            </w:pPr>
            <w:r>
              <w:rPr>
                <w:rFonts w:eastAsiaTheme="minorHAnsi"/>
                <w:lang w:eastAsia="ja-JP"/>
              </w:rPr>
              <w:t>Inputs</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B1AEE1" w14:textId="77777777" w:rsidR="00A63209" w:rsidRDefault="00A63209" w:rsidP="00A63209">
            <w:pPr>
              <w:rPr>
                <w:rFonts w:ascii="Helvetica" w:eastAsiaTheme="minorHAnsi" w:hAnsi="Helvetica" w:cs="Helvetica"/>
                <w:lang w:eastAsia="ja-JP"/>
              </w:rPr>
            </w:pPr>
            <w:r>
              <w:rPr>
                <w:rFonts w:eastAsiaTheme="minorHAnsi"/>
                <w:lang w:eastAsia="ja-JP"/>
              </w:rPr>
              <w:t>Expected outputs</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8EB405" w14:textId="373E084B" w:rsidR="00A63209" w:rsidRDefault="00A63209" w:rsidP="00A63209">
            <w:pPr>
              <w:rPr>
                <w:rFonts w:ascii="Helvetica" w:eastAsiaTheme="minorHAnsi" w:hAnsi="Helvetica" w:cs="Helvetica"/>
                <w:lang w:eastAsia="ja-JP"/>
              </w:rPr>
            </w:pPr>
            <w:r>
              <w:rPr>
                <w:rFonts w:eastAsiaTheme="minorHAnsi"/>
                <w:lang w:eastAsia="ja-JP"/>
              </w:rPr>
              <w:t xml:space="preserve">Actual output </w:t>
            </w:r>
            <w:r w:rsidR="003B50DA">
              <w:rPr>
                <w:rFonts w:eastAsiaTheme="minorHAnsi"/>
                <w:lang w:eastAsia="ja-JP"/>
              </w:rPr>
              <w:t>(</w:t>
            </w:r>
            <w:r w:rsidR="00A744E1">
              <w:rPr>
                <w:rFonts w:eastAsiaTheme="minorHAnsi"/>
                <w:lang w:eastAsia="ja-JP"/>
              </w:rPr>
              <w:t xml:space="preserve">C </w:t>
            </w:r>
            <w:r w:rsidR="003B50DA">
              <w:rPr>
                <w:rFonts w:eastAsiaTheme="minorHAnsi"/>
                <w:lang w:eastAsia="ja-JP"/>
              </w:rPr>
              <w:t>code generated)</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9D0C30" w14:textId="77777777" w:rsidR="00A63209" w:rsidRDefault="00A63209" w:rsidP="00A63209">
            <w:pPr>
              <w:rPr>
                <w:rFonts w:ascii="Helvetica" w:eastAsiaTheme="minorHAnsi" w:hAnsi="Helvetica" w:cs="Helvetica"/>
                <w:lang w:eastAsia="ja-JP"/>
              </w:rPr>
            </w:pPr>
            <w:r>
              <w:rPr>
                <w:rFonts w:eastAsiaTheme="minorHAnsi"/>
                <w:lang w:eastAsia="ja-JP"/>
              </w:rPr>
              <w:t>Passed/ Failed</w:t>
            </w:r>
          </w:p>
        </w:tc>
      </w:tr>
      <w:tr w:rsidR="004C0C46" w14:paraId="023F492A"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10FC92" w14:textId="77777777" w:rsidR="00A63209" w:rsidRDefault="00A63209" w:rsidP="00A63209">
            <w:pPr>
              <w:rPr>
                <w:rFonts w:ascii="Helvetica" w:eastAsiaTheme="minorHAnsi" w:hAnsi="Helvetica" w:cs="Helvetica"/>
                <w:lang w:eastAsia="ja-JP"/>
              </w:rPr>
            </w:pPr>
            <w:r>
              <w:rPr>
                <w:rFonts w:eastAsiaTheme="minorHAnsi"/>
                <w:lang w:eastAsia="ja-JP"/>
              </w:rPr>
              <w:t>STOP</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B63737" w14:textId="77777777" w:rsidR="00A63209" w:rsidRDefault="00A63209" w:rsidP="00A63209">
            <w:pPr>
              <w:rPr>
                <w:rFonts w:ascii="Helvetica" w:eastAsiaTheme="minorHAnsi" w:hAnsi="Helvetica" w:cs="Helvetica"/>
                <w:lang w:eastAsia="ja-JP"/>
              </w:rPr>
            </w:pPr>
            <w:r>
              <w:rPr>
                <w:rFonts w:eastAsiaTheme="minorHAnsi"/>
                <w:lang w:eastAsia="ja-JP"/>
              </w:rPr>
              <w:t>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713270" w14:textId="77777777" w:rsidR="00A63209" w:rsidRDefault="00A63209" w:rsidP="00A63209">
            <w:pPr>
              <w:rPr>
                <w:rFonts w:ascii="Helvetica" w:eastAsiaTheme="minorHAnsi" w:hAnsi="Helvetica" w:cs="Helvetica"/>
                <w:lang w:eastAsia="ja-JP"/>
              </w:rPr>
            </w:pPr>
            <w:r>
              <w:rPr>
                <w:rFonts w:eastAsiaTheme="minorHAnsi"/>
                <w:lang w:eastAsia="ja-JP"/>
              </w:rPr>
              <w:t>exit(0);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4A2125" w14:textId="4970F78A" w:rsidR="003B50DA" w:rsidRDefault="003B50DA" w:rsidP="003B50DA">
            <w:pPr>
              <w:shd w:val="clear" w:color="auto" w:fill="27273A"/>
              <w:spacing w:line="270" w:lineRule="atLeast"/>
              <w:rPr>
                <w:rFonts w:ascii="Menlo" w:hAnsi="Menlo" w:cs="Menlo"/>
                <w:color w:val="FBD3E1"/>
                <w:sz w:val="18"/>
                <w:szCs w:val="18"/>
              </w:rPr>
            </w:pPr>
            <w:r>
              <w:rPr>
                <w:rFonts w:ascii="Menlo" w:hAnsi="Menlo" w:cs="Menlo"/>
                <w:color w:val="F36F98"/>
                <w:sz w:val="18"/>
                <w:szCs w:val="18"/>
              </w:rPr>
              <w:t>exit</w:t>
            </w:r>
            <w:r>
              <w:rPr>
                <w:rFonts w:ascii="Menlo" w:hAnsi="Menlo" w:cs="Menlo"/>
                <w:color w:val="FBD3E1"/>
                <w:sz w:val="18"/>
                <w:szCs w:val="18"/>
              </w:rPr>
              <w:t>(</w:t>
            </w:r>
            <w:r>
              <w:rPr>
                <w:rFonts w:ascii="Menlo" w:hAnsi="Menlo" w:cs="Menlo"/>
                <w:color w:val="F8C275"/>
                <w:sz w:val="18"/>
                <w:szCs w:val="18"/>
              </w:rPr>
              <w:t>0</w:t>
            </w:r>
            <w:r>
              <w:rPr>
                <w:rFonts w:ascii="Menlo" w:hAnsi="Menlo" w:cs="Menlo"/>
                <w:color w:val="FBD3E1"/>
                <w:sz w:val="18"/>
                <w:szCs w:val="18"/>
              </w:rPr>
              <w:t>);</w:t>
            </w:r>
          </w:p>
          <w:p w14:paraId="0DD53D81" w14:textId="77777777" w:rsidR="003B50DA" w:rsidRDefault="003B50DA" w:rsidP="003B50DA">
            <w:pPr>
              <w:shd w:val="clear" w:color="auto" w:fill="27273A"/>
              <w:spacing w:line="270" w:lineRule="atLeast"/>
              <w:rPr>
                <w:rFonts w:ascii="Menlo" w:hAnsi="Menlo" w:cs="Menlo"/>
                <w:color w:val="FCF6FF"/>
                <w:sz w:val="18"/>
                <w:szCs w:val="18"/>
              </w:rPr>
            </w:pPr>
          </w:p>
          <w:p w14:paraId="5BA8DD75" w14:textId="7F408149" w:rsidR="003B50DA" w:rsidRDefault="003B50DA" w:rsidP="00A63209">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44CB7C" w14:textId="77777777" w:rsidR="00A63209" w:rsidRDefault="00A63209" w:rsidP="00A63209">
            <w:pPr>
              <w:rPr>
                <w:rFonts w:ascii="Helvetica" w:eastAsiaTheme="minorHAnsi" w:hAnsi="Helvetica" w:cs="Helvetica"/>
                <w:lang w:eastAsia="ja-JP"/>
              </w:rPr>
            </w:pPr>
            <w:r>
              <w:rPr>
                <w:rFonts w:eastAsiaTheme="minorHAnsi"/>
                <w:lang w:eastAsia="ja-JP"/>
              </w:rPr>
              <w:t>Passed</w:t>
            </w:r>
          </w:p>
        </w:tc>
      </w:tr>
      <w:tr w:rsidR="004C0C46" w14:paraId="32A19CCB"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E68023" w14:textId="77777777" w:rsidR="00A63209" w:rsidRDefault="00A63209" w:rsidP="00A63209">
            <w:pPr>
              <w:rPr>
                <w:rFonts w:ascii="Helvetica" w:eastAsiaTheme="minorHAnsi" w:hAnsi="Helvetica" w:cs="Helvetica"/>
                <w:lang w:eastAsia="ja-JP"/>
              </w:rPr>
            </w:pPr>
            <w:r>
              <w:rPr>
                <w:rFonts w:eastAsiaTheme="minorHAnsi"/>
                <w:lang w:eastAsia="ja-JP"/>
              </w:rPr>
              <w:t>ADD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CE9B2E" w14:textId="77777777" w:rsidR="00A63209" w:rsidRDefault="00A63209" w:rsidP="00A63209">
            <w:pPr>
              <w:rPr>
                <w:rFonts w:ascii="Helvetica" w:eastAsiaTheme="minorHAnsi" w:hAnsi="Helvetica" w:cs="Helvetica"/>
                <w:lang w:eastAsia="ja-JP"/>
              </w:rPr>
            </w:pPr>
            <w:r>
              <w:rPr>
                <w:rFonts w:eastAsiaTheme="minorHAnsi"/>
                <w:lang w:eastAsia="ja-JP"/>
              </w:rPr>
              <w:t>01</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97A3F9" w14:textId="7D2E7654" w:rsidR="00A744E1" w:rsidRPr="00A744E1" w:rsidRDefault="00A744E1" w:rsidP="00A744E1">
            <w:pPr>
              <w:rPr>
                <w:rFonts w:eastAsiaTheme="minorHAnsi"/>
                <w:lang w:eastAsia="ja-JP"/>
              </w:rPr>
            </w:pPr>
            <w:proofErr w:type="spellStart"/>
            <w:r w:rsidRPr="00A744E1">
              <w:rPr>
                <w:rFonts w:eastAsiaTheme="minorHAnsi"/>
                <w:lang w:eastAsia="ja-JP"/>
              </w:rPr>
              <w:t>uvar</w:t>
            </w:r>
            <w:proofErr w:type="spellEnd"/>
            <w:r w:rsidRPr="00A744E1">
              <w:rPr>
                <w:rFonts w:eastAsiaTheme="minorHAnsi"/>
                <w:lang w:eastAsia="ja-JP"/>
              </w:rPr>
              <w:t xml:space="preserve"> tmp1 = stack[top - 2];</w:t>
            </w:r>
          </w:p>
          <w:p w14:paraId="6B7A36F6" w14:textId="7A7E7923" w:rsidR="00A744E1" w:rsidRPr="00A744E1" w:rsidRDefault="00A744E1" w:rsidP="00A744E1">
            <w:pPr>
              <w:rPr>
                <w:rFonts w:eastAsiaTheme="minorHAnsi"/>
                <w:lang w:eastAsia="ja-JP"/>
              </w:rPr>
            </w:pPr>
            <w:proofErr w:type="spellStart"/>
            <w:r w:rsidRPr="00A744E1">
              <w:rPr>
                <w:rFonts w:eastAsiaTheme="minorHAnsi"/>
                <w:lang w:eastAsia="ja-JP"/>
              </w:rPr>
              <w:t>uvar</w:t>
            </w:r>
            <w:proofErr w:type="spellEnd"/>
            <w:r w:rsidRPr="00A744E1">
              <w:rPr>
                <w:rFonts w:eastAsiaTheme="minorHAnsi"/>
                <w:lang w:eastAsia="ja-JP"/>
              </w:rPr>
              <w:t xml:space="preserve"> tmp2 = stack[top - 1];</w:t>
            </w:r>
          </w:p>
          <w:p w14:paraId="4A9B5B5A" w14:textId="60FA2109" w:rsidR="00A744E1" w:rsidRPr="00A744E1" w:rsidRDefault="00A744E1" w:rsidP="00A744E1">
            <w:pPr>
              <w:rPr>
                <w:rFonts w:eastAsiaTheme="minorHAnsi"/>
                <w:lang w:eastAsia="ja-JP"/>
              </w:rPr>
            </w:pPr>
            <w:proofErr w:type="spellStart"/>
            <w:r w:rsidRPr="00A744E1">
              <w:rPr>
                <w:rFonts w:eastAsiaTheme="minorHAnsi"/>
                <w:lang w:eastAsia="ja-JP"/>
              </w:rPr>
              <w:t>uvar</w:t>
            </w:r>
            <w:proofErr w:type="spellEnd"/>
            <w:r w:rsidRPr="00A744E1">
              <w:rPr>
                <w:rFonts w:eastAsiaTheme="minorHAnsi"/>
                <w:lang w:eastAsia="ja-JP"/>
              </w:rPr>
              <w:t xml:space="preserve"> tmp3 = tmp1 + tmp2;</w:t>
            </w:r>
          </w:p>
          <w:p w14:paraId="450C5965" w14:textId="76D230B4" w:rsidR="00A744E1" w:rsidRPr="00A744E1" w:rsidRDefault="00A744E1" w:rsidP="00A744E1">
            <w:pPr>
              <w:rPr>
                <w:rFonts w:eastAsiaTheme="minorHAnsi"/>
                <w:lang w:eastAsia="ja-JP"/>
              </w:rPr>
            </w:pPr>
            <w:r w:rsidRPr="00A744E1">
              <w:rPr>
                <w:rFonts w:eastAsiaTheme="minorHAnsi"/>
                <w:lang w:eastAsia="ja-JP"/>
              </w:rPr>
              <w:t>top-=2;</w:t>
            </w:r>
          </w:p>
          <w:p w14:paraId="05CE5F65" w14:textId="78A372CE" w:rsidR="00A744E1" w:rsidRPr="00A744E1" w:rsidRDefault="00A744E1" w:rsidP="00A744E1">
            <w:pPr>
              <w:rPr>
                <w:rFonts w:eastAsiaTheme="minorHAnsi"/>
                <w:lang w:eastAsia="ja-JP"/>
              </w:rPr>
            </w:pPr>
            <w:r w:rsidRPr="00A744E1">
              <w:rPr>
                <w:rFonts w:eastAsiaTheme="minorHAnsi"/>
                <w:lang w:eastAsia="ja-JP"/>
              </w:rPr>
              <w:t>stack[top] = tmp3;</w:t>
            </w:r>
          </w:p>
          <w:p w14:paraId="592E6827" w14:textId="31784E22" w:rsidR="00A744E1" w:rsidRPr="00A744E1" w:rsidRDefault="00A744E1" w:rsidP="00A744E1">
            <w:pPr>
              <w:rPr>
                <w:rFonts w:eastAsiaTheme="minorHAnsi"/>
                <w:lang w:eastAsia="ja-JP"/>
              </w:rPr>
            </w:pPr>
            <w:r w:rsidRPr="00A744E1">
              <w:rPr>
                <w:rFonts w:eastAsiaTheme="minorHAnsi"/>
                <w:lang w:eastAsia="ja-JP"/>
              </w:rPr>
              <w:t>++top;</w:t>
            </w:r>
          </w:p>
          <w:p w14:paraId="522403BC" w14:textId="6F5A4D95" w:rsidR="00A63209" w:rsidRDefault="00A63209" w:rsidP="00A744E1">
            <w:pPr>
              <w:rPr>
                <w:rFonts w:ascii="Helvetica" w:eastAsiaTheme="minorHAnsi" w:hAnsi="Helvetica" w:cs="Helvetica"/>
                <w:lang w:eastAsia="ja-JP"/>
              </w:rPr>
            </w:pP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FAF0E0" w14:textId="0C895708"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w:t>
            </w:r>
            <w:r>
              <w:rPr>
                <w:rFonts w:ascii="Menlo" w:hAnsi="Menlo" w:cs="Menlo"/>
                <w:color w:val="FCF6FF"/>
                <w:sz w:val="18"/>
                <w:szCs w:val="18"/>
              </w:rPr>
              <w:t>0</w:t>
            </w:r>
            <w:r>
              <w:rPr>
                <w:rFonts w:ascii="Menlo" w:hAnsi="Menlo" w:cs="Menlo"/>
                <w:color w:val="FCF6FF"/>
                <w:sz w:val="18"/>
                <w:szCs w:val="18"/>
              </w:rPr>
              <w:t xml:space="preserve"> :</w:t>
            </w:r>
          </w:p>
          <w:p w14:paraId="02F77D79"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B9531FE"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55ABCF77"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3B42F241"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12548248"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4F16AF64"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345361C0"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DD9D518" w14:textId="77777777" w:rsidR="00A744E1" w:rsidRDefault="00A744E1" w:rsidP="00A744E1">
            <w:pPr>
              <w:shd w:val="clear" w:color="auto" w:fill="27273A"/>
              <w:spacing w:line="270" w:lineRule="atLeast"/>
              <w:rPr>
                <w:rFonts w:ascii="Menlo" w:hAnsi="Menlo" w:cs="Menlo"/>
                <w:color w:val="FCF6FF"/>
                <w:sz w:val="18"/>
                <w:szCs w:val="18"/>
              </w:rPr>
            </w:pPr>
          </w:p>
          <w:p w14:paraId="28D0EB76"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71E5DD83"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1A6FEE04"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4AB01CD6" w14:textId="67D924E0" w:rsidR="00A63209" w:rsidRP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4F19E7" w14:textId="77777777" w:rsidR="00A63209" w:rsidRDefault="00A63209" w:rsidP="00A63209">
            <w:pPr>
              <w:rPr>
                <w:rFonts w:ascii="Helvetica" w:eastAsiaTheme="minorHAnsi" w:hAnsi="Helvetica" w:cs="Helvetica"/>
                <w:lang w:eastAsia="ja-JP"/>
              </w:rPr>
            </w:pPr>
            <w:r>
              <w:rPr>
                <w:rFonts w:eastAsiaTheme="minorHAnsi"/>
                <w:lang w:eastAsia="ja-JP"/>
              </w:rPr>
              <w:t>Passed</w:t>
            </w:r>
          </w:p>
        </w:tc>
      </w:tr>
      <w:tr w:rsidR="004C0C46" w14:paraId="7F665872"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08E478" w14:textId="77777777" w:rsidR="00A63209" w:rsidRDefault="00A63209" w:rsidP="00A63209">
            <w:pPr>
              <w:rPr>
                <w:rFonts w:ascii="Helvetica" w:eastAsiaTheme="minorHAnsi" w:hAnsi="Helvetica" w:cs="Helvetica"/>
                <w:lang w:eastAsia="ja-JP"/>
              </w:rPr>
            </w:pPr>
            <w:r>
              <w:rPr>
                <w:rFonts w:eastAsiaTheme="minorHAnsi"/>
                <w:lang w:eastAsia="ja-JP"/>
              </w:rPr>
              <w:t>MUL</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31CFCB" w14:textId="77777777" w:rsidR="00A63209" w:rsidRDefault="00A63209" w:rsidP="00A63209">
            <w:pPr>
              <w:rPr>
                <w:rFonts w:ascii="Helvetica" w:eastAsiaTheme="minorHAnsi" w:hAnsi="Helvetica" w:cs="Helvetica"/>
                <w:lang w:eastAsia="ja-JP"/>
              </w:rPr>
            </w:pPr>
            <w:r>
              <w:rPr>
                <w:rFonts w:eastAsiaTheme="minorHAnsi"/>
                <w:lang w:eastAsia="ja-JP"/>
              </w:rPr>
              <w:t>02</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C3C537" w14:textId="77777777" w:rsidR="00A744E1" w:rsidRPr="00A744E1" w:rsidRDefault="00A744E1" w:rsidP="00A744E1">
            <w:pPr>
              <w:rPr>
                <w:rFonts w:eastAsiaTheme="minorHAnsi"/>
                <w:lang w:eastAsia="ja-JP"/>
              </w:rPr>
            </w:pPr>
            <w:proofErr w:type="spellStart"/>
            <w:r w:rsidRPr="00A744E1">
              <w:rPr>
                <w:rFonts w:eastAsiaTheme="minorHAnsi"/>
                <w:lang w:eastAsia="ja-JP"/>
              </w:rPr>
              <w:t>uvar</w:t>
            </w:r>
            <w:proofErr w:type="spellEnd"/>
            <w:r w:rsidRPr="00A744E1">
              <w:rPr>
                <w:rFonts w:eastAsiaTheme="minorHAnsi"/>
                <w:lang w:eastAsia="ja-JP"/>
              </w:rPr>
              <w:t xml:space="preserve"> tmp1 = stack[top - 2];</w:t>
            </w:r>
          </w:p>
          <w:p w14:paraId="2A7195B7" w14:textId="77777777" w:rsidR="00A744E1" w:rsidRPr="00A744E1" w:rsidRDefault="00A744E1" w:rsidP="00A744E1">
            <w:pPr>
              <w:rPr>
                <w:rFonts w:eastAsiaTheme="minorHAnsi"/>
                <w:lang w:eastAsia="ja-JP"/>
              </w:rPr>
            </w:pPr>
            <w:proofErr w:type="spellStart"/>
            <w:r w:rsidRPr="00A744E1">
              <w:rPr>
                <w:rFonts w:eastAsiaTheme="minorHAnsi"/>
                <w:lang w:eastAsia="ja-JP"/>
              </w:rPr>
              <w:lastRenderedPageBreak/>
              <w:t>uvar</w:t>
            </w:r>
            <w:proofErr w:type="spellEnd"/>
            <w:r w:rsidRPr="00A744E1">
              <w:rPr>
                <w:rFonts w:eastAsiaTheme="minorHAnsi"/>
                <w:lang w:eastAsia="ja-JP"/>
              </w:rPr>
              <w:t xml:space="preserve"> tmp2 = stack[top - 1];</w:t>
            </w:r>
          </w:p>
          <w:p w14:paraId="628952F0" w14:textId="2EBE953E" w:rsidR="00A744E1" w:rsidRPr="00A744E1" w:rsidRDefault="00A744E1" w:rsidP="00A744E1">
            <w:pPr>
              <w:rPr>
                <w:rFonts w:eastAsiaTheme="minorHAnsi"/>
                <w:lang w:eastAsia="ja-JP"/>
              </w:rPr>
            </w:pPr>
            <w:proofErr w:type="spellStart"/>
            <w:r w:rsidRPr="00A744E1">
              <w:rPr>
                <w:rFonts w:eastAsiaTheme="minorHAnsi"/>
                <w:lang w:eastAsia="ja-JP"/>
              </w:rPr>
              <w:t>uvar</w:t>
            </w:r>
            <w:proofErr w:type="spellEnd"/>
            <w:r w:rsidRPr="00A744E1">
              <w:rPr>
                <w:rFonts w:eastAsiaTheme="minorHAnsi"/>
                <w:lang w:eastAsia="ja-JP"/>
              </w:rPr>
              <w:t xml:space="preserve"> tmp3 = tmp1 </w:t>
            </w:r>
            <w:r>
              <w:rPr>
                <w:rFonts w:eastAsiaTheme="minorHAnsi"/>
                <w:lang w:eastAsia="ja-JP"/>
              </w:rPr>
              <w:t>*</w:t>
            </w:r>
            <w:r w:rsidRPr="00A744E1">
              <w:rPr>
                <w:rFonts w:eastAsiaTheme="minorHAnsi"/>
                <w:lang w:eastAsia="ja-JP"/>
              </w:rPr>
              <w:t xml:space="preserve"> tmp2;</w:t>
            </w:r>
          </w:p>
          <w:p w14:paraId="493FA9A3" w14:textId="77777777" w:rsidR="00A744E1" w:rsidRPr="00A744E1" w:rsidRDefault="00A744E1" w:rsidP="00A744E1">
            <w:pPr>
              <w:rPr>
                <w:rFonts w:eastAsiaTheme="minorHAnsi"/>
                <w:lang w:eastAsia="ja-JP"/>
              </w:rPr>
            </w:pPr>
            <w:r w:rsidRPr="00A744E1">
              <w:rPr>
                <w:rFonts w:eastAsiaTheme="minorHAnsi"/>
                <w:lang w:eastAsia="ja-JP"/>
              </w:rPr>
              <w:t>top-=2;</w:t>
            </w:r>
          </w:p>
          <w:p w14:paraId="2A5BB3FF" w14:textId="77777777" w:rsidR="00A744E1" w:rsidRPr="00A744E1" w:rsidRDefault="00A744E1" w:rsidP="00A744E1">
            <w:pPr>
              <w:rPr>
                <w:rFonts w:eastAsiaTheme="minorHAnsi"/>
                <w:lang w:eastAsia="ja-JP"/>
              </w:rPr>
            </w:pPr>
            <w:r w:rsidRPr="00A744E1">
              <w:rPr>
                <w:rFonts w:eastAsiaTheme="minorHAnsi"/>
                <w:lang w:eastAsia="ja-JP"/>
              </w:rPr>
              <w:t>stack[top] = tmp3;</w:t>
            </w:r>
          </w:p>
          <w:p w14:paraId="66FD96DB" w14:textId="136ED248" w:rsidR="00A63209" w:rsidRPr="00A744E1" w:rsidRDefault="00A744E1" w:rsidP="00A63209">
            <w:pPr>
              <w:rPr>
                <w:rFonts w:eastAsiaTheme="minorHAnsi"/>
                <w:lang w:eastAsia="ja-JP"/>
              </w:rPr>
            </w:pPr>
            <w:r w:rsidRPr="00A744E1">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F15115"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label_0 :</w:t>
            </w:r>
          </w:p>
          <w:p w14:paraId="50C08D5C"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w:t>
            </w:r>
            <w:r>
              <w:rPr>
                <w:rFonts w:ascii="Menlo" w:hAnsi="Menlo" w:cs="Menlo"/>
                <w:color w:val="FBD3E1"/>
                <w:sz w:val="18"/>
                <w:szCs w:val="18"/>
              </w:rPr>
              <w:t>{</w:t>
            </w:r>
          </w:p>
          <w:p w14:paraId="05FBF0A5"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2D4BA4D6"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49FF76BD" w14:textId="2D33EE02"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687B180F"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5556EAC3"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02792997"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D3D24CC" w14:textId="77777777" w:rsidR="00A744E1" w:rsidRDefault="00A744E1" w:rsidP="00A744E1">
            <w:pPr>
              <w:shd w:val="clear" w:color="auto" w:fill="27273A"/>
              <w:spacing w:line="270" w:lineRule="atLeast"/>
              <w:rPr>
                <w:rFonts w:ascii="Menlo" w:hAnsi="Menlo" w:cs="Menlo"/>
                <w:color w:val="FCF6FF"/>
                <w:sz w:val="18"/>
                <w:szCs w:val="18"/>
              </w:rPr>
            </w:pPr>
          </w:p>
          <w:p w14:paraId="2DB9A6FD"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464812A6" w14:textId="6259CAFF"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sidR="00057664">
              <w:rPr>
                <w:rFonts w:ascii="Menlo" w:hAnsi="Menlo" w:cs="Menlo"/>
                <w:color w:val="F8C275"/>
                <w:sz w:val="18"/>
                <w:szCs w:val="18"/>
              </w:rPr>
              <w:t>5</w:t>
            </w:r>
            <w:r>
              <w:rPr>
                <w:rFonts w:ascii="Menlo" w:hAnsi="Menlo" w:cs="Menlo"/>
                <w:color w:val="FBD3E1"/>
                <w:sz w:val="18"/>
                <w:szCs w:val="18"/>
              </w:rPr>
              <w:t>;</w:t>
            </w:r>
          </w:p>
          <w:p w14:paraId="560042DE"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29912FEB" w14:textId="4C4756C8" w:rsidR="00A63209" w:rsidRP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E8147A" w14:textId="77777777" w:rsidR="00A63209" w:rsidRDefault="00A63209" w:rsidP="00A63209">
            <w:pPr>
              <w:rPr>
                <w:rFonts w:ascii="Helvetica" w:eastAsiaTheme="minorHAnsi" w:hAnsi="Helvetica" w:cs="Helvetica"/>
                <w:lang w:eastAsia="ja-JP"/>
              </w:rPr>
            </w:pPr>
            <w:r>
              <w:rPr>
                <w:rFonts w:eastAsiaTheme="minorHAnsi"/>
                <w:lang w:eastAsia="ja-JP"/>
              </w:rPr>
              <w:lastRenderedPageBreak/>
              <w:t>Passed</w:t>
            </w:r>
          </w:p>
        </w:tc>
      </w:tr>
      <w:tr w:rsidR="004C0C46" w14:paraId="19ECCD5B"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5BFC3C" w14:textId="77777777" w:rsidR="00A63209" w:rsidRDefault="00A63209" w:rsidP="00A63209">
            <w:pPr>
              <w:rPr>
                <w:rFonts w:ascii="Helvetica" w:eastAsiaTheme="minorHAnsi" w:hAnsi="Helvetica" w:cs="Helvetica"/>
                <w:lang w:eastAsia="ja-JP"/>
              </w:rPr>
            </w:pPr>
            <w:r>
              <w:rPr>
                <w:rFonts w:eastAsiaTheme="minorHAnsi"/>
                <w:lang w:eastAsia="ja-JP"/>
              </w:rPr>
              <w:t>SUB</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E85627" w14:textId="77777777" w:rsidR="00A63209" w:rsidRDefault="00A63209" w:rsidP="00A63209">
            <w:pPr>
              <w:rPr>
                <w:rFonts w:ascii="Helvetica" w:eastAsiaTheme="minorHAnsi" w:hAnsi="Helvetica" w:cs="Helvetica"/>
                <w:lang w:eastAsia="ja-JP"/>
              </w:rPr>
            </w:pPr>
            <w:r>
              <w:rPr>
                <w:rFonts w:eastAsiaTheme="minorHAnsi"/>
                <w:lang w:eastAsia="ja-JP"/>
              </w:rPr>
              <w:t>03</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08AB6C" w14:textId="77777777" w:rsidR="00A744E1" w:rsidRPr="00A744E1" w:rsidRDefault="00A744E1" w:rsidP="00A744E1">
            <w:pPr>
              <w:rPr>
                <w:rFonts w:eastAsiaTheme="minorHAnsi"/>
                <w:lang w:eastAsia="ja-JP"/>
              </w:rPr>
            </w:pPr>
            <w:proofErr w:type="spellStart"/>
            <w:r w:rsidRPr="00A744E1">
              <w:rPr>
                <w:rFonts w:eastAsiaTheme="minorHAnsi"/>
                <w:lang w:eastAsia="ja-JP"/>
              </w:rPr>
              <w:t>uvar</w:t>
            </w:r>
            <w:proofErr w:type="spellEnd"/>
            <w:r w:rsidRPr="00A744E1">
              <w:rPr>
                <w:rFonts w:eastAsiaTheme="minorHAnsi"/>
                <w:lang w:eastAsia="ja-JP"/>
              </w:rPr>
              <w:t xml:space="preserve"> tmp1 = stack[top - 2];</w:t>
            </w:r>
          </w:p>
          <w:p w14:paraId="5CA53ACE" w14:textId="77777777" w:rsidR="00A744E1" w:rsidRPr="00A744E1" w:rsidRDefault="00A744E1" w:rsidP="00A744E1">
            <w:pPr>
              <w:rPr>
                <w:rFonts w:eastAsiaTheme="minorHAnsi"/>
                <w:lang w:eastAsia="ja-JP"/>
              </w:rPr>
            </w:pPr>
            <w:proofErr w:type="spellStart"/>
            <w:r w:rsidRPr="00A744E1">
              <w:rPr>
                <w:rFonts w:eastAsiaTheme="minorHAnsi"/>
                <w:lang w:eastAsia="ja-JP"/>
              </w:rPr>
              <w:t>uvar</w:t>
            </w:r>
            <w:proofErr w:type="spellEnd"/>
            <w:r w:rsidRPr="00A744E1">
              <w:rPr>
                <w:rFonts w:eastAsiaTheme="minorHAnsi"/>
                <w:lang w:eastAsia="ja-JP"/>
              </w:rPr>
              <w:t xml:space="preserve"> tmp2 = stack[top - 1];</w:t>
            </w:r>
          </w:p>
          <w:p w14:paraId="49CDD251" w14:textId="4752B583" w:rsidR="00A744E1" w:rsidRPr="00A744E1" w:rsidRDefault="00A744E1" w:rsidP="00A744E1">
            <w:pPr>
              <w:rPr>
                <w:rFonts w:eastAsiaTheme="minorHAnsi"/>
                <w:lang w:eastAsia="ja-JP"/>
              </w:rPr>
            </w:pPr>
            <w:proofErr w:type="spellStart"/>
            <w:r w:rsidRPr="00A744E1">
              <w:rPr>
                <w:rFonts w:eastAsiaTheme="minorHAnsi"/>
                <w:lang w:eastAsia="ja-JP"/>
              </w:rPr>
              <w:t>uvar</w:t>
            </w:r>
            <w:proofErr w:type="spellEnd"/>
            <w:r w:rsidRPr="00A744E1">
              <w:rPr>
                <w:rFonts w:eastAsiaTheme="minorHAnsi"/>
                <w:lang w:eastAsia="ja-JP"/>
              </w:rPr>
              <w:t xml:space="preserve"> tmp3 = tmp1 </w:t>
            </w:r>
            <w:r>
              <w:rPr>
                <w:rFonts w:eastAsiaTheme="minorHAnsi"/>
                <w:lang w:eastAsia="ja-JP"/>
              </w:rPr>
              <w:t>-</w:t>
            </w:r>
            <w:r w:rsidRPr="00A744E1">
              <w:rPr>
                <w:rFonts w:eastAsiaTheme="minorHAnsi"/>
                <w:lang w:eastAsia="ja-JP"/>
              </w:rPr>
              <w:t xml:space="preserve"> tmp2;</w:t>
            </w:r>
          </w:p>
          <w:p w14:paraId="780A5353" w14:textId="77777777" w:rsidR="00A744E1" w:rsidRPr="00A744E1" w:rsidRDefault="00A744E1" w:rsidP="00A744E1">
            <w:pPr>
              <w:rPr>
                <w:rFonts w:eastAsiaTheme="minorHAnsi"/>
                <w:lang w:eastAsia="ja-JP"/>
              </w:rPr>
            </w:pPr>
            <w:r w:rsidRPr="00A744E1">
              <w:rPr>
                <w:rFonts w:eastAsiaTheme="minorHAnsi"/>
                <w:lang w:eastAsia="ja-JP"/>
              </w:rPr>
              <w:t>top-=2;</w:t>
            </w:r>
          </w:p>
          <w:p w14:paraId="3F2B988E" w14:textId="77777777" w:rsidR="00A744E1" w:rsidRPr="00A744E1" w:rsidRDefault="00A744E1" w:rsidP="00A744E1">
            <w:pPr>
              <w:rPr>
                <w:rFonts w:eastAsiaTheme="minorHAnsi"/>
                <w:lang w:eastAsia="ja-JP"/>
              </w:rPr>
            </w:pPr>
            <w:r w:rsidRPr="00A744E1">
              <w:rPr>
                <w:rFonts w:eastAsiaTheme="minorHAnsi"/>
                <w:lang w:eastAsia="ja-JP"/>
              </w:rPr>
              <w:t>stack[top] = tmp3;</w:t>
            </w:r>
          </w:p>
          <w:p w14:paraId="173DCD2B" w14:textId="06884DBD" w:rsidR="00A63209" w:rsidRDefault="00A744E1" w:rsidP="00A744E1">
            <w:pPr>
              <w:rPr>
                <w:rFonts w:ascii="Helvetica" w:eastAsiaTheme="minorHAnsi" w:hAnsi="Helvetica" w:cs="Helvetica"/>
                <w:lang w:eastAsia="ja-JP"/>
              </w:rPr>
            </w:pPr>
            <w:r w:rsidRPr="00A744E1">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A67BCA"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label_0 :</w:t>
            </w:r>
          </w:p>
          <w:p w14:paraId="19E7E8D3"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0DBA49E"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3547238E"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052BD6A1" w14:textId="2405DB52"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7DD5A25F"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07C30615"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5FCD18F0"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5A4289B3" w14:textId="77777777" w:rsidR="00A744E1" w:rsidRDefault="00A744E1" w:rsidP="00A744E1">
            <w:pPr>
              <w:shd w:val="clear" w:color="auto" w:fill="27273A"/>
              <w:spacing w:line="270" w:lineRule="atLeast"/>
              <w:rPr>
                <w:rFonts w:ascii="Menlo" w:hAnsi="Menlo" w:cs="Menlo"/>
                <w:color w:val="FCF6FF"/>
                <w:sz w:val="18"/>
                <w:szCs w:val="18"/>
              </w:rPr>
            </w:pPr>
          </w:p>
          <w:p w14:paraId="45A9820D"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2EF0764"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6FB328F" w14:textId="77777777" w:rsidR="00A744E1" w:rsidRDefault="00A744E1" w:rsidP="00A744E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38F4AA89" w14:textId="1DCF90BC" w:rsidR="00A63209" w:rsidRDefault="00A744E1" w:rsidP="00A744E1">
            <w:pPr>
              <w:rPr>
                <w:rFonts w:ascii="Helvetica" w:eastAsiaTheme="minorHAnsi" w:hAnsi="Helvetica" w:cs="Helvetica"/>
                <w:lang w:eastAsia="ja-JP"/>
              </w:rPr>
            </w:pPr>
            <w:r>
              <w:rPr>
                <w:rFonts w:ascii="Menlo" w:hAnsi="Menlo" w:cs="Menlo"/>
                <w:color w:val="FCF6FF"/>
                <w:sz w:val="18"/>
                <w:szCs w:val="18"/>
              </w:rPr>
              <w:t xml:space="preserve"> </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3F214A" w14:textId="77777777" w:rsidR="00A63209" w:rsidRDefault="00A63209" w:rsidP="00A63209">
            <w:pPr>
              <w:rPr>
                <w:rFonts w:ascii="Helvetica" w:eastAsiaTheme="minorHAnsi" w:hAnsi="Helvetica" w:cs="Helvetica"/>
                <w:lang w:eastAsia="ja-JP"/>
              </w:rPr>
            </w:pPr>
            <w:r>
              <w:rPr>
                <w:rFonts w:eastAsiaTheme="minorHAnsi"/>
                <w:lang w:eastAsia="ja-JP"/>
              </w:rPr>
              <w:t>Passed</w:t>
            </w:r>
          </w:p>
        </w:tc>
      </w:tr>
      <w:tr w:rsidR="004C0C46" w14:paraId="6F382C74"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8EDBC0" w14:textId="77777777" w:rsidR="00057664" w:rsidRDefault="00057664" w:rsidP="00057664">
            <w:pPr>
              <w:rPr>
                <w:rFonts w:ascii="Helvetica" w:eastAsiaTheme="minorHAnsi" w:hAnsi="Helvetica" w:cs="Helvetica"/>
                <w:lang w:eastAsia="ja-JP"/>
              </w:rPr>
            </w:pPr>
            <w:r>
              <w:rPr>
                <w:rFonts w:eastAsiaTheme="minorHAnsi"/>
                <w:lang w:eastAsia="ja-JP"/>
              </w:rPr>
              <w:t>DIV</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91175C" w14:textId="77777777" w:rsidR="00057664" w:rsidRDefault="00057664" w:rsidP="00057664">
            <w:pPr>
              <w:rPr>
                <w:rFonts w:ascii="Helvetica" w:eastAsiaTheme="minorHAnsi" w:hAnsi="Helvetica" w:cs="Helvetica"/>
                <w:lang w:eastAsia="ja-JP"/>
              </w:rPr>
            </w:pPr>
            <w:r>
              <w:rPr>
                <w:rFonts w:eastAsiaTheme="minorHAnsi"/>
                <w:lang w:eastAsia="ja-JP"/>
              </w:rPr>
              <w:t>04</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788384" w14:textId="77777777" w:rsidR="00057664" w:rsidRDefault="00057664" w:rsidP="00057664">
            <w:pPr>
              <w:rPr>
                <w:rFonts w:eastAsiaTheme="minorHAnsi"/>
                <w:lang w:eastAsia="ja-JP"/>
              </w:rPr>
            </w:pPr>
            <w:proofErr w:type="spellStart"/>
            <w:r w:rsidRPr="00057664">
              <w:rPr>
                <w:rFonts w:eastAsiaTheme="minorHAnsi"/>
                <w:lang w:eastAsia="ja-JP"/>
              </w:rPr>
              <w:t>uvar</w:t>
            </w:r>
            <w:proofErr w:type="spellEnd"/>
            <w:r w:rsidRPr="00057664">
              <w:rPr>
                <w:rFonts w:eastAsiaTheme="minorHAnsi"/>
                <w:lang w:eastAsia="ja-JP"/>
              </w:rPr>
              <w:t xml:space="preserve"> tmp1 = stack[top - 2];</w:t>
            </w:r>
          </w:p>
          <w:p w14:paraId="7AD28A1D" w14:textId="24D5F72F" w:rsidR="00057664" w:rsidRPr="00057664" w:rsidRDefault="00057664" w:rsidP="00057664">
            <w:pPr>
              <w:rPr>
                <w:rFonts w:eastAsiaTheme="minorHAnsi"/>
                <w:lang w:eastAsia="ja-JP"/>
              </w:rPr>
            </w:pPr>
            <w:proofErr w:type="spellStart"/>
            <w:r w:rsidRPr="00057664">
              <w:rPr>
                <w:rFonts w:eastAsiaTheme="minorHAnsi"/>
                <w:lang w:eastAsia="ja-JP"/>
              </w:rPr>
              <w:t>uvar</w:t>
            </w:r>
            <w:proofErr w:type="spellEnd"/>
            <w:r w:rsidRPr="00057664">
              <w:rPr>
                <w:rFonts w:eastAsiaTheme="minorHAnsi"/>
                <w:lang w:eastAsia="ja-JP"/>
              </w:rPr>
              <w:t xml:space="preserve"> tmp2 = stack[top - 1];</w:t>
            </w:r>
          </w:p>
          <w:p w14:paraId="7A09648E" w14:textId="03964BE3" w:rsidR="00057664" w:rsidRPr="00057664" w:rsidRDefault="00057664" w:rsidP="00057664">
            <w:pPr>
              <w:rPr>
                <w:rFonts w:eastAsiaTheme="minorHAnsi"/>
                <w:lang w:eastAsia="ja-JP"/>
              </w:rPr>
            </w:pPr>
            <w:proofErr w:type="spellStart"/>
            <w:r w:rsidRPr="00057664">
              <w:rPr>
                <w:rFonts w:eastAsiaTheme="minorHAnsi"/>
                <w:lang w:eastAsia="ja-JP"/>
              </w:rPr>
              <w:t>uvar</w:t>
            </w:r>
            <w:proofErr w:type="spellEnd"/>
            <w:r w:rsidRPr="00057664">
              <w:rPr>
                <w:rFonts w:eastAsiaTheme="minorHAnsi"/>
                <w:lang w:eastAsia="ja-JP"/>
              </w:rPr>
              <w:t xml:space="preserve"> tmp3 = tmp1 /tmp2;</w:t>
            </w:r>
          </w:p>
          <w:p w14:paraId="55639CB0" w14:textId="64E6C166" w:rsidR="00057664" w:rsidRPr="00057664" w:rsidRDefault="00057664" w:rsidP="00057664">
            <w:pPr>
              <w:rPr>
                <w:rFonts w:eastAsiaTheme="minorHAnsi"/>
                <w:lang w:eastAsia="ja-JP"/>
              </w:rPr>
            </w:pPr>
            <w:r w:rsidRPr="00057664">
              <w:rPr>
                <w:rFonts w:eastAsiaTheme="minorHAnsi"/>
                <w:lang w:eastAsia="ja-JP"/>
              </w:rPr>
              <w:t>top-=2;</w:t>
            </w:r>
          </w:p>
          <w:p w14:paraId="697EE493" w14:textId="0C4729E4" w:rsidR="00057664" w:rsidRPr="00057664" w:rsidRDefault="00057664" w:rsidP="00057664">
            <w:pPr>
              <w:rPr>
                <w:rFonts w:eastAsiaTheme="minorHAnsi"/>
                <w:lang w:eastAsia="ja-JP"/>
              </w:rPr>
            </w:pPr>
            <w:r w:rsidRPr="00057664">
              <w:rPr>
                <w:rFonts w:eastAsiaTheme="minorHAnsi"/>
                <w:lang w:eastAsia="ja-JP"/>
              </w:rPr>
              <w:t>stack[top] = tmp3;</w:t>
            </w:r>
          </w:p>
          <w:p w14:paraId="7C3A109D" w14:textId="7CA69135" w:rsidR="00057664" w:rsidRDefault="00057664" w:rsidP="00057664">
            <w:pPr>
              <w:rPr>
                <w:rFonts w:eastAsiaTheme="minorHAnsi"/>
                <w:lang w:eastAsia="ja-JP"/>
              </w:rPr>
            </w:pPr>
            <w:r w:rsidRPr="00057664">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D5D8B8"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label_0 :</w:t>
            </w:r>
          </w:p>
          <w:p w14:paraId="03E7C837"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DF89064"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73C835D1"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62C57A66" w14:textId="57D75435"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tmp2</w:t>
            </w:r>
            <w:r>
              <w:rPr>
                <w:rFonts w:ascii="Menlo" w:hAnsi="Menlo" w:cs="Menlo"/>
                <w:color w:val="FBD3E1"/>
                <w:sz w:val="18"/>
                <w:szCs w:val="18"/>
              </w:rPr>
              <w:t>;</w:t>
            </w:r>
          </w:p>
          <w:p w14:paraId="4CF5956A"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0471CEBD"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1D14EA3A"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466A6413" w14:textId="77777777" w:rsidR="00057664" w:rsidRDefault="00057664" w:rsidP="00057664">
            <w:pPr>
              <w:shd w:val="clear" w:color="auto" w:fill="27273A"/>
              <w:spacing w:line="270" w:lineRule="atLeast"/>
              <w:rPr>
                <w:rFonts w:ascii="Menlo" w:hAnsi="Menlo" w:cs="Menlo"/>
                <w:color w:val="FCF6FF"/>
                <w:sz w:val="18"/>
                <w:szCs w:val="18"/>
              </w:rPr>
            </w:pPr>
          </w:p>
          <w:p w14:paraId="7A8DFECC"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3474C668"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EEC45A4"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5A9C6253" w14:textId="493897D1" w:rsidR="00057664" w:rsidRDefault="00057664" w:rsidP="00057664">
            <w:pPr>
              <w:rPr>
                <w:rFonts w:ascii="Helvetica" w:eastAsiaTheme="minorHAnsi" w:hAnsi="Helvetica" w:cs="Helvetica"/>
                <w:lang w:eastAsia="ja-JP"/>
              </w:rPr>
            </w:pPr>
            <w:r>
              <w:rPr>
                <w:rFonts w:ascii="Menlo" w:hAnsi="Menlo" w:cs="Menlo"/>
                <w:color w:val="FCF6FF"/>
                <w:sz w:val="18"/>
                <w:szCs w:val="18"/>
              </w:rPr>
              <w:t xml:space="preserve"> </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74FDC4" w14:textId="77777777" w:rsidR="00057664" w:rsidRDefault="00057664" w:rsidP="00057664">
            <w:pPr>
              <w:rPr>
                <w:rFonts w:ascii="Helvetica" w:eastAsiaTheme="minorHAnsi" w:hAnsi="Helvetica" w:cs="Helvetica"/>
                <w:lang w:eastAsia="ja-JP"/>
              </w:rPr>
            </w:pPr>
            <w:r>
              <w:rPr>
                <w:rFonts w:eastAsiaTheme="minorHAnsi"/>
                <w:lang w:eastAsia="ja-JP"/>
              </w:rPr>
              <w:t>Passed</w:t>
            </w:r>
          </w:p>
        </w:tc>
      </w:tr>
      <w:tr w:rsidR="004C0C46" w14:paraId="72937828"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0E5FB1" w14:textId="77777777" w:rsidR="00057664" w:rsidRDefault="00057664" w:rsidP="00057664">
            <w:pPr>
              <w:rPr>
                <w:rFonts w:ascii="Helvetica" w:eastAsiaTheme="minorHAnsi" w:hAnsi="Helvetica" w:cs="Helvetica"/>
                <w:lang w:eastAsia="ja-JP"/>
              </w:rPr>
            </w:pPr>
            <w:r>
              <w:rPr>
                <w:rFonts w:eastAsiaTheme="minorHAnsi"/>
                <w:lang w:eastAsia="ja-JP"/>
              </w:rPr>
              <w:t>SDIV</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79E564" w14:textId="77777777" w:rsidR="00057664" w:rsidRDefault="00057664" w:rsidP="00057664">
            <w:pPr>
              <w:rPr>
                <w:rFonts w:ascii="Helvetica" w:eastAsiaTheme="minorHAnsi" w:hAnsi="Helvetica" w:cs="Helvetica"/>
                <w:lang w:eastAsia="ja-JP"/>
              </w:rPr>
            </w:pPr>
            <w:r>
              <w:rPr>
                <w:rFonts w:eastAsiaTheme="minorHAnsi"/>
                <w:lang w:eastAsia="ja-JP"/>
              </w:rPr>
              <w:t>05</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9619E3" w14:textId="516D73AC" w:rsidR="00057664" w:rsidRDefault="00057664" w:rsidP="00057664">
            <w:pPr>
              <w:rPr>
                <w:rFonts w:eastAsiaTheme="minorHAnsi"/>
                <w:lang w:eastAsia="ja-JP"/>
              </w:rPr>
            </w:pPr>
            <w:r w:rsidRPr="00057664">
              <w:rPr>
                <w:rFonts w:eastAsiaTheme="minorHAnsi"/>
                <w:lang w:eastAsia="ja-JP"/>
              </w:rPr>
              <w:t>var tmp1 = stack[top - 2];</w:t>
            </w:r>
          </w:p>
          <w:p w14:paraId="206BEE23" w14:textId="6EFB6034" w:rsidR="00057664" w:rsidRPr="00057664" w:rsidRDefault="00057664" w:rsidP="00057664">
            <w:pPr>
              <w:rPr>
                <w:rFonts w:eastAsiaTheme="minorHAnsi"/>
                <w:lang w:eastAsia="ja-JP"/>
              </w:rPr>
            </w:pPr>
            <w:r w:rsidRPr="00057664">
              <w:rPr>
                <w:rFonts w:eastAsiaTheme="minorHAnsi"/>
                <w:lang w:eastAsia="ja-JP"/>
              </w:rPr>
              <w:t>var tmp2 = stack[top - 1];</w:t>
            </w:r>
          </w:p>
          <w:p w14:paraId="679B71EE" w14:textId="3CA6991C" w:rsidR="00057664" w:rsidRPr="00057664" w:rsidRDefault="00057664" w:rsidP="00057664">
            <w:pPr>
              <w:rPr>
                <w:rFonts w:eastAsiaTheme="minorHAnsi"/>
                <w:lang w:eastAsia="ja-JP"/>
              </w:rPr>
            </w:pPr>
            <w:r w:rsidRPr="00057664">
              <w:rPr>
                <w:rFonts w:eastAsiaTheme="minorHAnsi"/>
                <w:lang w:eastAsia="ja-JP"/>
              </w:rPr>
              <w:t>var tmp3 = tmp1 /tmp2;</w:t>
            </w:r>
          </w:p>
          <w:p w14:paraId="516EA0A9" w14:textId="77777777" w:rsidR="00057664" w:rsidRPr="00057664" w:rsidRDefault="00057664" w:rsidP="00057664">
            <w:pPr>
              <w:rPr>
                <w:rFonts w:eastAsiaTheme="minorHAnsi"/>
                <w:lang w:eastAsia="ja-JP"/>
              </w:rPr>
            </w:pPr>
            <w:r w:rsidRPr="00057664">
              <w:rPr>
                <w:rFonts w:eastAsiaTheme="minorHAnsi"/>
                <w:lang w:eastAsia="ja-JP"/>
              </w:rPr>
              <w:t>top-=2;</w:t>
            </w:r>
          </w:p>
          <w:p w14:paraId="1C164E23" w14:textId="77777777" w:rsidR="00057664" w:rsidRPr="00057664" w:rsidRDefault="00057664" w:rsidP="00057664">
            <w:pPr>
              <w:rPr>
                <w:rFonts w:eastAsiaTheme="minorHAnsi"/>
                <w:lang w:eastAsia="ja-JP"/>
              </w:rPr>
            </w:pPr>
            <w:r w:rsidRPr="00057664">
              <w:rPr>
                <w:rFonts w:eastAsiaTheme="minorHAnsi"/>
                <w:lang w:eastAsia="ja-JP"/>
              </w:rPr>
              <w:t>stack[top] = tmp3;</w:t>
            </w:r>
          </w:p>
          <w:p w14:paraId="3A61E9DF" w14:textId="1EC046EB" w:rsidR="00057664" w:rsidRDefault="00057664" w:rsidP="00057664">
            <w:pPr>
              <w:rPr>
                <w:rFonts w:ascii="Helvetica" w:eastAsiaTheme="minorHAnsi" w:hAnsi="Helvetica" w:cs="Helvetica"/>
                <w:lang w:eastAsia="ja-JP"/>
              </w:rPr>
            </w:pPr>
            <w:r w:rsidRPr="00057664">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F79A25"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label_0 :</w:t>
            </w:r>
          </w:p>
          <w:p w14:paraId="29E13BC9"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0BF464A"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04F86E89"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49B53597"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tmp2</w:t>
            </w:r>
            <w:r>
              <w:rPr>
                <w:rFonts w:ascii="Menlo" w:hAnsi="Menlo" w:cs="Menlo"/>
                <w:color w:val="FBD3E1"/>
                <w:sz w:val="18"/>
                <w:szCs w:val="18"/>
              </w:rPr>
              <w:t>;</w:t>
            </w:r>
          </w:p>
          <w:p w14:paraId="47D5C80F"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6F68B7FF"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1F679598"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63E2A7AE" w14:textId="77777777" w:rsidR="00057664" w:rsidRDefault="00057664" w:rsidP="00057664">
            <w:pPr>
              <w:shd w:val="clear" w:color="auto" w:fill="27273A"/>
              <w:spacing w:line="270" w:lineRule="atLeast"/>
              <w:rPr>
                <w:rFonts w:ascii="Menlo" w:hAnsi="Menlo" w:cs="Menlo"/>
                <w:color w:val="FCF6FF"/>
                <w:sz w:val="18"/>
                <w:szCs w:val="18"/>
              </w:rPr>
            </w:pPr>
          </w:p>
          <w:p w14:paraId="0947B8A6"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F836424"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5</w:t>
            </w:r>
            <w:r>
              <w:rPr>
                <w:rFonts w:ascii="Menlo" w:hAnsi="Menlo" w:cs="Menlo"/>
                <w:color w:val="FBD3E1"/>
                <w:sz w:val="18"/>
                <w:szCs w:val="18"/>
              </w:rPr>
              <w:t>;</w:t>
            </w:r>
          </w:p>
          <w:p w14:paraId="0EA57686" w14:textId="77777777" w:rsidR="00057664" w:rsidRDefault="00057664" w:rsidP="00057664">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5955E0DC" w14:textId="7CC0A40E" w:rsidR="00057664" w:rsidRDefault="00057664" w:rsidP="00057664">
            <w:pPr>
              <w:rPr>
                <w:rFonts w:ascii="Helvetica" w:eastAsiaTheme="minorHAnsi" w:hAnsi="Helvetica" w:cs="Helvetica"/>
                <w:lang w:eastAsia="ja-JP"/>
              </w:rPr>
            </w:pPr>
            <w:r>
              <w:rPr>
                <w:rFonts w:ascii="Menlo" w:hAnsi="Menlo" w:cs="Menlo"/>
                <w:color w:val="FCF6FF"/>
                <w:sz w:val="18"/>
                <w:szCs w:val="18"/>
              </w:rPr>
              <w:t xml:space="preserve"> </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A03163" w14:textId="77777777" w:rsidR="00057664" w:rsidRDefault="00057664" w:rsidP="00057664">
            <w:pPr>
              <w:rPr>
                <w:rFonts w:ascii="Helvetica" w:eastAsiaTheme="minorHAnsi" w:hAnsi="Helvetica" w:cs="Helvetica"/>
                <w:lang w:eastAsia="ja-JP"/>
              </w:rPr>
            </w:pPr>
            <w:r>
              <w:rPr>
                <w:rFonts w:eastAsiaTheme="minorHAnsi"/>
                <w:lang w:eastAsia="ja-JP"/>
              </w:rPr>
              <w:t>Passed</w:t>
            </w:r>
          </w:p>
        </w:tc>
      </w:tr>
      <w:tr w:rsidR="004C0C46" w14:paraId="61A10EC9"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758487" w14:textId="77777777" w:rsidR="00057664" w:rsidRDefault="00057664" w:rsidP="00057664">
            <w:pPr>
              <w:rPr>
                <w:rFonts w:ascii="Helvetica" w:eastAsiaTheme="minorHAnsi" w:hAnsi="Helvetica" w:cs="Helvetica"/>
                <w:lang w:eastAsia="ja-JP"/>
              </w:rPr>
            </w:pPr>
            <w:r>
              <w:rPr>
                <w:rFonts w:eastAsiaTheme="minorHAnsi"/>
                <w:lang w:eastAsia="ja-JP"/>
              </w:rPr>
              <w:t>MOD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69FB66" w14:textId="77777777" w:rsidR="00057664" w:rsidRDefault="00057664" w:rsidP="00057664">
            <w:pPr>
              <w:rPr>
                <w:rFonts w:ascii="Helvetica" w:eastAsiaTheme="minorHAnsi" w:hAnsi="Helvetica" w:cs="Helvetica"/>
                <w:lang w:eastAsia="ja-JP"/>
              </w:rPr>
            </w:pPr>
            <w:r>
              <w:rPr>
                <w:rFonts w:eastAsiaTheme="minorHAnsi"/>
                <w:lang w:eastAsia="ja-JP"/>
              </w:rPr>
              <w:t>06</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063F3E" w14:textId="77777777" w:rsidR="00057664" w:rsidRDefault="00057664" w:rsidP="00057664">
            <w:pPr>
              <w:rPr>
                <w:rFonts w:eastAsiaTheme="minorHAnsi"/>
                <w:lang w:eastAsia="ja-JP"/>
              </w:rPr>
            </w:pPr>
            <w:proofErr w:type="spellStart"/>
            <w:r w:rsidRPr="00057664">
              <w:rPr>
                <w:rFonts w:eastAsiaTheme="minorHAnsi"/>
                <w:lang w:eastAsia="ja-JP"/>
              </w:rPr>
              <w:t>uvar</w:t>
            </w:r>
            <w:proofErr w:type="spellEnd"/>
            <w:r w:rsidRPr="00057664">
              <w:rPr>
                <w:rFonts w:eastAsiaTheme="minorHAnsi"/>
                <w:lang w:eastAsia="ja-JP"/>
              </w:rPr>
              <w:t xml:space="preserve"> tmp1 = stack[top - 2];</w:t>
            </w:r>
          </w:p>
          <w:p w14:paraId="25B50A23" w14:textId="77777777" w:rsidR="00057664" w:rsidRPr="00057664" w:rsidRDefault="00057664" w:rsidP="00057664">
            <w:pPr>
              <w:rPr>
                <w:rFonts w:eastAsiaTheme="minorHAnsi"/>
                <w:lang w:eastAsia="ja-JP"/>
              </w:rPr>
            </w:pPr>
            <w:proofErr w:type="spellStart"/>
            <w:r w:rsidRPr="00057664">
              <w:rPr>
                <w:rFonts w:eastAsiaTheme="minorHAnsi"/>
                <w:lang w:eastAsia="ja-JP"/>
              </w:rPr>
              <w:lastRenderedPageBreak/>
              <w:t>uvar</w:t>
            </w:r>
            <w:proofErr w:type="spellEnd"/>
            <w:r w:rsidRPr="00057664">
              <w:rPr>
                <w:rFonts w:eastAsiaTheme="minorHAnsi"/>
                <w:lang w:eastAsia="ja-JP"/>
              </w:rPr>
              <w:t xml:space="preserve"> tmp2 = stack[top - 1];</w:t>
            </w:r>
          </w:p>
          <w:p w14:paraId="2D52A7AC" w14:textId="29CD160B" w:rsidR="00057664" w:rsidRPr="00057664" w:rsidRDefault="00057664" w:rsidP="00057664">
            <w:pPr>
              <w:rPr>
                <w:rFonts w:eastAsiaTheme="minorHAnsi"/>
                <w:lang w:eastAsia="ja-JP"/>
              </w:rPr>
            </w:pPr>
            <w:proofErr w:type="spellStart"/>
            <w:r w:rsidRPr="00057664">
              <w:rPr>
                <w:rFonts w:eastAsiaTheme="minorHAnsi"/>
                <w:lang w:eastAsia="ja-JP"/>
              </w:rPr>
              <w:t>uvar</w:t>
            </w:r>
            <w:proofErr w:type="spellEnd"/>
            <w:r w:rsidRPr="00057664">
              <w:rPr>
                <w:rFonts w:eastAsiaTheme="minorHAnsi"/>
                <w:lang w:eastAsia="ja-JP"/>
              </w:rPr>
              <w:t xml:space="preserve"> tmp3 = tmp1 </w:t>
            </w:r>
            <w:r>
              <w:rPr>
                <w:rFonts w:eastAsiaTheme="minorHAnsi"/>
                <w:lang w:eastAsia="ja-JP"/>
              </w:rPr>
              <w:t>%</w:t>
            </w:r>
            <w:r w:rsidRPr="00057664">
              <w:rPr>
                <w:rFonts w:eastAsiaTheme="minorHAnsi"/>
                <w:lang w:eastAsia="ja-JP"/>
              </w:rPr>
              <w:t>tmp2;</w:t>
            </w:r>
          </w:p>
          <w:p w14:paraId="56F74BD9" w14:textId="77777777" w:rsidR="00057664" w:rsidRPr="00057664" w:rsidRDefault="00057664" w:rsidP="00057664">
            <w:pPr>
              <w:rPr>
                <w:rFonts w:eastAsiaTheme="minorHAnsi"/>
                <w:lang w:eastAsia="ja-JP"/>
              </w:rPr>
            </w:pPr>
            <w:r w:rsidRPr="00057664">
              <w:rPr>
                <w:rFonts w:eastAsiaTheme="minorHAnsi"/>
                <w:lang w:eastAsia="ja-JP"/>
              </w:rPr>
              <w:t>top-=2;</w:t>
            </w:r>
          </w:p>
          <w:p w14:paraId="68259FEB" w14:textId="77777777" w:rsidR="00057664" w:rsidRPr="00057664" w:rsidRDefault="00057664" w:rsidP="00057664">
            <w:pPr>
              <w:rPr>
                <w:rFonts w:eastAsiaTheme="minorHAnsi"/>
                <w:lang w:eastAsia="ja-JP"/>
              </w:rPr>
            </w:pPr>
            <w:r w:rsidRPr="00057664">
              <w:rPr>
                <w:rFonts w:eastAsiaTheme="minorHAnsi"/>
                <w:lang w:eastAsia="ja-JP"/>
              </w:rPr>
              <w:t>stack[top] = tmp3;</w:t>
            </w:r>
          </w:p>
          <w:p w14:paraId="05DE2F0E" w14:textId="0674DD48" w:rsidR="00057664" w:rsidRDefault="00057664" w:rsidP="00057664">
            <w:pPr>
              <w:rPr>
                <w:rFonts w:ascii="Helvetica" w:eastAsiaTheme="minorHAnsi" w:hAnsi="Helvetica" w:cs="Helvetica"/>
                <w:lang w:eastAsia="ja-JP"/>
              </w:rPr>
            </w:pPr>
            <w:r w:rsidRPr="00057664">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239ACC"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label_0 :</w:t>
            </w:r>
          </w:p>
          <w:p w14:paraId="34F644A0"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w:t>
            </w:r>
            <w:r>
              <w:rPr>
                <w:rFonts w:ascii="Menlo" w:hAnsi="Menlo" w:cs="Menlo"/>
                <w:color w:val="FBD3E1"/>
                <w:sz w:val="18"/>
                <w:szCs w:val="18"/>
              </w:rPr>
              <w:t>{</w:t>
            </w:r>
          </w:p>
          <w:p w14:paraId="66B370A9"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0CF5E8A0"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50EA04CF" w14:textId="0C9391AD"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 xml:space="preserve">% </w:t>
            </w:r>
            <w:r>
              <w:rPr>
                <w:rFonts w:ascii="Menlo" w:hAnsi="Menlo" w:cs="Menlo"/>
                <w:color w:val="FCF6FF"/>
                <w:sz w:val="18"/>
                <w:szCs w:val="18"/>
              </w:rPr>
              <w:t>tmp2</w:t>
            </w:r>
            <w:r>
              <w:rPr>
                <w:rFonts w:ascii="Menlo" w:hAnsi="Menlo" w:cs="Menlo"/>
                <w:color w:val="FBD3E1"/>
                <w:sz w:val="18"/>
                <w:szCs w:val="18"/>
              </w:rPr>
              <w:t>;</w:t>
            </w:r>
          </w:p>
          <w:p w14:paraId="3CC76C5D"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49950C98"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7610F0C4"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2F18F56" w14:textId="77777777" w:rsidR="003C4523" w:rsidRDefault="003C4523" w:rsidP="003C4523">
            <w:pPr>
              <w:shd w:val="clear" w:color="auto" w:fill="27273A"/>
              <w:spacing w:line="270" w:lineRule="atLeast"/>
              <w:rPr>
                <w:rFonts w:ascii="Menlo" w:hAnsi="Menlo" w:cs="Menlo"/>
                <w:color w:val="FCF6FF"/>
                <w:sz w:val="18"/>
                <w:szCs w:val="18"/>
              </w:rPr>
            </w:pPr>
          </w:p>
          <w:p w14:paraId="08147ABC"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4B54363"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8E6E335"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37BFEC00" w14:textId="1CA71FF7" w:rsidR="00057664" w:rsidRDefault="003C4523" w:rsidP="003C4523">
            <w:pPr>
              <w:rPr>
                <w:rFonts w:ascii="Helvetica" w:eastAsiaTheme="minorHAnsi" w:hAnsi="Helvetica" w:cs="Helvetica"/>
                <w:lang w:eastAsia="ja-JP"/>
              </w:rPr>
            </w:pPr>
            <w:r>
              <w:rPr>
                <w:rFonts w:ascii="Menlo" w:hAnsi="Menlo" w:cs="Menlo"/>
                <w:color w:val="FCF6FF"/>
                <w:sz w:val="18"/>
                <w:szCs w:val="18"/>
              </w:rPr>
              <w:t xml:space="preserve"> </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CD9384" w14:textId="77777777" w:rsidR="00057664" w:rsidRDefault="00057664" w:rsidP="00057664">
            <w:pPr>
              <w:rPr>
                <w:rFonts w:ascii="Helvetica" w:eastAsiaTheme="minorHAnsi" w:hAnsi="Helvetica" w:cs="Helvetica"/>
                <w:lang w:eastAsia="ja-JP"/>
              </w:rPr>
            </w:pPr>
            <w:r>
              <w:rPr>
                <w:rFonts w:eastAsiaTheme="minorHAnsi"/>
                <w:lang w:eastAsia="ja-JP"/>
              </w:rPr>
              <w:lastRenderedPageBreak/>
              <w:t>Passed</w:t>
            </w:r>
          </w:p>
        </w:tc>
      </w:tr>
      <w:tr w:rsidR="004C0C46" w14:paraId="5AF130A1"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C11B12" w14:textId="77777777" w:rsidR="00057664" w:rsidRDefault="00057664" w:rsidP="00057664">
            <w:pPr>
              <w:rPr>
                <w:rFonts w:ascii="Helvetica" w:eastAsiaTheme="minorHAnsi" w:hAnsi="Helvetica" w:cs="Helvetica"/>
                <w:lang w:eastAsia="ja-JP"/>
              </w:rPr>
            </w:pPr>
            <w:r>
              <w:rPr>
                <w:rFonts w:eastAsiaTheme="minorHAnsi"/>
                <w:lang w:eastAsia="ja-JP"/>
              </w:rPr>
              <w:t>SMOD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386A83" w14:textId="77777777" w:rsidR="00057664" w:rsidRDefault="00057664" w:rsidP="00057664">
            <w:pPr>
              <w:rPr>
                <w:rFonts w:ascii="Helvetica" w:eastAsiaTheme="minorHAnsi" w:hAnsi="Helvetica" w:cs="Helvetica"/>
                <w:lang w:eastAsia="ja-JP"/>
              </w:rPr>
            </w:pPr>
            <w:r>
              <w:rPr>
                <w:rFonts w:eastAsiaTheme="minorHAnsi"/>
                <w:lang w:eastAsia="ja-JP"/>
              </w:rPr>
              <w:t>07</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8E9BC8" w14:textId="77777777" w:rsidR="00057664" w:rsidRDefault="00057664" w:rsidP="00057664">
            <w:pPr>
              <w:rPr>
                <w:rFonts w:eastAsiaTheme="minorHAnsi"/>
                <w:lang w:eastAsia="ja-JP"/>
              </w:rPr>
            </w:pPr>
            <w:r w:rsidRPr="00057664">
              <w:rPr>
                <w:rFonts w:eastAsiaTheme="minorHAnsi"/>
                <w:lang w:eastAsia="ja-JP"/>
              </w:rPr>
              <w:t>var tmp1 = stack[top - 2];</w:t>
            </w:r>
          </w:p>
          <w:p w14:paraId="1BFB06C0" w14:textId="77777777" w:rsidR="00057664" w:rsidRPr="00057664" w:rsidRDefault="00057664" w:rsidP="00057664">
            <w:pPr>
              <w:rPr>
                <w:rFonts w:eastAsiaTheme="minorHAnsi"/>
                <w:lang w:eastAsia="ja-JP"/>
              </w:rPr>
            </w:pPr>
            <w:r w:rsidRPr="00057664">
              <w:rPr>
                <w:rFonts w:eastAsiaTheme="minorHAnsi"/>
                <w:lang w:eastAsia="ja-JP"/>
              </w:rPr>
              <w:t>var tmp2 = stack[top - 1];</w:t>
            </w:r>
          </w:p>
          <w:p w14:paraId="083EA4FB" w14:textId="699B8681" w:rsidR="00057664" w:rsidRPr="00057664" w:rsidRDefault="00057664" w:rsidP="00057664">
            <w:pPr>
              <w:rPr>
                <w:rFonts w:eastAsiaTheme="minorHAnsi"/>
                <w:lang w:eastAsia="ja-JP"/>
              </w:rPr>
            </w:pPr>
            <w:r w:rsidRPr="00057664">
              <w:rPr>
                <w:rFonts w:eastAsiaTheme="minorHAnsi"/>
                <w:lang w:eastAsia="ja-JP"/>
              </w:rPr>
              <w:t xml:space="preserve">var tmp3 = tmp1 </w:t>
            </w:r>
            <w:r>
              <w:rPr>
                <w:rFonts w:eastAsiaTheme="minorHAnsi"/>
                <w:lang w:eastAsia="ja-JP"/>
              </w:rPr>
              <w:t>%</w:t>
            </w:r>
            <w:r w:rsidRPr="00057664">
              <w:rPr>
                <w:rFonts w:eastAsiaTheme="minorHAnsi"/>
                <w:lang w:eastAsia="ja-JP"/>
              </w:rPr>
              <w:t>tmp2;</w:t>
            </w:r>
          </w:p>
          <w:p w14:paraId="664BF19F" w14:textId="77777777" w:rsidR="00057664" w:rsidRPr="00057664" w:rsidRDefault="00057664" w:rsidP="00057664">
            <w:pPr>
              <w:rPr>
                <w:rFonts w:eastAsiaTheme="minorHAnsi"/>
                <w:lang w:eastAsia="ja-JP"/>
              </w:rPr>
            </w:pPr>
            <w:r w:rsidRPr="00057664">
              <w:rPr>
                <w:rFonts w:eastAsiaTheme="minorHAnsi"/>
                <w:lang w:eastAsia="ja-JP"/>
              </w:rPr>
              <w:t>top-=2;</w:t>
            </w:r>
          </w:p>
          <w:p w14:paraId="0A8142B2" w14:textId="77777777" w:rsidR="00057664" w:rsidRPr="00057664" w:rsidRDefault="00057664" w:rsidP="00057664">
            <w:pPr>
              <w:rPr>
                <w:rFonts w:eastAsiaTheme="minorHAnsi"/>
                <w:lang w:eastAsia="ja-JP"/>
              </w:rPr>
            </w:pPr>
            <w:r w:rsidRPr="00057664">
              <w:rPr>
                <w:rFonts w:eastAsiaTheme="minorHAnsi"/>
                <w:lang w:eastAsia="ja-JP"/>
              </w:rPr>
              <w:t>stack[top] = tmp3;</w:t>
            </w:r>
          </w:p>
          <w:p w14:paraId="585B0FDC" w14:textId="1BE869A7" w:rsidR="00057664" w:rsidRDefault="00057664" w:rsidP="00057664">
            <w:pPr>
              <w:rPr>
                <w:rFonts w:ascii="Helvetica" w:eastAsiaTheme="minorHAnsi" w:hAnsi="Helvetica" w:cs="Helvetica"/>
                <w:lang w:eastAsia="ja-JP"/>
              </w:rPr>
            </w:pPr>
            <w:r w:rsidRPr="00057664">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FDDD2D"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label_0 :</w:t>
            </w:r>
          </w:p>
          <w:p w14:paraId="271B0D2C"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3D52B46"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33E9F18D"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30E46EE3" w14:textId="20EDC78A"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tmp2</w:t>
            </w:r>
            <w:r>
              <w:rPr>
                <w:rFonts w:ascii="Menlo" w:hAnsi="Menlo" w:cs="Menlo"/>
                <w:color w:val="FBD3E1"/>
                <w:sz w:val="18"/>
                <w:szCs w:val="18"/>
              </w:rPr>
              <w:t>;</w:t>
            </w:r>
          </w:p>
          <w:p w14:paraId="467ECAF0"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093C362D"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65F71FC8"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548B27C7" w14:textId="77777777" w:rsidR="003C4523" w:rsidRDefault="003C4523" w:rsidP="003C4523">
            <w:pPr>
              <w:shd w:val="clear" w:color="auto" w:fill="27273A"/>
              <w:spacing w:line="270" w:lineRule="atLeast"/>
              <w:rPr>
                <w:rFonts w:ascii="Menlo" w:hAnsi="Menlo" w:cs="Menlo"/>
                <w:color w:val="FCF6FF"/>
                <w:sz w:val="18"/>
                <w:szCs w:val="18"/>
              </w:rPr>
            </w:pPr>
          </w:p>
          <w:p w14:paraId="7981DB40"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5C51DEA"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5</w:t>
            </w:r>
            <w:r>
              <w:rPr>
                <w:rFonts w:ascii="Menlo" w:hAnsi="Menlo" w:cs="Menlo"/>
                <w:color w:val="FBD3E1"/>
                <w:sz w:val="18"/>
                <w:szCs w:val="18"/>
              </w:rPr>
              <w:t>;</w:t>
            </w:r>
          </w:p>
          <w:p w14:paraId="761950A1" w14:textId="77777777" w:rsidR="003C4523" w:rsidRDefault="003C4523" w:rsidP="003C452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387C56D2" w14:textId="44371A49" w:rsidR="00057664" w:rsidRDefault="003C4523" w:rsidP="003C4523">
            <w:pPr>
              <w:rPr>
                <w:rFonts w:ascii="Helvetica" w:eastAsiaTheme="minorHAnsi" w:hAnsi="Helvetica" w:cs="Helvetica"/>
                <w:lang w:eastAsia="ja-JP"/>
              </w:rPr>
            </w:pPr>
            <w:r>
              <w:rPr>
                <w:rFonts w:ascii="Menlo" w:hAnsi="Menlo" w:cs="Menlo"/>
                <w:color w:val="FCF6FF"/>
                <w:sz w:val="18"/>
                <w:szCs w:val="18"/>
              </w:rPr>
              <w:t xml:space="preserve"> </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1B7F59" w14:textId="77777777" w:rsidR="00057664" w:rsidRDefault="00057664" w:rsidP="00057664">
            <w:pPr>
              <w:rPr>
                <w:rFonts w:ascii="Helvetica" w:eastAsiaTheme="minorHAnsi" w:hAnsi="Helvetica" w:cs="Helvetica"/>
                <w:lang w:eastAsia="ja-JP"/>
              </w:rPr>
            </w:pPr>
            <w:r>
              <w:rPr>
                <w:rFonts w:eastAsiaTheme="minorHAnsi"/>
                <w:lang w:eastAsia="ja-JP"/>
              </w:rPr>
              <w:t>Passed</w:t>
            </w:r>
          </w:p>
        </w:tc>
      </w:tr>
      <w:tr w:rsidR="004C0C46" w14:paraId="4275E057"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E36C46" w14:textId="77777777" w:rsidR="003C4523" w:rsidRDefault="003C4523" w:rsidP="003C4523">
            <w:pPr>
              <w:rPr>
                <w:rFonts w:ascii="Helvetica" w:eastAsiaTheme="minorHAnsi" w:hAnsi="Helvetica" w:cs="Helvetica"/>
                <w:lang w:eastAsia="ja-JP"/>
              </w:rPr>
            </w:pPr>
            <w:r>
              <w:rPr>
                <w:rFonts w:eastAsiaTheme="minorHAnsi"/>
                <w:lang w:eastAsia="ja-JP"/>
              </w:rPr>
              <w:t>ADDMOD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BDA6D3" w14:textId="77777777" w:rsidR="003C4523" w:rsidRDefault="003C4523" w:rsidP="003C4523">
            <w:pPr>
              <w:rPr>
                <w:rFonts w:ascii="Helvetica" w:eastAsiaTheme="minorHAnsi" w:hAnsi="Helvetica" w:cs="Helvetica"/>
                <w:lang w:eastAsia="ja-JP"/>
              </w:rPr>
            </w:pPr>
            <w:r>
              <w:rPr>
                <w:rFonts w:eastAsiaTheme="minorHAnsi"/>
                <w:lang w:eastAsia="ja-JP"/>
              </w:rPr>
              <w:t>08</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B5CDFC" w14:textId="222A0A59" w:rsidR="003C4523" w:rsidRDefault="003C4523" w:rsidP="007918B3">
            <w:pPr>
              <w:rPr>
                <w:rFonts w:eastAsiaTheme="minorHAnsi"/>
                <w:lang w:eastAsia="ja-JP"/>
              </w:rPr>
            </w:pPr>
            <w:r>
              <w:rPr>
                <w:rFonts w:eastAsiaTheme="minorHAnsi"/>
                <w:lang w:eastAsia="ja-JP"/>
              </w:rPr>
              <w:t xml:space="preserve">No value added to stack in </w:t>
            </w:r>
            <w:proofErr w:type="spellStart"/>
            <w:r>
              <w:rPr>
                <w:rFonts w:eastAsiaTheme="minorHAnsi"/>
                <w:lang w:eastAsia="ja-JP"/>
              </w:rPr>
              <w:t>evm</w:t>
            </w:r>
            <w:proofErr w:type="spellEnd"/>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8C368D" w14:textId="77777777" w:rsidR="007918B3" w:rsidRDefault="007918B3" w:rsidP="007918B3">
            <w:pPr>
              <w:shd w:val="clear" w:color="auto" w:fill="27273A"/>
              <w:spacing w:line="270" w:lineRule="atLeast"/>
              <w:rPr>
                <w:rFonts w:ascii="Menlo" w:hAnsi="Menlo" w:cs="Menlo"/>
                <w:color w:val="FCF6FF"/>
                <w:sz w:val="18"/>
                <w:szCs w:val="18"/>
              </w:rPr>
            </w:pPr>
            <w:r>
              <w:rPr>
                <w:rFonts w:ascii="Menlo" w:hAnsi="Menlo" w:cs="Menlo"/>
                <w:i/>
                <w:iCs/>
                <w:color w:val="8059A2"/>
                <w:sz w:val="18"/>
                <w:szCs w:val="18"/>
              </w:rPr>
              <w:t>//ADDMOD</w:t>
            </w:r>
          </w:p>
          <w:p w14:paraId="79157325" w14:textId="77777777" w:rsidR="007918B3" w:rsidRDefault="007918B3" w:rsidP="007918B3">
            <w:pPr>
              <w:shd w:val="clear" w:color="auto" w:fill="27273A"/>
              <w:spacing w:line="270" w:lineRule="atLeast"/>
              <w:rPr>
                <w:rFonts w:ascii="Menlo" w:hAnsi="Menlo" w:cs="Menlo"/>
                <w:color w:val="FCF6FF"/>
                <w:sz w:val="18"/>
                <w:szCs w:val="18"/>
              </w:rPr>
            </w:pPr>
          </w:p>
          <w:p w14:paraId="23AC1484" w14:textId="315850CC" w:rsidR="003C4523" w:rsidRDefault="003C4523" w:rsidP="003C4523">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9BC8DF" w14:textId="5E6B79D9" w:rsidR="003C4523" w:rsidRDefault="003C4523" w:rsidP="003C4523">
            <w:pPr>
              <w:rPr>
                <w:rFonts w:ascii="Helvetica" w:eastAsiaTheme="minorHAnsi" w:hAnsi="Helvetica" w:cs="Helvetica"/>
                <w:lang w:eastAsia="ja-JP"/>
              </w:rPr>
            </w:pPr>
            <w:r>
              <w:rPr>
                <w:rFonts w:ascii="Helvetica" w:eastAsiaTheme="minorHAnsi" w:hAnsi="Helvetica" w:cs="Helvetica"/>
                <w:lang w:eastAsia="ja-JP"/>
              </w:rPr>
              <w:t>-</w:t>
            </w:r>
          </w:p>
        </w:tc>
      </w:tr>
      <w:tr w:rsidR="004C0C46" w14:paraId="7480EFD0"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2C2E77" w14:textId="77777777" w:rsidR="003C4523" w:rsidRDefault="003C4523" w:rsidP="003C4523">
            <w:pPr>
              <w:rPr>
                <w:rFonts w:ascii="Helvetica" w:eastAsiaTheme="minorHAnsi" w:hAnsi="Helvetica" w:cs="Helvetica"/>
                <w:lang w:eastAsia="ja-JP"/>
              </w:rPr>
            </w:pPr>
            <w:r>
              <w:rPr>
                <w:rFonts w:eastAsiaTheme="minorHAnsi"/>
                <w:lang w:eastAsia="ja-JP"/>
              </w:rPr>
              <w:t>MULMOD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FF624D" w14:textId="77777777" w:rsidR="003C4523" w:rsidRDefault="003C4523" w:rsidP="003C4523">
            <w:pPr>
              <w:rPr>
                <w:rFonts w:ascii="Helvetica" w:eastAsiaTheme="minorHAnsi" w:hAnsi="Helvetica" w:cs="Helvetica"/>
                <w:lang w:eastAsia="ja-JP"/>
              </w:rPr>
            </w:pPr>
            <w:r>
              <w:rPr>
                <w:rFonts w:eastAsiaTheme="minorHAnsi"/>
                <w:lang w:eastAsia="ja-JP"/>
              </w:rPr>
              <w:t>09</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6ADA00" w14:textId="63078B16" w:rsidR="003C4523" w:rsidRDefault="003C4523" w:rsidP="007918B3">
            <w:pPr>
              <w:rPr>
                <w:rFonts w:eastAsiaTheme="minorHAnsi"/>
                <w:lang w:eastAsia="ja-JP"/>
              </w:rPr>
            </w:pPr>
            <w:r>
              <w:rPr>
                <w:rFonts w:eastAsiaTheme="minorHAnsi"/>
                <w:lang w:eastAsia="ja-JP"/>
              </w:rPr>
              <w:t xml:space="preserve">No value added to stack in </w:t>
            </w:r>
            <w:proofErr w:type="spellStart"/>
            <w:r>
              <w:rPr>
                <w:rFonts w:eastAsiaTheme="minorHAnsi"/>
                <w:lang w:eastAsia="ja-JP"/>
              </w:rPr>
              <w:t>evm</w:t>
            </w:r>
            <w:proofErr w:type="spellEnd"/>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A02ACA" w14:textId="77777777" w:rsidR="007918B3" w:rsidRDefault="007918B3" w:rsidP="007918B3">
            <w:pPr>
              <w:shd w:val="clear" w:color="auto" w:fill="27273A"/>
              <w:spacing w:line="270" w:lineRule="atLeast"/>
              <w:rPr>
                <w:rFonts w:ascii="Menlo" w:hAnsi="Menlo" w:cs="Menlo"/>
                <w:color w:val="FCF6FF"/>
                <w:sz w:val="18"/>
                <w:szCs w:val="18"/>
              </w:rPr>
            </w:pPr>
            <w:r>
              <w:rPr>
                <w:rFonts w:ascii="Menlo" w:hAnsi="Menlo" w:cs="Menlo"/>
                <w:i/>
                <w:iCs/>
                <w:color w:val="8059A2"/>
                <w:sz w:val="18"/>
                <w:szCs w:val="18"/>
              </w:rPr>
              <w:t>//MULMOD</w:t>
            </w:r>
          </w:p>
          <w:p w14:paraId="14965EE7" w14:textId="77777777" w:rsidR="007918B3" w:rsidRDefault="007918B3" w:rsidP="007918B3">
            <w:pPr>
              <w:shd w:val="clear" w:color="auto" w:fill="27273A"/>
              <w:spacing w:line="270" w:lineRule="atLeast"/>
              <w:rPr>
                <w:rFonts w:ascii="Menlo" w:hAnsi="Menlo" w:cs="Menlo"/>
                <w:color w:val="FCF6FF"/>
                <w:sz w:val="18"/>
                <w:szCs w:val="18"/>
              </w:rPr>
            </w:pPr>
          </w:p>
          <w:p w14:paraId="7A39E40D" w14:textId="3938A860" w:rsidR="003C4523" w:rsidRDefault="003C4523" w:rsidP="003C4523">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EEAD74" w14:textId="678102CD" w:rsidR="003C4523" w:rsidRDefault="003C4523" w:rsidP="003C4523">
            <w:pPr>
              <w:rPr>
                <w:rFonts w:ascii="Helvetica" w:eastAsiaTheme="minorHAnsi" w:hAnsi="Helvetica" w:cs="Helvetica"/>
                <w:lang w:eastAsia="ja-JP"/>
              </w:rPr>
            </w:pPr>
            <w:r>
              <w:rPr>
                <w:rFonts w:ascii="Helvetica" w:eastAsiaTheme="minorHAnsi" w:hAnsi="Helvetica" w:cs="Helvetica"/>
                <w:lang w:eastAsia="ja-JP"/>
              </w:rPr>
              <w:t>-</w:t>
            </w:r>
          </w:p>
        </w:tc>
      </w:tr>
      <w:tr w:rsidR="004C0C46" w14:paraId="6EA7A2FE"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7CF301" w14:textId="77777777" w:rsidR="003C4523" w:rsidRDefault="003C4523" w:rsidP="003C4523">
            <w:pPr>
              <w:rPr>
                <w:rFonts w:ascii="Helvetica" w:eastAsiaTheme="minorHAnsi" w:hAnsi="Helvetica" w:cs="Helvetica"/>
                <w:lang w:eastAsia="ja-JP"/>
              </w:rPr>
            </w:pPr>
            <w:r>
              <w:rPr>
                <w:rFonts w:eastAsiaTheme="minorHAnsi"/>
                <w:lang w:eastAsia="ja-JP"/>
              </w:rPr>
              <w:t>EXP</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832B55" w14:textId="77777777" w:rsidR="003C4523" w:rsidRDefault="003C4523" w:rsidP="003C4523">
            <w:pPr>
              <w:rPr>
                <w:rFonts w:ascii="Helvetica" w:eastAsiaTheme="minorHAnsi" w:hAnsi="Helvetica" w:cs="Helvetica"/>
                <w:lang w:eastAsia="ja-JP"/>
              </w:rPr>
            </w:pPr>
            <w:r>
              <w:rPr>
                <w:rFonts w:eastAsiaTheme="minorHAnsi"/>
                <w:lang w:eastAsia="ja-JP"/>
              </w:rPr>
              <w:t>0A</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DA3E2B" w14:textId="0A418DD2" w:rsidR="007918B3" w:rsidRPr="007918B3" w:rsidRDefault="007918B3" w:rsidP="007918B3">
            <w:pPr>
              <w:rPr>
                <w:rFonts w:eastAsiaTheme="minorHAnsi"/>
                <w:lang w:eastAsia="ja-JP"/>
              </w:rPr>
            </w:pPr>
            <w:proofErr w:type="spellStart"/>
            <w:r w:rsidRPr="007918B3">
              <w:rPr>
                <w:rFonts w:eastAsiaTheme="minorHAnsi"/>
                <w:lang w:eastAsia="ja-JP"/>
              </w:rPr>
              <w:t>uvar</w:t>
            </w:r>
            <w:proofErr w:type="spellEnd"/>
            <w:r w:rsidRPr="007918B3">
              <w:rPr>
                <w:rFonts w:eastAsiaTheme="minorHAnsi"/>
                <w:lang w:eastAsia="ja-JP"/>
              </w:rPr>
              <w:t xml:space="preserve"> tmp1 = stack[top - 2];</w:t>
            </w:r>
          </w:p>
          <w:p w14:paraId="368FB5E3" w14:textId="246D1DF0" w:rsidR="007918B3" w:rsidRPr="007918B3" w:rsidRDefault="007918B3" w:rsidP="007918B3">
            <w:pPr>
              <w:rPr>
                <w:rFonts w:eastAsiaTheme="minorHAnsi"/>
                <w:lang w:eastAsia="ja-JP"/>
              </w:rPr>
            </w:pPr>
            <w:proofErr w:type="spellStart"/>
            <w:r w:rsidRPr="007918B3">
              <w:rPr>
                <w:rFonts w:eastAsiaTheme="minorHAnsi"/>
                <w:lang w:eastAsia="ja-JP"/>
              </w:rPr>
              <w:t>uvar</w:t>
            </w:r>
            <w:proofErr w:type="spellEnd"/>
            <w:r w:rsidRPr="007918B3">
              <w:rPr>
                <w:rFonts w:eastAsiaTheme="minorHAnsi"/>
                <w:lang w:eastAsia="ja-JP"/>
              </w:rPr>
              <w:t xml:space="preserve"> tmp2 = stack[top - 1];</w:t>
            </w:r>
          </w:p>
          <w:p w14:paraId="42419D22" w14:textId="2EC553A4" w:rsidR="007918B3" w:rsidRPr="007918B3" w:rsidRDefault="007918B3" w:rsidP="007918B3">
            <w:pPr>
              <w:rPr>
                <w:rFonts w:eastAsiaTheme="minorHAnsi"/>
                <w:lang w:eastAsia="ja-JP"/>
              </w:rPr>
            </w:pPr>
            <w:proofErr w:type="spellStart"/>
            <w:r w:rsidRPr="007918B3">
              <w:rPr>
                <w:rFonts w:eastAsiaTheme="minorHAnsi"/>
                <w:lang w:eastAsia="ja-JP"/>
              </w:rPr>
              <w:t>uvar</w:t>
            </w:r>
            <w:proofErr w:type="spellEnd"/>
            <w:r w:rsidRPr="007918B3">
              <w:rPr>
                <w:rFonts w:eastAsiaTheme="minorHAnsi"/>
                <w:lang w:eastAsia="ja-JP"/>
              </w:rPr>
              <w:t xml:space="preserve"> tmp3 = pow(tmp1,tmp2);</w:t>
            </w:r>
          </w:p>
          <w:p w14:paraId="6A35E8C2" w14:textId="3497B24C" w:rsidR="007918B3" w:rsidRPr="007918B3" w:rsidRDefault="007918B3" w:rsidP="007918B3">
            <w:pPr>
              <w:rPr>
                <w:rFonts w:eastAsiaTheme="minorHAnsi"/>
                <w:lang w:eastAsia="ja-JP"/>
              </w:rPr>
            </w:pPr>
            <w:r w:rsidRPr="007918B3">
              <w:rPr>
                <w:rFonts w:eastAsiaTheme="minorHAnsi"/>
                <w:lang w:eastAsia="ja-JP"/>
              </w:rPr>
              <w:t>top-=2;</w:t>
            </w:r>
          </w:p>
          <w:p w14:paraId="312F384A" w14:textId="5D033D53" w:rsidR="007918B3" w:rsidRPr="007918B3" w:rsidRDefault="007918B3" w:rsidP="007918B3">
            <w:pPr>
              <w:rPr>
                <w:rFonts w:eastAsiaTheme="minorHAnsi"/>
                <w:lang w:eastAsia="ja-JP"/>
              </w:rPr>
            </w:pPr>
            <w:r w:rsidRPr="007918B3">
              <w:rPr>
                <w:rFonts w:eastAsiaTheme="minorHAnsi"/>
                <w:lang w:eastAsia="ja-JP"/>
              </w:rPr>
              <w:t>stack[top] = tmp3;</w:t>
            </w:r>
          </w:p>
          <w:p w14:paraId="1F40E207" w14:textId="4329E013" w:rsidR="007918B3" w:rsidRPr="007918B3" w:rsidRDefault="007918B3" w:rsidP="007918B3">
            <w:pPr>
              <w:rPr>
                <w:rFonts w:eastAsiaTheme="minorHAnsi"/>
                <w:lang w:eastAsia="ja-JP"/>
              </w:rPr>
            </w:pPr>
            <w:r w:rsidRPr="007918B3">
              <w:rPr>
                <w:rFonts w:eastAsiaTheme="minorHAnsi"/>
                <w:lang w:eastAsia="ja-JP"/>
              </w:rPr>
              <w:t>++top;</w:t>
            </w:r>
          </w:p>
          <w:p w14:paraId="202217AD" w14:textId="1340F322" w:rsidR="003C4523" w:rsidRDefault="003C4523" w:rsidP="007918B3">
            <w:pPr>
              <w:rPr>
                <w:rFonts w:eastAsiaTheme="minorHAnsi"/>
                <w:lang w:eastAsia="ja-JP"/>
              </w:rPr>
            </w:pP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F2395A" w14:textId="77777777" w:rsidR="007918B3" w:rsidRDefault="007918B3" w:rsidP="007918B3">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label_0 :</w:t>
            </w:r>
          </w:p>
          <w:p w14:paraId="1F8EF98E" w14:textId="77777777" w:rsidR="007918B3" w:rsidRDefault="007918B3" w:rsidP="007918B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B08777B" w14:textId="77777777" w:rsidR="007918B3" w:rsidRDefault="007918B3" w:rsidP="007918B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1EDC7AAF" w14:textId="77777777" w:rsidR="007918B3" w:rsidRDefault="007918B3" w:rsidP="007918B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0B5B4C9E" w14:textId="1F22F8B4" w:rsidR="007918B3" w:rsidRDefault="007918B3" w:rsidP="007918B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tmp3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pow</w:t>
            </w:r>
            <w:r>
              <w:rPr>
                <w:rFonts w:ascii="Menlo" w:hAnsi="Menlo" w:cs="Menlo"/>
                <w:color w:val="FBD3E1"/>
                <w:sz w:val="18"/>
                <w:szCs w:val="18"/>
              </w:rPr>
              <w:t>(</w:t>
            </w:r>
            <w:r>
              <w:rPr>
                <w:rFonts w:ascii="Menlo" w:hAnsi="Menlo" w:cs="Menlo"/>
                <w:color w:val="FCF6FF"/>
                <w:sz w:val="18"/>
                <w:szCs w:val="18"/>
              </w:rPr>
              <w:t>tmp</w:t>
            </w:r>
            <w:r>
              <w:rPr>
                <w:rFonts w:ascii="Menlo" w:hAnsi="Menlo" w:cs="Menlo"/>
                <w:color w:val="FCF6FF"/>
                <w:sz w:val="18"/>
                <w:szCs w:val="18"/>
              </w:rPr>
              <w:t>1</w:t>
            </w:r>
            <w:r>
              <w:rPr>
                <w:rFonts w:ascii="Menlo" w:hAnsi="Menlo" w:cs="Menlo"/>
                <w:color w:val="E7ADFB"/>
                <w:sz w:val="18"/>
                <w:szCs w:val="18"/>
              </w:rPr>
              <w:t>,</w:t>
            </w:r>
            <w:r>
              <w:rPr>
                <w:rFonts w:ascii="Menlo" w:hAnsi="Menlo" w:cs="Menlo"/>
                <w:color w:val="FCF6FF"/>
                <w:sz w:val="18"/>
                <w:szCs w:val="18"/>
              </w:rPr>
              <w:t>tmp2</w:t>
            </w:r>
            <w:r>
              <w:rPr>
                <w:rFonts w:ascii="Menlo" w:hAnsi="Menlo" w:cs="Menlo"/>
                <w:color w:val="FBD3E1"/>
                <w:sz w:val="18"/>
                <w:szCs w:val="18"/>
              </w:rPr>
              <w:t>);</w:t>
            </w:r>
          </w:p>
          <w:p w14:paraId="4896EFFC" w14:textId="77777777" w:rsidR="007918B3" w:rsidRDefault="007918B3" w:rsidP="007918B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6181854A" w14:textId="77777777" w:rsidR="007918B3" w:rsidRDefault="007918B3" w:rsidP="007918B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40E3538E" w14:textId="77777777" w:rsidR="007918B3" w:rsidRDefault="007918B3" w:rsidP="007918B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6C094919" w14:textId="77777777" w:rsidR="007918B3" w:rsidRDefault="007918B3" w:rsidP="007918B3">
            <w:pPr>
              <w:shd w:val="clear" w:color="auto" w:fill="27273A"/>
              <w:spacing w:line="270" w:lineRule="atLeast"/>
              <w:rPr>
                <w:rFonts w:ascii="Menlo" w:hAnsi="Menlo" w:cs="Menlo"/>
                <w:color w:val="FCF6FF"/>
                <w:sz w:val="18"/>
                <w:szCs w:val="18"/>
              </w:rPr>
            </w:pPr>
          </w:p>
          <w:p w14:paraId="3B462E1B" w14:textId="77777777" w:rsidR="007918B3" w:rsidRDefault="007918B3" w:rsidP="007918B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9EA584C"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10</w:t>
            </w:r>
            <w:r>
              <w:rPr>
                <w:rFonts w:ascii="Menlo" w:hAnsi="Menlo" w:cs="Menlo"/>
                <w:color w:val="FBD3E1"/>
                <w:sz w:val="18"/>
                <w:szCs w:val="18"/>
              </w:rPr>
              <w:t>;</w:t>
            </w:r>
          </w:p>
          <w:p w14:paraId="1E797F6D" w14:textId="77777777" w:rsidR="007918B3" w:rsidRDefault="007918B3" w:rsidP="007918B3">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56F2F960" w14:textId="361A46E6" w:rsidR="003C4523" w:rsidRDefault="007918B3" w:rsidP="007918B3">
            <w:pPr>
              <w:rPr>
                <w:rFonts w:ascii="Helvetica" w:eastAsiaTheme="minorHAnsi" w:hAnsi="Helvetica" w:cs="Helvetica"/>
                <w:lang w:eastAsia="ja-JP"/>
              </w:rPr>
            </w:pPr>
            <w:r>
              <w:rPr>
                <w:rFonts w:ascii="Menlo" w:hAnsi="Menlo" w:cs="Menlo"/>
                <w:color w:val="FCF6FF"/>
                <w:sz w:val="18"/>
                <w:szCs w:val="18"/>
              </w:rPr>
              <w:t xml:space="preserve"> </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55BFB0" w14:textId="77777777" w:rsidR="003C4523" w:rsidRDefault="003C4523" w:rsidP="003C4523">
            <w:pPr>
              <w:rPr>
                <w:rFonts w:ascii="Helvetica" w:eastAsiaTheme="minorHAnsi" w:hAnsi="Helvetica" w:cs="Helvetica"/>
                <w:lang w:eastAsia="ja-JP"/>
              </w:rPr>
            </w:pPr>
            <w:r>
              <w:rPr>
                <w:rFonts w:eastAsiaTheme="minorHAnsi"/>
                <w:lang w:eastAsia="ja-JP"/>
              </w:rPr>
              <w:t>Passed</w:t>
            </w:r>
          </w:p>
        </w:tc>
      </w:tr>
      <w:tr w:rsidR="004C0C46" w14:paraId="1F512BDF"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24E53B" w14:textId="77777777" w:rsidR="003C4523" w:rsidRDefault="003C4523" w:rsidP="003C4523">
            <w:pPr>
              <w:rPr>
                <w:rFonts w:ascii="Helvetica" w:eastAsiaTheme="minorHAnsi" w:hAnsi="Helvetica" w:cs="Helvetica"/>
                <w:lang w:eastAsia="ja-JP"/>
              </w:rPr>
            </w:pPr>
            <w:r>
              <w:rPr>
                <w:rFonts w:eastAsiaTheme="minorHAnsi"/>
                <w:lang w:eastAsia="ja-JP"/>
              </w:rPr>
              <w:t>SIGNEXTEND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7AE51F" w14:textId="77777777" w:rsidR="003C4523" w:rsidRDefault="003C4523" w:rsidP="003C4523">
            <w:pPr>
              <w:rPr>
                <w:rFonts w:ascii="Helvetica" w:eastAsiaTheme="minorHAnsi" w:hAnsi="Helvetica" w:cs="Helvetica"/>
                <w:lang w:eastAsia="ja-JP"/>
              </w:rPr>
            </w:pPr>
            <w:r>
              <w:rPr>
                <w:rFonts w:eastAsiaTheme="minorHAnsi"/>
                <w:lang w:eastAsia="ja-JP"/>
              </w:rPr>
              <w:t>0B</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8ED815" w14:textId="291191BF" w:rsidR="007918B3" w:rsidRPr="007918B3" w:rsidRDefault="007918B3" w:rsidP="007918B3">
            <w:pPr>
              <w:rPr>
                <w:rFonts w:eastAsiaTheme="minorHAnsi"/>
                <w:lang w:eastAsia="ja-JP"/>
              </w:rPr>
            </w:pPr>
            <w:r w:rsidRPr="007918B3">
              <w:rPr>
                <w:rFonts w:eastAsiaTheme="minorHAnsi"/>
                <w:lang w:eastAsia="ja-JP"/>
              </w:rPr>
              <w:t>var tmp1 = stack[top - 2];</w:t>
            </w:r>
          </w:p>
          <w:p w14:paraId="52046346" w14:textId="22112853" w:rsidR="007918B3" w:rsidRPr="007918B3" w:rsidRDefault="007918B3" w:rsidP="007918B3">
            <w:pPr>
              <w:rPr>
                <w:rFonts w:eastAsiaTheme="minorHAnsi"/>
                <w:lang w:eastAsia="ja-JP"/>
              </w:rPr>
            </w:pPr>
            <w:r w:rsidRPr="007918B3">
              <w:rPr>
                <w:rFonts w:eastAsiaTheme="minorHAnsi"/>
                <w:lang w:eastAsia="ja-JP"/>
              </w:rPr>
              <w:t>var tmp2 = stack[top - 1];</w:t>
            </w:r>
          </w:p>
          <w:p w14:paraId="0D615B1F" w14:textId="7B36A744" w:rsidR="007918B3" w:rsidRPr="007918B3" w:rsidRDefault="007918B3" w:rsidP="007918B3">
            <w:pPr>
              <w:rPr>
                <w:rFonts w:eastAsiaTheme="minorHAnsi"/>
                <w:lang w:eastAsia="ja-JP"/>
              </w:rPr>
            </w:pPr>
            <w:r w:rsidRPr="007918B3">
              <w:rPr>
                <w:rFonts w:eastAsiaTheme="minorHAnsi"/>
                <w:lang w:eastAsia="ja-JP"/>
              </w:rPr>
              <w:t>var tmp3 = tmp</w:t>
            </w:r>
            <w:r w:rsidR="002429A0">
              <w:rPr>
                <w:rFonts w:eastAsiaTheme="minorHAnsi"/>
                <w:lang w:eastAsia="ja-JP"/>
              </w:rPr>
              <w:t>1</w:t>
            </w:r>
            <w:r w:rsidRPr="007918B3">
              <w:rPr>
                <w:rFonts w:eastAsiaTheme="minorHAnsi"/>
                <w:lang w:eastAsia="ja-JP"/>
              </w:rPr>
              <w:t>~ tmp2;</w:t>
            </w:r>
          </w:p>
          <w:p w14:paraId="6AF17898" w14:textId="77777777" w:rsidR="007918B3" w:rsidRPr="007918B3" w:rsidRDefault="007918B3" w:rsidP="007918B3">
            <w:pPr>
              <w:rPr>
                <w:rFonts w:eastAsiaTheme="minorHAnsi"/>
                <w:lang w:eastAsia="ja-JP"/>
              </w:rPr>
            </w:pPr>
            <w:r w:rsidRPr="007918B3">
              <w:rPr>
                <w:rFonts w:eastAsiaTheme="minorHAnsi"/>
                <w:lang w:eastAsia="ja-JP"/>
              </w:rPr>
              <w:t>top-=2;</w:t>
            </w:r>
          </w:p>
          <w:p w14:paraId="4CAC523C" w14:textId="77777777" w:rsidR="007918B3" w:rsidRPr="007918B3" w:rsidRDefault="007918B3" w:rsidP="007918B3">
            <w:pPr>
              <w:rPr>
                <w:rFonts w:eastAsiaTheme="minorHAnsi"/>
                <w:lang w:eastAsia="ja-JP"/>
              </w:rPr>
            </w:pPr>
            <w:r w:rsidRPr="007918B3">
              <w:rPr>
                <w:rFonts w:eastAsiaTheme="minorHAnsi"/>
                <w:lang w:eastAsia="ja-JP"/>
              </w:rPr>
              <w:t>stack[top] = tmp3;</w:t>
            </w:r>
          </w:p>
          <w:p w14:paraId="09DB9ABF" w14:textId="77777777" w:rsidR="007918B3" w:rsidRPr="007918B3" w:rsidRDefault="007918B3" w:rsidP="007918B3">
            <w:pPr>
              <w:rPr>
                <w:rFonts w:eastAsiaTheme="minorHAnsi"/>
                <w:lang w:eastAsia="ja-JP"/>
              </w:rPr>
            </w:pPr>
            <w:r w:rsidRPr="007918B3">
              <w:rPr>
                <w:rFonts w:eastAsiaTheme="minorHAnsi"/>
                <w:lang w:eastAsia="ja-JP"/>
              </w:rPr>
              <w:t>++top;</w:t>
            </w:r>
          </w:p>
          <w:p w14:paraId="0FB4A431" w14:textId="77777777" w:rsidR="003C4523" w:rsidRDefault="003C4523" w:rsidP="003C4523">
            <w:pPr>
              <w:rPr>
                <w:rFonts w:ascii="Helvetica" w:eastAsiaTheme="minorHAnsi" w:hAnsi="Helvetica" w:cs="Helvetica"/>
                <w:lang w:eastAsia="ja-JP"/>
              </w:rPr>
            </w:pP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76023D"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label_0 :</w:t>
            </w:r>
          </w:p>
          <w:p w14:paraId="0940AE69"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16FBA3B"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064812DF"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1608B9A6" w14:textId="64C357F2"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tmp3 </w:t>
            </w:r>
            <w:r>
              <w:rPr>
                <w:rFonts w:ascii="Menlo" w:hAnsi="Menlo" w:cs="Menlo"/>
                <w:color w:val="E752A1"/>
                <w:sz w:val="18"/>
                <w:szCs w:val="18"/>
              </w:rPr>
              <w:t>=</w:t>
            </w:r>
            <w:r>
              <w:rPr>
                <w:rFonts w:ascii="Menlo" w:hAnsi="Menlo" w:cs="Menlo"/>
                <w:color w:val="FCF6FF"/>
                <w:sz w:val="18"/>
                <w:szCs w:val="18"/>
              </w:rPr>
              <w:t xml:space="preserve"> </w:t>
            </w:r>
            <w:r w:rsidRPr="002429A0">
              <w:rPr>
                <w:rFonts w:ascii="Menlo" w:hAnsi="Menlo" w:cs="Menlo"/>
                <w:color w:val="FCF6FF"/>
                <w:sz w:val="18"/>
                <w:szCs w:val="18"/>
              </w:rPr>
              <w:t>tmp</w:t>
            </w:r>
            <w:r>
              <w:rPr>
                <w:rFonts w:ascii="Menlo" w:hAnsi="Menlo" w:cs="Menlo"/>
                <w:color w:val="FCF6FF"/>
                <w:sz w:val="18"/>
                <w:szCs w:val="18"/>
              </w:rPr>
              <w:t>1</w:t>
            </w:r>
            <w:r w:rsidRPr="002429A0">
              <w:rPr>
                <w:rFonts w:ascii="Menlo" w:hAnsi="Menlo" w:cs="Menlo"/>
                <w:color w:val="FCF6FF"/>
                <w:sz w:val="18"/>
                <w:szCs w:val="18"/>
              </w:rPr>
              <w:t>~ tmp</w:t>
            </w:r>
            <w:r>
              <w:rPr>
                <w:rFonts w:ascii="Menlo" w:hAnsi="Menlo" w:cs="Menlo"/>
                <w:color w:val="FCF6FF"/>
                <w:sz w:val="18"/>
                <w:szCs w:val="18"/>
              </w:rPr>
              <w:t>2;</w:t>
            </w:r>
          </w:p>
          <w:p w14:paraId="67C6D777"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5244D8FB"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3644EC7A"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D30CF41" w14:textId="77777777" w:rsidR="002429A0" w:rsidRDefault="002429A0" w:rsidP="002429A0">
            <w:pPr>
              <w:shd w:val="clear" w:color="auto" w:fill="27273A"/>
              <w:spacing w:line="270" w:lineRule="atLeast"/>
              <w:rPr>
                <w:rFonts w:ascii="Menlo" w:hAnsi="Menlo" w:cs="Menlo"/>
                <w:color w:val="FCF6FF"/>
                <w:sz w:val="18"/>
                <w:szCs w:val="18"/>
              </w:rPr>
            </w:pPr>
          </w:p>
          <w:p w14:paraId="248B964E"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A11EFD3"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10</w:t>
            </w:r>
            <w:r>
              <w:rPr>
                <w:rFonts w:ascii="Menlo" w:hAnsi="Menlo" w:cs="Menlo"/>
                <w:color w:val="FBD3E1"/>
                <w:sz w:val="18"/>
                <w:szCs w:val="18"/>
              </w:rPr>
              <w:t>;</w:t>
            </w:r>
          </w:p>
          <w:p w14:paraId="3D2A420D"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200B9BAF" w14:textId="1934C2BE" w:rsidR="003C4523" w:rsidRDefault="002429A0" w:rsidP="002429A0">
            <w:pPr>
              <w:rPr>
                <w:rFonts w:ascii="Helvetica" w:eastAsiaTheme="minorHAnsi" w:hAnsi="Helvetica" w:cs="Helvetica"/>
                <w:lang w:eastAsia="ja-JP"/>
              </w:rPr>
            </w:pPr>
            <w:r>
              <w:rPr>
                <w:rFonts w:ascii="Menlo" w:hAnsi="Menlo" w:cs="Menlo"/>
                <w:color w:val="FCF6FF"/>
                <w:sz w:val="18"/>
                <w:szCs w:val="18"/>
              </w:rPr>
              <w:t xml:space="preserve"> </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603EAB" w14:textId="684624C6" w:rsidR="003C4523" w:rsidRDefault="003C4523" w:rsidP="003C4523">
            <w:pPr>
              <w:rPr>
                <w:rFonts w:ascii="Helvetica" w:eastAsiaTheme="minorHAnsi" w:hAnsi="Helvetica" w:cs="Helvetica"/>
                <w:lang w:eastAsia="ja-JP"/>
              </w:rPr>
            </w:pPr>
            <w:r>
              <w:rPr>
                <w:rFonts w:eastAsiaTheme="minorHAnsi"/>
                <w:lang w:eastAsia="ja-JP"/>
              </w:rPr>
              <w:lastRenderedPageBreak/>
              <w:t>Passed</w:t>
            </w:r>
          </w:p>
        </w:tc>
      </w:tr>
      <w:tr w:rsidR="004C0C46" w14:paraId="01AE6E96"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0CC655" w14:textId="77777777" w:rsidR="003C4523" w:rsidRDefault="003C4523" w:rsidP="003C4523">
            <w:pPr>
              <w:rPr>
                <w:rFonts w:ascii="Helvetica" w:eastAsiaTheme="minorHAnsi" w:hAnsi="Helvetica" w:cs="Helvetica"/>
                <w:lang w:eastAsia="ja-JP"/>
              </w:rPr>
            </w:pPr>
            <w:r>
              <w:rPr>
                <w:rFonts w:eastAsiaTheme="minorHAnsi"/>
                <w:i/>
                <w:iCs/>
                <w:lang w:eastAsia="ja-JP"/>
              </w:rPr>
              <w:t>invalid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2166D2" w14:textId="77777777" w:rsidR="003C4523" w:rsidRDefault="003C4523" w:rsidP="003C4523">
            <w:pPr>
              <w:rPr>
                <w:rFonts w:ascii="Helvetica" w:eastAsiaTheme="minorHAnsi" w:hAnsi="Helvetica" w:cs="Helvetica"/>
                <w:lang w:eastAsia="ja-JP"/>
              </w:rPr>
            </w:pPr>
            <w:r>
              <w:rPr>
                <w:rFonts w:eastAsiaTheme="minorHAnsi"/>
                <w:lang w:eastAsia="ja-JP"/>
              </w:rPr>
              <w:t>0C0D0E0F</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726C1E" w14:textId="5F0916FB" w:rsidR="003C4523" w:rsidRDefault="002429A0" w:rsidP="003C4523">
            <w:pPr>
              <w:rPr>
                <w:rFonts w:ascii="Helvetica" w:eastAsiaTheme="minorHAnsi" w:hAnsi="Helvetica" w:cs="Helvetica"/>
                <w:lang w:eastAsia="ja-JP"/>
              </w:rPr>
            </w:pPr>
            <w:r>
              <w:rPr>
                <w:rFonts w:ascii="Helvetica" w:eastAsiaTheme="minorHAnsi" w:hAnsi="Helvetica" w:cs="Helvetica"/>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AA8F0C" w14:textId="7AC391B8" w:rsidR="003C4523" w:rsidRDefault="002429A0" w:rsidP="003C4523">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3E722A" w14:textId="77777777" w:rsidR="003C4523" w:rsidRDefault="003C4523" w:rsidP="003C4523">
            <w:pPr>
              <w:rPr>
                <w:rFonts w:ascii="Helvetica" w:eastAsiaTheme="minorHAnsi" w:hAnsi="Helvetica" w:cs="Helvetica"/>
                <w:lang w:eastAsia="ja-JP"/>
              </w:rPr>
            </w:pPr>
            <w:r>
              <w:rPr>
                <w:rFonts w:eastAsiaTheme="minorHAnsi"/>
                <w:lang w:eastAsia="ja-JP"/>
              </w:rPr>
              <w:t>Passed</w:t>
            </w:r>
          </w:p>
        </w:tc>
      </w:tr>
      <w:tr w:rsidR="004C0C46" w14:paraId="337B7AA9"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D512E1" w14:textId="77777777" w:rsidR="003C4523" w:rsidRDefault="003C4523" w:rsidP="003C4523">
            <w:pPr>
              <w:rPr>
                <w:rFonts w:ascii="Helvetica" w:eastAsiaTheme="minorHAnsi" w:hAnsi="Helvetica" w:cs="Helvetica"/>
                <w:lang w:eastAsia="ja-JP"/>
              </w:rPr>
            </w:pPr>
            <w:r>
              <w:rPr>
                <w:rFonts w:eastAsiaTheme="minorHAnsi"/>
                <w:lang w:eastAsia="ja-JP"/>
              </w:rPr>
              <w:t>LT</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41F445" w14:textId="77777777" w:rsidR="003C4523" w:rsidRDefault="003C4523" w:rsidP="003C4523">
            <w:pPr>
              <w:rPr>
                <w:rFonts w:ascii="Helvetica" w:eastAsiaTheme="minorHAnsi" w:hAnsi="Helvetica" w:cs="Helvetica"/>
                <w:lang w:eastAsia="ja-JP"/>
              </w:rPr>
            </w:pPr>
            <w:r>
              <w:rPr>
                <w:rFonts w:eastAsiaTheme="minorHAnsi"/>
                <w:lang w:eastAsia="ja-JP"/>
              </w:rPr>
              <w:t>10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261282" w14:textId="74B6D3C6" w:rsidR="002429A0" w:rsidRPr="002429A0" w:rsidRDefault="002429A0" w:rsidP="002429A0">
            <w:pPr>
              <w:rPr>
                <w:rFonts w:eastAsiaTheme="minorHAnsi"/>
                <w:lang w:eastAsia="ja-JP"/>
              </w:rPr>
            </w:pPr>
            <w:proofErr w:type="spellStart"/>
            <w:r w:rsidRPr="002429A0">
              <w:rPr>
                <w:rFonts w:eastAsiaTheme="minorHAnsi"/>
                <w:lang w:eastAsia="ja-JP"/>
              </w:rPr>
              <w:t>uvar</w:t>
            </w:r>
            <w:proofErr w:type="spellEnd"/>
            <w:r w:rsidRPr="002429A0">
              <w:rPr>
                <w:rFonts w:eastAsiaTheme="minorHAnsi"/>
                <w:lang w:eastAsia="ja-JP"/>
              </w:rPr>
              <w:t xml:space="preserve"> tmp1 = stack[top - 2];</w:t>
            </w:r>
          </w:p>
          <w:p w14:paraId="29A0C01F" w14:textId="24E744BF" w:rsidR="002429A0" w:rsidRPr="002429A0" w:rsidRDefault="002429A0" w:rsidP="002429A0">
            <w:pPr>
              <w:rPr>
                <w:rFonts w:eastAsiaTheme="minorHAnsi"/>
                <w:lang w:eastAsia="ja-JP"/>
              </w:rPr>
            </w:pPr>
            <w:proofErr w:type="spellStart"/>
            <w:r w:rsidRPr="002429A0">
              <w:rPr>
                <w:rFonts w:eastAsiaTheme="minorHAnsi"/>
                <w:lang w:eastAsia="ja-JP"/>
              </w:rPr>
              <w:t>uvar</w:t>
            </w:r>
            <w:proofErr w:type="spellEnd"/>
            <w:r w:rsidRPr="002429A0">
              <w:rPr>
                <w:rFonts w:eastAsiaTheme="minorHAnsi"/>
                <w:lang w:eastAsia="ja-JP"/>
              </w:rPr>
              <w:t xml:space="preserve"> tmp2 = stack[top - 1];</w:t>
            </w:r>
          </w:p>
          <w:p w14:paraId="16F73643" w14:textId="574529EE" w:rsidR="002429A0" w:rsidRPr="002429A0" w:rsidRDefault="002429A0" w:rsidP="002429A0">
            <w:pPr>
              <w:rPr>
                <w:rFonts w:eastAsiaTheme="minorHAnsi"/>
                <w:lang w:eastAsia="ja-JP"/>
              </w:rPr>
            </w:pPr>
            <w:proofErr w:type="spellStart"/>
            <w:r w:rsidRPr="002429A0">
              <w:rPr>
                <w:rFonts w:eastAsiaTheme="minorHAnsi"/>
                <w:lang w:eastAsia="ja-JP"/>
              </w:rPr>
              <w:t>uvar</w:t>
            </w:r>
            <w:proofErr w:type="spellEnd"/>
            <w:r w:rsidRPr="002429A0">
              <w:rPr>
                <w:rFonts w:eastAsiaTheme="minorHAnsi"/>
                <w:lang w:eastAsia="ja-JP"/>
              </w:rPr>
              <w:t xml:space="preserve"> tmp3 = tmp1 &lt; tmp2;</w:t>
            </w:r>
          </w:p>
          <w:p w14:paraId="24E96961" w14:textId="1366616F" w:rsidR="002429A0" w:rsidRPr="002429A0" w:rsidRDefault="002429A0" w:rsidP="002429A0">
            <w:pPr>
              <w:rPr>
                <w:rFonts w:eastAsiaTheme="minorHAnsi"/>
                <w:lang w:eastAsia="ja-JP"/>
              </w:rPr>
            </w:pPr>
            <w:r w:rsidRPr="002429A0">
              <w:rPr>
                <w:rFonts w:eastAsiaTheme="minorHAnsi"/>
                <w:lang w:eastAsia="ja-JP"/>
              </w:rPr>
              <w:t>top-=2;</w:t>
            </w:r>
          </w:p>
          <w:p w14:paraId="297C7B31" w14:textId="59B4AE39" w:rsidR="002429A0" w:rsidRPr="002429A0" w:rsidRDefault="002429A0" w:rsidP="002429A0">
            <w:pPr>
              <w:rPr>
                <w:rFonts w:eastAsiaTheme="minorHAnsi"/>
                <w:lang w:eastAsia="ja-JP"/>
              </w:rPr>
            </w:pPr>
            <w:r w:rsidRPr="002429A0">
              <w:rPr>
                <w:rFonts w:eastAsiaTheme="minorHAnsi"/>
                <w:lang w:eastAsia="ja-JP"/>
              </w:rPr>
              <w:t>stack[top] = tmp3;</w:t>
            </w:r>
          </w:p>
          <w:p w14:paraId="278ECF2F" w14:textId="038CA4D1" w:rsidR="002429A0" w:rsidRPr="002429A0" w:rsidRDefault="002429A0" w:rsidP="002429A0">
            <w:pPr>
              <w:rPr>
                <w:rFonts w:eastAsiaTheme="minorHAnsi"/>
                <w:lang w:eastAsia="ja-JP"/>
              </w:rPr>
            </w:pPr>
            <w:r w:rsidRPr="002429A0">
              <w:rPr>
                <w:rFonts w:eastAsiaTheme="minorHAnsi"/>
                <w:lang w:eastAsia="ja-JP"/>
              </w:rPr>
              <w:t>++top;</w:t>
            </w:r>
          </w:p>
          <w:p w14:paraId="2CAF0362" w14:textId="77777777" w:rsidR="002429A0" w:rsidRPr="002429A0" w:rsidRDefault="002429A0" w:rsidP="002429A0">
            <w:pPr>
              <w:rPr>
                <w:rFonts w:ascii="Helvetica" w:eastAsiaTheme="minorHAnsi" w:hAnsi="Helvetica" w:cs="Helvetica"/>
                <w:lang w:eastAsia="ja-JP"/>
              </w:rPr>
            </w:pPr>
          </w:p>
          <w:p w14:paraId="7544DD4B" w14:textId="7E9D5445" w:rsidR="003C4523" w:rsidRDefault="003C4523" w:rsidP="002429A0">
            <w:pPr>
              <w:rPr>
                <w:rFonts w:ascii="Helvetica" w:eastAsiaTheme="minorHAnsi" w:hAnsi="Helvetica" w:cs="Helvetica"/>
                <w:lang w:eastAsia="ja-JP"/>
              </w:rPr>
            </w:pP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FF6269"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 :</w:t>
            </w:r>
          </w:p>
          <w:p w14:paraId="356F4A0F"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978FB38"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014A37B0"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17471216"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&lt;</w:t>
            </w:r>
            <w:r>
              <w:rPr>
                <w:rFonts w:ascii="Menlo" w:hAnsi="Menlo" w:cs="Menlo"/>
                <w:color w:val="FCF6FF"/>
                <w:sz w:val="18"/>
                <w:szCs w:val="18"/>
              </w:rPr>
              <w:t xml:space="preserve"> tmp2</w:t>
            </w:r>
            <w:r>
              <w:rPr>
                <w:rFonts w:ascii="Menlo" w:hAnsi="Menlo" w:cs="Menlo"/>
                <w:color w:val="FBD3E1"/>
                <w:sz w:val="18"/>
                <w:szCs w:val="18"/>
              </w:rPr>
              <w:t>;</w:t>
            </w:r>
          </w:p>
          <w:p w14:paraId="1C8DA3D9"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00D37040"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4A85E9C1"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E65708A" w14:textId="77777777" w:rsidR="002429A0" w:rsidRDefault="002429A0" w:rsidP="002429A0">
            <w:pPr>
              <w:shd w:val="clear" w:color="auto" w:fill="27273A"/>
              <w:spacing w:line="270" w:lineRule="atLeast"/>
              <w:rPr>
                <w:rFonts w:ascii="Menlo" w:hAnsi="Menlo" w:cs="Menlo"/>
                <w:color w:val="FCF6FF"/>
                <w:sz w:val="18"/>
                <w:szCs w:val="18"/>
              </w:rPr>
            </w:pPr>
          </w:p>
          <w:p w14:paraId="649B162D"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CAEB775"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5C0C7B0"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0FB99005"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DEA8B77" w14:textId="77777777" w:rsidR="003C4523" w:rsidRDefault="003C4523" w:rsidP="003C4523">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F552EF" w14:textId="77777777" w:rsidR="003C4523" w:rsidRDefault="003C4523" w:rsidP="003C4523">
            <w:pPr>
              <w:rPr>
                <w:rFonts w:ascii="Helvetica" w:eastAsiaTheme="minorHAnsi" w:hAnsi="Helvetica" w:cs="Helvetica"/>
                <w:lang w:eastAsia="ja-JP"/>
              </w:rPr>
            </w:pPr>
            <w:r>
              <w:rPr>
                <w:rFonts w:eastAsiaTheme="minorHAnsi"/>
                <w:lang w:eastAsia="ja-JP"/>
              </w:rPr>
              <w:t>Passed</w:t>
            </w:r>
          </w:p>
        </w:tc>
      </w:tr>
      <w:tr w:rsidR="004C0C46" w14:paraId="0C7C7914"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1D6516" w14:textId="77777777" w:rsidR="002429A0" w:rsidRDefault="002429A0" w:rsidP="002429A0">
            <w:pPr>
              <w:rPr>
                <w:rFonts w:ascii="Helvetica" w:eastAsiaTheme="minorHAnsi" w:hAnsi="Helvetica" w:cs="Helvetica"/>
                <w:lang w:eastAsia="ja-JP"/>
              </w:rPr>
            </w:pPr>
            <w:r>
              <w:rPr>
                <w:rFonts w:eastAsiaTheme="minorHAnsi"/>
                <w:lang w:eastAsia="ja-JP"/>
              </w:rPr>
              <w:t>GT</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BBBF9B" w14:textId="77777777" w:rsidR="002429A0" w:rsidRDefault="002429A0" w:rsidP="002429A0">
            <w:pPr>
              <w:rPr>
                <w:rFonts w:ascii="Helvetica" w:eastAsiaTheme="minorHAnsi" w:hAnsi="Helvetica" w:cs="Helvetica"/>
                <w:lang w:eastAsia="ja-JP"/>
              </w:rPr>
            </w:pPr>
            <w:r>
              <w:rPr>
                <w:rFonts w:eastAsiaTheme="minorHAnsi"/>
                <w:lang w:eastAsia="ja-JP"/>
              </w:rPr>
              <w:t>11</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407F16" w14:textId="77777777" w:rsidR="002429A0" w:rsidRPr="002429A0" w:rsidRDefault="002429A0" w:rsidP="002429A0">
            <w:pPr>
              <w:rPr>
                <w:rFonts w:eastAsiaTheme="minorHAnsi"/>
                <w:lang w:eastAsia="ja-JP"/>
              </w:rPr>
            </w:pPr>
            <w:proofErr w:type="spellStart"/>
            <w:r w:rsidRPr="002429A0">
              <w:rPr>
                <w:rFonts w:eastAsiaTheme="minorHAnsi"/>
                <w:lang w:eastAsia="ja-JP"/>
              </w:rPr>
              <w:t>uvar</w:t>
            </w:r>
            <w:proofErr w:type="spellEnd"/>
            <w:r w:rsidRPr="002429A0">
              <w:rPr>
                <w:rFonts w:eastAsiaTheme="minorHAnsi"/>
                <w:lang w:eastAsia="ja-JP"/>
              </w:rPr>
              <w:t xml:space="preserve"> tmp1 = stack[top - 2];</w:t>
            </w:r>
          </w:p>
          <w:p w14:paraId="0758477C" w14:textId="77777777" w:rsidR="002429A0" w:rsidRPr="002429A0" w:rsidRDefault="002429A0" w:rsidP="002429A0">
            <w:pPr>
              <w:rPr>
                <w:rFonts w:eastAsiaTheme="minorHAnsi"/>
                <w:lang w:eastAsia="ja-JP"/>
              </w:rPr>
            </w:pPr>
            <w:proofErr w:type="spellStart"/>
            <w:r w:rsidRPr="002429A0">
              <w:rPr>
                <w:rFonts w:eastAsiaTheme="minorHAnsi"/>
                <w:lang w:eastAsia="ja-JP"/>
              </w:rPr>
              <w:t>uvar</w:t>
            </w:r>
            <w:proofErr w:type="spellEnd"/>
            <w:r w:rsidRPr="002429A0">
              <w:rPr>
                <w:rFonts w:eastAsiaTheme="minorHAnsi"/>
                <w:lang w:eastAsia="ja-JP"/>
              </w:rPr>
              <w:t xml:space="preserve"> tmp2 = stack[top - 1];</w:t>
            </w:r>
          </w:p>
          <w:p w14:paraId="60BB2760" w14:textId="38181238" w:rsidR="002429A0" w:rsidRPr="002429A0" w:rsidRDefault="002429A0" w:rsidP="002429A0">
            <w:pPr>
              <w:rPr>
                <w:rFonts w:eastAsiaTheme="minorHAnsi"/>
                <w:lang w:eastAsia="ja-JP"/>
              </w:rPr>
            </w:pPr>
            <w:proofErr w:type="spellStart"/>
            <w:r w:rsidRPr="002429A0">
              <w:rPr>
                <w:rFonts w:eastAsiaTheme="minorHAnsi"/>
                <w:lang w:eastAsia="ja-JP"/>
              </w:rPr>
              <w:t>uvar</w:t>
            </w:r>
            <w:proofErr w:type="spellEnd"/>
            <w:r w:rsidRPr="002429A0">
              <w:rPr>
                <w:rFonts w:eastAsiaTheme="minorHAnsi"/>
                <w:lang w:eastAsia="ja-JP"/>
              </w:rPr>
              <w:t xml:space="preserve"> tmp3 = tmp1 </w:t>
            </w:r>
            <w:r>
              <w:rPr>
                <w:rFonts w:eastAsiaTheme="minorHAnsi"/>
                <w:lang w:eastAsia="ja-JP"/>
              </w:rPr>
              <w:t>&gt;</w:t>
            </w:r>
            <w:r w:rsidRPr="002429A0">
              <w:rPr>
                <w:rFonts w:eastAsiaTheme="minorHAnsi"/>
                <w:lang w:eastAsia="ja-JP"/>
              </w:rPr>
              <w:t xml:space="preserve"> tmp2;</w:t>
            </w:r>
          </w:p>
          <w:p w14:paraId="06E28B15" w14:textId="77777777" w:rsidR="002429A0" w:rsidRPr="002429A0" w:rsidRDefault="002429A0" w:rsidP="002429A0">
            <w:pPr>
              <w:rPr>
                <w:rFonts w:eastAsiaTheme="minorHAnsi"/>
                <w:lang w:eastAsia="ja-JP"/>
              </w:rPr>
            </w:pPr>
            <w:r w:rsidRPr="002429A0">
              <w:rPr>
                <w:rFonts w:eastAsiaTheme="minorHAnsi"/>
                <w:lang w:eastAsia="ja-JP"/>
              </w:rPr>
              <w:t>top-=2;</w:t>
            </w:r>
          </w:p>
          <w:p w14:paraId="3BFE6C1C" w14:textId="77777777" w:rsidR="002429A0" w:rsidRPr="002429A0" w:rsidRDefault="002429A0" w:rsidP="002429A0">
            <w:pPr>
              <w:rPr>
                <w:rFonts w:eastAsiaTheme="minorHAnsi"/>
                <w:lang w:eastAsia="ja-JP"/>
              </w:rPr>
            </w:pPr>
            <w:r w:rsidRPr="002429A0">
              <w:rPr>
                <w:rFonts w:eastAsiaTheme="minorHAnsi"/>
                <w:lang w:eastAsia="ja-JP"/>
              </w:rPr>
              <w:t>stack[top] = tmp3;</w:t>
            </w:r>
          </w:p>
          <w:p w14:paraId="2A8652F4" w14:textId="77777777" w:rsidR="002429A0" w:rsidRPr="002429A0" w:rsidRDefault="002429A0" w:rsidP="002429A0">
            <w:pPr>
              <w:rPr>
                <w:rFonts w:eastAsiaTheme="minorHAnsi"/>
                <w:lang w:eastAsia="ja-JP"/>
              </w:rPr>
            </w:pPr>
            <w:r w:rsidRPr="002429A0">
              <w:rPr>
                <w:rFonts w:eastAsiaTheme="minorHAnsi"/>
                <w:lang w:eastAsia="ja-JP"/>
              </w:rPr>
              <w:t>++top;</w:t>
            </w:r>
          </w:p>
          <w:p w14:paraId="7E2919E0" w14:textId="77777777" w:rsidR="002429A0" w:rsidRPr="002429A0" w:rsidRDefault="002429A0" w:rsidP="002429A0">
            <w:pPr>
              <w:rPr>
                <w:rFonts w:ascii="Helvetica" w:eastAsiaTheme="minorHAnsi" w:hAnsi="Helvetica" w:cs="Helvetica"/>
                <w:lang w:eastAsia="ja-JP"/>
              </w:rPr>
            </w:pPr>
          </w:p>
          <w:p w14:paraId="72B26324" w14:textId="77777777" w:rsidR="002429A0" w:rsidRDefault="002429A0" w:rsidP="002429A0">
            <w:pPr>
              <w:rPr>
                <w:rFonts w:ascii="Helvetica" w:eastAsiaTheme="minorHAnsi" w:hAnsi="Helvetica" w:cs="Helvetica"/>
                <w:lang w:eastAsia="ja-JP"/>
              </w:rPr>
            </w:pP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D2B245"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 :</w:t>
            </w:r>
          </w:p>
          <w:p w14:paraId="730DB956"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08C01E3"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4631662A"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7029271B" w14:textId="56AB4AB2"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&gt;</w:t>
            </w:r>
            <w:r>
              <w:rPr>
                <w:rFonts w:ascii="Menlo" w:hAnsi="Menlo" w:cs="Menlo"/>
                <w:color w:val="FCF6FF"/>
                <w:sz w:val="18"/>
                <w:szCs w:val="18"/>
              </w:rPr>
              <w:t xml:space="preserve"> tmp2</w:t>
            </w:r>
            <w:r>
              <w:rPr>
                <w:rFonts w:ascii="Menlo" w:hAnsi="Menlo" w:cs="Menlo"/>
                <w:color w:val="FBD3E1"/>
                <w:sz w:val="18"/>
                <w:szCs w:val="18"/>
              </w:rPr>
              <w:t>;</w:t>
            </w:r>
          </w:p>
          <w:p w14:paraId="75CE2C71"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018BF227"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70D56276"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452F2DB9" w14:textId="77777777" w:rsidR="002429A0" w:rsidRDefault="002429A0" w:rsidP="002429A0">
            <w:pPr>
              <w:shd w:val="clear" w:color="auto" w:fill="27273A"/>
              <w:spacing w:line="270" w:lineRule="atLeast"/>
              <w:rPr>
                <w:rFonts w:ascii="Menlo" w:hAnsi="Menlo" w:cs="Menlo"/>
                <w:color w:val="FCF6FF"/>
                <w:sz w:val="18"/>
                <w:szCs w:val="18"/>
              </w:rPr>
            </w:pPr>
          </w:p>
          <w:p w14:paraId="3DF9E3F4"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36AAE800"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5593121A"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062A61F1"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0924102" w14:textId="77777777" w:rsidR="002429A0" w:rsidRDefault="002429A0" w:rsidP="002429A0">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D4B6FA" w14:textId="77777777" w:rsidR="002429A0" w:rsidRDefault="002429A0" w:rsidP="002429A0">
            <w:pPr>
              <w:rPr>
                <w:rFonts w:ascii="Helvetica" w:eastAsiaTheme="minorHAnsi" w:hAnsi="Helvetica" w:cs="Helvetica"/>
                <w:lang w:eastAsia="ja-JP"/>
              </w:rPr>
            </w:pPr>
            <w:r>
              <w:rPr>
                <w:rFonts w:eastAsiaTheme="minorHAnsi"/>
                <w:lang w:eastAsia="ja-JP"/>
              </w:rPr>
              <w:t>Passed</w:t>
            </w:r>
          </w:p>
        </w:tc>
      </w:tr>
      <w:tr w:rsidR="004C0C46" w14:paraId="7BF47C4A"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3DA918" w14:textId="77777777" w:rsidR="002429A0" w:rsidRDefault="002429A0" w:rsidP="002429A0">
            <w:pPr>
              <w:rPr>
                <w:rFonts w:ascii="Helvetica" w:eastAsiaTheme="minorHAnsi" w:hAnsi="Helvetica" w:cs="Helvetica"/>
                <w:lang w:eastAsia="ja-JP"/>
              </w:rPr>
            </w:pPr>
            <w:r>
              <w:rPr>
                <w:rFonts w:eastAsiaTheme="minorHAnsi"/>
                <w:lang w:eastAsia="ja-JP"/>
              </w:rPr>
              <w:t>SLT</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8CB35E" w14:textId="77777777" w:rsidR="002429A0" w:rsidRDefault="002429A0" w:rsidP="002429A0">
            <w:pPr>
              <w:rPr>
                <w:rFonts w:ascii="Helvetica" w:eastAsiaTheme="minorHAnsi" w:hAnsi="Helvetica" w:cs="Helvetica"/>
                <w:lang w:eastAsia="ja-JP"/>
              </w:rPr>
            </w:pPr>
            <w:r>
              <w:rPr>
                <w:rFonts w:eastAsiaTheme="minorHAnsi"/>
                <w:lang w:eastAsia="ja-JP"/>
              </w:rPr>
              <w:t>12</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BF04D6" w14:textId="23E51283" w:rsidR="002429A0" w:rsidRPr="002429A0" w:rsidRDefault="002429A0" w:rsidP="002429A0">
            <w:pPr>
              <w:rPr>
                <w:rFonts w:eastAsiaTheme="minorHAnsi"/>
                <w:lang w:eastAsia="ja-JP"/>
              </w:rPr>
            </w:pPr>
            <w:r w:rsidRPr="002429A0">
              <w:rPr>
                <w:rFonts w:eastAsiaTheme="minorHAnsi"/>
                <w:lang w:eastAsia="ja-JP"/>
              </w:rPr>
              <w:t>var tmp1 = stack[top - 2];</w:t>
            </w:r>
          </w:p>
          <w:p w14:paraId="5229328C" w14:textId="2603FADE" w:rsidR="002429A0" w:rsidRPr="002429A0" w:rsidRDefault="002429A0" w:rsidP="002429A0">
            <w:pPr>
              <w:rPr>
                <w:rFonts w:eastAsiaTheme="minorHAnsi"/>
                <w:lang w:eastAsia="ja-JP"/>
              </w:rPr>
            </w:pPr>
            <w:r w:rsidRPr="002429A0">
              <w:rPr>
                <w:rFonts w:eastAsiaTheme="minorHAnsi"/>
                <w:lang w:eastAsia="ja-JP"/>
              </w:rPr>
              <w:t>var tmp2 = stack[top - 1];</w:t>
            </w:r>
          </w:p>
          <w:p w14:paraId="11851687" w14:textId="01BBD0DF" w:rsidR="002429A0" w:rsidRPr="002429A0" w:rsidRDefault="002429A0" w:rsidP="002429A0">
            <w:pPr>
              <w:rPr>
                <w:rFonts w:eastAsiaTheme="minorHAnsi"/>
                <w:lang w:eastAsia="ja-JP"/>
              </w:rPr>
            </w:pPr>
            <w:r w:rsidRPr="002429A0">
              <w:rPr>
                <w:rFonts w:eastAsiaTheme="minorHAnsi"/>
                <w:lang w:eastAsia="ja-JP"/>
              </w:rPr>
              <w:t>var tmp3 = tmp1 &lt; tmp2;</w:t>
            </w:r>
          </w:p>
          <w:p w14:paraId="39BE0193" w14:textId="77777777" w:rsidR="002429A0" w:rsidRPr="002429A0" w:rsidRDefault="002429A0" w:rsidP="002429A0">
            <w:pPr>
              <w:rPr>
                <w:rFonts w:eastAsiaTheme="minorHAnsi"/>
                <w:lang w:eastAsia="ja-JP"/>
              </w:rPr>
            </w:pPr>
            <w:r w:rsidRPr="002429A0">
              <w:rPr>
                <w:rFonts w:eastAsiaTheme="minorHAnsi"/>
                <w:lang w:eastAsia="ja-JP"/>
              </w:rPr>
              <w:t>top-=2;</w:t>
            </w:r>
          </w:p>
          <w:p w14:paraId="494F37A6" w14:textId="77777777" w:rsidR="002429A0" w:rsidRPr="002429A0" w:rsidRDefault="002429A0" w:rsidP="002429A0">
            <w:pPr>
              <w:rPr>
                <w:rFonts w:eastAsiaTheme="minorHAnsi"/>
                <w:lang w:eastAsia="ja-JP"/>
              </w:rPr>
            </w:pPr>
            <w:r w:rsidRPr="002429A0">
              <w:rPr>
                <w:rFonts w:eastAsiaTheme="minorHAnsi"/>
                <w:lang w:eastAsia="ja-JP"/>
              </w:rPr>
              <w:t>stack[top] = tmp3;</w:t>
            </w:r>
          </w:p>
          <w:p w14:paraId="7F16AD93" w14:textId="77777777" w:rsidR="002429A0" w:rsidRPr="002429A0" w:rsidRDefault="002429A0" w:rsidP="002429A0">
            <w:pPr>
              <w:rPr>
                <w:rFonts w:eastAsiaTheme="minorHAnsi"/>
                <w:lang w:eastAsia="ja-JP"/>
              </w:rPr>
            </w:pPr>
            <w:r w:rsidRPr="002429A0">
              <w:rPr>
                <w:rFonts w:eastAsiaTheme="minorHAnsi"/>
                <w:lang w:eastAsia="ja-JP"/>
              </w:rPr>
              <w:t>++top;</w:t>
            </w:r>
          </w:p>
          <w:p w14:paraId="240DCB2D" w14:textId="77777777" w:rsidR="002429A0" w:rsidRPr="002429A0" w:rsidRDefault="002429A0" w:rsidP="002429A0">
            <w:pPr>
              <w:rPr>
                <w:rFonts w:ascii="Helvetica" w:eastAsiaTheme="minorHAnsi" w:hAnsi="Helvetica" w:cs="Helvetica"/>
                <w:lang w:eastAsia="ja-JP"/>
              </w:rPr>
            </w:pPr>
          </w:p>
          <w:p w14:paraId="36C9F916" w14:textId="77777777" w:rsidR="002429A0" w:rsidRDefault="002429A0" w:rsidP="002429A0">
            <w:pPr>
              <w:rPr>
                <w:rFonts w:ascii="Helvetica" w:eastAsiaTheme="minorHAnsi" w:hAnsi="Helvetica" w:cs="Helvetica"/>
                <w:lang w:eastAsia="ja-JP"/>
              </w:rPr>
            </w:pP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38510B"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 :</w:t>
            </w:r>
          </w:p>
          <w:p w14:paraId="4B89E8B7"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4B18688" w14:textId="14CA16A5"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2982BEEA" w14:textId="27D38186"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17E2D0A1" w14:textId="781CB364"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&lt;</w:t>
            </w:r>
            <w:r>
              <w:rPr>
                <w:rFonts w:ascii="Menlo" w:hAnsi="Menlo" w:cs="Menlo"/>
                <w:color w:val="FCF6FF"/>
                <w:sz w:val="18"/>
                <w:szCs w:val="18"/>
              </w:rPr>
              <w:t xml:space="preserve"> tmp2</w:t>
            </w:r>
            <w:r>
              <w:rPr>
                <w:rFonts w:ascii="Menlo" w:hAnsi="Menlo" w:cs="Menlo"/>
                <w:color w:val="FBD3E1"/>
                <w:sz w:val="18"/>
                <w:szCs w:val="18"/>
              </w:rPr>
              <w:t>;</w:t>
            </w:r>
          </w:p>
          <w:p w14:paraId="736A7E1C"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5774FF44"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3E71C0B9"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CFB5E10" w14:textId="77777777" w:rsidR="002429A0" w:rsidRDefault="002429A0" w:rsidP="002429A0">
            <w:pPr>
              <w:shd w:val="clear" w:color="auto" w:fill="27273A"/>
              <w:spacing w:line="270" w:lineRule="atLeast"/>
              <w:rPr>
                <w:rFonts w:ascii="Menlo" w:hAnsi="Menlo" w:cs="Menlo"/>
                <w:color w:val="FCF6FF"/>
                <w:sz w:val="18"/>
                <w:szCs w:val="18"/>
              </w:rPr>
            </w:pPr>
          </w:p>
          <w:p w14:paraId="42545205"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37DB6B39"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7AD48A3"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4DC89ABD"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D6595F5" w14:textId="77777777" w:rsidR="002429A0" w:rsidRDefault="002429A0" w:rsidP="002429A0">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36D775" w14:textId="77777777" w:rsidR="002429A0" w:rsidRDefault="002429A0" w:rsidP="002429A0">
            <w:pPr>
              <w:rPr>
                <w:rFonts w:ascii="Helvetica" w:eastAsiaTheme="minorHAnsi" w:hAnsi="Helvetica" w:cs="Helvetica"/>
                <w:lang w:eastAsia="ja-JP"/>
              </w:rPr>
            </w:pPr>
            <w:r>
              <w:rPr>
                <w:rFonts w:eastAsiaTheme="minorHAnsi"/>
                <w:lang w:eastAsia="ja-JP"/>
              </w:rPr>
              <w:t>Passed</w:t>
            </w:r>
          </w:p>
        </w:tc>
      </w:tr>
      <w:tr w:rsidR="004C0C46" w14:paraId="736C93F4"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512C73" w14:textId="77777777" w:rsidR="002429A0" w:rsidRDefault="002429A0" w:rsidP="002429A0">
            <w:pPr>
              <w:rPr>
                <w:rFonts w:ascii="Helvetica" w:eastAsiaTheme="minorHAnsi" w:hAnsi="Helvetica" w:cs="Helvetica"/>
                <w:lang w:eastAsia="ja-JP"/>
              </w:rPr>
            </w:pPr>
            <w:r>
              <w:rPr>
                <w:rFonts w:eastAsiaTheme="minorHAnsi"/>
                <w:lang w:eastAsia="ja-JP"/>
              </w:rPr>
              <w:t>SGT</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23247F" w14:textId="77777777" w:rsidR="002429A0" w:rsidRDefault="002429A0" w:rsidP="002429A0">
            <w:pPr>
              <w:rPr>
                <w:rFonts w:ascii="Helvetica" w:eastAsiaTheme="minorHAnsi" w:hAnsi="Helvetica" w:cs="Helvetica"/>
                <w:lang w:eastAsia="ja-JP"/>
              </w:rPr>
            </w:pPr>
            <w:r>
              <w:rPr>
                <w:rFonts w:eastAsiaTheme="minorHAnsi"/>
                <w:lang w:eastAsia="ja-JP"/>
              </w:rPr>
              <w:t>13</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BD2620" w14:textId="77777777" w:rsidR="002429A0" w:rsidRPr="002429A0" w:rsidRDefault="002429A0" w:rsidP="002429A0">
            <w:pPr>
              <w:rPr>
                <w:rFonts w:eastAsiaTheme="minorHAnsi"/>
                <w:lang w:eastAsia="ja-JP"/>
              </w:rPr>
            </w:pPr>
            <w:r w:rsidRPr="002429A0">
              <w:rPr>
                <w:rFonts w:eastAsiaTheme="minorHAnsi"/>
                <w:lang w:eastAsia="ja-JP"/>
              </w:rPr>
              <w:t>var tmp1 = stack[top - 2];</w:t>
            </w:r>
          </w:p>
          <w:p w14:paraId="336C7903" w14:textId="77777777" w:rsidR="002429A0" w:rsidRPr="002429A0" w:rsidRDefault="002429A0" w:rsidP="002429A0">
            <w:pPr>
              <w:rPr>
                <w:rFonts w:eastAsiaTheme="minorHAnsi"/>
                <w:lang w:eastAsia="ja-JP"/>
              </w:rPr>
            </w:pPr>
            <w:r w:rsidRPr="002429A0">
              <w:rPr>
                <w:rFonts w:eastAsiaTheme="minorHAnsi"/>
                <w:lang w:eastAsia="ja-JP"/>
              </w:rPr>
              <w:lastRenderedPageBreak/>
              <w:t>var tmp2 = stack[top - 1];</w:t>
            </w:r>
          </w:p>
          <w:p w14:paraId="636B2455" w14:textId="77777777" w:rsidR="002429A0" w:rsidRPr="002429A0" w:rsidRDefault="002429A0" w:rsidP="002429A0">
            <w:pPr>
              <w:rPr>
                <w:rFonts w:eastAsiaTheme="minorHAnsi"/>
                <w:lang w:eastAsia="ja-JP"/>
              </w:rPr>
            </w:pPr>
            <w:r w:rsidRPr="002429A0">
              <w:rPr>
                <w:rFonts w:eastAsiaTheme="minorHAnsi"/>
                <w:lang w:eastAsia="ja-JP"/>
              </w:rPr>
              <w:t>var tmp3 = tmp1 &lt; tmp2;</w:t>
            </w:r>
          </w:p>
          <w:p w14:paraId="205DAC38" w14:textId="77777777" w:rsidR="002429A0" w:rsidRPr="002429A0" w:rsidRDefault="002429A0" w:rsidP="002429A0">
            <w:pPr>
              <w:rPr>
                <w:rFonts w:eastAsiaTheme="minorHAnsi"/>
                <w:lang w:eastAsia="ja-JP"/>
              </w:rPr>
            </w:pPr>
            <w:r w:rsidRPr="002429A0">
              <w:rPr>
                <w:rFonts w:eastAsiaTheme="minorHAnsi"/>
                <w:lang w:eastAsia="ja-JP"/>
              </w:rPr>
              <w:t>top-=2;</w:t>
            </w:r>
          </w:p>
          <w:p w14:paraId="44A4A3EE" w14:textId="77777777" w:rsidR="002429A0" w:rsidRPr="002429A0" w:rsidRDefault="002429A0" w:rsidP="002429A0">
            <w:pPr>
              <w:rPr>
                <w:rFonts w:eastAsiaTheme="minorHAnsi"/>
                <w:lang w:eastAsia="ja-JP"/>
              </w:rPr>
            </w:pPr>
            <w:r w:rsidRPr="002429A0">
              <w:rPr>
                <w:rFonts w:eastAsiaTheme="minorHAnsi"/>
                <w:lang w:eastAsia="ja-JP"/>
              </w:rPr>
              <w:t>stack[top] = tmp3;</w:t>
            </w:r>
          </w:p>
          <w:p w14:paraId="7B31B527" w14:textId="77777777" w:rsidR="002429A0" w:rsidRPr="002429A0" w:rsidRDefault="002429A0" w:rsidP="002429A0">
            <w:pPr>
              <w:rPr>
                <w:rFonts w:eastAsiaTheme="minorHAnsi"/>
                <w:lang w:eastAsia="ja-JP"/>
              </w:rPr>
            </w:pPr>
            <w:r w:rsidRPr="002429A0">
              <w:rPr>
                <w:rFonts w:eastAsiaTheme="minorHAnsi"/>
                <w:lang w:eastAsia="ja-JP"/>
              </w:rPr>
              <w:t>++top;</w:t>
            </w:r>
          </w:p>
          <w:p w14:paraId="3CFF9540" w14:textId="77777777" w:rsidR="002429A0" w:rsidRPr="002429A0" w:rsidRDefault="002429A0" w:rsidP="002429A0">
            <w:pPr>
              <w:rPr>
                <w:rFonts w:ascii="Helvetica" w:eastAsiaTheme="minorHAnsi" w:hAnsi="Helvetica" w:cs="Helvetica"/>
                <w:lang w:eastAsia="ja-JP"/>
              </w:rPr>
            </w:pPr>
          </w:p>
          <w:p w14:paraId="053C0B8F" w14:textId="77777777" w:rsidR="002429A0" w:rsidRDefault="002429A0" w:rsidP="002429A0">
            <w:pPr>
              <w:rPr>
                <w:rFonts w:ascii="Helvetica" w:eastAsiaTheme="minorHAnsi" w:hAnsi="Helvetica" w:cs="Helvetica"/>
                <w:lang w:eastAsia="ja-JP"/>
              </w:rPr>
            </w:pP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0D8A4C"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label_1 :</w:t>
            </w:r>
          </w:p>
          <w:p w14:paraId="067F5B7B"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w:t>
            </w:r>
            <w:r>
              <w:rPr>
                <w:rFonts w:ascii="Menlo" w:hAnsi="Menlo" w:cs="Menlo"/>
                <w:color w:val="FBD3E1"/>
                <w:sz w:val="18"/>
                <w:szCs w:val="18"/>
              </w:rPr>
              <w:t>{</w:t>
            </w:r>
          </w:p>
          <w:p w14:paraId="5EE5374D"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1A8778F7"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5A385619" w14:textId="37D7C598"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&gt;</w:t>
            </w:r>
            <w:r>
              <w:rPr>
                <w:rFonts w:ascii="Menlo" w:hAnsi="Menlo" w:cs="Menlo"/>
                <w:color w:val="FCF6FF"/>
                <w:sz w:val="18"/>
                <w:szCs w:val="18"/>
              </w:rPr>
              <w:t xml:space="preserve"> tmp2</w:t>
            </w:r>
            <w:r>
              <w:rPr>
                <w:rFonts w:ascii="Menlo" w:hAnsi="Menlo" w:cs="Menlo"/>
                <w:color w:val="FBD3E1"/>
                <w:sz w:val="18"/>
                <w:szCs w:val="18"/>
              </w:rPr>
              <w:t>;</w:t>
            </w:r>
          </w:p>
          <w:p w14:paraId="3E4BEA07"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015DEC6F"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0B44024B"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4B18B1EA" w14:textId="77777777" w:rsidR="002429A0" w:rsidRDefault="002429A0" w:rsidP="002429A0">
            <w:pPr>
              <w:shd w:val="clear" w:color="auto" w:fill="27273A"/>
              <w:spacing w:line="270" w:lineRule="atLeast"/>
              <w:rPr>
                <w:rFonts w:ascii="Menlo" w:hAnsi="Menlo" w:cs="Menlo"/>
                <w:color w:val="FCF6FF"/>
                <w:sz w:val="18"/>
                <w:szCs w:val="18"/>
              </w:rPr>
            </w:pPr>
          </w:p>
          <w:p w14:paraId="0D6E4BF8"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B651EBE"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51593AF6"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6737C455"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B94243E" w14:textId="77777777" w:rsidR="002429A0" w:rsidRDefault="002429A0" w:rsidP="002429A0">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3F60AD" w14:textId="77777777" w:rsidR="002429A0" w:rsidRDefault="002429A0" w:rsidP="002429A0">
            <w:pPr>
              <w:rPr>
                <w:rFonts w:ascii="Helvetica" w:eastAsiaTheme="minorHAnsi" w:hAnsi="Helvetica" w:cs="Helvetica"/>
                <w:lang w:eastAsia="ja-JP"/>
              </w:rPr>
            </w:pPr>
            <w:r>
              <w:rPr>
                <w:rFonts w:eastAsiaTheme="minorHAnsi"/>
                <w:lang w:eastAsia="ja-JP"/>
              </w:rPr>
              <w:lastRenderedPageBreak/>
              <w:t>Passed</w:t>
            </w:r>
          </w:p>
        </w:tc>
      </w:tr>
      <w:tr w:rsidR="004C0C46" w14:paraId="600AA8D1"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74DFF1" w14:textId="77777777" w:rsidR="002429A0" w:rsidRDefault="002429A0" w:rsidP="002429A0">
            <w:pPr>
              <w:rPr>
                <w:rFonts w:ascii="Helvetica" w:eastAsiaTheme="minorHAnsi" w:hAnsi="Helvetica" w:cs="Helvetica"/>
                <w:lang w:eastAsia="ja-JP"/>
              </w:rPr>
            </w:pPr>
            <w:r>
              <w:rPr>
                <w:rFonts w:eastAsiaTheme="minorHAnsi"/>
                <w:lang w:eastAsia="ja-JP"/>
              </w:rPr>
              <w:t>EQ</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BFF465" w14:textId="77777777" w:rsidR="002429A0" w:rsidRDefault="002429A0" w:rsidP="002429A0">
            <w:pPr>
              <w:rPr>
                <w:rFonts w:ascii="Helvetica" w:eastAsiaTheme="minorHAnsi" w:hAnsi="Helvetica" w:cs="Helvetica"/>
                <w:lang w:eastAsia="ja-JP"/>
              </w:rPr>
            </w:pPr>
            <w:r>
              <w:rPr>
                <w:rFonts w:eastAsiaTheme="minorHAnsi"/>
                <w:lang w:eastAsia="ja-JP"/>
              </w:rPr>
              <w:t>14</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BA65CD" w14:textId="77777777" w:rsidR="002429A0" w:rsidRPr="002429A0" w:rsidRDefault="002429A0" w:rsidP="002429A0">
            <w:pPr>
              <w:rPr>
                <w:rFonts w:eastAsiaTheme="minorHAnsi"/>
                <w:lang w:eastAsia="ja-JP"/>
              </w:rPr>
            </w:pPr>
            <w:proofErr w:type="spellStart"/>
            <w:r w:rsidRPr="002429A0">
              <w:rPr>
                <w:rFonts w:eastAsiaTheme="minorHAnsi"/>
                <w:lang w:eastAsia="ja-JP"/>
              </w:rPr>
              <w:t>uvar</w:t>
            </w:r>
            <w:proofErr w:type="spellEnd"/>
            <w:r w:rsidRPr="002429A0">
              <w:rPr>
                <w:rFonts w:eastAsiaTheme="minorHAnsi"/>
                <w:lang w:eastAsia="ja-JP"/>
              </w:rPr>
              <w:t xml:space="preserve"> tmp1 = stack[top - 2];</w:t>
            </w:r>
          </w:p>
          <w:p w14:paraId="48E0554B" w14:textId="77777777" w:rsidR="002429A0" w:rsidRPr="002429A0" w:rsidRDefault="002429A0" w:rsidP="002429A0">
            <w:pPr>
              <w:rPr>
                <w:rFonts w:eastAsiaTheme="minorHAnsi"/>
                <w:lang w:eastAsia="ja-JP"/>
              </w:rPr>
            </w:pPr>
            <w:proofErr w:type="spellStart"/>
            <w:r w:rsidRPr="002429A0">
              <w:rPr>
                <w:rFonts w:eastAsiaTheme="minorHAnsi"/>
                <w:lang w:eastAsia="ja-JP"/>
              </w:rPr>
              <w:t>uvar</w:t>
            </w:r>
            <w:proofErr w:type="spellEnd"/>
            <w:r w:rsidRPr="002429A0">
              <w:rPr>
                <w:rFonts w:eastAsiaTheme="minorHAnsi"/>
                <w:lang w:eastAsia="ja-JP"/>
              </w:rPr>
              <w:t xml:space="preserve"> tmp2 = stack[top - 1];</w:t>
            </w:r>
          </w:p>
          <w:p w14:paraId="613506B2" w14:textId="68170BB4" w:rsidR="002429A0" w:rsidRPr="002429A0" w:rsidRDefault="002429A0" w:rsidP="002429A0">
            <w:pPr>
              <w:rPr>
                <w:rFonts w:eastAsiaTheme="minorHAnsi"/>
                <w:lang w:eastAsia="ja-JP"/>
              </w:rPr>
            </w:pPr>
            <w:proofErr w:type="spellStart"/>
            <w:r w:rsidRPr="002429A0">
              <w:rPr>
                <w:rFonts w:eastAsiaTheme="minorHAnsi"/>
                <w:lang w:eastAsia="ja-JP"/>
              </w:rPr>
              <w:t>uvar</w:t>
            </w:r>
            <w:proofErr w:type="spellEnd"/>
            <w:r w:rsidRPr="002429A0">
              <w:rPr>
                <w:rFonts w:eastAsiaTheme="minorHAnsi"/>
                <w:lang w:eastAsia="ja-JP"/>
              </w:rPr>
              <w:t xml:space="preserve"> tmp3 = tmp1 </w:t>
            </w:r>
            <w:r>
              <w:rPr>
                <w:rFonts w:eastAsiaTheme="minorHAnsi"/>
                <w:lang w:eastAsia="ja-JP"/>
              </w:rPr>
              <w:t>==</w:t>
            </w:r>
            <w:r w:rsidRPr="002429A0">
              <w:rPr>
                <w:rFonts w:eastAsiaTheme="minorHAnsi"/>
                <w:lang w:eastAsia="ja-JP"/>
              </w:rPr>
              <w:t xml:space="preserve"> tmp2;</w:t>
            </w:r>
          </w:p>
          <w:p w14:paraId="4A4EBC72" w14:textId="77777777" w:rsidR="002429A0" w:rsidRPr="002429A0" w:rsidRDefault="002429A0" w:rsidP="002429A0">
            <w:pPr>
              <w:rPr>
                <w:rFonts w:eastAsiaTheme="minorHAnsi"/>
                <w:lang w:eastAsia="ja-JP"/>
              </w:rPr>
            </w:pPr>
            <w:r w:rsidRPr="002429A0">
              <w:rPr>
                <w:rFonts w:eastAsiaTheme="minorHAnsi"/>
                <w:lang w:eastAsia="ja-JP"/>
              </w:rPr>
              <w:t>top-=2;</w:t>
            </w:r>
          </w:p>
          <w:p w14:paraId="49A03CD4" w14:textId="77777777" w:rsidR="002429A0" w:rsidRPr="002429A0" w:rsidRDefault="002429A0" w:rsidP="002429A0">
            <w:pPr>
              <w:rPr>
                <w:rFonts w:eastAsiaTheme="minorHAnsi"/>
                <w:lang w:eastAsia="ja-JP"/>
              </w:rPr>
            </w:pPr>
            <w:r w:rsidRPr="002429A0">
              <w:rPr>
                <w:rFonts w:eastAsiaTheme="minorHAnsi"/>
                <w:lang w:eastAsia="ja-JP"/>
              </w:rPr>
              <w:t>stack[top] = tmp3;</w:t>
            </w:r>
          </w:p>
          <w:p w14:paraId="234A5B92" w14:textId="77777777" w:rsidR="002429A0" w:rsidRPr="002429A0" w:rsidRDefault="002429A0" w:rsidP="002429A0">
            <w:pPr>
              <w:rPr>
                <w:rFonts w:eastAsiaTheme="minorHAnsi"/>
                <w:lang w:eastAsia="ja-JP"/>
              </w:rPr>
            </w:pPr>
            <w:r w:rsidRPr="002429A0">
              <w:rPr>
                <w:rFonts w:eastAsiaTheme="minorHAnsi"/>
                <w:lang w:eastAsia="ja-JP"/>
              </w:rPr>
              <w:t>++top;</w:t>
            </w:r>
          </w:p>
          <w:p w14:paraId="76A7BF9C" w14:textId="77777777" w:rsidR="002429A0" w:rsidRPr="002429A0" w:rsidRDefault="002429A0" w:rsidP="002429A0">
            <w:pPr>
              <w:rPr>
                <w:rFonts w:ascii="Helvetica" w:eastAsiaTheme="minorHAnsi" w:hAnsi="Helvetica" w:cs="Helvetica"/>
                <w:lang w:eastAsia="ja-JP"/>
              </w:rPr>
            </w:pPr>
          </w:p>
          <w:p w14:paraId="640FAA58" w14:textId="77777777" w:rsidR="002429A0" w:rsidRDefault="002429A0" w:rsidP="002429A0">
            <w:pPr>
              <w:rPr>
                <w:rFonts w:ascii="Helvetica" w:eastAsiaTheme="minorHAnsi" w:hAnsi="Helvetica" w:cs="Helvetica"/>
                <w:lang w:eastAsia="ja-JP"/>
              </w:rPr>
            </w:pP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6EC021"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 :</w:t>
            </w:r>
          </w:p>
          <w:p w14:paraId="5FCD8096"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9CAE916"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285CCEBB"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0B739854" w14:textId="316CF446"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6CA7916D"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7382E44D"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7F7D58C7"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6C3BF69" w14:textId="77777777" w:rsidR="002429A0" w:rsidRDefault="002429A0" w:rsidP="002429A0">
            <w:pPr>
              <w:shd w:val="clear" w:color="auto" w:fill="27273A"/>
              <w:spacing w:line="270" w:lineRule="atLeast"/>
              <w:rPr>
                <w:rFonts w:ascii="Menlo" w:hAnsi="Menlo" w:cs="Menlo"/>
                <w:color w:val="FCF6FF"/>
                <w:sz w:val="18"/>
                <w:szCs w:val="18"/>
              </w:rPr>
            </w:pPr>
          </w:p>
          <w:p w14:paraId="1E92CF07"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11CF5A5"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F0873F6"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125586FA" w14:textId="77777777" w:rsidR="002429A0" w:rsidRDefault="002429A0" w:rsidP="002429A0">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806E223" w14:textId="77777777" w:rsidR="002429A0" w:rsidRDefault="002429A0" w:rsidP="002429A0">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1E2F55" w14:textId="77777777" w:rsidR="002429A0" w:rsidRDefault="002429A0" w:rsidP="002429A0">
            <w:pPr>
              <w:rPr>
                <w:rFonts w:ascii="Helvetica" w:eastAsiaTheme="minorHAnsi" w:hAnsi="Helvetica" w:cs="Helvetica"/>
                <w:lang w:eastAsia="ja-JP"/>
              </w:rPr>
            </w:pPr>
            <w:r>
              <w:rPr>
                <w:rFonts w:eastAsiaTheme="minorHAnsi"/>
                <w:lang w:eastAsia="ja-JP"/>
              </w:rPr>
              <w:t>Passed</w:t>
            </w:r>
          </w:p>
        </w:tc>
      </w:tr>
      <w:tr w:rsidR="004C0C46" w14:paraId="3E62195C"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FB4B12" w14:textId="77777777" w:rsidR="002429A0" w:rsidRDefault="002429A0" w:rsidP="002429A0">
            <w:pPr>
              <w:rPr>
                <w:rFonts w:ascii="Helvetica" w:eastAsiaTheme="minorHAnsi" w:hAnsi="Helvetica" w:cs="Helvetica"/>
                <w:lang w:eastAsia="ja-JP"/>
              </w:rPr>
            </w:pPr>
            <w:r>
              <w:rPr>
                <w:rFonts w:eastAsiaTheme="minorHAnsi"/>
                <w:lang w:eastAsia="ja-JP"/>
              </w:rPr>
              <w:t>ISZERO</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7BAFA8" w14:textId="77777777" w:rsidR="002429A0" w:rsidRDefault="002429A0" w:rsidP="002429A0">
            <w:pPr>
              <w:rPr>
                <w:rFonts w:ascii="Helvetica" w:eastAsiaTheme="minorHAnsi" w:hAnsi="Helvetica" w:cs="Helvetica"/>
                <w:lang w:eastAsia="ja-JP"/>
              </w:rPr>
            </w:pPr>
            <w:r>
              <w:rPr>
                <w:rFonts w:eastAsiaTheme="minorHAnsi"/>
                <w:lang w:eastAsia="ja-JP"/>
              </w:rPr>
              <w:t>15</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BC30B0" w14:textId="3A2AC1C3" w:rsidR="00560EAF" w:rsidRPr="00560EAF" w:rsidRDefault="00560EAF" w:rsidP="00560EAF">
            <w:pPr>
              <w:rPr>
                <w:rFonts w:eastAsiaTheme="minorHAnsi"/>
                <w:lang w:eastAsia="ja-JP"/>
              </w:rPr>
            </w:pPr>
            <w:proofErr w:type="spellStart"/>
            <w:r w:rsidRPr="00560EAF">
              <w:rPr>
                <w:rFonts w:eastAsiaTheme="minorHAnsi"/>
                <w:lang w:eastAsia="ja-JP"/>
              </w:rPr>
              <w:t>uvar</w:t>
            </w:r>
            <w:proofErr w:type="spellEnd"/>
            <w:r w:rsidRPr="00560EAF">
              <w:rPr>
                <w:rFonts w:eastAsiaTheme="minorHAnsi"/>
                <w:lang w:eastAsia="ja-JP"/>
              </w:rPr>
              <w:t xml:space="preserve"> tmp1 = stack[top - 1];</w:t>
            </w:r>
          </w:p>
          <w:p w14:paraId="45A4B83D" w14:textId="20138354" w:rsidR="00560EAF" w:rsidRPr="00560EAF" w:rsidRDefault="00560EAF" w:rsidP="00560EAF">
            <w:pPr>
              <w:rPr>
                <w:rFonts w:eastAsiaTheme="minorHAnsi"/>
                <w:lang w:eastAsia="ja-JP"/>
              </w:rPr>
            </w:pPr>
            <w:proofErr w:type="spellStart"/>
            <w:r w:rsidRPr="00560EAF">
              <w:rPr>
                <w:rFonts w:eastAsiaTheme="minorHAnsi"/>
                <w:lang w:eastAsia="ja-JP"/>
              </w:rPr>
              <w:t>uvar</w:t>
            </w:r>
            <w:proofErr w:type="spellEnd"/>
            <w:r w:rsidRPr="00560EAF">
              <w:rPr>
                <w:rFonts w:eastAsiaTheme="minorHAnsi"/>
                <w:lang w:eastAsia="ja-JP"/>
              </w:rPr>
              <w:t xml:space="preserve"> tmp2 = !(tmp1);</w:t>
            </w:r>
          </w:p>
          <w:p w14:paraId="5B3CD001" w14:textId="61FB3ECF" w:rsidR="00560EAF" w:rsidRPr="00560EAF" w:rsidRDefault="00560EAF" w:rsidP="00560EAF">
            <w:pPr>
              <w:rPr>
                <w:rFonts w:eastAsiaTheme="minorHAnsi"/>
                <w:lang w:eastAsia="ja-JP"/>
              </w:rPr>
            </w:pPr>
            <w:r w:rsidRPr="00560EAF">
              <w:rPr>
                <w:rFonts w:eastAsiaTheme="minorHAnsi"/>
                <w:lang w:eastAsia="ja-JP"/>
              </w:rPr>
              <w:t>--top;</w:t>
            </w:r>
          </w:p>
          <w:p w14:paraId="47049A05" w14:textId="3F754381" w:rsidR="00560EAF" w:rsidRPr="00560EAF" w:rsidRDefault="00560EAF" w:rsidP="00560EAF">
            <w:pPr>
              <w:rPr>
                <w:rFonts w:eastAsiaTheme="minorHAnsi"/>
                <w:lang w:eastAsia="ja-JP"/>
              </w:rPr>
            </w:pPr>
            <w:r w:rsidRPr="00560EAF">
              <w:rPr>
                <w:rFonts w:eastAsiaTheme="minorHAnsi"/>
                <w:lang w:eastAsia="ja-JP"/>
              </w:rPr>
              <w:t>stack[top] = tmp2;</w:t>
            </w:r>
          </w:p>
          <w:p w14:paraId="660E89C2" w14:textId="6A3AD95E" w:rsidR="002429A0" w:rsidRDefault="00560EAF" w:rsidP="00560EAF">
            <w:pPr>
              <w:rPr>
                <w:rFonts w:eastAsiaTheme="minorHAnsi"/>
                <w:lang w:eastAsia="ja-JP"/>
              </w:rPr>
            </w:pPr>
            <w:r w:rsidRPr="00560EAF">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176715" w14:textId="77777777" w:rsidR="00560EAF" w:rsidRDefault="00560EAF" w:rsidP="00560EAF">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label_17 :</w:t>
            </w:r>
          </w:p>
          <w:p w14:paraId="26DA5650" w14:textId="77777777" w:rsidR="00560EAF" w:rsidRDefault="00560EAF" w:rsidP="00560EA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12E120E" w14:textId="3AFF4204" w:rsidR="00560EAF" w:rsidRDefault="00560EAF" w:rsidP="00560EA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w:t>
            </w:r>
            <w:r>
              <w:rPr>
                <w:rFonts w:ascii="Menlo" w:hAnsi="Menlo" w:cs="Menlo"/>
                <w:color w:val="FCF6FF"/>
                <w:sz w:val="18"/>
                <w:szCs w:val="18"/>
              </w:rPr>
              <w:t>1</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7F777880" w14:textId="50C2B3E4" w:rsidR="00560EAF" w:rsidRDefault="00560EAF" w:rsidP="00560EA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w:t>
            </w:r>
            <w:r>
              <w:rPr>
                <w:rFonts w:ascii="Menlo" w:hAnsi="Menlo" w:cs="Menlo"/>
                <w:color w:val="FCF6FF"/>
                <w:sz w:val="18"/>
                <w:szCs w:val="18"/>
              </w:rPr>
              <w:t>2</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BD3E1"/>
                <w:sz w:val="18"/>
                <w:szCs w:val="18"/>
              </w:rPr>
              <w:t>(</w:t>
            </w:r>
            <w:r>
              <w:rPr>
                <w:rFonts w:ascii="Menlo" w:hAnsi="Menlo" w:cs="Menlo"/>
                <w:color w:val="FCF6FF"/>
                <w:sz w:val="18"/>
                <w:szCs w:val="18"/>
              </w:rPr>
              <w:t>tmp</w:t>
            </w:r>
            <w:r>
              <w:rPr>
                <w:rFonts w:ascii="Menlo" w:hAnsi="Menlo" w:cs="Menlo"/>
                <w:color w:val="FCF6FF"/>
                <w:sz w:val="18"/>
                <w:szCs w:val="18"/>
              </w:rPr>
              <w:t>1</w:t>
            </w:r>
            <w:r>
              <w:rPr>
                <w:rFonts w:ascii="Menlo" w:hAnsi="Menlo" w:cs="Menlo"/>
                <w:color w:val="FBD3E1"/>
                <w:sz w:val="18"/>
                <w:szCs w:val="18"/>
              </w:rPr>
              <w:t>);</w:t>
            </w:r>
          </w:p>
          <w:p w14:paraId="2556C967" w14:textId="77777777" w:rsidR="00560EAF" w:rsidRDefault="00560EAF" w:rsidP="00560EA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D79347C" w14:textId="504A96E8" w:rsidR="00560EAF" w:rsidRDefault="00560EAF" w:rsidP="00560EA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w:t>
            </w:r>
            <w:r>
              <w:rPr>
                <w:rFonts w:ascii="Menlo" w:hAnsi="Menlo" w:cs="Menlo"/>
                <w:color w:val="FCF6FF"/>
                <w:sz w:val="18"/>
                <w:szCs w:val="18"/>
              </w:rPr>
              <w:t>2</w:t>
            </w:r>
            <w:r>
              <w:rPr>
                <w:rFonts w:ascii="Menlo" w:hAnsi="Menlo" w:cs="Menlo"/>
                <w:color w:val="FBD3E1"/>
                <w:sz w:val="18"/>
                <w:szCs w:val="18"/>
              </w:rPr>
              <w:t>;</w:t>
            </w:r>
          </w:p>
          <w:p w14:paraId="7DDF3822" w14:textId="77777777" w:rsidR="00560EAF" w:rsidRDefault="00560EAF" w:rsidP="00560EA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7796E4E" w14:textId="77777777" w:rsidR="00560EAF" w:rsidRDefault="00560EAF" w:rsidP="00560EAF">
            <w:pPr>
              <w:shd w:val="clear" w:color="auto" w:fill="27273A"/>
              <w:spacing w:line="270" w:lineRule="atLeast"/>
              <w:rPr>
                <w:rFonts w:ascii="Menlo" w:hAnsi="Menlo" w:cs="Menlo"/>
                <w:color w:val="FCF6FF"/>
                <w:sz w:val="18"/>
                <w:szCs w:val="18"/>
              </w:rPr>
            </w:pPr>
          </w:p>
          <w:p w14:paraId="08898D37" w14:textId="77777777" w:rsidR="00560EAF" w:rsidRDefault="00560EAF" w:rsidP="00560EA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FFB3998" w14:textId="77777777" w:rsidR="00560EAF" w:rsidRDefault="00560EAF" w:rsidP="00560EA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3DD420E" w14:textId="77777777" w:rsidR="00560EAF" w:rsidRDefault="00560EAF" w:rsidP="00560EA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5A3BD1A6" w14:textId="77777777" w:rsidR="00560EAF" w:rsidRDefault="00560EAF" w:rsidP="00560EA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6C7CD7D" w14:textId="77777777" w:rsidR="002429A0" w:rsidRDefault="002429A0" w:rsidP="002429A0">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231179" w14:textId="77777777" w:rsidR="002429A0" w:rsidRDefault="002429A0" w:rsidP="002429A0">
            <w:pPr>
              <w:rPr>
                <w:rFonts w:ascii="Helvetica" w:eastAsiaTheme="minorHAnsi" w:hAnsi="Helvetica" w:cs="Helvetica"/>
                <w:lang w:eastAsia="ja-JP"/>
              </w:rPr>
            </w:pPr>
            <w:r>
              <w:rPr>
                <w:rFonts w:eastAsiaTheme="minorHAnsi"/>
                <w:lang w:eastAsia="ja-JP"/>
              </w:rPr>
              <w:t>Passed</w:t>
            </w:r>
          </w:p>
        </w:tc>
      </w:tr>
      <w:tr w:rsidR="004C0C46" w14:paraId="1864F822"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73C66C" w14:textId="77777777" w:rsidR="002429A0" w:rsidRDefault="002429A0" w:rsidP="002429A0">
            <w:pPr>
              <w:rPr>
                <w:rFonts w:ascii="Helvetica" w:eastAsiaTheme="minorHAnsi" w:hAnsi="Helvetica" w:cs="Helvetica"/>
                <w:lang w:eastAsia="ja-JP"/>
              </w:rPr>
            </w:pPr>
            <w:r>
              <w:rPr>
                <w:rFonts w:eastAsiaTheme="minorHAnsi"/>
                <w:lang w:eastAsia="ja-JP"/>
              </w:rPr>
              <w:t>AND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8FFB91" w14:textId="77777777" w:rsidR="002429A0" w:rsidRDefault="002429A0" w:rsidP="002429A0">
            <w:pPr>
              <w:rPr>
                <w:rFonts w:ascii="Helvetica" w:eastAsiaTheme="minorHAnsi" w:hAnsi="Helvetica" w:cs="Helvetica"/>
                <w:lang w:eastAsia="ja-JP"/>
              </w:rPr>
            </w:pPr>
            <w:r>
              <w:rPr>
                <w:rFonts w:eastAsiaTheme="minorHAnsi"/>
                <w:lang w:eastAsia="ja-JP"/>
              </w:rPr>
              <w:t>16</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D415F9" w14:textId="77777777" w:rsidR="00CD321F" w:rsidRPr="00CD321F" w:rsidRDefault="00CD321F" w:rsidP="00CD321F">
            <w:pPr>
              <w:rPr>
                <w:rFonts w:eastAsiaTheme="minorHAnsi"/>
                <w:lang w:eastAsia="ja-JP"/>
              </w:rPr>
            </w:pPr>
            <w:r w:rsidRPr="00CD321F">
              <w:rPr>
                <w:rFonts w:eastAsiaTheme="minorHAnsi"/>
                <w:lang w:eastAsia="ja-JP"/>
              </w:rPr>
              <w:t>var tmp1 = stack[top - 2];</w:t>
            </w:r>
          </w:p>
          <w:p w14:paraId="7A5B9592" w14:textId="0B8B9386" w:rsidR="00CD321F" w:rsidRPr="00CD321F" w:rsidRDefault="00CD321F" w:rsidP="00CD321F">
            <w:pPr>
              <w:rPr>
                <w:rFonts w:eastAsiaTheme="minorHAnsi"/>
                <w:lang w:eastAsia="ja-JP"/>
              </w:rPr>
            </w:pPr>
            <w:r w:rsidRPr="00CD321F">
              <w:rPr>
                <w:rFonts w:eastAsiaTheme="minorHAnsi"/>
                <w:lang w:eastAsia="ja-JP"/>
              </w:rPr>
              <w:t>var tmp2 = stack[top - 1];</w:t>
            </w:r>
          </w:p>
          <w:p w14:paraId="2685F102" w14:textId="0A61E41B" w:rsidR="00CD321F" w:rsidRPr="00CD321F" w:rsidRDefault="00CD321F" w:rsidP="00CD321F">
            <w:pPr>
              <w:rPr>
                <w:rFonts w:eastAsiaTheme="minorHAnsi"/>
                <w:lang w:eastAsia="ja-JP"/>
              </w:rPr>
            </w:pPr>
            <w:r w:rsidRPr="00CD321F">
              <w:rPr>
                <w:rFonts w:eastAsiaTheme="minorHAnsi"/>
                <w:lang w:eastAsia="ja-JP"/>
              </w:rPr>
              <w:t>var tmp3 = tmp1 &amp; tmp2;</w:t>
            </w:r>
          </w:p>
          <w:p w14:paraId="7B7BB403" w14:textId="51257B8C" w:rsidR="00CD321F" w:rsidRPr="00CD321F" w:rsidRDefault="00CD321F" w:rsidP="00CD321F">
            <w:pPr>
              <w:rPr>
                <w:rFonts w:eastAsiaTheme="minorHAnsi"/>
                <w:lang w:eastAsia="ja-JP"/>
              </w:rPr>
            </w:pPr>
            <w:r w:rsidRPr="00CD321F">
              <w:rPr>
                <w:rFonts w:eastAsiaTheme="minorHAnsi"/>
                <w:lang w:eastAsia="ja-JP"/>
              </w:rPr>
              <w:t>top-=2;</w:t>
            </w:r>
          </w:p>
          <w:p w14:paraId="53B5D292" w14:textId="59298824" w:rsidR="00CD321F" w:rsidRPr="00CD321F" w:rsidRDefault="00CD321F" w:rsidP="00CD321F">
            <w:pPr>
              <w:rPr>
                <w:rFonts w:eastAsiaTheme="minorHAnsi"/>
                <w:lang w:eastAsia="ja-JP"/>
              </w:rPr>
            </w:pPr>
            <w:r w:rsidRPr="00CD321F">
              <w:rPr>
                <w:rFonts w:eastAsiaTheme="minorHAnsi"/>
                <w:lang w:eastAsia="ja-JP"/>
              </w:rPr>
              <w:t>stack[top] = tmp3;</w:t>
            </w:r>
          </w:p>
          <w:p w14:paraId="46B2DDD1" w14:textId="0CA75640" w:rsidR="002429A0" w:rsidRDefault="00CD321F" w:rsidP="00CD321F">
            <w:pPr>
              <w:rPr>
                <w:rFonts w:eastAsiaTheme="minorHAnsi"/>
                <w:lang w:eastAsia="ja-JP"/>
              </w:rPr>
            </w:pPr>
            <w:r w:rsidRPr="00CD321F">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4DD68F" w14:textId="49BB0B54"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052D1574"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D9CAD07" w14:textId="1F62B4BA"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w:t>
            </w:r>
            <w:r>
              <w:rPr>
                <w:rFonts w:ascii="Menlo" w:hAnsi="Menlo" w:cs="Menlo"/>
                <w:color w:val="FCF6FF"/>
                <w:sz w:val="18"/>
                <w:szCs w:val="18"/>
              </w:rPr>
              <w:t>1</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6EA6AD9F" w14:textId="50311F06"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w:t>
            </w:r>
            <w:r>
              <w:rPr>
                <w:rFonts w:ascii="Menlo" w:hAnsi="Menlo" w:cs="Menlo"/>
                <w:color w:val="FCF6FF"/>
                <w:sz w:val="18"/>
                <w:szCs w:val="18"/>
              </w:rPr>
              <w:t>2</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0B5FA2ED" w14:textId="37B6FF15"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w:t>
            </w:r>
            <w:r>
              <w:rPr>
                <w:rFonts w:ascii="Menlo" w:hAnsi="Menlo" w:cs="Menlo"/>
                <w:color w:val="FCF6FF"/>
                <w:sz w:val="18"/>
                <w:szCs w:val="18"/>
              </w:rPr>
              <w:t xml:space="preserve">3 </w:t>
            </w:r>
            <w:r>
              <w:rPr>
                <w:rFonts w:ascii="Menlo" w:hAnsi="Menlo" w:cs="Menlo"/>
                <w:color w:val="E752A1"/>
                <w:sz w:val="18"/>
                <w:szCs w:val="18"/>
              </w:rPr>
              <w:t>=</w:t>
            </w:r>
            <w:r>
              <w:rPr>
                <w:rFonts w:ascii="Menlo" w:hAnsi="Menlo" w:cs="Menlo"/>
                <w:color w:val="FCF6FF"/>
                <w:sz w:val="18"/>
                <w:szCs w:val="18"/>
              </w:rPr>
              <w:t xml:space="preserve"> tmp</w:t>
            </w:r>
            <w:r>
              <w:rPr>
                <w:rFonts w:ascii="Menlo" w:hAnsi="Menlo" w:cs="Menlo"/>
                <w:color w:val="FCF6FF"/>
                <w:sz w:val="18"/>
                <w:szCs w:val="18"/>
              </w:rPr>
              <w:t>1</w:t>
            </w:r>
            <w:r>
              <w:rPr>
                <w:rFonts w:ascii="Menlo" w:hAnsi="Menlo" w:cs="Menlo"/>
                <w:color w:val="FCF6FF"/>
                <w:sz w:val="18"/>
                <w:szCs w:val="18"/>
              </w:rPr>
              <w:t xml:space="preserve"> </w:t>
            </w:r>
            <w:r>
              <w:rPr>
                <w:rFonts w:ascii="Menlo" w:hAnsi="Menlo" w:cs="Menlo"/>
                <w:color w:val="E752A1"/>
                <w:sz w:val="18"/>
                <w:szCs w:val="18"/>
              </w:rPr>
              <w:t>&amp;</w:t>
            </w:r>
            <w:r>
              <w:rPr>
                <w:rFonts w:ascii="Menlo" w:hAnsi="Menlo" w:cs="Menlo"/>
                <w:color w:val="FCF6FF"/>
                <w:sz w:val="18"/>
                <w:szCs w:val="18"/>
              </w:rPr>
              <w:t xml:space="preserve"> tmp</w:t>
            </w:r>
            <w:r>
              <w:rPr>
                <w:rFonts w:ascii="Menlo" w:hAnsi="Menlo" w:cs="Menlo"/>
                <w:color w:val="FCF6FF"/>
                <w:sz w:val="18"/>
                <w:szCs w:val="18"/>
              </w:rPr>
              <w:t>2</w:t>
            </w:r>
            <w:r>
              <w:rPr>
                <w:rFonts w:ascii="Menlo" w:hAnsi="Menlo" w:cs="Menlo"/>
                <w:color w:val="FBD3E1"/>
                <w:sz w:val="18"/>
                <w:szCs w:val="18"/>
              </w:rPr>
              <w:t>;</w:t>
            </w:r>
          </w:p>
          <w:p w14:paraId="6EFA22CE"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0D162855" w14:textId="6B6A15BF"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w:t>
            </w:r>
            <w:r>
              <w:rPr>
                <w:rFonts w:ascii="Menlo" w:hAnsi="Menlo" w:cs="Menlo"/>
                <w:color w:val="FCF6FF"/>
                <w:sz w:val="18"/>
                <w:szCs w:val="18"/>
              </w:rPr>
              <w:t>3</w:t>
            </w:r>
            <w:r>
              <w:rPr>
                <w:rFonts w:ascii="Menlo" w:hAnsi="Menlo" w:cs="Menlo"/>
                <w:color w:val="FBD3E1"/>
                <w:sz w:val="18"/>
                <w:szCs w:val="18"/>
              </w:rPr>
              <w:t>;</w:t>
            </w:r>
          </w:p>
          <w:p w14:paraId="26160325"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35837A1C" w14:textId="77777777" w:rsidR="00CD321F" w:rsidRDefault="00CD321F" w:rsidP="00CD321F">
            <w:pPr>
              <w:shd w:val="clear" w:color="auto" w:fill="27273A"/>
              <w:spacing w:line="270" w:lineRule="atLeast"/>
              <w:rPr>
                <w:rFonts w:ascii="Menlo" w:hAnsi="Menlo" w:cs="Menlo"/>
                <w:color w:val="FCF6FF"/>
                <w:sz w:val="18"/>
                <w:szCs w:val="18"/>
              </w:rPr>
            </w:pPr>
          </w:p>
          <w:p w14:paraId="0FF04B95"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0904A94"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A89D321"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647557C7"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6F46361" w14:textId="04B54F61" w:rsidR="002429A0" w:rsidRDefault="002429A0" w:rsidP="00CD321F">
            <w:pPr>
              <w:tabs>
                <w:tab w:val="left" w:pos="1371"/>
              </w:tabs>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9572E0" w14:textId="77777777" w:rsidR="002429A0" w:rsidRDefault="002429A0" w:rsidP="002429A0">
            <w:pPr>
              <w:rPr>
                <w:rFonts w:ascii="Helvetica" w:eastAsiaTheme="minorHAnsi" w:hAnsi="Helvetica" w:cs="Helvetica"/>
                <w:lang w:eastAsia="ja-JP"/>
              </w:rPr>
            </w:pPr>
            <w:r>
              <w:rPr>
                <w:rFonts w:eastAsiaTheme="minorHAnsi"/>
                <w:lang w:eastAsia="ja-JP"/>
              </w:rPr>
              <w:lastRenderedPageBreak/>
              <w:t>Passed</w:t>
            </w:r>
          </w:p>
        </w:tc>
      </w:tr>
      <w:tr w:rsidR="004C0C46" w14:paraId="68A7957F"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8FF475" w14:textId="77777777" w:rsidR="00CD321F" w:rsidRDefault="00CD321F" w:rsidP="00CD321F">
            <w:pPr>
              <w:rPr>
                <w:rFonts w:ascii="Helvetica" w:eastAsiaTheme="minorHAnsi" w:hAnsi="Helvetica" w:cs="Helvetica"/>
                <w:lang w:eastAsia="ja-JP"/>
              </w:rPr>
            </w:pPr>
            <w:r>
              <w:rPr>
                <w:rFonts w:eastAsiaTheme="minorHAnsi"/>
                <w:lang w:eastAsia="ja-JP"/>
              </w:rPr>
              <w:t>OR</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A230FA" w14:textId="77777777" w:rsidR="00CD321F" w:rsidRDefault="00CD321F" w:rsidP="00CD321F">
            <w:pPr>
              <w:rPr>
                <w:rFonts w:ascii="Helvetica" w:eastAsiaTheme="minorHAnsi" w:hAnsi="Helvetica" w:cs="Helvetica"/>
                <w:lang w:eastAsia="ja-JP"/>
              </w:rPr>
            </w:pPr>
            <w:r>
              <w:rPr>
                <w:rFonts w:eastAsiaTheme="minorHAnsi"/>
                <w:lang w:eastAsia="ja-JP"/>
              </w:rPr>
              <w:t>17</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0717E6" w14:textId="77777777" w:rsidR="00CD321F" w:rsidRPr="00CD321F" w:rsidRDefault="00CD321F" w:rsidP="00CD321F">
            <w:pPr>
              <w:rPr>
                <w:rFonts w:eastAsiaTheme="minorHAnsi"/>
                <w:lang w:eastAsia="ja-JP"/>
              </w:rPr>
            </w:pPr>
            <w:r w:rsidRPr="00CD321F">
              <w:rPr>
                <w:rFonts w:eastAsiaTheme="minorHAnsi"/>
                <w:lang w:eastAsia="ja-JP"/>
              </w:rPr>
              <w:t>var tmp1 = stack[top - 2];</w:t>
            </w:r>
          </w:p>
          <w:p w14:paraId="172CCB7E" w14:textId="77777777" w:rsidR="00CD321F" w:rsidRPr="00CD321F" w:rsidRDefault="00CD321F" w:rsidP="00CD321F">
            <w:pPr>
              <w:rPr>
                <w:rFonts w:eastAsiaTheme="minorHAnsi"/>
                <w:lang w:eastAsia="ja-JP"/>
              </w:rPr>
            </w:pPr>
            <w:r w:rsidRPr="00CD321F">
              <w:rPr>
                <w:rFonts w:eastAsiaTheme="minorHAnsi"/>
                <w:lang w:eastAsia="ja-JP"/>
              </w:rPr>
              <w:t>var tmp2 = stack[top - 1];</w:t>
            </w:r>
          </w:p>
          <w:p w14:paraId="2C875AB2" w14:textId="003A7727" w:rsidR="00CD321F" w:rsidRPr="00CD321F" w:rsidRDefault="00CD321F" w:rsidP="00CD321F">
            <w:pPr>
              <w:rPr>
                <w:rFonts w:eastAsiaTheme="minorHAnsi"/>
                <w:lang w:eastAsia="ja-JP"/>
              </w:rPr>
            </w:pPr>
            <w:r w:rsidRPr="00CD321F">
              <w:rPr>
                <w:rFonts w:eastAsiaTheme="minorHAnsi"/>
                <w:lang w:eastAsia="ja-JP"/>
              </w:rPr>
              <w:t xml:space="preserve">var tmp3 = tmp1 </w:t>
            </w:r>
            <w:r>
              <w:rPr>
                <w:rFonts w:eastAsiaTheme="minorHAnsi"/>
                <w:lang w:eastAsia="ja-JP"/>
              </w:rPr>
              <w:t>|</w:t>
            </w:r>
            <w:r w:rsidRPr="00CD321F">
              <w:rPr>
                <w:rFonts w:eastAsiaTheme="minorHAnsi"/>
                <w:lang w:eastAsia="ja-JP"/>
              </w:rPr>
              <w:t xml:space="preserve"> tmp2;</w:t>
            </w:r>
          </w:p>
          <w:p w14:paraId="5FAF21CC" w14:textId="77777777" w:rsidR="00CD321F" w:rsidRPr="00CD321F" w:rsidRDefault="00CD321F" w:rsidP="00CD321F">
            <w:pPr>
              <w:rPr>
                <w:rFonts w:eastAsiaTheme="minorHAnsi"/>
                <w:lang w:eastAsia="ja-JP"/>
              </w:rPr>
            </w:pPr>
            <w:r w:rsidRPr="00CD321F">
              <w:rPr>
                <w:rFonts w:eastAsiaTheme="minorHAnsi"/>
                <w:lang w:eastAsia="ja-JP"/>
              </w:rPr>
              <w:t>top-=2;</w:t>
            </w:r>
          </w:p>
          <w:p w14:paraId="5CB085B8" w14:textId="77777777" w:rsidR="00CD321F" w:rsidRPr="00CD321F" w:rsidRDefault="00CD321F" w:rsidP="00CD321F">
            <w:pPr>
              <w:rPr>
                <w:rFonts w:eastAsiaTheme="minorHAnsi"/>
                <w:lang w:eastAsia="ja-JP"/>
              </w:rPr>
            </w:pPr>
            <w:r w:rsidRPr="00CD321F">
              <w:rPr>
                <w:rFonts w:eastAsiaTheme="minorHAnsi"/>
                <w:lang w:eastAsia="ja-JP"/>
              </w:rPr>
              <w:t>stack[top] = tmp3;</w:t>
            </w:r>
          </w:p>
          <w:p w14:paraId="563DC60E" w14:textId="7B06D249" w:rsidR="00CD321F" w:rsidRDefault="00CD321F" w:rsidP="00CD321F">
            <w:pPr>
              <w:rPr>
                <w:rFonts w:ascii="Helvetica" w:eastAsiaTheme="minorHAnsi" w:hAnsi="Helvetica" w:cs="Helvetica"/>
                <w:lang w:eastAsia="ja-JP"/>
              </w:rPr>
            </w:pPr>
            <w:r w:rsidRPr="00CD321F">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BE30AE"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4E5E6E48"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7B9AFA7"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499457EF"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5AFE437D" w14:textId="03CDFDC2"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6770002E"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4EC3C285"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470A520A"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1FA2EC9" w14:textId="77777777" w:rsidR="00CD321F" w:rsidRDefault="00CD321F" w:rsidP="00CD321F">
            <w:pPr>
              <w:shd w:val="clear" w:color="auto" w:fill="27273A"/>
              <w:spacing w:line="270" w:lineRule="atLeast"/>
              <w:rPr>
                <w:rFonts w:ascii="Menlo" w:hAnsi="Menlo" w:cs="Menlo"/>
                <w:color w:val="FCF6FF"/>
                <w:sz w:val="18"/>
                <w:szCs w:val="18"/>
              </w:rPr>
            </w:pPr>
          </w:p>
          <w:p w14:paraId="25E1B71A"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F3A3171"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5687A373"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2C966618"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AE3DBC2" w14:textId="77777777" w:rsidR="00CD321F" w:rsidRDefault="00CD321F" w:rsidP="00CD321F">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725EB2" w14:textId="77777777" w:rsidR="00CD321F" w:rsidRDefault="00CD321F" w:rsidP="00CD321F">
            <w:pPr>
              <w:rPr>
                <w:rFonts w:ascii="Helvetica" w:eastAsiaTheme="minorHAnsi" w:hAnsi="Helvetica" w:cs="Helvetica"/>
                <w:lang w:eastAsia="ja-JP"/>
              </w:rPr>
            </w:pPr>
            <w:r>
              <w:rPr>
                <w:rFonts w:eastAsiaTheme="minorHAnsi"/>
                <w:lang w:eastAsia="ja-JP"/>
              </w:rPr>
              <w:t>Passed</w:t>
            </w:r>
          </w:p>
        </w:tc>
      </w:tr>
      <w:tr w:rsidR="004C0C46" w14:paraId="264DAC82"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1F2A3E" w14:textId="77777777" w:rsidR="00CD321F" w:rsidRDefault="00CD321F" w:rsidP="00CD321F">
            <w:pPr>
              <w:rPr>
                <w:rFonts w:ascii="Helvetica" w:eastAsiaTheme="minorHAnsi" w:hAnsi="Helvetica" w:cs="Helvetica"/>
                <w:lang w:eastAsia="ja-JP"/>
              </w:rPr>
            </w:pPr>
            <w:r>
              <w:rPr>
                <w:rFonts w:eastAsiaTheme="minorHAnsi"/>
                <w:lang w:eastAsia="ja-JP"/>
              </w:rPr>
              <w:t>XOR</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A43EBA" w14:textId="77777777" w:rsidR="00CD321F" w:rsidRDefault="00CD321F" w:rsidP="00CD321F">
            <w:pPr>
              <w:rPr>
                <w:rFonts w:ascii="Helvetica" w:eastAsiaTheme="minorHAnsi" w:hAnsi="Helvetica" w:cs="Helvetica"/>
                <w:lang w:eastAsia="ja-JP"/>
              </w:rPr>
            </w:pPr>
            <w:r>
              <w:rPr>
                <w:rFonts w:eastAsiaTheme="minorHAnsi"/>
                <w:lang w:eastAsia="ja-JP"/>
              </w:rPr>
              <w:t>18</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048A78" w14:textId="77777777" w:rsidR="00CD321F" w:rsidRPr="00CD321F" w:rsidRDefault="00CD321F" w:rsidP="00CD321F">
            <w:pPr>
              <w:rPr>
                <w:rFonts w:eastAsiaTheme="minorHAnsi"/>
                <w:lang w:eastAsia="ja-JP"/>
              </w:rPr>
            </w:pPr>
            <w:r w:rsidRPr="00CD321F">
              <w:rPr>
                <w:rFonts w:eastAsiaTheme="minorHAnsi"/>
                <w:lang w:eastAsia="ja-JP"/>
              </w:rPr>
              <w:t>var tmp1 = stack[top - 2];</w:t>
            </w:r>
          </w:p>
          <w:p w14:paraId="4A410ECF" w14:textId="77777777" w:rsidR="00CD321F" w:rsidRPr="00CD321F" w:rsidRDefault="00CD321F" w:rsidP="00CD321F">
            <w:pPr>
              <w:rPr>
                <w:rFonts w:eastAsiaTheme="minorHAnsi"/>
                <w:lang w:eastAsia="ja-JP"/>
              </w:rPr>
            </w:pPr>
            <w:r w:rsidRPr="00CD321F">
              <w:rPr>
                <w:rFonts w:eastAsiaTheme="minorHAnsi"/>
                <w:lang w:eastAsia="ja-JP"/>
              </w:rPr>
              <w:t>var tmp2 = stack[top - 1];</w:t>
            </w:r>
          </w:p>
          <w:p w14:paraId="3CE206B9" w14:textId="7A8EBB8A" w:rsidR="00CD321F" w:rsidRPr="00CD321F" w:rsidRDefault="00CD321F" w:rsidP="00CD321F">
            <w:pPr>
              <w:rPr>
                <w:rFonts w:eastAsiaTheme="minorHAnsi"/>
                <w:lang w:eastAsia="ja-JP"/>
              </w:rPr>
            </w:pPr>
            <w:r w:rsidRPr="00CD321F">
              <w:rPr>
                <w:rFonts w:eastAsiaTheme="minorHAnsi"/>
                <w:lang w:eastAsia="ja-JP"/>
              </w:rPr>
              <w:t xml:space="preserve">var tmp3 = tmp1 </w:t>
            </w:r>
            <w:r>
              <w:rPr>
                <w:rFonts w:eastAsiaTheme="minorHAnsi"/>
                <w:lang w:eastAsia="ja-JP"/>
              </w:rPr>
              <w:t>^</w:t>
            </w:r>
            <w:r w:rsidRPr="00CD321F">
              <w:rPr>
                <w:rFonts w:eastAsiaTheme="minorHAnsi"/>
                <w:lang w:eastAsia="ja-JP"/>
              </w:rPr>
              <w:t xml:space="preserve"> tmp2;</w:t>
            </w:r>
          </w:p>
          <w:p w14:paraId="4628B3C9" w14:textId="77777777" w:rsidR="00CD321F" w:rsidRPr="00CD321F" w:rsidRDefault="00CD321F" w:rsidP="00CD321F">
            <w:pPr>
              <w:rPr>
                <w:rFonts w:eastAsiaTheme="minorHAnsi"/>
                <w:lang w:eastAsia="ja-JP"/>
              </w:rPr>
            </w:pPr>
            <w:r w:rsidRPr="00CD321F">
              <w:rPr>
                <w:rFonts w:eastAsiaTheme="minorHAnsi"/>
                <w:lang w:eastAsia="ja-JP"/>
              </w:rPr>
              <w:t>top-=2;</w:t>
            </w:r>
          </w:p>
          <w:p w14:paraId="2285F1ED" w14:textId="77777777" w:rsidR="00CD321F" w:rsidRPr="00CD321F" w:rsidRDefault="00CD321F" w:rsidP="00CD321F">
            <w:pPr>
              <w:rPr>
                <w:rFonts w:eastAsiaTheme="minorHAnsi"/>
                <w:lang w:eastAsia="ja-JP"/>
              </w:rPr>
            </w:pPr>
            <w:r w:rsidRPr="00CD321F">
              <w:rPr>
                <w:rFonts w:eastAsiaTheme="minorHAnsi"/>
                <w:lang w:eastAsia="ja-JP"/>
              </w:rPr>
              <w:t>stack[top] = tmp3;</w:t>
            </w:r>
          </w:p>
          <w:p w14:paraId="260733E0" w14:textId="079EC4A7" w:rsidR="00CD321F" w:rsidRDefault="00CD321F" w:rsidP="00CD321F">
            <w:pPr>
              <w:rPr>
                <w:rFonts w:ascii="Helvetica" w:eastAsiaTheme="minorHAnsi" w:hAnsi="Helvetica" w:cs="Helvetica"/>
                <w:lang w:eastAsia="ja-JP"/>
              </w:rPr>
            </w:pPr>
            <w:r w:rsidRPr="00CD321F">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EAECF1"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7F90D52E"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24F3AD2"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649086E5"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1793DBBB" w14:textId="731664E3"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 xml:space="preserve">^ </w:t>
            </w:r>
            <w:r>
              <w:rPr>
                <w:rFonts w:ascii="Menlo" w:hAnsi="Menlo" w:cs="Menlo"/>
                <w:color w:val="FCF6FF"/>
                <w:sz w:val="18"/>
                <w:szCs w:val="18"/>
              </w:rPr>
              <w:t>tmp2</w:t>
            </w:r>
            <w:r>
              <w:rPr>
                <w:rFonts w:ascii="Menlo" w:hAnsi="Menlo" w:cs="Menlo"/>
                <w:color w:val="FBD3E1"/>
                <w:sz w:val="18"/>
                <w:szCs w:val="18"/>
              </w:rPr>
              <w:t>;</w:t>
            </w:r>
          </w:p>
          <w:p w14:paraId="1E6154ED"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1703C039"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05F2000F"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FF8FF84" w14:textId="77777777" w:rsidR="00CD321F" w:rsidRDefault="00CD321F" w:rsidP="00CD321F">
            <w:pPr>
              <w:shd w:val="clear" w:color="auto" w:fill="27273A"/>
              <w:spacing w:line="270" w:lineRule="atLeast"/>
              <w:rPr>
                <w:rFonts w:ascii="Menlo" w:hAnsi="Menlo" w:cs="Menlo"/>
                <w:color w:val="FCF6FF"/>
                <w:sz w:val="18"/>
                <w:szCs w:val="18"/>
              </w:rPr>
            </w:pPr>
          </w:p>
          <w:p w14:paraId="7E6F2A0A"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9ACBF97"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33EC45E"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5A00330C" w14:textId="77777777" w:rsidR="00CD321F" w:rsidRDefault="00CD321F" w:rsidP="00CD321F">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D5DD31E" w14:textId="77777777" w:rsidR="00CD321F" w:rsidRDefault="00CD321F" w:rsidP="00CD321F">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790F53" w14:textId="77777777" w:rsidR="00CD321F" w:rsidRDefault="00CD321F" w:rsidP="00CD321F">
            <w:pPr>
              <w:rPr>
                <w:rFonts w:ascii="Helvetica" w:eastAsiaTheme="minorHAnsi" w:hAnsi="Helvetica" w:cs="Helvetica"/>
                <w:lang w:eastAsia="ja-JP"/>
              </w:rPr>
            </w:pPr>
            <w:r>
              <w:rPr>
                <w:rFonts w:eastAsiaTheme="minorHAnsi"/>
                <w:lang w:eastAsia="ja-JP"/>
              </w:rPr>
              <w:t>Passed</w:t>
            </w:r>
          </w:p>
        </w:tc>
      </w:tr>
      <w:tr w:rsidR="004C0C46" w14:paraId="6741A23D"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DFCA67" w14:textId="77777777" w:rsidR="00CD321F" w:rsidRDefault="00CD321F" w:rsidP="00CD321F">
            <w:pPr>
              <w:rPr>
                <w:rFonts w:ascii="Helvetica" w:eastAsiaTheme="minorHAnsi" w:hAnsi="Helvetica" w:cs="Helvetica"/>
                <w:lang w:eastAsia="ja-JP"/>
              </w:rPr>
            </w:pPr>
            <w:r>
              <w:rPr>
                <w:rFonts w:eastAsiaTheme="minorHAnsi"/>
                <w:lang w:eastAsia="ja-JP"/>
              </w:rPr>
              <w:t>NOT</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64765D" w14:textId="77777777" w:rsidR="00CD321F" w:rsidRDefault="00CD321F" w:rsidP="00CD321F">
            <w:pPr>
              <w:rPr>
                <w:rFonts w:ascii="Helvetica" w:eastAsiaTheme="minorHAnsi" w:hAnsi="Helvetica" w:cs="Helvetica"/>
                <w:lang w:eastAsia="ja-JP"/>
              </w:rPr>
            </w:pPr>
            <w:r>
              <w:rPr>
                <w:rFonts w:eastAsiaTheme="minorHAnsi"/>
                <w:lang w:eastAsia="ja-JP"/>
              </w:rPr>
              <w:t>19</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FD655C" w14:textId="0B52D4CD" w:rsidR="0059264D" w:rsidRPr="0059264D" w:rsidRDefault="0059264D" w:rsidP="0059264D">
            <w:pPr>
              <w:rPr>
                <w:rFonts w:eastAsiaTheme="minorHAnsi"/>
                <w:lang w:eastAsia="ja-JP"/>
              </w:rPr>
            </w:pPr>
            <w:proofErr w:type="spellStart"/>
            <w:r w:rsidRPr="0059264D">
              <w:rPr>
                <w:rFonts w:eastAsiaTheme="minorHAnsi"/>
                <w:lang w:eastAsia="ja-JP"/>
              </w:rPr>
              <w:t>uvar</w:t>
            </w:r>
            <w:proofErr w:type="spellEnd"/>
            <w:r w:rsidRPr="0059264D">
              <w:rPr>
                <w:rFonts w:eastAsiaTheme="minorHAnsi"/>
                <w:lang w:eastAsia="ja-JP"/>
              </w:rPr>
              <w:t xml:space="preserve"> tmp1 = stack[top - 1];</w:t>
            </w:r>
          </w:p>
          <w:p w14:paraId="4726596E" w14:textId="0E0FF8CE" w:rsidR="0059264D" w:rsidRPr="0059264D" w:rsidRDefault="0059264D" w:rsidP="0059264D">
            <w:pPr>
              <w:rPr>
                <w:rFonts w:eastAsiaTheme="minorHAnsi"/>
                <w:lang w:eastAsia="ja-JP"/>
              </w:rPr>
            </w:pPr>
            <w:proofErr w:type="spellStart"/>
            <w:r w:rsidRPr="0059264D">
              <w:rPr>
                <w:rFonts w:eastAsiaTheme="minorHAnsi"/>
                <w:lang w:eastAsia="ja-JP"/>
              </w:rPr>
              <w:t>uvar</w:t>
            </w:r>
            <w:proofErr w:type="spellEnd"/>
            <w:r w:rsidRPr="0059264D">
              <w:rPr>
                <w:rFonts w:eastAsiaTheme="minorHAnsi"/>
                <w:lang w:eastAsia="ja-JP"/>
              </w:rPr>
              <w:t xml:space="preserve"> tmp2 = ~(tmp1);</w:t>
            </w:r>
          </w:p>
          <w:p w14:paraId="2541B717" w14:textId="56183956" w:rsidR="0059264D" w:rsidRPr="0059264D" w:rsidRDefault="0059264D" w:rsidP="0059264D">
            <w:pPr>
              <w:rPr>
                <w:rFonts w:eastAsiaTheme="minorHAnsi"/>
                <w:lang w:eastAsia="ja-JP"/>
              </w:rPr>
            </w:pPr>
            <w:r w:rsidRPr="0059264D">
              <w:rPr>
                <w:rFonts w:eastAsiaTheme="minorHAnsi"/>
                <w:lang w:eastAsia="ja-JP"/>
              </w:rPr>
              <w:t>--top;</w:t>
            </w:r>
          </w:p>
          <w:p w14:paraId="6519B6EF" w14:textId="04B715B8" w:rsidR="0059264D" w:rsidRPr="0059264D" w:rsidRDefault="0059264D" w:rsidP="0059264D">
            <w:pPr>
              <w:rPr>
                <w:rFonts w:eastAsiaTheme="minorHAnsi"/>
                <w:lang w:eastAsia="ja-JP"/>
              </w:rPr>
            </w:pPr>
            <w:r w:rsidRPr="0059264D">
              <w:rPr>
                <w:rFonts w:eastAsiaTheme="minorHAnsi"/>
                <w:lang w:eastAsia="ja-JP"/>
              </w:rPr>
              <w:t>stack[top] = tmp2;</w:t>
            </w:r>
          </w:p>
          <w:p w14:paraId="291D6FF4" w14:textId="71F87FD5" w:rsidR="00CD321F" w:rsidRDefault="0059264D" w:rsidP="0059264D">
            <w:pPr>
              <w:rPr>
                <w:rFonts w:eastAsiaTheme="minorHAnsi"/>
                <w:lang w:eastAsia="ja-JP"/>
              </w:rPr>
            </w:pPr>
            <w:r w:rsidRPr="0059264D">
              <w:rPr>
                <w:rFonts w:eastAsiaTheme="minorHAnsi"/>
                <w:lang w:eastAsia="ja-JP"/>
              </w:rPr>
              <w:t xml:space="preserve">++top; </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C3E60E"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label_21 :</w:t>
            </w:r>
          </w:p>
          <w:p w14:paraId="025D9CE1"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C580588"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37D9092D"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uvar</w:t>
            </w:r>
            <w:proofErr w:type="spellEnd"/>
            <w:r>
              <w:rPr>
                <w:rFonts w:ascii="Menlo" w:hAnsi="Menlo" w:cs="Menlo"/>
                <w:color w:val="FCF6FF"/>
                <w:sz w:val="18"/>
                <w:szCs w:val="18"/>
              </w:rPr>
              <w:t xml:space="preserve"> tmp2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BD3E1"/>
                <w:sz w:val="18"/>
                <w:szCs w:val="18"/>
              </w:rPr>
              <w:t>(</w:t>
            </w:r>
            <w:r>
              <w:rPr>
                <w:rFonts w:ascii="Menlo" w:hAnsi="Menlo" w:cs="Menlo"/>
                <w:color w:val="FCF6FF"/>
                <w:sz w:val="18"/>
                <w:szCs w:val="18"/>
              </w:rPr>
              <w:t>tmp1</w:t>
            </w:r>
            <w:r>
              <w:rPr>
                <w:rFonts w:ascii="Menlo" w:hAnsi="Menlo" w:cs="Menlo"/>
                <w:color w:val="FBD3E1"/>
                <w:sz w:val="18"/>
                <w:szCs w:val="18"/>
              </w:rPr>
              <w:t>);</w:t>
            </w:r>
          </w:p>
          <w:p w14:paraId="1C41DADE"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576301F"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4220D4F3"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0965742" w14:textId="77777777" w:rsidR="0059264D" w:rsidRDefault="0059264D" w:rsidP="0059264D">
            <w:pPr>
              <w:shd w:val="clear" w:color="auto" w:fill="27273A"/>
              <w:spacing w:line="270" w:lineRule="atLeast"/>
              <w:rPr>
                <w:rFonts w:ascii="Menlo" w:hAnsi="Menlo" w:cs="Menlo"/>
                <w:color w:val="FCF6FF"/>
                <w:sz w:val="18"/>
                <w:szCs w:val="18"/>
              </w:rPr>
            </w:pPr>
          </w:p>
          <w:p w14:paraId="229E1E73"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702E058"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346568A6"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316C6DE0"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
          <w:p w14:paraId="695CB6E3" w14:textId="77777777" w:rsidR="00CD321F" w:rsidRDefault="00CD321F" w:rsidP="00CD321F">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E10320" w14:textId="77777777" w:rsidR="00CD321F" w:rsidRDefault="00CD321F" w:rsidP="00CD321F">
            <w:pPr>
              <w:rPr>
                <w:rFonts w:ascii="Helvetica" w:eastAsiaTheme="minorHAnsi" w:hAnsi="Helvetica" w:cs="Helvetica"/>
                <w:lang w:eastAsia="ja-JP"/>
              </w:rPr>
            </w:pPr>
            <w:r>
              <w:rPr>
                <w:rFonts w:eastAsiaTheme="minorHAnsi"/>
                <w:lang w:eastAsia="ja-JP"/>
              </w:rPr>
              <w:t>Passed</w:t>
            </w:r>
          </w:p>
        </w:tc>
      </w:tr>
      <w:tr w:rsidR="004C0C46" w14:paraId="21D369CF"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F9E02A" w14:textId="77777777" w:rsidR="00CD321F" w:rsidRDefault="00CD321F" w:rsidP="00CD321F">
            <w:pPr>
              <w:rPr>
                <w:rFonts w:ascii="Helvetica" w:eastAsiaTheme="minorHAnsi" w:hAnsi="Helvetica" w:cs="Helvetica"/>
                <w:lang w:eastAsia="ja-JP"/>
              </w:rPr>
            </w:pPr>
            <w:r>
              <w:rPr>
                <w:rFonts w:eastAsiaTheme="minorHAnsi"/>
                <w:lang w:eastAsia="ja-JP"/>
              </w:rPr>
              <w:t>BYTE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199B94" w14:textId="77777777" w:rsidR="00CD321F" w:rsidRDefault="00CD321F" w:rsidP="00CD321F">
            <w:pPr>
              <w:rPr>
                <w:rFonts w:ascii="Helvetica" w:eastAsiaTheme="minorHAnsi" w:hAnsi="Helvetica" w:cs="Helvetica"/>
                <w:lang w:eastAsia="ja-JP"/>
              </w:rPr>
            </w:pPr>
            <w:r>
              <w:rPr>
                <w:rFonts w:eastAsiaTheme="minorHAnsi"/>
                <w:lang w:eastAsia="ja-JP"/>
              </w:rPr>
              <w:t>1A</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723AF5" w14:textId="4D495F18" w:rsidR="00CD321F" w:rsidRDefault="00CD321F" w:rsidP="00CD321F">
            <w:pPr>
              <w:rPr>
                <w:rFonts w:eastAsiaTheme="minorHAnsi"/>
                <w:lang w:eastAsia="ja-JP"/>
              </w:rPr>
            </w:pPr>
            <w:proofErr w:type="spellStart"/>
            <w:r w:rsidRPr="00CD321F">
              <w:rPr>
                <w:rFonts w:eastAsiaTheme="minorHAnsi"/>
                <w:lang w:eastAsia="ja-JP"/>
              </w:rPr>
              <w:t>gasUsed</w:t>
            </w:r>
            <w:proofErr w:type="spellEnd"/>
            <w:r w:rsidRPr="00CD321F">
              <w:rPr>
                <w:rFonts w:eastAsiaTheme="minorHAnsi"/>
                <w:lang w:eastAsia="ja-JP"/>
              </w:rPr>
              <w:t xml:space="preserve"> +=3;</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4C99B4" w14:textId="5008CD96" w:rsidR="00CD321F" w:rsidRPr="0059264D" w:rsidRDefault="00CD321F" w:rsidP="00CD321F">
            <w:pPr>
              <w:shd w:val="clear" w:color="auto" w:fill="27273A"/>
              <w:spacing w:line="270" w:lineRule="atLeast"/>
              <w:rPr>
                <w:rFonts w:ascii="Menlo" w:hAnsi="Menlo" w:cs="Menlo"/>
                <w:color w:val="FBD3E1"/>
                <w:sz w:val="18"/>
                <w:szCs w:val="18"/>
              </w:rPr>
            </w:pP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B159EC" w14:textId="77777777" w:rsidR="00CD321F" w:rsidRDefault="00CD321F" w:rsidP="00CD321F">
            <w:pPr>
              <w:rPr>
                <w:rFonts w:ascii="Helvetica" w:eastAsiaTheme="minorHAnsi" w:hAnsi="Helvetica" w:cs="Helvetica"/>
                <w:lang w:eastAsia="ja-JP"/>
              </w:rPr>
            </w:pPr>
          </w:p>
        </w:tc>
      </w:tr>
      <w:tr w:rsidR="004C0C46" w14:paraId="7275EB14"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8EF115" w14:textId="77777777" w:rsidR="0059264D" w:rsidRDefault="0059264D" w:rsidP="0059264D">
            <w:pPr>
              <w:rPr>
                <w:rFonts w:ascii="Helvetica" w:eastAsiaTheme="minorHAnsi" w:hAnsi="Helvetica" w:cs="Helvetica"/>
                <w:lang w:eastAsia="ja-JP"/>
              </w:rPr>
            </w:pPr>
            <w:r>
              <w:rPr>
                <w:rFonts w:eastAsiaTheme="minorHAnsi"/>
                <w:lang w:eastAsia="ja-JP"/>
              </w:rPr>
              <w:t>SHL</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C38605" w14:textId="77777777" w:rsidR="0059264D" w:rsidRDefault="0059264D" w:rsidP="0059264D">
            <w:pPr>
              <w:rPr>
                <w:rFonts w:ascii="Helvetica" w:eastAsiaTheme="minorHAnsi" w:hAnsi="Helvetica" w:cs="Helvetica"/>
                <w:lang w:eastAsia="ja-JP"/>
              </w:rPr>
            </w:pPr>
            <w:r>
              <w:rPr>
                <w:rFonts w:eastAsiaTheme="minorHAnsi"/>
                <w:lang w:eastAsia="ja-JP"/>
              </w:rPr>
              <w:t>1B</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7CB01E" w14:textId="77777777" w:rsidR="0059264D" w:rsidRPr="00CD321F" w:rsidRDefault="0059264D" w:rsidP="0059264D">
            <w:pPr>
              <w:rPr>
                <w:rFonts w:eastAsiaTheme="minorHAnsi"/>
                <w:lang w:eastAsia="ja-JP"/>
              </w:rPr>
            </w:pPr>
            <w:r w:rsidRPr="00CD321F">
              <w:rPr>
                <w:rFonts w:eastAsiaTheme="minorHAnsi"/>
                <w:lang w:eastAsia="ja-JP"/>
              </w:rPr>
              <w:t>var tmp1 = stack[top - 2];</w:t>
            </w:r>
          </w:p>
          <w:p w14:paraId="657D4F7B" w14:textId="77777777" w:rsidR="0059264D" w:rsidRPr="00CD321F" w:rsidRDefault="0059264D" w:rsidP="0059264D">
            <w:pPr>
              <w:rPr>
                <w:rFonts w:eastAsiaTheme="minorHAnsi"/>
                <w:lang w:eastAsia="ja-JP"/>
              </w:rPr>
            </w:pPr>
            <w:r w:rsidRPr="00CD321F">
              <w:rPr>
                <w:rFonts w:eastAsiaTheme="minorHAnsi"/>
                <w:lang w:eastAsia="ja-JP"/>
              </w:rPr>
              <w:t>var tmp2 = stack[top - 1];</w:t>
            </w:r>
          </w:p>
          <w:p w14:paraId="135F00B2" w14:textId="665B5F70" w:rsidR="0059264D" w:rsidRPr="00CD321F" w:rsidRDefault="0059264D" w:rsidP="0059264D">
            <w:pPr>
              <w:rPr>
                <w:rFonts w:eastAsiaTheme="minorHAnsi"/>
                <w:lang w:eastAsia="ja-JP"/>
              </w:rPr>
            </w:pPr>
            <w:r w:rsidRPr="00CD321F">
              <w:rPr>
                <w:rFonts w:eastAsiaTheme="minorHAnsi"/>
                <w:lang w:eastAsia="ja-JP"/>
              </w:rPr>
              <w:t xml:space="preserve">var tmp3 = tmp1 </w:t>
            </w:r>
            <w:r>
              <w:rPr>
                <w:rFonts w:eastAsiaTheme="minorHAnsi"/>
                <w:lang w:eastAsia="ja-JP"/>
              </w:rPr>
              <w:t xml:space="preserve">&lt;&lt; </w:t>
            </w:r>
            <w:r w:rsidRPr="00CD321F">
              <w:rPr>
                <w:rFonts w:eastAsiaTheme="minorHAnsi"/>
                <w:lang w:eastAsia="ja-JP"/>
              </w:rPr>
              <w:t>tmp2;</w:t>
            </w:r>
          </w:p>
          <w:p w14:paraId="3EAA6C6E" w14:textId="77777777" w:rsidR="0059264D" w:rsidRPr="00CD321F" w:rsidRDefault="0059264D" w:rsidP="0059264D">
            <w:pPr>
              <w:rPr>
                <w:rFonts w:eastAsiaTheme="minorHAnsi"/>
                <w:lang w:eastAsia="ja-JP"/>
              </w:rPr>
            </w:pPr>
            <w:r w:rsidRPr="00CD321F">
              <w:rPr>
                <w:rFonts w:eastAsiaTheme="minorHAnsi"/>
                <w:lang w:eastAsia="ja-JP"/>
              </w:rPr>
              <w:t>top-=2;</w:t>
            </w:r>
          </w:p>
          <w:p w14:paraId="2B0E818B" w14:textId="77777777" w:rsidR="0059264D" w:rsidRPr="00CD321F" w:rsidRDefault="0059264D" w:rsidP="0059264D">
            <w:pPr>
              <w:rPr>
                <w:rFonts w:eastAsiaTheme="minorHAnsi"/>
                <w:lang w:eastAsia="ja-JP"/>
              </w:rPr>
            </w:pPr>
            <w:r w:rsidRPr="00CD321F">
              <w:rPr>
                <w:rFonts w:eastAsiaTheme="minorHAnsi"/>
                <w:lang w:eastAsia="ja-JP"/>
              </w:rPr>
              <w:t>stack[top] = tmp3;</w:t>
            </w:r>
          </w:p>
          <w:p w14:paraId="0BF97464" w14:textId="668C7335" w:rsidR="0059264D" w:rsidRDefault="0059264D" w:rsidP="0059264D">
            <w:pPr>
              <w:rPr>
                <w:rFonts w:ascii="Helvetica" w:eastAsiaTheme="minorHAnsi" w:hAnsi="Helvetica" w:cs="Helvetica"/>
                <w:lang w:eastAsia="ja-JP"/>
              </w:rPr>
            </w:pPr>
            <w:r w:rsidRPr="00CD321F">
              <w:rPr>
                <w:rFonts w:eastAsiaTheme="minorHAnsi"/>
                <w:lang w:eastAsia="ja-JP"/>
              </w:rPr>
              <w:lastRenderedPageBreak/>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2C9D8F"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label_1:</w:t>
            </w:r>
          </w:p>
          <w:p w14:paraId="0BA5409B"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DAC42FD"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3492C518"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7D9FF3BF" w14:textId="021D78C0"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 xml:space="preserve">&lt;&lt; </w:t>
            </w:r>
            <w:r>
              <w:rPr>
                <w:rFonts w:ascii="Menlo" w:hAnsi="Menlo" w:cs="Menlo"/>
                <w:color w:val="FCF6FF"/>
                <w:sz w:val="18"/>
                <w:szCs w:val="18"/>
              </w:rPr>
              <w:t>tmp2</w:t>
            </w:r>
            <w:r>
              <w:rPr>
                <w:rFonts w:ascii="Menlo" w:hAnsi="Menlo" w:cs="Menlo"/>
                <w:color w:val="FBD3E1"/>
                <w:sz w:val="18"/>
                <w:szCs w:val="18"/>
              </w:rPr>
              <w:t>;</w:t>
            </w:r>
          </w:p>
          <w:p w14:paraId="7C56D1E8"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29BFA44C"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380ECA8E"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A7D8659" w14:textId="77777777" w:rsidR="0059264D" w:rsidRDefault="0059264D" w:rsidP="0059264D">
            <w:pPr>
              <w:shd w:val="clear" w:color="auto" w:fill="27273A"/>
              <w:spacing w:line="270" w:lineRule="atLeast"/>
              <w:rPr>
                <w:rFonts w:ascii="Menlo" w:hAnsi="Menlo" w:cs="Menlo"/>
                <w:color w:val="FCF6FF"/>
                <w:sz w:val="18"/>
                <w:szCs w:val="18"/>
              </w:rPr>
            </w:pPr>
          </w:p>
          <w:p w14:paraId="2C97D93A"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8755831"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28C52CA4"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2F4E4514" w14:textId="77777777" w:rsidR="0059264D" w:rsidRDefault="0059264D" w:rsidP="0059264D">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BF2DC7E" w14:textId="77777777" w:rsidR="0059264D" w:rsidRDefault="0059264D" w:rsidP="0059264D">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01C882" w14:textId="77777777" w:rsidR="0059264D" w:rsidRDefault="0059264D" w:rsidP="0059264D">
            <w:pPr>
              <w:rPr>
                <w:rFonts w:ascii="Helvetica" w:eastAsiaTheme="minorHAnsi" w:hAnsi="Helvetica" w:cs="Helvetica"/>
                <w:lang w:eastAsia="ja-JP"/>
              </w:rPr>
            </w:pPr>
            <w:r>
              <w:rPr>
                <w:rFonts w:eastAsiaTheme="minorHAnsi"/>
                <w:lang w:eastAsia="ja-JP"/>
              </w:rPr>
              <w:lastRenderedPageBreak/>
              <w:t>Passed</w:t>
            </w:r>
          </w:p>
        </w:tc>
      </w:tr>
      <w:tr w:rsidR="004C0C46" w14:paraId="66991892"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C865E3" w14:textId="77777777" w:rsidR="00B243A5" w:rsidRDefault="00B243A5" w:rsidP="00B243A5">
            <w:pPr>
              <w:rPr>
                <w:rFonts w:ascii="Helvetica" w:eastAsiaTheme="minorHAnsi" w:hAnsi="Helvetica" w:cs="Helvetica"/>
                <w:lang w:eastAsia="ja-JP"/>
              </w:rPr>
            </w:pPr>
            <w:r>
              <w:rPr>
                <w:rFonts w:eastAsiaTheme="minorHAnsi"/>
                <w:lang w:eastAsia="ja-JP"/>
              </w:rPr>
              <w:t>SHR</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F9869E" w14:textId="77777777" w:rsidR="00B243A5" w:rsidRDefault="00B243A5" w:rsidP="00B243A5">
            <w:pPr>
              <w:rPr>
                <w:rFonts w:ascii="Helvetica" w:eastAsiaTheme="minorHAnsi" w:hAnsi="Helvetica" w:cs="Helvetica"/>
                <w:lang w:eastAsia="ja-JP"/>
              </w:rPr>
            </w:pPr>
            <w:r>
              <w:rPr>
                <w:rFonts w:eastAsiaTheme="minorHAnsi"/>
                <w:lang w:eastAsia="ja-JP"/>
              </w:rPr>
              <w:t>1C</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8034E0" w14:textId="77777777" w:rsidR="00B243A5" w:rsidRPr="00CD321F" w:rsidRDefault="00B243A5" w:rsidP="00B243A5">
            <w:pPr>
              <w:rPr>
                <w:rFonts w:eastAsiaTheme="minorHAnsi"/>
                <w:lang w:eastAsia="ja-JP"/>
              </w:rPr>
            </w:pPr>
            <w:r w:rsidRPr="00CD321F">
              <w:rPr>
                <w:rFonts w:eastAsiaTheme="minorHAnsi"/>
                <w:lang w:eastAsia="ja-JP"/>
              </w:rPr>
              <w:t>var tmp1 = stack[top - 2];</w:t>
            </w:r>
          </w:p>
          <w:p w14:paraId="42793789" w14:textId="77777777" w:rsidR="00B243A5" w:rsidRPr="00CD321F" w:rsidRDefault="00B243A5" w:rsidP="00B243A5">
            <w:pPr>
              <w:rPr>
                <w:rFonts w:eastAsiaTheme="minorHAnsi"/>
                <w:lang w:eastAsia="ja-JP"/>
              </w:rPr>
            </w:pPr>
            <w:r w:rsidRPr="00CD321F">
              <w:rPr>
                <w:rFonts w:eastAsiaTheme="minorHAnsi"/>
                <w:lang w:eastAsia="ja-JP"/>
              </w:rPr>
              <w:t>var tmp2 = stack[top - 1];</w:t>
            </w:r>
          </w:p>
          <w:p w14:paraId="3F546B85" w14:textId="17E10F6E" w:rsidR="00B243A5" w:rsidRPr="00CD321F" w:rsidRDefault="00B243A5" w:rsidP="00B243A5">
            <w:pPr>
              <w:rPr>
                <w:rFonts w:eastAsiaTheme="minorHAnsi"/>
                <w:lang w:eastAsia="ja-JP"/>
              </w:rPr>
            </w:pPr>
            <w:r w:rsidRPr="00CD321F">
              <w:rPr>
                <w:rFonts w:eastAsiaTheme="minorHAnsi"/>
                <w:lang w:eastAsia="ja-JP"/>
              </w:rPr>
              <w:t xml:space="preserve">var tmp3 = tmp1 </w:t>
            </w:r>
            <w:r>
              <w:rPr>
                <w:rFonts w:eastAsiaTheme="minorHAnsi"/>
                <w:lang w:eastAsia="ja-JP"/>
              </w:rPr>
              <w:t xml:space="preserve">&gt;&gt; </w:t>
            </w:r>
            <w:r w:rsidRPr="00CD321F">
              <w:rPr>
                <w:rFonts w:eastAsiaTheme="minorHAnsi"/>
                <w:lang w:eastAsia="ja-JP"/>
              </w:rPr>
              <w:t>tmp2;</w:t>
            </w:r>
          </w:p>
          <w:p w14:paraId="24ADA49C" w14:textId="77777777" w:rsidR="00B243A5" w:rsidRPr="00CD321F" w:rsidRDefault="00B243A5" w:rsidP="00B243A5">
            <w:pPr>
              <w:rPr>
                <w:rFonts w:eastAsiaTheme="minorHAnsi"/>
                <w:lang w:eastAsia="ja-JP"/>
              </w:rPr>
            </w:pPr>
            <w:r w:rsidRPr="00CD321F">
              <w:rPr>
                <w:rFonts w:eastAsiaTheme="minorHAnsi"/>
                <w:lang w:eastAsia="ja-JP"/>
              </w:rPr>
              <w:t>top-=2;</w:t>
            </w:r>
          </w:p>
          <w:p w14:paraId="3490BF9A" w14:textId="77777777" w:rsidR="00B243A5" w:rsidRPr="00CD321F" w:rsidRDefault="00B243A5" w:rsidP="00B243A5">
            <w:pPr>
              <w:rPr>
                <w:rFonts w:eastAsiaTheme="minorHAnsi"/>
                <w:lang w:eastAsia="ja-JP"/>
              </w:rPr>
            </w:pPr>
            <w:r w:rsidRPr="00CD321F">
              <w:rPr>
                <w:rFonts w:eastAsiaTheme="minorHAnsi"/>
                <w:lang w:eastAsia="ja-JP"/>
              </w:rPr>
              <w:t>stack[top] = tmp3;</w:t>
            </w:r>
          </w:p>
          <w:p w14:paraId="09AE0403" w14:textId="30134300" w:rsidR="00B243A5" w:rsidRDefault="00B243A5" w:rsidP="00B243A5">
            <w:pPr>
              <w:rPr>
                <w:rFonts w:ascii="Helvetica" w:eastAsiaTheme="minorHAnsi" w:hAnsi="Helvetica" w:cs="Helvetica"/>
                <w:lang w:eastAsia="ja-JP"/>
              </w:rPr>
            </w:pPr>
            <w:r w:rsidRPr="00CD321F">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FE187C"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47FE43CF"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07C324C"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37A235C6"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64F5AE31" w14:textId="649D76D6"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 xml:space="preserve">&gt;&gt; </w:t>
            </w:r>
            <w:r>
              <w:rPr>
                <w:rFonts w:ascii="Menlo" w:hAnsi="Menlo" w:cs="Menlo"/>
                <w:color w:val="FCF6FF"/>
                <w:sz w:val="18"/>
                <w:szCs w:val="18"/>
              </w:rPr>
              <w:t>tmp2</w:t>
            </w:r>
            <w:r>
              <w:rPr>
                <w:rFonts w:ascii="Menlo" w:hAnsi="Menlo" w:cs="Menlo"/>
                <w:color w:val="FBD3E1"/>
                <w:sz w:val="18"/>
                <w:szCs w:val="18"/>
              </w:rPr>
              <w:t>;</w:t>
            </w:r>
          </w:p>
          <w:p w14:paraId="40287B1F"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6C082E9F"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10F18C37"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1D9CD69A" w14:textId="77777777" w:rsidR="00B243A5" w:rsidRDefault="00B243A5" w:rsidP="00B243A5">
            <w:pPr>
              <w:shd w:val="clear" w:color="auto" w:fill="27273A"/>
              <w:spacing w:line="270" w:lineRule="atLeast"/>
              <w:rPr>
                <w:rFonts w:ascii="Menlo" w:hAnsi="Menlo" w:cs="Menlo"/>
                <w:color w:val="FCF6FF"/>
                <w:sz w:val="18"/>
                <w:szCs w:val="18"/>
              </w:rPr>
            </w:pPr>
          </w:p>
          <w:p w14:paraId="24E18366"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7A7AB565"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508DDF9F"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6DC8C162"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3DCABCC"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B7A09A" w14:textId="77777777" w:rsidR="00B243A5" w:rsidRDefault="00B243A5" w:rsidP="00B243A5">
            <w:pPr>
              <w:rPr>
                <w:rFonts w:ascii="Helvetica" w:eastAsiaTheme="minorHAnsi" w:hAnsi="Helvetica" w:cs="Helvetica"/>
                <w:lang w:eastAsia="ja-JP"/>
              </w:rPr>
            </w:pPr>
            <w:r>
              <w:rPr>
                <w:rFonts w:eastAsiaTheme="minorHAnsi"/>
                <w:lang w:eastAsia="ja-JP"/>
              </w:rPr>
              <w:t>Passed</w:t>
            </w:r>
          </w:p>
        </w:tc>
      </w:tr>
      <w:tr w:rsidR="004C0C46" w14:paraId="65780A05"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509725" w14:textId="77777777" w:rsidR="00B243A5" w:rsidRDefault="00B243A5" w:rsidP="00B243A5">
            <w:pPr>
              <w:rPr>
                <w:rFonts w:ascii="Helvetica" w:eastAsiaTheme="minorHAnsi" w:hAnsi="Helvetica" w:cs="Helvetica"/>
                <w:lang w:eastAsia="ja-JP"/>
              </w:rPr>
            </w:pPr>
            <w:r>
              <w:rPr>
                <w:rFonts w:eastAsiaTheme="minorHAnsi"/>
                <w:lang w:eastAsia="ja-JP"/>
              </w:rPr>
              <w:t>SAR</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C334D2" w14:textId="77777777" w:rsidR="00B243A5" w:rsidRDefault="00B243A5" w:rsidP="00B243A5">
            <w:pPr>
              <w:rPr>
                <w:rFonts w:ascii="Helvetica" w:eastAsiaTheme="minorHAnsi" w:hAnsi="Helvetica" w:cs="Helvetica"/>
                <w:lang w:eastAsia="ja-JP"/>
              </w:rPr>
            </w:pPr>
            <w:r>
              <w:rPr>
                <w:rFonts w:eastAsiaTheme="minorHAnsi"/>
                <w:lang w:eastAsia="ja-JP"/>
              </w:rPr>
              <w:t>1D</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23972C" w14:textId="77777777" w:rsidR="00B243A5" w:rsidRPr="00B243A5" w:rsidRDefault="00B243A5" w:rsidP="00B243A5">
            <w:pPr>
              <w:rPr>
                <w:rFonts w:eastAsiaTheme="minorHAnsi"/>
                <w:lang w:eastAsia="ja-JP"/>
              </w:rPr>
            </w:pPr>
            <w:r w:rsidRPr="00B243A5">
              <w:rPr>
                <w:rFonts w:eastAsiaTheme="minorHAnsi"/>
                <w:lang w:eastAsia="ja-JP"/>
              </w:rPr>
              <w:t>var tmp1 = stack[top - 2];</w:t>
            </w:r>
          </w:p>
          <w:p w14:paraId="506B67CC" w14:textId="77777777" w:rsidR="00B243A5" w:rsidRPr="00B243A5" w:rsidRDefault="00B243A5" w:rsidP="00B243A5">
            <w:pPr>
              <w:rPr>
                <w:rFonts w:eastAsiaTheme="minorHAnsi"/>
                <w:lang w:eastAsia="ja-JP"/>
              </w:rPr>
            </w:pPr>
            <w:r w:rsidRPr="00B243A5">
              <w:rPr>
                <w:rFonts w:eastAsiaTheme="minorHAnsi"/>
                <w:lang w:eastAsia="ja-JP"/>
              </w:rPr>
              <w:t>var tmp2 = stack[top - 1];</w:t>
            </w:r>
          </w:p>
          <w:p w14:paraId="4379DDC4" w14:textId="40607E80" w:rsidR="00B243A5" w:rsidRPr="00B243A5" w:rsidRDefault="00B243A5" w:rsidP="00B243A5">
            <w:pPr>
              <w:rPr>
                <w:rFonts w:eastAsiaTheme="minorHAnsi"/>
                <w:lang w:eastAsia="ja-JP"/>
              </w:rPr>
            </w:pPr>
            <w:r w:rsidRPr="00B243A5">
              <w:rPr>
                <w:rFonts w:eastAsiaTheme="minorHAnsi"/>
                <w:lang w:eastAsia="ja-JP"/>
              </w:rPr>
              <w:t xml:space="preserve">var tmp3 = tmp1 </w:t>
            </w:r>
            <w:r w:rsidRPr="00B243A5">
              <w:rPr>
                <w:rFonts w:eastAsiaTheme="minorHAnsi"/>
                <w:lang w:eastAsia="ja-JP"/>
              </w:rPr>
              <w:t>&gt;&gt;</w:t>
            </w:r>
            <w:r w:rsidRPr="00B243A5">
              <w:rPr>
                <w:rFonts w:eastAsiaTheme="minorHAnsi"/>
                <w:lang w:eastAsia="ja-JP"/>
              </w:rPr>
              <w:t xml:space="preserve"> tmp2;</w:t>
            </w:r>
          </w:p>
          <w:p w14:paraId="353D8E2E" w14:textId="77777777" w:rsidR="00B243A5" w:rsidRPr="00B243A5" w:rsidRDefault="00B243A5" w:rsidP="00B243A5">
            <w:pPr>
              <w:rPr>
                <w:rFonts w:eastAsiaTheme="minorHAnsi"/>
                <w:lang w:eastAsia="ja-JP"/>
              </w:rPr>
            </w:pPr>
            <w:r w:rsidRPr="00B243A5">
              <w:rPr>
                <w:rFonts w:eastAsiaTheme="minorHAnsi"/>
                <w:lang w:eastAsia="ja-JP"/>
              </w:rPr>
              <w:t>top-=2;</w:t>
            </w:r>
          </w:p>
          <w:p w14:paraId="15845CB8" w14:textId="77777777" w:rsidR="00B243A5" w:rsidRPr="00B243A5" w:rsidRDefault="00B243A5" w:rsidP="00B243A5">
            <w:pPr>
              <w:rPr>
                <w:rFonts w:eastAsiaTheme="minorHAnsi"/>
                <w:lang w:eastAsia="ja-JP"/>
              </w:rPr>
            </w:pPr>
            <w:r w:rsidRPr="00B243A5">
              <w:rPr>
                <w:rFonts w:eastAsiaTheme="minorHAnsi"/>
                <w:lang w:eastAsia="ja-JP"/>
              </w:rPr>
              <w:t>stack[top] = tmp3;</w:t>
            </w:r>
          </w:p>
          <w:p w14:paraId="7BCE0F9D" w14:textId="11E5C8CD" w:rsidR="00B243A5" w:rsidRPr="00B243A5" w:rsidRDefault="00B243A5" w:rsidP="00B243A5">
            <w:pPr>
              <w:rPr>
                <w:rFonts w:eastAsiaTheme="minorHAnsi"/>
                <w:lang w:eastAsia="ja-JP"/>
              </w:rPr>
            </w:pPr>
            <w:r w:rsidRPr="00B243A5">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551EAA"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57863074"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1FDC408"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0F564458"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7B88AAD9" w14:textId="1CF2D3C1"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tmp3 </w:t>
            </w:r>
            <w:r>
              <w:rPr>
                <w:rFonts w:ascii="Menlo" w:hAnsi="Menlo" w:cs="Menlo"/>
                <w:color w:val="E752A1"/>
                <w:sz w:val="18"/>
                <w:szCs w:val="18"/>
              </w:rPr>
              <w:t>=</w:t>
            </w:r>
            <w:r>
              <w:rPr>
                <w:rFonts w:ascii="Menlo" w:hAnsi="Menlo" w:cs="Menlo"/>
                <w:color w:val="FCF6FF"/>
                <w:sz w:val="18"/>
                <w:szCs w:val="18"/>
              </w:rPr>
              <w:t xml:space="preserve"> tmp1 </w:t>
            </w:r>
            <w:r>
              <w:rPr>
                <w:rFonts w:ascii="Menlo" w:hAnsi="Menlo" w:cs="Menlo"/>
                <w:color w:val="E752A1"/>
                <w:sz w:val="18"/>
                <w:szCs w:val="18"/>
              </w:rPr>
              <w:t xml:space="preserve">&gt;&gt; </w:t>
            </w:r>
            <w:r>
              <w:rPr>
                <w:rFonts w:ascii="Menlo" w:hAnsi="Menlo" w:cs="Menlo"/>
                <w:color w:val="FCF6FF"/>
                <w:sz w:val="18"/>
                <w:szCs w:val="18"/>
              </w:rPr>
              <w:t>tmp2</w:t>
            </w:r>
            <w:r>
              <w:rPr>
                <w:rFonts w:ascii="Menlo" w:hAnsi="Menlo" w:cs="Menlo"/>
                <w:color w:val="FBD3E1"/>
                <w:sz w:val="18"/>
                <w:szCs w:val="18"/>
              </w:rPr>
              <w:t>;</w:t>
            </w:r>
          </w:p>
          <w:p w14:paraId="450F4097"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752DC123"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tmp3</w:t>
            </w:r>
            <w:r>
              <w:rPr>
                <w:rFonts w:ascii="Menlo" w:hAnsi="Menlo" w:cs="Menlo"/>
                <w:color w:val="FBD3E1"/>
                <w:sz w:val="18"/>
                <w:szCs w:val="18"/>
              </w:rPr>
              <w:t>;</w:t>
            </w:r>
          </w:p>
          <w:p w14:paraId="77574536"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6A071F3A" w14:textId="77777777" w:rsidR="00B243A5" w:rsidRDefault="00B243A5" w:rsidP="00B243A5">
            <w:pPr>
              <w:shd w:val="clear" w:color="auto" w:fill="27273A"/>
              <w:spacing w:line="270" w:lineRule="atLeast"/>
              <w:rPr>
                <w:rFonts w:ascii="Menlo" w:hAnsi="Menlo" w:cs="Menlo"/>
                <w:color w:val="FCF6FF"/>
                <w:sz w:val="18"/>
                <w:szCs w:val="18"/>
              </w:rPr>
            </w:pPr>
          </w:p>
          <w:p w14:paraId="2E45E297"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4A12919F"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56967A3"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77B9C11D"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B39E423"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F1CDFB" w14:textId="77777777" w:rsidR="00B243A5" w:rsidRDefault="00B243A5" w:rsidP="00B243A5">
            <w:pPr>
              <w:rPr>
                <w:rFonts w:ascii="Helvetica" w:eastAsiaTheme="minorHAnsi" w:hAnsi="Helvetica" w:cs="Helvetica"/>
                <w:lang w:eastAsia="ja-JP"/>
              </w:rPr>
            </w:pPr>
            <w:r>
              <w:rPr>
                <w:rFonts w:eastAsiaTheme="minorHAnsi"/>
                <w:lang w:eastAsia="ja-JP"/>
              </w:rPr>
              <w:t>Passed</w:t>
            </w:r>
          </w:p>
        </w:tc>
      </w:tr>
      <w:tr w:rsidR="004C0C46" w14:paraId="57CCCE6D"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255AFA" w14:textId="77777777" w:rsidR="00B243A5" w:rsidRDefault="00B243A5" w:rsidP="00B243A5">
            <w:pPr>
              <w:rPr>
                <w:rFonts w:ascii="Helvetica" w:eastAsiaTheme="minorHAnsi" w:hAnsi="Helvetica" w:cs="Helvetica"/>
                <w:lang w:eastAsia="ja-JP"/>
              </w:rPr>
            </w:pPr>
            <w:r>
              <w:rPr>
                <w:rFonts w:eastAsiaTheme="minorHAnsi"/>
                <w:i/>
                <w:iCs/>
                <w:lang w:eastAsia="ja-JP"/>
              </w:rPr>
              <w:t>invalid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1FF7A5" w14:textId="77777777" w:rsidR="00B243A5" w:rsidRDefault="00B243A5" w:rsidP="00B243A5">
            <w:pPr>
              <w:rPr>
                <w:rFonts w:ascii="Helvetica" w:eastAsiaTheme="minorHAnsi" w:hAnsi="Helvetica" w:cs="Helvetica"/>
                <w:lang w:eastAsia="ja-JP"/>
              </w:rPr>
            </w:pPr>
            <w:r>
              <w:rPr>
                <w:rFonts w:eastAsiaTheme="minorHAnsi"/>
                <w:lang w:eastAsia="ja-JP"/>
              </w:rPr>
              <w:t>1E1F</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6C5214" w14:textId="0AC43930" w:rsidR="00B243A5" w:rsidRPr="00B243A5" w:rsidRDefault="00B243A5"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959AA3" w14:textId="24D29E1C" w:rsidR="00B243A5" w:rsidRDefault="00B243A5" w:rsidP="00B243A5">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5A4318" w14:textId="77777777" w:rsidR="00B243A5" w:rsidRDefault="00B243A5" w:rsidP="00B243A5">
            <w:pPr>
              <w:rPr>
                <w:rFonts w:ascii="Helvetica" w:eastAsiaTheme="minorHAnsi" w:hAnsi="Helvetica" w:cs="Helvetica"/>
                <w:lang w:eastAsia="ja-JP"/>
              </w:rPr>
            </w:pPr>
            <w:r>
              <w:rPr>
                <w:rFonts w:eastAsiaTheme="minorHAnsi"/>
                <w:lang w:eastAsia="ja-JP"/>
              </w:rPr>
              <w:t>Passed</w:t>
            </w:r>
          </w:p>
        </w:tc>
      </w:tr>
      <w:tr w:rsidR="004C0C46" w14:paraId="0E26B141"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181C36" w14:textId="77777777" w:rsidR="00B243A5" w:rsidRDefault="00B243A5" w:rsidP="00B243A5">
            <w:pPr>
              <w:rPr>
                <w:rFonts w:ascii="Helvetica" w:eastAsiaTheme="minorHAnsi" w:hAnsi="Helvetica" w:cs="Helvetica"/>
                <w:lang w:eastAsia="ja-JP"/>
              </w:rPr>
            </w:pPr>
            <w:r>
              <w:rPr>
                <w:rFonts w:eastAsiaTheme="minorHAnsi"/>
                <w:lang w:eastAsia="ja-JP"/>
              </w:rPr>
              <w:lastRenderedPageBreak/>
              <w:t>SHA3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FF440C" w14:textId="1DF1E4A7" w:rsidR="00B243A5" w:rsidRDefault="00FE48B1" w:rsidP="00B243A5">
            <w:pPr>
              <w:rPr>
                <w:rFonts w:ascii="Helvetica" w:eastAsiaTheme="minorHAnsi" w:hAnsi="Helvetica" w:cs="Helvetica"/>
                <w:lang w:eastAsia="ja-JP"/>
              </w:rPr>
            </w:pPr>
            <w:r>
              <w:rPr>
                <w:rFonts w:eastAsiaTheme="minorHAnsi"/>
                <w:lang w:eastAsia="ja-JP"/>
              </w:rPr>
              <w:t>60006001</w:t>
            </w:r>
            <w:r w:rsidR="00B243A5">
              <w:rPr>
                <w:rFonts w:eastAsiaTheme="minorHAnsi"/>
                <w:lang w:eastAsia="ja-JP"/>
              </w:rPr>
              <w:t>20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75F870" w14:textId="77777777" w:rsidR="00B243A5" w:rsidRPr="00B243A5" w:rsidRDefault="00B243A5" w:rsidP="00B243A5">
            <w:pPr>
              <w:rPr>
                <w:rFonts w:eastAsiaTheme="minorHAnsi"/>
                <w:lang w:eastAsia="ja-JP"/>
              </w:rPr>
            </w:pPr>
            <w:r w:rsidRPr="00B243A5">
              <w:rPr>
                <w:rFonts w:eastAsiaTheme="minorHAnsi"/>
                <w:lang w:eastAsia="ja-JP"/>
              </w:rPr>
              <w:t>IF AT LEAST 2 VALUES ARE IN THE STACK (I.E PUSHED):</w:t>
            </w:r>
          </w:p>
          <w:p w14:paraId="35E24093" w14:textId="25D21B4F" w:rsidR="00B243A5" w:rsidRPr="00B243A5" w:rsidRDefault="00FE48B1" w:rsidP="00B243A5">
            <w:pPr>
              <w:rPr>
                <w:rFonts w:eastAsiaTheme="minorHAnsi"/>
                <w:lang w:eastAsia="ja-JP"/>
              </w:rPr>
            </w:pPr>
            <w:r w:rsidRPr="00FE48B1">
              <w:rPr>
                <w:rFonts w:eastAsiaTheme="minorHAnsi"/>
                <w:lang w:eastAsia="ja-JP"/>
              </w:rPr>
              <w:t>stack[top]=</w:t>
            </w:r>
            <w:r>
              <w:rPr>
                <w:rFonts w:eastAsiaTheme="minorHAnsi"/>
                <w:lang w:eastAsia="ja-JP"/>
              </w:rPr>
              <w:t>SHA3(TOP-1+TOP-2)</w:t>
            </w:r>
            <w:r w:rsidRPr="00FE48B1">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D4146E" w14:textId="5E54EB31" w:rsidR="00B243A5" w:rsidRDefault="00FE48B1" w:rsidP="00B243A5">
            <w:pPr>
              <w:rPr>
                <w:rFonts w:ascii="Helvetica" w:eastAsiaTheme="minorHAnsi" w:hAnsi="Helvetica" w:cs="Helvetica"/>
                <w:lang w:eastAsia="ja-JP"/>
              </w:rPr>
            </w:pPr>
            <w:r>
              <w:rPr>
                <w:rFonts w:ascii="Helvetica" w:eastAsiaTheme="minorHAnsi" w:hAnsi="Helvetica" w:cs="Helvetica"/>
                <w:noProof/>
                <w:lang w:eastAsia="ja-JP"/>
              </w:rPr>
              <w:drawing>
                <wp:inline distT="0" distB="0" distL="0" distR="0" wp14:anchorId="7ACFA5C4" wp14:editId="6E7787FB">
                  <wp:extent cx="2923540" cy="2491105"/>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30"/>
                          <a:stretch>
                            <a:fillRect/>
                          </a:stretch>
                        </pic:blipFill>
                        <pic:spPr>
                          <a:xfrm>
                            <a:off x="0" y="0"/>
                            <a:ext cx="2923540" cy="2491105"/>
                          </a:xfrm>
                          <a:prstGeom prst="rect">
                            <a:avLst/>
                          </a:prstGeom>
                        </pic:spPr>
                      </pic:pic>
                    </a:graphicData>
                  </a:graphic>
                </wp:inline>
              </w:drawing>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208F50" w14:textId="77777777" w:rsidR="00B243A5" w:rsidRDefault="00B243A5" w:rsidP="00B243A5">
            <w:pPr>
              <w:rPr>
                <w:rFonts w:ascii="Helvetica" w:eastAsiaTheme="minorHAnsi" w:hAnsi="Helvetica" w:cs="Helvetica"/>
                <w:lang w:eastAsia="ja-JP"/>
              </w:rPr>
            </w:pPr>
          </w:p>
        </w:tc>
      </w:tr>
      <w:tr w:rsidR="004C0C46" w14:paraId="6075D527"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6ABF22" w14:textId="77777777" w:rsidR="00B243A5" w:rsidRDefault="00B243A5" w:rsidP="00B243A5">
            <w:pPr>
              <w:rPr>
                <w:rFonts w:ascii="Helvetica" w:eastAsiaTheme="minorHAnsi" w:hAnsi="Helvetica" w:cs="Helvetica"/>
                <w:lang w:eastAsia="ja-JP"/>
              </w:rPr>
            </w:pPr>
            <w:r>
              <w:rPr>
                <w:rFonts w:eastAsiaTheme="minorHAnsi"/>
                <w:i/>
                <w:iCs/>
                <w:lang w:eastAsia="ja-JP"/>
              </w:rPr>
              <w:t>invalid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338839" w14:textId="77777777" w:rsidR="00B243A5" w:rsidRDefault="00B243A5" w:rsidP="00B243A5">
            <w:pPr>
              <w:rPr>
                <w:rFonts w:ascii="Helvetica" w:eastAsiaTheme="minorHAnsi" w:hAnsi="Helvetica" w:cs="Helvetica"/>
                <w:lang w:eastAsia="ja-JP"/>
              </w:rPr>
            </w:pPr>
            <w:r>
              <w:rPr>
                <w:rFonts w:eastAsiaTheme="minorHAnsi"/>
                <w:lang w:eastAsia="ja-JP"/>
              </w:rPr>
              <w:t>2122232425262728292A2B2C2D2E2F</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35B807" w14:textId="77777777" w:rsidR="00B243A5" w:rsidRDefault="00B243A5" w:rsidP="00B243A5">
            <w:pPr>
              <w:rPr>
                <w:rFonts w:eastAsiaTheme="minorHAnsi"/>
                <w:lang w:eastAsia="ja-JP"/>
              </w:rPr>
            </w:pPr>
            <w:r>
              <w:rPr>
                <w:rFonts w:eastAsiaTheme="minorHAnsi"/>
                <w:lang w:eastAsia="ja-JP"/>
              </w:rPr>
              <w:t>-</w:t>
            </w:r>
          </w:p>
          <w:p w14:paraId="6AFD9266" w14:textId="0DEF0651" w:rsidR="00FE48B1" w:rsidRPr="00B243A5" w:rsidRDefault="00FE48B1" w:rsidP="00B243A5">
            <w:pPr>
              <w:rPr>
                <w:rFonts w:eastAsiaTheme="minorHAnsi"/>
                <w:lang w:eastAsia="ja-JP"/>
              </w:rPr>
            </w:pPr>
            <w:r w:rsidRPr="00FE48B1">
              <w:rPr>
                <w:rFonts w:eastAsiaTheme="minorHAnsi"/>
                <w:lang w:eastAsia="ja-JP"/>
              </w:rPr>
              <w:t xml:space="preserve">        </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E64CE5" w14:textId="41CE517A" w:rsidR="00B243A5" w:rsidRDefault="00B243A5" w:rsidP="00B243A5">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209EB8" w14:textId="77777777" w:rsidR="00B243A5" w:rsidRDefault="00B243A5" w:rsidP="00B243A5">
            <w:pPr>
              <w:rPr>
                <w:rFonts w:ascii="Helvetica" w:eastAsiaTheme="minorHAnsi" w:hAnsi="Helvetica" w:cs="Helvetica"/>
                <w:lang w:eastAsia="ja-JP"/>
              </w:rPr>
            </w:pPr>
            <w:r>
              <w:rPr>
                <w:rFonts w:eastAsiaTheme="minorHAnsi"/>
                <w:lang w:eastAsia="ja-JP"/>
              </w:rPr>
              <w:t>Passed</w:t>
            </w:r>
          </w:p>
        </w:tc>
      </w:tr>
      <w:tr w:rsidR="004C0C46" w14:paraId="191A906F"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7F30FB" w14:textId="77777777" w:rsidR="00B243A5" w:rsidRDefault="00B243A5" w:rsidP="00B243A5">
            <w:pPr>
              <w:rPr>
                <w:rFonts w:ascii="Helvetica" w:eastAsiaTheme="minorHAnsi" w:hAnsi="Helvetica" w:cs="Helvetica"/>
                <w:lang w:eastAsia="ja-JP"/>
              </w:rPr>
            </w:pPr>
            <w:r>
              <w:rPr>
                <w:rFonts w:eastAsiaTheme="minorHAnsi"/>
                <w:lang w:eastAsia="ja-JP"/>
              </w:rPr>
              <w:t>ADDRESS</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86D1AB" w14:textId="77777777" w:rsidR="00B243A5" w:rsidRDefault="00B243A5" w:rsidP="00B243A5">
            <w:pPr>
              <w:rPr>
                <w:rFonts w:ascii="Helvetica" w:eastAsiaTheme="minorHAnsi" w:hAnsi="Helvetica" w:cs="Helvetica"/>
                <w:lang w:eastAsia="ja-JP"/>
              </w:rPr>
            </w:pPr>
            <w:r>
              <w:rPr>
                <w:rFonts w:eastAsiaTheme="minorHAnsi"/>
                <w:lang w:eastAsia="ja-JP"/>
              </w:rPr>
              <w:t>30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D52A46" w14:textId="77777777" w:rsidR="00356B9B" w:rsidRPr="00356B9B" w:rsidRDefault="00356B9B" w:rsidP="00356B9B">
            <w:pPr>
              <w:rPr>
                <w:rFonts w:eastAsiaTheme="minorHAnsi"/>
                <w:lang w:eastAsia="ja-JP"/>
              </w:rPr>
            </w:pPr>
            <w:r w:rsidRPr="00356B9B">
              <w:rPr>
                <w:rFonts w:eastAsiaTheme="minorHAnsi"/>
                <w:lang w:eastAsia="ja-JP"/>
              </w:rPr>
              <w:t>stack[top] = accounts[accountNo-1].address;</w:t>
            </w:r>
          </w:p>
          <w:p w14:paraId="0C2667B6" w14:textId="5D960E9E" w:rsidR="00B243A5" w:rsidRPr="00B243A5" w:rsidRDefault="00356B9B" w:rsidP="00356B9B">
            <w:pPr>
              <w:rPr>
                <w:rFonts w:eastAsiaTheme="minorHAnsi"/>
                <w:lang w:eastAsia="ja-JP"/>
              </w:rPr>
            </w:pPr>
            <w:r w:rsidRPr="00356B9B">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BC3A4F" w14:textId="1A471B16" w:rsidR="00B243A5" w:rsidRP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0CDAA093" w14:textId="3AE7F559"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3A4EEE6F"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accounts</w:t>
            </w:r>
            <w:r>
              <w:rPr>
                <w:rFonts w:ascii="Menlo" w:hAnsi="Menlo" w:cs="Menlo"/>
                <w:color w:val="FBD3E1"/>
                <w:sz w:val="18"/>
                <w:szCs w:val="18"/>
              </w:rPr>
              <w:t>[</w:t>
            </w:r>
            <w:r>
              <w:rPr>
                <w:rFonts w:ascii="Menlo" w:hAnsi="Menlo" w:cs="Menlo"/>
                <w:color w:val="FCF6FF"/>
                <w:sz w:val="18"/>
                <w:szCs w:val="18"/>
              </w:rPr>
              <w:t>accountNo</w:t>
            </w:r>
            <w:r>
              <w:rPr>
                <w:rFonts w:ascii="Menlo" w:hAnsi="Menlo" w:cs="Menlo"/>
                <w:color w:val="E752A1"/>
                <w:sz w:val="18"/>
                <w:szCs w:val="18"/>
              </w:rPr>
              <w:t>-</w:t>
            </w:r>
            <w:r>
              <w:rPr>
                <w:rFonts w:ascii="Menlo" w:hAnsi="Menlo" w:cs="Menlo"/>
                <w:color w:val="F8C275"/>
                <w:sz w:val="18"/>
                <w:szCs w:val="18"/>
              </w:rPr>
              <w:t>1</w:t>
            </w:r>
            <w:r>
              <w:rPr>
                <w:rFonts w:ascii="Menlo" w:hAnsi="Menlo" w:cs="Menlo"/>
                <w:color w:val="FBD3E1"/>
                <w:sz w:val="18"/>
                <w:szCs w:val="18"/>
              </w:rPr>
              <w:t>]</w:t>
            </w:r>
            <w:r>
              <w:rPr>
                <w:rFonts w:ascii="Menlo" w:hAnsi="Menlo" w:cs="Menlo"/>
                <w:color w:val="E7ADFB"/>
                <w:sz w:val="18"/>
                <w:szCs w:val="18"/>
              </w:rPr>
              <w:t>.</w:t>
            </w:r>
            <w:r>
              <w:rPr>
                <w:rFonts w:ascii="Menlo" w:hAnsi="Menlo" w:cs="Menlo"/>
                <w:color w:val="FCF6FF"/>
                <w:sz w:val="18"/>
                <w:szCs w:val="18"/>
              </w:rPr>
              <w:t>address</w:t>
            </w:r>
            <w:r>
              <w:rPr>
                <w:rFonts w:ascii="Menlo" w:hAnsi="Menlo" w:cs="Menlo"/>
                <w:color w:val="FBD3E1"/>
                <w:sz w:val="18"/>
                <w:szCs w:val="18"/>
              </w:rPr>
              <w:t>;</w:t>
            </w:r>
          </w:p>
          <w:p w14:paraId="011DF9A9"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5FF79FE" w14:textId="77777777" w:rsidR="00B243A5" w:rsidRDefault="00B243A5" w:rsidP="00B243A5">
            <w:pPr>
              <w:shd w:val="clear" w:color="auto" w:fill="27273A"/>
              <w:spacing w:line="270" w:lineRule="atLeast"/>
              <w:rPr>
                <w:rFonts w:ascii="Menlo" w:hAnsi="Menlo" w:cs="Menlo"/>
                <w:color w:val="FCF6FF"/>
                <w:sz w:val="18"/>
                <w:szCs w:val="18"/>
              </w:rPr>
            </w:pPr>
          </w:p>
          <w:p w14:paraId="64F80EEA"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1B612650"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790795D6" w14:textId="77777777" w:rsidR="00B243A5" w:rsidRDefault="00B243A5" w:rsidP="00B243A5">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8657BBF"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4924EE" w14:textId="77777777" w:rsidR="00B243A5" w:rsidRDefault="00B243A5" w:rsidP="00B243A5">
            <w:pPr>
              <w:rPr>
                <w:rFonts w:ascii="Helvetica" w:eastAsiaTheme="minorHAnsi" w:hAnsi="Helvetica" w:cs="Helvetica"/>
                <w:lang w:eastAsia="ja-JP"/>
              </w:rPr>
            </w:pPr>
            <w:r>
              <w:rPr>
                <w:rFonts w:eastAsiaTheme="minorHAnsi"/>
                <w:lang w:eastAsia="ja-JP"/>
              </w:rPr>
              <w:t>Passed</w:t>
            </w:r>
          </w:p>
        </w:tc>
      </w:tr>
      <w:tr w:rsidR="004C0C46" w14:paraId="3BA8A78D"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23C13A" w14:textId="77777777" w:rsidR="00B243A5" w:rsidRDefault="00B243A5" w:rsidP="00B243A5">
            <w:pPr>
              <w:rPr>
                <w:rFonts w:ascii="Helvetica" w:eastAsiaTheme="minorHAnsi" w:hAnsi="Helvetica" w:cs="Helvetica"/>
                <w:lang w:eastAsia="ja-JP"/>
              </w:rPr>
            </w:pPr>
            <w:r>
              <w:rPr>
                <w:rFonts w:eastAsiaTheme="minorHAnsi"/>
                <w:lang w:eastAsia="ja-JP"/>
              </w:rPr>
              <w:t>BALANCE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B88BD0" w14:textId="77777777" w:rsidR="00B243A5" w:rsidRDefault="00B243A5" w:rsidP="00B243A5">
            <w:pPr>
              <w:rPr>
                <w:rFonts w:ascii="Helvetica" w:eastAsiaTheme="minorHAnsi" w:hAnsi="Helvetica" w:cs="Helvetica"/>
                <w:lang w:eastAsia="ja-JP"/>
              </w:rPr>
            </w:pPr>
            <w:r>
              <w:rPr>
                <w:rFonts w:eastAsiaTheme="minorHAnsi"/>
                <w:lang w:eastAsia="ja-JP"/>
              </w:rPr>
              <w:t>31</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E695E1" w14:textId="77777777" w:rsidR="00356B9B" w:rsidRPr="00356B9B" w:rsidRDefault="00356B9B" w:rsidP="00356B9B">
            <w:pPr>
              <w:rPr>
                <w:rFonts w:eastAsiaTheme="minorHAnsi"/>
                <w:lang w:eastAsia="ja-JP"/>
              </w:rPr>
            </w:pPr>
            <w:r w:rsidRPr="00356B9B">
              <w:rPr>
                <w:rFonts w:eastAsiaTheme="minorHAnsi"/>
                <w:lang w:eastAsia="ja-JP"/>
              </w:rPr>
              <w:t>stack[top] = accounts[accountNo-1].balance;</w:t>
            </w:r>
          </w:p>
          <w:p w14:paraId="63D877D0" w14:textId="5AC8CAA9" w:rsidR="00B243A5" w:rsidRPr="00B243A5" w:rsidRDefault="00356B9B" w:rsidP="00356B9B">
            <w:pPr>
              <w:rPr>
                <w:rFonts w:eastAsiaTheme="minorHAnsi"/>
                <w:lang w:eastAsia="ja-JP"/>
              </w:rPr>
            </w:pPr>
            <w:r w:rsidRPr="00356B9B">
              <w:rPr>
                <w:rFonts w:eastAsiaTheme="minorHAnsi"/>
                <w:lang w:eastAsia="ja-JP"/>
              </w:rPr>
              <w:t>++top;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51796D"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6B66BE9B"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5FAB3D23"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accounts</w:t>
            </w:r>
            <w:r>
              <w:rPr>
                <w:rFonts w:ascii="Menlo" w:hAnsi="Menlo" w:cs="Menlo"/>
                <w:color w:val="FBD3E1"/>
                <w:sz w:val="18"/>
                <w:szCs w:val="18"/>
              </w:rPr>
              <w:t>[</w:t>
            </w:r>
            <w:r>
              <w:rPr>
                <w:rFonts w:ascii="Menlo" w:hAnsi="Menlo" w:cs="Menlo"/>
                <w:color w:val="FCF6FF"/>
                <w:sz w:val="18"/>
                <w:szCs w:val="18"/>
              </w:rPr>
              <w:t>accountNo</w:t>
            </w:r>
            <w:r>
              <w:rPr>
                <w:rFonts w:ascii="Menlo" w:hAnsi="Menlo" w:cs="Menlo"/>
                <w:color w:val="E752A1"/>
                <w:sz w:val="18"/>
                <w:szCs w:val="18"/>
              </w:rPr>
              <w:t>-</w:t>
            </w:r>
            <w:r>
              <w:rPr>
                <w:rFonts w:ascii="Menlo" w:hAnsi="Menlo" w:cs="Menlo"/>
                <w:color w:val="F8C275"/>
                <w:sz w:val="18"/>
                <w:szCs w:val="18"/>
              </w:rPr>
              <w:t>1</w:t>
            </w:r>
            <w:r>
              <w:rPr>
                <w:rFonts w:ascii="Menlo" w:hAnsi="Menlo" w:cs="Menlo"/>
                <w:color w:val="FBD3E1"/>
                <w:sz w:val="18"/>
                <w:szCs w:val="18"/>
              </w:rPr>
              <w:t>]</w:t>
            </w:r>
            <w:r>
              <w:rPr>
                <w:rFonts w:ascii="Menlo" w:hAnsi="Menlo" w:cs="Menlo"/>
                <w:color w:val="E7ADFB"/>
                <w:sz w:val="18"/>
                <w:szCs w:val="18"/>
              </w:rPr>
              <w:t>.</w:t>
            </w:r>
            <w:r>
              <w:rPr>
                <w:rFonts w:ascii="Menlo" w:hAnsi="Menlo" w:cs="Menlo"/>
                <w:color w:val="FCF6FF"/>
                <w:sz w:val="18"/>
                <w:szCs w:val="18"/>
              </w:rPr>
              <w:t>balance</w:t>
            </w:r>
            <w:r>
              <w:rPr>
                <w:rFonts w:ascii="Menlo" w:hAnsi="Menlo" w:cs="Menlo"/>
                <w:color w:val="FBD3E1"/>
                <w:sz w:val="18"/>
                <w:szCs w:val="18"/>
              </w:rPr>
              <w:t>;</w:t>
            </w:r>
          </w:p>
          <w:p w14:paraId="4755593B"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304D0D64" w14:textId="77777777" w:rsidR="00356B9B" w:rsidRDefault="00356B9B" w:rsidP="00356B9B">
            <w:pPr>
              <w:shd w:val="clear" w:color="auto" w:fill="27273A"/>
              <w:spacing w:line="270" w:lineRule="atLeast"/>
              <w:rPr>
                <w:rFonts w:ascii="Menlo" w:hAnsi="Menlo" w:cs="Menlo"/>
                <w:color w:val="FCF6FF"/>
                <w:sz w:val="18"/>
                <w:szCs w:val="18"/>
              </w:rPr>
            </w:pPr>
          </w:p>
          <w:p w14:paraId="170790D2"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400</w:t>
            </w:r>
            <w:r>
              <w:rPr>
                <w:rFonts w:ascii="Menlo" w:hAnsi="Menlo" w:cs="Menlo"/>
                <w:color w:val="FBD3E1"/>
                <w:sz w:val="18"/>
                <w:szCs w:val="18"/>
              </w:rPr>
              <w:t>;</w:t>
            </w:r>
          </w:p>
          <w:p w14:paraId="184B7373"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2198CE3B"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2794AD2"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380F1E" w14:textId="77777777" w:rsidR="00B243A5" w:rsidRDefault="00B243A5" w:rsidP="00B243A5">
            <w:pPr>
              <w:rPr>
                <w:rFonts w:ascii="Helvetica" w:eastAsiaTheme="minorHAnsi" w:hAnsi="Helvetica" w:cs="Helvetica"/>
                <w:lang w:eastAsia="ja-JP"/>
              </w:rPr>
            </w:pPr>
            <w:r>
              <w:rPr>
                <w:rFonts w:eastAsiaTheme="minorHAnsi"/>
                <w:lang w:eastAsia="ja-JP"/>
              </w:rPr>
              <w:t>Passed</w:t>
            </w:r>
          </w:p>
        </w:tc>
      </w:tr>
      <w:tr w:rsidR="004C0C46" w14:paraId="2B4D7699"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3098CB" w14:textId="77777777" w:rsidR="00B243A5" w:rsidRDefault="00B243A5" w:rsidP="00B243A5">
            <w:pPr>
              <w:rPr>
                <w:rFonts w:ascii="Helvetica" w:eastAsiaTheme="minorHAnsi" w:hAnsi="Helvetica" w:cs="Helvetica"/>
                <w:lang w:eastAsia="ja-JP"/>
              </w:rPr>
            </w:pPr>
            <w:r>
              <w:rPr>
                <w:rFonts w:eastAsiaTheme="minorHAnsi"/>
                <w:lang w:eastAsia="ja-JP"/>
              </w:rPr>
              <w:t>ORIGIN</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628E5E" w14:textId="77777777" w:rsidR="00B243A5" w:rsidRDefault="00B243A5" w:rsidP="00B243A5">
            <w:pPr>
              <w:rPr>
                <w:rFonts w:ascii="Helvetica" w:eastAsiaTheme="minorHAnsi" w:hAnsi="Helvetica" w:cs="Helvetica"/>
                <w:lang w:eastAsia="ja-JP"/>
              </w:rPr>
            </w:pPr>
            <w:r>
              <w:rPr>
                <w:rFonts w:eastAsiaTheme="minorHAnsi"/>
                <w:lang w:eastAsia="ja-JP"/>
              </w:rPr>
              <w:t>32</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FC9832" w14:textId="256224C1" w:rsidR="00B243A5" w:rsidRPr="00B243A5" w:rsidRDefault="00356B9B"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040861" w14:textId="77777777" w:rsidR="00356B9B" w:rsidRDefault="00356B9B" w:rsidP="00356B9B">
            <w:pPr>
              <w:shd w:val="clear" w:color="auto" w:fill="27273A"/>
              <w:spacing w:line="270" w:lineRule="atLeast"/>
              <w:rPr>
                <w:rFonts w:ascii="Menlo" w:hAnsi="Menlo" w:cs="Menlo"/>
                <w:color w:val="FCF6FF"/>
                <w:sz w:val="18"/>
                <w:szCs w:val="18"/>
              </w:rPr>
            </w:pP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2DC25F76"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43678D4E"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A4CCB0"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2CA28921"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CB8C65" w14:textId="77777777" w:rsidR="00B243A5" w:rsidRDefault="00B243A5" w:rsidP="00B243A5">
            <w:pPr>
              <w:rPr>
                <w:rFonts w:ascii="Helvetica" w:eastAsiaTheme="minorHAnsi" w:hAnsi="Helvetica" w:cs="Helvetica"/>
                <w:lang w:eastAsia="ja-JP"/>
              </w:rPr>
            </w:pPr>
            <w:r>
              <w:rPr>
                <w:rFonts w:eastAsiaTheme="minorHAnsi"/>
                <w:lang w:eastAsia="ja-JP"/>
              </w:rPr>
              <w:t>CALLER</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D5DD19" w14:textId="77777777" w:rsidR="00B243A5" w:rsidRDefault="00B243A5" w:rsidP="00B243A5">
            <w:pPr>
              <w:rPr>
                <w:rFonts w:ascii="Helvetica" w:eastAsiaTheme="minorHAnsi" w:hAnsi="Helvetica" w:cs="Helvetica"/>
                <w:lang w:eastAsia="ja-JP"/>
              </w:rPr>
            </w:pPr>
            <w:r>
              <w:rPr>
                <w:rFonts w:eastAsiaTheme="minorHAnsi"/>
                <w:lang w:eastAsia="ja-JP"/>
              </w:rPr>
              <w:t>33</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900331" w14:textId="4249D44B" w:rsidR="00B243A5" w:rsidRPr="00B243A5" w:rsidRDefault="00356B9B"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B687FD" w14:textId="77777777" w:rsidR="00356B9B" w:rsidRDefault="00356B9B" w:rsidP="00356B9B">
            <w:pPr>
              <w:shd w:val="clear" w:color="auto" w:fill="27273A"/>
              <w:spacing w:line="270" w:lineRule="atLeast"/>
              <w:rPr>
                <w:rFonts w:ascii="Menlo" w:hAnsi="Menlo" w:cs="Menlo"/>
                <w:color w:val="FCF6FF"/>
                <w:sz w:val="18"/>
                <w:szCs w:val="18"/>
              </w:rPr>
            </w:pP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608BF1F7"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36D73310"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CEB27E"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0DA190C6"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738C7B" w14:textId="77777777" w:rsidR="00B243A5" w:rsidRDefault="00B243A5" w:rsidP="00B243A5">
            <w:pPr>
              <w:rPr>
                <w:rFonts w:ascii="Helvetica" w:eastAsiaTheme="minorHAnsi" w:hAnsi="Helvetica" w:cs="Helvetica"/>
                <w:lang w:eastAsia="ja-JP"/>
              </w:rPr>
            </w:pPr>
            <w:r>
              <w:rPr>
                <w:rFonts w:eastAsiaTheme="minorHAnsi"/>
                <w:lang w:eastAsia="ja-JP"/>
              </w:rPr>
              <w:t>CALLVALUE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E12E30" w14:textId="77777777" w:rsidR="00B243A5" w:rsidRDefault="00B243A5" w:rsidP="00B243A5">
            <w:pPr>
              <w:rPr>
                <w:rFonts w:ascii="Helvetica" w:eastAsiaTheme="minorHAnsi" w:hAnsi="Helvetica" w:cs="Helvetica"/>
                <w:lang w:eastAsia="ja-JP"/>
              </w:rPr>
            </w:pPr>
            <w:r>
              <w:rPr>
                <w:rFonts w:eastAsiaTheme="minorHAnsi"/>
                <w:lang w:eastAsia="ja-JP"/>
              </w:rPr>
              <w:t>34</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B5C9AB" w14:textId="1E83D331" w:rsidR="00B243A5" w:rsidRPr="00B243A5" w:rsidRDefault="00356B9B"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9BF316" w14:textId="77777777" w:rsidR="00356B9B" w:rsidRDefault="00356B9B" w:rsidP="00356B9B">
            <w:pPr>
              <w:shd w:val="clear" w:color="auto" w:fill="27273A"/>
              <w:spacing w:line="270" w:lineRule="atLeast"/>
              <w:rPr>
                <w:rFonts w:ascii="Menlo" w:hAnsi="Menlo" w:cs="Menlo"/>
                <w:color w:val="FCF6FF"/>
                <w:sz w:val="18"/>
                <w:szCs w:val="18"/>
              </w:rPr>
            </w:pP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32C945C2"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6B0683FA"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020C5F"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499154A6"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3BC3F0" w14:textId="77777777" w:rsidR="00B243A5" w:rsidRDefault="00B243A5" w:rsidP="00B243A5">
            <w:pPr>
              <w:rPr>
                <w:rFonts w:ascii="Helvetica" w:eastAsiaTheme="minorHAnsi" w:hAnsi="Helvetica" w:cs="Helvetica"/>
                <w:lang w:eastAsia="ja-JP"/>
              </w:rPr>
            </w:pPr>
            <w:r>
              <w:rPr>
                <w:rFonts w:eastAsiaTheme="minorHAnsi"/>
                <w:lang w:eastAsia="ja-JP"/>
              </w:rPr>
              <w:lastRenderedPageBreak/>
              <w:t>CALLDATALOAD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D89705" w14:textId="77777777" w:rsidR="00B243A5" w:rsidRDefault="00B243A5" w:rsidP="00B243A5">
            <w:pPr>
              <w:rPr>
                <w:rFonts w:ascii="Helvetica" w:eastAsiaTheme="minorHAnsi" w:hAnsi="Helvetica" w:cs="Helvetica"/>
                <w:lang w:eastAsia="ja-JP"/>
              </w:rPr>
            </w:pPr>
            <w:r>
              <w:rPr>
                <w:rFonts w:eastAsiaTheme="minorHAnsi"/>
                <w:lang w:eastAsia="ja-JP"/>
              </w:rPr>
              <w:t>35</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266392" w14:textId="5D9454BE" w:rsidR="00B243A5" w:rsidRPr="00B243A5" w:rsidRDefault="00356B9B"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51291A" w14:textId="77777777" w:rsidR="00356B9B" w:rsidRDefault="00356B9B" w:rsidP="00356B9B">
            <w:pPr>
              <w:shd w:val="clear" w:color="auto" w:fill="27273A"/>
              <w:spacing w:line="270" w:lineRule="atLeast"/>
              <w:rPr>
                <w:rFonts w:ascii="Menlo" w:hAnsi="Menlo" w:cs="Menlo"/>
                <w:color w:val="FCF6FF"/>
                <w:sz w:val="18"/>
                <w:szCs w:val="18"/>
              </w:rPr>
            </w:pP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AA2D13F"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24C6C031"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C7DDB5"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789EEE4F"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6953B9" w14:textId="77777777" w:rsidR="00B243A5" w:rsidRDefault="00B243A5" w:rsidP="00B243A5">
            <w:pPr>
              <w:rPr>
                <w:rFonts w:ascii="Helvetica" w:eastAsiaTheme="minorHAnsi" w:hAnsi="Helvetica" w:cs="Helvetica"/>
                <w:lang w:eastAsia="ja-JP"/>
              </w:rPr>
            </w:pPr>
            <w:r>
              <w:rPr>
                <w:rFonts w:eastAsiaTheme="minorHAnsi"/>
                <w:lang w:eastAsia="ja-JP"/>
              </w:rPr>
              <w:t>CALLDATASIZE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BDBDDE" w14:textId="77777777" w:rsidR="00B243A5" w:rsidRDefault="00B243A5" w:rsidP="00B243A5">
            <w:pPr>
              <w:rPr>
                <w:rFonts w:ascii="Helvetica" w:eastAsiaTheme="minorHAnsi" w:hAnsi="Helvetica" w:cs="Helvetica"/>
                <w:lang w:eastAsia="ja-JP"/>
              </w:rPr>
            </w:pPr>
            <w:r>
              <w:rPr>
                <w:rFonts w:eastAsiaTheme="minorHAnsi"/>
                <w:lang w:eastAsia="ja-JP"/>
              </w:rPr>
              <w:t>36</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29C96F" w14:textId="489D8216" w:rsidR="00B243A5" w:rsidRPr="00B243A5" w:rsidRDefault="00356B9B"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DF53C8" w14:textId="77777777" w:rsidR="00356B9B" w:rsidRDefault="00356B9B" w:rsidP="00356B9B">
            <w:pPr>
              <w:shd w:val="clear" w:color="auto" w:fill="27273A"/>
              <w:spacing w:line="270" w:lineRule="atLeast"/>
              <w:rPr>
                <w:rFonts w:ascii="Menlo" w:hAnsi="Menlo" w:cs="Menlo"/>
                <w:color w:val="FCF6FF"/>
                <w:sz w:val="18"/>
                <w:szCs w:val="18"/>
              </w:rPr>
            </w:pP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719E0149"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55A4416F" w14:textId="77777777" w:rsidR="00356B9B" w:rsidRDefault="00356B9B" w:rsidP="00356B9B">
            <w:pPr>
              <w:shd w:val="clear" w:color="auto" w:fill="27273A"/>
              <w:spacing w:line="270" w:lineRule="atLeast"/>
              <w:rPr>
                <w:rFonts w:ascii="Menlo" w:hAnsi="Menlo" w:cs="Menlo"/>
                <w:color w:val="FCF6FF"/>
                <w:sz w:val="18"/>
                <w:szCs w:val="18"/>
              </w:rPr>
            </w:pPr>
          </w:p>
          <w:p w14:paraId="3E2194B8"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53382D"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21099098"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295659" w14:textId="77777777" w:rsidR="00B243A5" w:rsidRDefault="00B243A5" w:rsidP="00B243A5">
            <w:pPr>
              <w:rPr>
                <w:rFonts w:ascii="Helvetica" w:eastAsiaTheme="minorHAnsi" w:hAnsi="Helvetica" w:cs="Helvetica"/>
                <w:lang w:eastAsia="ja-JP"/>
              </w:rPr>
            </w:pPr>
            <w:r>
              <w:rPr>
                <w:rFonts w:eastAsiaTheme="minorHAnsi"/>
                <w:lang w:eastAsia="ja-JP"/>
              </w:rPr>
              <w:t>CALLDATACOPY</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E23B5F" w14:textId="77777777" w:rsidR="00B243A5" w:rsidRDefault="00B243A5" w:rsidP="00B243A5">
            <w:pPr>
              <w:rPr>
                <w:rFonts w:ascii="Helvetica" w:eastAsiaTheme="minorHAnsi" w:hAnsi="Helvetica" w:cs="Helvetica"/>
                <w:lang w:eastAsia="ja-JP"/>
              </w:rPr>
            </w:pPr>
            <w:r>
              <w:rPr>
                <w:rFonts w:eastAsiaTheme="minorHAnsi"/>
                <w:lang w:eastAsia="ja-JP"/>
              </w:rPr>
              <w:t>37</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0C7757" w14:textId="6DAAB2E2" w:rsidR="00B243A5" w:rsidRPr="00B243A5" w:rsidRDefault="00356B9B"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17002B" w14:textId="77777777" w:rsidR="00356B9B" w:rsidRDefault="00356B9B" w:rsidP="00356B9B">
            <w:pPr>
              <w:shd w:val="clear" w:color="auto" w:fill="27273A"/>
              <w:spacing w:line="270" w:lineRule="atLeast"/>
              <w:rPr>
                <w:rFonts w:ascii="Menlo" w:hAnsi="Menlo" w:cs="Menlo"/>
                <w:color w:val="FCF6FF"/>
                <w:sz w:val="18"/>
                <w:szCs w:val="18"/>
              </w:rPr>
            </w:pP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96E45B2"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734B178C"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D358FC"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6A62052D"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FCD0EB" w14:textId="77777777" w:rsidR="00B243A5" w:rsidRDefault="00B243A5" w:rsidP="00B243A5">
            <w:pPr>
              <w:rPr>
                <w:rFonts w:ascii="Helvetica" w:eastAsiaTheme="minorHAnsi" w:hAnsi="Helvetica" w:cs="Helvetica"/>
                <w:lang w:eastAsia="ja-JP"/>
              </w:rPr>
            </w:pPr>
            <w:r>
              <w:rPr>
                <w:rFonts w:eastAsiaTheme="minorHAnsi"/>
                <w:lang w:eastAsia="ja-JP"/>
              </w:rPr>
              <w:t>CODESIZE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E7759A" w14:textId="77777777" w:rsidR="00B243A5" w:rsidRDefault="00B243A5" w:rsidP="00B243A5">
            <w:pPr>
              <w:rPr>
                <w:rFonts w:ascii="Helvetica" w:eastAsiaTheme="minorHAnsi" w:hAnsi="Helvetica" w:cs="Helvetica"/>
                <w:lang w:eastAsia="ja-JP"/>
              </w:rPr>
            </w:pPr>
            <w:r>
              <w:rPr>
                <w:rFonts w:eastAsiaTheme="minorHAnsi"/>
                <w:lang w:eastAsia="ja-JP"/>
              </w:rPr>
              <w:t>38</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97718E" w14:textId="0F3E8CC2" w:rsidR="00B243A5" w:rsidRPr="00B243A5" w:rsidRDefault="00356B9B"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C62997" w14:textId="77777777" w:rsidR="00356B9B" w:rsidRDefault="00356B9B" w:rsidP="00356B9B">
            <w:pPr>
              <w:shd w:val="clear" w:color="auto" w:fill="27273A"/>
              <w:spacing w:line="270" w:lineRule="atLeast"/>
              <w:rPr>
                <w:rFonts w:ascii="Menlo" w:hAnsi="Menlo" w:cs="Menlo"/>
                <w:color w:val="FCF6FF"/>
                <w:sz w:val="18"/>
                <w:szCs w:val="18"/>
              </w:rPr>
            </w:pP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77364744"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71EC41E7"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A93BA6"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6627D2B8"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6D8030" w14:textId="77777777" w:rsidR="00B243A5" w:rsidRDefault="00B243A5" w:rsidP="00B243A5">
            <w:pPr>
              <w:rPr>
                <w:rFonts w:ascii="Helvetica" w:eastAsiaTheme="minorHAnsi" w:hAnsi="Helvetica" w:cs="Helvetica"/>
                <w:lang w:eastAsia="ja-JP"/>
              </w:rPr>
            </w:pPr>
            <w:r>
              <w:rPr>
                <w:rFonts w:eastAsiaTheme="minorHAnsi"/>
                <w:lang w:eastAsia="ja-JP"/>
              </w:rPr>
              <w:t>CODECOPY</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DBA067" w14:textId="77777777" w:rsidR="00B243A5" w:rsidRDefault="00B243A5" w:rsidP="00B243A5">
            <w:pPr>
              <w:rPr>
                <w:rFonts w:ascii="Helvetica" w:eastAsiaTheme="minorHAnsi" w:hAnsi="Helvetica" w:cs="Helvetica"/>
                <w:lang w:eastAsia="ja-JP"/>
              </w:rPr>
            </w:pPr>
            <w:r>
              <w:rPr>
                <w:rFonts w:eastAsiaTheme="minorHAnsi"/>
                <w:lang w:eastAsia="ja-JP"/>
              </w:rPr>
              <w:t>39</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A59000" w14:textId="3C9084AC" w:rsidR="00B243A5" w:rsidRPr="00B243A5" w:rsidRDefault="00356B9B"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A94B4B" w14:textId="77777777" w:rsidR="00356B9B" w:rsidRDefault="00356B9B" w:rsidP="00356B9B">
            <w:pPr>
              <w:shd w:val="clear" w:color="auto" w:fill="27273A"/>
              <w:spacing w:line="270" w:lineRule="atLeast"/>
              <w:rPr>
                <w:rFonts w:ascii="Menlo" w:hAnsi="Menlo" w:cs="Menlo"/>
                <w:color w:val="FCF6FF"/>
                <w:sz w:val="18"/>
                <w:szCs w:val="18"/>
              </w:rPr>
            </w:pP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0BA69F1"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3A91F7CA"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DBC52C"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199BDBB1"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CBBD5B" w14:textId="77777777" w:rsidR="00B243A5" w:rsidRDefault="00B243A5" w:rsidP="00B243A5">
            <w:pPr>
              <w:rPr>
                <w:rFonts w:ascii="Helvetica" w:eastAsiaTheme="minorHAnsi" w:hAnsi="Helvetica" w:cs="Helvetica"/>
                <w:lang w:eastAsia="ja-JP"/>
              </w:rPr>
            </w:pPr>
            <w:r>
              <w:rPr>
                <w:rFonts w:eastAsiaTheme="minorHAnsi"/>
                <w:lang w:eastAsia="ja-JP"/>
              </w:rPr>
              <w:t>GASPRICE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2BFDBC" w14:textId="77777777" w:rsidR="00B243A5" w:rsidRDefault="00B243A5" w:rsidP="00B243A5">
            <w:pPr>
              <w:rPr>
                <w:rFonts w:ascii="Helvetica" w:eastAsiaTheme="minorHAnsi" w:hAnsi="Helvetica" w:cs="Helvetica"/>
                <w:lang w:eastAsia="ja-JP"/>
              </w:rPr>
            </w:pPr>
            <w:r>
              <w:rPr>
                <w:rFonts w:eastAsiaTheme="minorHAnsi"/>
                <w:lang w:eastAsia="ja-JP"/>
              </w:rPr>
              <w:t>3A</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B1FF8D" w14:textId="4C48FF8D" w:rsidR="00B243A5" w:rsidRPr="00B243A5" w:rsidRDefault="00356B9B" w:rsidP="00B243A5">
            <w:pPr>
              <w:rPr>
                <w:rFonts w:eastAsiaTheme="minorHAnsi"/>
                <w:lang w:eastAsia="ja-JP"/>
              </w:rPr>
            </w:pPr>
            <w:r>
              <w:rPr>
                <w:rFonts w:eastAsiaTheme="minorHAnsi"/>
                <w:lang w:eastAsia="ja-JP"/>
              </w:rPr>
              <w:t xml:space="preserve">Return gas used, add to top of </w:t>
            </w:r>
            <w:r w:rsidR="0048128C">
              <w:rPr>
                <w:rFonts w:eastAsiaTheme="minorHAnsi"/>
                <w:lang w:eastAsia="ja-JP"/>
              </w:rPr>
              <w:t>-</w:t>
            </w:r>
            <w:r>
              <w:rPr>
                <w:rFonts w:eastAsiaTheme="minorHAnsi"/>
                <w:lang w:eastAsia="ja-JP"/>
              </w:rPr>
              <w:t>stack</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CB23E3"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label_37 :</w:t>
            </w:r>
          </w:p>
          <w:p w14:paraId="7E2C809F"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C4F46B5"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BD3E1"/>
                <w:sz w:val="18"/>
                <w:szCs w:val="18"/>
              </w:rPr>
              <w:t>;</w:t>
            </w:r>
          </w:p>
          <w:p w14:paraId="58583371"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4ABA5DE7" w14:textId="77777777" w:rsidR="00356B9B" w:rsidRDefault="00356B9B" w:rsidP="00356B9B">
            <w:pPr>
              <w:shd w:val="clear" w:color="auto" w:fill="27273A"/>
              <w:spacing w:line="270" w:lineRule="atLeast"/>
              <w:rPr>
                <w:rFonts w:ascii="Menlo" w:hAnsi="Menlo" w:cs="Menlo"/>
                <w:color w:val="FCF6FF"/>
                <w:sz w:val="18"/>
                <w:szCs w:val="18"/>
              </w:rPr>
            </w:pPr>
          </w:p>
          <w:p w14:paraId="6AB13750"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2BA3F472"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4BE580F8"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CA56711" w14:textId="77777777" w:rsidR="00B243A5" w:rsidRDefault="00B243A5" w:rsidP="00B243A5">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6FBC69" w14:textId="77777777" w:rsidR="00B243A5" w:rsidRDefault="00B243A5" w:rsidP="00B243A5">
            <w:pPr>
              <w:rPr>
                <w:rFonts w:ascii="Helvetica" w:eastAsiaTheme="minorHAnsi" w:hAnsi="Helvetica" w:cs="Helvetica"/>
                <w:lang w:eastAsia="ja-JP"/>
              </w:rPr>
            </w:pPr>
            <w:r>
              <w:rPr>
                <w:rFonts w:eastAsiaTheme="minorHAnsi"/>
                <w:lang w:eastAsia="ja-JP"/>
              </w:rPr>
              <w:t>Passed</w:t>
            </w:r>
          </w:p>
        </w:tc>
      </w:tr>
      <w:tr w:rsidR="004C0C46" w14:paraId="28C5CD08"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47DD16" w14:textId="77777777" w:rsidR="00B243A5" w:rsidRDefault="00B243A5" w:rsidP="00B243A5">
            <w:pPr>
              <w:rPr>
                <w:rFonts w:ascii="Helvetica" w:eastAsiaTheme="minorHAnsi" w:hAnsi="Helvetica" w:cs="Helvetica"/>
                <w:lang w:eastAsia="ja-JP"/>
              </w:rPr>
            </w:pPr>
            <w:r>
              <w:rPr>
                <w:rFonts w:eastAsiaTheme="minorHAnsi"/>
                <w:lang w:eastAsia="ja-JP"/>
              </w:rPr>
              <w:t>EXTCODESIZE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F948EA" w14:textId="77777777" w:rsidR="00B243A5" w:rsidRDefault="00B243A5" w:rsidP="00B243A5">
            <w:pPr>
              <w:rPr>
                <w:rFonts w:ascii="Helvetica" w:eastAsiaTheme="minorHAnsi" w:hAnsi="Helvetica" w:cs="Helvetica"/>
                <w:lang w:eastAsia="ja-JP"/>
              </w:rPr>
            </w:pPr>
            <w:r>
              <w:rPr>
                <w:rFonts w:eastAsiaTheme="minorHAnsi"/>
                <w:lang w:eastAsia="ja-JP"/>
              </w:rPr>
              <w:t>3B</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6F347E" w14:textId="2780ABDA" w:rsidR="00B243A5" w:rsidRPr="0048128C" w:rsidRDefault="0048128C" w:rsidP="0048128C">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E38812" w14:textId="1BB5F7D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700</w:t>
            </w:r>
            <w:r>
              <w:rPr>
                <w:rFonts w:ascii="Menlo" w:hAnsi="Menlo" w:cs="Menlo"/>
                <w:color w:val="FBD3E1"/>
                <w:sz w:val="18"/>
                <w:szCs w:val="18"/>
              </w:rPr>
              <w:t>;</w:t>
            </w:r>
          </w:p>
          <w:p w14:paraId="37E7EE3C"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713D866F" w14:textId="13134B5A" w:rsidR="00B243A5" w:rsidRDefault="00356B9B" w:rsidP="00356B9B">
            <w:pPr>
              <w:shd w:val="clear" w:color="auto" w:fill="27273A"/>
              <w:spacing w:line="270" w:lineRule="atLeast"/>
              <w:rPr>
                <w:rFonts w:ascii="Helvetica" w:eastAsiaTheme="minorHAnsi" w:hAnsi="Helvetica" w:cs="Helvetica"/>
                <w:lang w:eastAsia="ja-JP"/>
              </w:rPr>
            </w:pPr>
            <w:r>
              <w:rPr>
                <w:rFonts w:ascii="Menlo" w:hAnsi="Menlo" w:cs="Menlo"/>
                <w:color w:val="FCF6FF"/>
                <w:sz w:val="18"/>
                <w:szCs w:val="18"/>
              </w:rPr>
              <w:t xml:space="preserve">    </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5B4729"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24BBFAB3"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577D47" w14:textId="77777777" w:rsidR="00B243A5" w:rsidRDefault="00B243A5" w:rsidP="00B243A5">
            <w:pPr>
              <w:rPr>
                <w:rFonts w:ascii="Helvetica" w:eastAsiaTheme="minorHAnsi" w:hAnsi="Helvetica" w:cs="Helvetica"/>
                <w:lang w:eastAsia="ja-JP"/>
              </w:rPr>
            </w:pPr>
            <w:r>
              <w:rPr>
                <w:rFonts w:eastAsiaTheme="minorHAnsi"/>
                <w:lang w:eastAsia="ja-JP"/>
              </w:rPr>
              <w:t>EXTCODECOPY</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6DF0AD" w14:textId="77777777" w:rsidR="00B243A5" w:rsidRDefault="00B243A5" w:rsidP="00B243A5">
            <w:pPr>
              <w:rPr>
                <w:rFonts w:ascii="Helvetica" w:eastAsiaTheme="minorHAnsi" w:hAnsi="Helvetica" w:cs="Helvetica"/>
                <w:lang w:eastAsia="ja-JP"/>
              </w:rPr>
            </w:pPr>
            <w:r>
              <w:rPr>
                <w:rFonts w:eastAsiaTheme="minorHAnsi"/>
                <w:lang w:eastAsia="ja-JP"/>
              </w:rPr>
              <w:t>3C</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B6D531" w14:textId="2BF6F698"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3E7636" w14:textId="77777777" w:rsidR="00356B9B" w:rsidRDefault="00356B9B" w:rsidP="00356B9B">
            <w:pPr>
              <w:shd w:val="clear" w:color="auto" w:fill="27273A"/>
              <w:spacing w:line="270" w:lineRule="atLeast"/>
              <w:rPr>
                <w:rFonts w:ascii="Menlo" w:hAnsi="Menlo" w:cs="Menlo"/>
                <w:color w:val="FCF6FF"/>
                <w:sz w:val="18"/>
                <w:szCs w:val="18"/>
              </w:rPr>
            </w:pP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700</w:t>
            </w:r>
            <w:r>
              <w:rPr>
                <w:rFonts w:ascii="Menlo" w:hAnsi="Menlo" w:cs="Menlo"/>
                <w:color w:val="FBD3E1"/>
                <w:sz w:val="18"/>
                <w:szCs w:val="18"/>
              </w:rPr>
              <w:t>;</w:t>
            </w:r>
          </w:p>
          <w:p w14:paraId="0549F081"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571DA96B" w14:textId="76FA522D" w:rsidR="00B243A5" w:rsidRDefault="00356B9B" w:rsidP="00356B9B">
            <w:pPr>
              <w:shd w:val="clear" w:color="auto" w:fill="27273A"/>
              <w:spacing w:line="270" w:lineRule="atLeast"/>
              <w:rPr>
                <w:rFonts w:ascii="Helvetica" w:eastAsiaTheme="minorHAnsi" w:hAnsi="Helvetica" w:cs="Helvetica"/>
                <w:lang w:eastAsia="ja-JP"/>
              </w:rPr>
            </w:pPr>
            <w:r>
              <w:rPr>
                <w:rFonts w:ascii="Menlo" w:hAnsi="Menlo" w:cs="Menlo"/>
                <w:color w:val="FCF6FF"/>
                <w:sz w:val="18"/>
                <w:szCs w:val="18"/>
              </w:rPr>
              <w:t xml:space="preserve">    </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F95EF1"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62C8E942"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8D72E0" w14:textId="77777777" w:rsidR="00B243A5" w:rsidRDefault="00B243A5" w:rsidP="00B243A5">
            <w:pPr>
              <w:rPr>
                <w:rFonts w:ascii="Helvetica" w:eastAsiaTheme="minorHAnsi" w:hAnsi="Helvetica" w:cs="Helvetica"/>
                <w:lang w:eastAsia="ja-JP"/>
              </w:rPr>
            </w:pPr>
            <w:r>
              <w:rPr>
                <w:rFonts w:eastAsiaTheme="minorHAnsi"/>
                <w:lang w:eastAsia="ja-JP"/>
              </w:rPr>
              <w:t>RETURNDATASIZE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7CF102" w14:textId="77777777" w:rsidR="00B243A5" w:rsidRDefault="00B243A5" w:rsidP="00B243A5">
            <w:pPr>
              <w:rPr>
                <w:rFonts w:ascii="Helvetica" w:eastAsiaTheme="minorHAnsi" w:hAnsi="Helvetica" w:cs="Helvetica"/>
                <w:lang w:eastAsia="ja-JP"/>
              </w:rPr>
            </w:pPr>
            <w:r>
              <w:rPr>
                <w:rFonts w:eastAsiaTheme="minorHAnsi"/>
                <w:lang w:eastAsia="ja-JP"/>
              </w:rPr>
              <w:t>3D</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36E0AB" w14:textId="3FCCB98C"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2F78D0" w14:textId="77777777" w:rsidR="00356B9B" w:rsidRDefault="00356B9B" w:rsidP="00356B9B">
            <w:pPr>
              <w:shd w:val="clear" w:color="auto" w:fill="27273A"/>
              <w:spacing w:line="270" w:lineRule="atLeast"/>
              <w:rPr>
                <w:rFonts w:ascii="Menlo" w:hAnsi="Menlo" w:cs="Menlo"/>
                <w:color w:val="FCF6FF"/>
                <w:sz w:val="18"/>
                <w:szCs w:val="18"/>
              </w:rPr>
            </w:pP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443AB621"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0F560592" w14:textId="5972D087" w:rsidR="00B243A5" w:rsidRDefault="00356B9B" w:rsidP="00356B9B">
            <w:pPr>
              <w:shd w:val="clear" w:color="auto" w:fill="27273A"/>
              <w:spacing w:line="270" w:lineRule="atLeast"/>
              <w:rPr>
                <w:rFonts w:ascii="Helvetica" w:eastAsiaTheme="minorHAnsi" w:hAnsi="Helvetica" w:cs="Helvetica"/>
                <w:lang w:eastAsia="ja-JP"/>
              </w:rPr>
            </w:pPr>
            <w:r>
              <w:rPr>
                <w:rFonts w:ascii="Menlo" w:hAnsi="Menlo" w:cs="Menlo"/>
                <w:color w:val="FCF6FF"/>
                <w:sz w:val="18"/>
                <w:szCs w:val="18"/>
              </w:rPr>
              <w:t xml:space="preserve">    </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2078D8"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41B88365"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A96D4E" w14:textId="77777777" w:rsidR="00B243A5" w:rsidRDefault="00B243A5" w:rsidP="00B243A5">
            <w:pPr>
              <w:rPr>
                <w:rFonts w:ascii="Helvetica" w:eastAsiaTheme="minorHAnsi" w:hAnsi="Helvetica" w:cs="Helvetica"/>
                <w:lang w:eastAsia="ja-JP"/>
              </w:rPr>
            </w:pPr>
            <w:r>
              <w:rPr>
                <w:rFonts w:eastAsiaTheme="minorHAnsi"/>
                <w:lang w:eastAsia="ja-JP"/>
              </w:rPr>
              <w:t>RETURNDATACOPY</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D32B7F" w14:textId="77777777" w:rsidR="00B243A5" w:rsidRDefault="00B243A5" w:rsidP="00B243A5">
            <w:pPr>
              <w:rPr>
                <w:rFonts w:ascii="Helvetica" w:eastAsiaTheme="minorHAnsi" w:hAnsi="Helvetica" w:cs="Helvetica"/>
                <w:lang w:eastAsia="ja-JP"/>
              </w:rPr>
            </w:pPr>
            <w:r>
              <w:rPr>
                <w:rFonts w:eastAsiaTheme="minorHAnsi"/>
                <w:lang w:eastAsia="ja-JP"/>
              </w:rPr>
              <w:t>3E</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3858AA" w14:textId="0EE9F0EF"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B6A183" w14:textId="77777777" w:rsidR="00356B9B" w:rsidRDefault="00356B9B" w:rsidP="00356B9B">
            <w:pPr>
              <w:shd w:val="clear" w:color="auto" w:fill="27273A"/>
              <w:spacing w:line="270" w:lineRule="atLeast"/>
              <w:rPr>
                <w:rFonts w:ascii="Menlo" w:hAnsi="Menlo" w:cs="Menlo"/>
                <w:color w:val="FCF6FF"/>
                <w:sz w:val="18"/>
                <w:szCs w:val="18"/>
              </w:rPr>
            </w:pP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D5EE999"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4AAE4E12" w14:textId="77777777" w:rsidR="00B243A5" w:rsidRDefault="00B243A5" w:rsidP="00356B9B">
            <w:pPr>
              <w:shd w:val="clear" w:color="auto" w:fill="27273A"/>
              <w:spacing w:line="270" w:lineRule="atLeast"/>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F5D9FD"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689C06F9"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959447" w14:textId="77777777" w:rsidR="00B243A5" w:rsidRDefault="00B243A5" w:rsidP="00B243A5">
            <w:pPr>
              <w:rPr>
                <w:rFonts w:ascii="Helvetica" w:eastAsiaTheme="minorHAnsi" w:hAnsi="Helvetica" w:cs="Helvetica"/>
                <w:lang w:eastAsia="ja-JP"/>
              </w:rPr>
            </w:pPr>
            <w:r>
              <w:rPr>
                <w:rFonts w:eastAsiaTheme="minorHAnsi"/>
                <w:lang w:eastAsia="ja-JP"/>
              </w:rPr>
              <w:t>EXTCODEHASH</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6658C9" w14:textId="77777777" w:rsidR="00B243A5" w:rsidRDefault="00B243A5" w:rsidP="00B243A5">
            <w:pPr>
              <w:rPr>
                <w:rFonts w:ascii="Helvetica" w:eastAsiaTheme="minorHAnsi" w:hAnsi="Helvetica" w:cs="Helvetica"/>
                <w:lang w:eastAsia="ja-JP"/>
              </w:rPr>
            </w:pPr>
            <w:r>
              <w:rPr>
                <w:rFonts w:eastAsiaTheme="minorHAnsi"/>
                <w:lang w:eastAsia="ja-JP"/>
              </w:rPr>
              <w:t>3F</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68ED91" w14:textId="16106B1D"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B0286D"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700</w:t>
            </w:r>
            <w:r>
              <w:rPr>
                <w:rFonts w:ascii="Menlo" w:hAnsi="Menlo" w:cs="Menlo"/>
                <w:color w:val="FBD3E1"/>
                <w:sz w:val="18"/>
                <w:szCs w:val="18"/>
              </w:rPr>
              <w:t>;</w:t>
            </w:r>
          </w:p>
          <w:p w14:paraId="230B84B7"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246E7F49" w14:textId="394BF0F6" w:rsidR="00B243A5" w:rsidRDefault="00356B9B" w:rsidP="00356B9B">
            <w:pPr>
              <w:shd w:val="clear" w:color="auto" w:fill="27273A"/>
              <w:spacing w:line="270" w:lineRule="atLeast"/>
              <w:rPr>
                <w:rFonts w:ascii="Helvetica" w:eastAsiaTheme="minorHAnsi" w:hAnsi="Helvetica" w:cs="Helvetica"/>
                <w:lang w:eastAsia="ja-JP"/>
              </w:rPr>
            </w:pPr>
            <w:r>
              <w:rPr>
                <w:rFonts w:ascii="Menlo" w:hAnsi="Menlo" w:cs="Menlo"/>
                <w:color w:val="FCF6FF"/>
                <w:sz w:val="18"/>
                <w:szCs w:val="18"/>
              </w:rPr>
              <w:t xml:space="preserve">    </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15E26B"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510B6B2E"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C47212" w14:textId="77777777" w:rsidR="00B243A5" w:rsidRDefault="00B243A5" w:rsidP="00B243A5">
            <w:pPr>
              <w:rPr>
                <w:rFonts w:ascii="Helvetica" w:eastAsiaTheme="minorHAnsi" w:hAnsi="Helvetica" w:cs="Helvetica"/>
                <w:lang w:eastAsia="ja-JP"/>
              </w:rPr>
            </w:pPr>
            <w:r>
              <w:rPr>
                <w:rFonts w:eastAsiaTheme="minorHAnsi"/>
                <w:lang w:eastAsia="ja-JP"/>
              </w:rPr>
              <w:t>BLOCKHASH</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5900CB" w14:textId="77777777" w:rsidR="00B243A5" w:rsidRDefault="00B243A5" w:rsidP="00B243A5">
            <w:pPr>
              <w:rPr>
                <w:rFonts w:ascii="Helvetica" w:eastAsiaTheme="minorHAnsi" w:hAnsi="Helvetica" w:cs="Helvetica"/>
                <w:lang w:eastAsia="ja-JP"/>
              </w:rPr>
            </w:pPr>
            <w:r>
              <w:rPr>
                <w:rFonts w:eastAsiaTheme="minorHAnsi"/>
                <w:lang w:eastAsia="ja-JP"/>
              </w:rPr>
              <w:t>40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8046EF" w14:textId="2E448789"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67E14A" w14:textId="77777777" w:rsidR="00356B9B" w:rsidRDefault="00356B9B" w:rsidP="00356B9B">
            <w:pPr>
              <w:shd w:val="clear" w:color="auto" w:fill="27273A"/>
              <w:spacing w:line="270" w:lineRule="atLeast"/>
              <w:rPr>
                <w:rFonts w:ascii="Menlo" w:hAnsi="Menlo" w:cs="Menlo"/>
                <w:color w:val="FCF6FF"/>
                <w:sz w:val="18"/>
                <w:szCs w:val="18"/>
              </w:rPr>
            </w:pP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20</w:t>
            </w:r>
            <w:r>
              <w:rPr>
                <w:rFonts w:ascii="Menlo" w:hAnsi="Menlo" w:cs="Menlo"/>
                <w:color w:val="FBD3E1"/>
                <w:sz w:val="18"/>
                <w:szCs w:val="18"/>
              </w:rPr>
              <w:t>;</w:t>
            </w:r>
          </w:p>
          <w:p w14:paraId="793A9824"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582E1AD6" w14:textId="7554B13D" w:rsidR="00B243A5" w:rsidRDefault="00356B9B" w:rsidP="00356B9B">
            <w:pPr>
              <w:shd w:val="clear" w:color="auto" w:fill="27273A"/>
              <w:spacing w:line="270" w:lineRule="atLeast"/>
              <w:rPr>
                <w:rFonts w:ascii="Helvetica" w:eastAsiaTheme="minorHAnsi" w:hAnsi="Helvetica" w:cs="Helvetica"/>
                <w:lang w:eastAsia="ja-JP"/>
              </w:rPr>
            </w:pPr>
            <w:r>
              <w:rPr>
                <w:rFonts w:ascii="Menlo" w:hAnsi="Menlo" w:cs="Menlo"/>
                <w:color w:val="FCF6FF"/>
                <w:sz w:val="18"/>
                <w:szCs w:val="18"/>
              </w:rPr>
              <w:t xml:space="preserve">    </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C85FAD"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4444455D"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1B9CF3" w14:textId="77777777" w:rsidR="00B243A5" w:rsidRDefault="00B243A5" w:rsidP="00B243A5">
            <w:pPr>
              <w:rPr>
                <w:rFonts w:ascii="Helvetica" w:eastAsiaTheme="minorHAnsi" w:hAnsi="Helvetica" w:cs="Helvetica"/>
                <w:lang w:eastAsia="ja-JP"/>
              </w:rPr>
            </w:pPr>
            <w:r>
              <w:rPr>
                <w:rFonts w:eastAsiaTheme="minorHAnsi"/>
                <w:lang w:eastAsia="ja-JP"/>
              </w:rPr>
              <w:t>COINBASE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60FCEE" w14:textId="77777777" w:rsidR="00B243A5" w:rsidRDefault="00B243A5" w:rsidP="00B243A5">
            <w:pPr>
              <w:rPr>
                <w:rFonts w:ascii="Helvetica" w:eastAsiaTheme="minorHAnsi" w:hAnsi="Helvetica" w:cs="Helvetica"/>
                <w:lang w:eastAsia="ja-JP"/>
              </w:rPr>
            </w:pPr>
            <w:r>
              <w:rPr>
                <w:rFonts w:eastAsiaTheme="minorHAnsi"/>
                <w:lang w:eastAsia="ja-JP"/>
              </w:rPr>
              <w:t>41</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D40A74" w14:textId="6B18B780"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205590" w14:textId="77777777" w:rsidR="00356B9B" w:rsidRDefault="00356B9B" w:rsidP="00356B9B">
            <w:pPr>
              <w:shd w:val="clear" w:color="auto" w:fill="27273A"/>
              <w:spacing w:line="270" w:lineRule="atLeast"/>
              <w:rPr>
                <w:rFonts w:ascii="Menlo" w:hAnsi="Menlo" w:cs="Menlo"/>
                <w:color w:val="FCF6FF"/>
                <w:sz w:val="18"/>
                <w:szCs w:val="18"/>
              </w:rPr>
            </w:pP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6C7F5E6F"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7CA1F5BB" w14:textId="34A738CD" w:rsidR="00B243A5" w:rsidRDefault="00356B9B" w:rsidP="00356B9B">
            <w:pPr>
              <w:shd w:val="clear" w:color="auto" w:fill="27273A"/>
              <w:spacing w:line="270" w:lineRule="atLeast"/>
              <w:rPr>
                <w:rFonts w:ascii="Helvetica" w:eastAsiaTheme="minorHAnsi" w:hAnsi="Helvetica" w:cs="Helvetica"/>
                <w:lang w:eastAsia="ja-JP"/>
              </w:rPr>
            </w:pPr>
            <w:r>
              <w:rPr>
                <w:rFonts w:ascii="Menlo" w:hAnsi="Menlo" w:cs="Menlo"/>
                <w:color w:val="FCF6FF"/>
                <w:sz w:val="18"/>
                <w:szCs w:val="18"/>
              </w:rPr>
              <w:t xml:space="preserve">    </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5CEEDB"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62E9B840"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25D9BB" w14:textId="77777777" w:rsidR="00B243A5" w:rsidRDefault="00B243A5" w:rsidP="00B243A5">
            <w:pPr>
              <w:rPr>
                <w:rFonts w:ascii="Helvetica" w:eastAsiaTheme="minorHAnsi" w:hAnsi="Helvetica" w:cs="Helvetica"/>
                <w:lang w:eastAsia="ja-JP"/>
              </w:rPr>
            </w:pPr>
            <w:r>
              <w:rPr>
                <w:rFonts w:eastAsiaTheme="minorHAnsi"/>
                <w:lang w:eastAsia="ja-JP"/>
              </w:rPr>
              <w:t>TIMESTAMP</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1E7F59" w14:textId="77777777" w:rsidR="00B243A5" w:rsidRDefault="00B243A5" w:rsidP="00B243A5">
            <w:pPr>
              <w:rPr>
                <w:rFonts w:ascii="Helvetica" w:eastAsiaTheme="minorHAnsi" w:hAnsi="Helvetica" w:cs="Helvetica"/>
                <w:lang w:eastAsia="ja-JP"/>
              </w:rPr>
            </w:pPr>
            <w:r>
              <w:rPr>
                <w:rFonts w:eastAsiaTheme="minorHAnsi"/>
                <w:lang w:eastAsia="ja-JP"/>
              </w:rPr>
              <w:t>42</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085DCF" w14:textId="204751C5"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3AD8EF" w14:textId="77777777" w:rsidR="00356B9B" w:rsidRDefault="00356B9B" w:rsidP="00356B9B">
            <w:pPr>
              <w:shd w:val="clear" w:color="auto" w:fill="27273A"/>
              <w:spacing w:line="270" w:lineRule="atLeast"/>
              <w:rPr>
                <w:rFonts w:ascii="Menlo" w:hAnsi="Menlo" w:cs="Menlo"/>
                <w:color w:val="FCF6FF"/>
                <w:sz w:val="18"/>
                <w:szCs w:val="18"/>
              </w:rPr>
            </w:pP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02A0EEBE"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2603BE4B" w14:textId="569F6699" w:rsidR="00B243A5" w:rsidRDefault="00356B9B" w:rsidP="00356B9B">
            <w:pPr>
              <w:shd w:val="clear" w:color="auto" w:fill="27273A"/>
              <w:spacing w:line="270" w:lineRule="atLeast"/>
              <w:rPr>
                <w:rFonts w:ascii="Helvetica" w:eastAsiaTheme="minorHAnsi" w:hAnsi="Helvetica" w:cs="Helvetica"/>
                <w:lang w:eastAsia="ja-JP"/>
              </w:rPr>
            </w:pPr>
            <w:r>
              <w:rPr>
                <w:rFonts w:ascii="Menlo" w:hAnsi="Menlo" w:cs="Menlo"/>
                <w:color w:val="FCF6FF"/>
                <w:sz w:val="18"/>
                <w:szCs w:val="18"/>
              </w:rPr>
              <w:t xml:space="preserve">    </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A812E4"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622D028E"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4E602B" w14:textId="77777777" w:rsidR="00B243A5" w:rsidRDefault="00B243A5" w:rsidP="00B243A5">
            <w:pPr>
              <w:rPr>
                <w:rFonts w:ascii="Helvetica" w:eastAsiaTheme="minorHAnsi" w:hAnsi="Helvetica" w:cs="Helvetica"/>
                <w:lang w:eastAsia="ja-JP"/>
              </w:rPr>
            </w:pPr>
            <w:r>
              <w:rPr>
                <w:rFonts w:eastAsiaTheme="minorHAnsi"/>
                <w:lang w:eastAsia="ja-JP"/>
              </w:rPr>
              <w:lastRenderedPageBreak/>
              <w:t>NUMBER</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CC2132" w14:textId="77777777" w:rsidR="00B243A5" w:rsidRDefault="00B243A5" w:rsidP="00B243A5">
            <w:pPr>
              <w:rPr>
                <w:rFonts w:ascii="Helvetica" w:eastAsiaTheme="minorHAnsi" w:hAnsi="Helvetica" w:cs="Helvetica"/>
                <w:lang w:eastAsia="ja-JP"/>
              </w:rPr>
            </w:pPr>
            <w:r>
              <w:rPr>
                <w:rFonts w:eastAsiaTheme="minorHAnsi"/>
                <w:lang w:eastAsia="ja-JP"/>
              </w:rPr>
              <w:t>43</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225141" w14:textId="32D13E14"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2FE41C" w14:textId="77777777" w:rsidR="00356B9B" w:rsidRDefault="00356B9B" w:rsidP="00356B9B">
            <w:pPr>
              <w:shd w:val="clear" w:color="auto" w:fill="27273A"/>
              <w:spacing w:line="270" w:lineRule="atLeast"/>
              <w:rPr>
                <w:rFonts w:ascii="Menlo" w:hAnsi="Menlo" w:cs="Menlo"/>
                <w:color w:val="FCF6FF"/>
                <w:sz w:val="18"/>
                <w:szCs w:val="18"/>
              </w:rPr>
            </w:pP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144EC890"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71941F80" w14:textId="564BCDDB" w:rsidR="00B243A5" w:rsidRDefault="00356B9B" w:rsidP="00356B9B">
            <w:pPr>
              <w:shd w:val="clear" w:color="auto" w:fill="27273A"/>
              <w:spacing w:line="270" w:lineRule="atLeast"/>
              <w:rPr>
                <w:rFonts w:ascii="Helvetica" w:eastAsiaTheme="minorHAnsi" w:hAnsi="Helvetica" w:cs="Helvetica"/>
                <w:lang w:eastAsia="ja-JP"/>
              </w:rPr>
            </w:pPr>
            <w:r>
              <w:rPr>
                <w:rFonts w:ascii="Menlo" w:hAnsi="Menlo" w:cs="Menlo"/>
                <w:color w:val="FCF6FF"/>
                <w:sz w:val="18"/>
                <w:szCs w:val="18"/>
              </w:rPr>
              <w:t xml:space="preserve">    </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895920"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31988EC1"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C7EAEF" w14:textId="77777777" w:rsidR="00B243A5" w:rsidRDefault="00B243A5" w:rsidP="00B243A5">
            <w:pPr>
              <w:rPr>
                <w:rFonts w:ascii="Helvetica" w:eastAsiaTheme="minorHAnsi" w:hAnsi="Helvetica" w:cs="Helvetica"/>
                <w:lang w:eastAsia="ja-JP"/>
              </w:rPr>
            </w:pPr>
            <w:r>
              <w:rPr>
                <w:rFonts w:eastAsiaTheme="minorHAnsi"/>
                <w:lang w:eastAsia="ja-JP"/>
              </w:rPr>
              <w:t>DIFFICULTY</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8CBB7F" w14:textId="77777777" w:rsidR="00B243A5" w:rsidRDefault="00B243A5" w:rsidP="00B243A5">
            <w:pPr>
              <w:rPr>
                <w:rFonts w:ascii="Helvetica" w:eastAsiaTheme="minorHAnsi" w:hAnsi="Helvetica" w:cs="Helvetica"/>
                <w:lang w:eastAsia="ja-JP"/>
              </w:rPr>
            </w:pPr>
            <w:r>
              <w:rPr>
                <w:rFonts w:eastAsiaTheme="minorHAnsi"/>
                <w:lang w:eastAsia="ja-JP"/>
              </w:rPr>
              <w:t>44</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01EDE6" w14:textId="2FCBA6F8"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253A94" w14:textId="77777777" w:rsidR="00356B9B" w:rsidRDefault="00356B9B" w:rsidP="00356B9B">
            <w:pPr>
              <w:shd w:val="clear" w:color="auto" w:fill="27273A"/>
              <w:spacing w:line="270" w:lineRule="atLeast"/>
              <w:rPr>
                <w:rFonts w:ascii="Menlo" w:hAnsi="Menlo" w:cs="Menlo"/>
                <w:color w:val="FCF6FF"/>
                <w:sz w:val="18"/>
                <w:szCs w:val="18"/>
              </w:rPr>
            </w:pP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70450872"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5E106692" w14:textId="77777777" w:rsidR="00B243A5" w:rsidRDefault="00B243A5" w:rsidP="00356B9B">
            <w:pPr>
              <w:shd w:val="clear" w:color="auto" w:fill="27273A"/>
              <w:spacing w:line="270" w:lineRule="atLeast"/>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3BDCF6"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4DBE1E54"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A93D3B" w14:textId="77777777" w:rsidR="00B243A5" w:rsidRDefault="00B243A5" w:rsidP="00B243A5">
            <w:pPr>
              <w:rPr>
                <w:rFonts w:ascii="Helvetica" w:eastAsiaTheme="minorHAnsi" w:hAnsi="Helvetica" w:cs="Helvetica"/>
                <w:lang w:eastAsia="ja-JP"/>
              </w:rPr>
            </w:pPr>
            <w:r>
              <w:rPr>
                <w:rFonts w:eastAsiaTheme="minorHAnsi"/>
                <w:lang w:eastAsia="ja-JP"/>
              </w:rPr>
              <w:t>GASLIMIT</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9EE656" w14:textId="77777777" w:rsidR="00B243A5" w:rsidRDefault="00B243A5" w:rsidP="00B243A5">
            <w:pPr>
              <w:rPr>
                <w:rFonts w:ascii="Helvetica" w:eastAsiaTheme="minorHAnsi" w:hAnsi="Helvetica" w:cs="Helvetica"/>
                <w:lang w:eastAsia="ja-JP"/>
              </w:rPr>
            </w:pPr>
            <w:r>
              <w:rPr>
                <w:rFonts w:eastAsiaTheme="minorHAnsi"/>
                <w:lang w:eastAsia="ja-JP"/>
              </w:rPr>
              <w:t>45</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F74C49" w14:textId="2121FBF5"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E6AF0D"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69D6792F"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6F36343B" w14:textId="62DEB2F8" w:rsidR="00B243A5" w:rsidRDefault="00356B9B" w:rsidP="00356B9B">
            <w:pPr>
              <w:shd w:val="clear" w:color="auto" w:fill="27273A"/>
              <w:spacing w:line="270" w:lineRule="atLeast"/>
              <w:rPr>
                <w:rFonts w:ascii="Helvetica" w:eastAsiaTheme="minorHAnsi" w:hAnsi="Helvetica" w:cs="Helvetica"/>
                <w:lang w:eastAsia="ja-JP"/>
              </w:rPr>
            </w:pPr>
            <w:r>
              <w:rPr>
                <w:rFonts w:ascii="Menlo" w:hAnsi="Menlo" w:cs="Menlo"/>
                <w:color w:val="FCF6FF"/>
                <w:sz w:val="18"/>
                <w:szCs w:val="18"/>
              </w:rPr>
              <w:t xml:space="preserve">    </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7E9F9E"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4FEAFDB1"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9E639F" w14:textId="77777777" w:rsidR="00B243A5" w:rsidRDefault="00B243A5" w:rsidP="00B243A5">
            <w:pPr>
              <w:rPr>
                <w:rFonts w:ascii="Helvetica" w:eastAsiaTheme="minorHAnsi" w:hAnsi="Helvetica" w:cs="Helvetica"/>
                <w:lang w:eastAsia="ja-JP"/>
              </w:rPr>
            </w:pPr>
            <w:r>
              <w:rPr>
                <w:rFonts w:eastAsiaTheme="minorHAnsi"/>
                <w:lang w:eastAsia="ja-JP"/>
              </w:rPr>
              <w:t>CHAINID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607BD8" w14:textId="77777777" w:rsidR="00B243A5" w:rsidRDefault="00B243A5" w:rsidP="00B243A5">
            <w:pPr>
              <w:rPr>
                <w:rFonts w:ascii="Helvetica" w:eastAsiaTheme="minorHAnsi" w:hAnsi="Helvetica" w:cs="Helvetica"/>
                <w:lang w:eastAsia="ja-JP"/>
              </w:rPr>
            </w:pPr>
            <w:r>
              <w:rPr>
                <w:rFonts w:eastAsiaTheme="minorHAnsi"/>
                <w:lang w:eastAsia="ja-JP"/>
              </w:rPr>
              <w:t>46</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7BBFF9" w14:textId="2582AC8A"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84C550" w14:textId="77777777" w:rsidR="00356B9B" w:rsidRDefault="00356B9B" w:rsidP="00356B9B">
            <w:pPr>
              <w:shd w:val="clear" w:color="auto" w:fill="27273A"/>
              <w:spacing w:line="270" w:lineRule="atLeast"/>
              <w:rPr>
                <w:rFonts w:ascii="Menlo" w:hAnsi="Menlo" w:cs="Menlo"/>
                <w:color w:val="FCF6FF"/>
                <w:sz w:val="18"/>
                <w:szCs w:val="18"/>
              </w:rPr>
            </w:pP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44925325" w14:textId="77777777" w:rsidR="00356B9B" w:rsidRDefault="00356B9B" w:rsidP="00356B9B">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1A807745" w14:textId="678EE93B" w:rsidR="00B243A5" w:rsidRDefault="00356B9B" w:rsidP="00356B9B">
            <w:pPr>
              <w:shd w:val="clear" w:color="auto" w:fill="27273A"/>
              <w:spacing w:line="270" w:lineRule="atLeast"/>
              <w:rPr>
                <w:rFonts w:ascii="Helvetica" w:eastAsiaTheme="minorHAnsi" w:hAnsi="Helvetica" w:cs="Helvetica"/>
                <w:lang w:eastAsia="ja-JP"/>
              </w:rPr>
            </w:pPr>
            <w:r>
              <w:rPr>
                <w:rFonts w:ascii="Menlo" w:hAnsi="Menlo" w:cs="Menlo"/>
                <w:color w:val="FCF6FF"/>
                <w:sz w:val="18"/>
                <w:szCs w:val="18"/>
              </w:rPr>
              <w:t xml:space="preserve">   </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6C544D"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68DAB887"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13427A" w14:textId="77777777" w:rsidR="00B243A5" w:rsidRDefault="00B243A5" w:rsidP="00B243A5">
            <w:pPr>
              <w:rPr>
                <w:rFonts w:ascii="Helvetica" w:eastAsiaTheme="minorHAnsi" w:hAnsi="Helvetica" w:cs="Helvetica"/>
                <w:lang w:eastAsia="ja-JP"/>
              </w:rPr>
            </w:pPr>
            <w:r>
              <w:rPr>
                <w:rFonts w:eastAsiaTheme="minorHAnsi"/>
                <w:lang w:eastAsia="ja-JP"/>
              </w:rPr>
              <w:t>SELFBALANCE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E9E742" w14:textId="77777777" w:rsidR="00B243A5" w:rsidRDefault="00B243A5" w:rsidP="00B243A5">
            <w:pPr>
              <w:rPr>
                <w:rFonts w:ascii="Helvetica" w:eastAsiaTheme="minorHAnsi" w:hAnsi="Helvetica" w:cs="Helvetica"/>
                <w:lang w:eastAsia="ja-JP"/>
              </w:rPr>
            </w:pPr>
            <w:r>
              <w:rPr>
                <w:rFonts w:eastAsiaTheme="minorHAnsi"/>
                <w:lang w:eastAsia="ja-JP"/>
              </w:rPr>
              <w:t>47</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59BDDE" w14:textId="7B424495" w:rsidR="00B243A5" w:rsidRPr="00B243A5" w:rsidRDefault="0048128C" w:rsidP="00B243A5">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D5E742" w14:textId="7B9E196C" w:rsidR="00B243A5" w:rsidRDefault="0048128C" w:rsidP="00B243A5">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15A152" w14:textId="77777777" w:rsidR="00B243A5" w:rsidRDefault="00B243A5" w:rsidP="00B243A5">
            <w:pPr>
              <w:rPr>
                <w:rFonts w:ascii="Helvetica" w:eastAsiaTheme="minorHAnsi" w:hAnsi="Helvetica" w:cs="Helvetica"/>
                <w:lang w:eastAsia="ja-JP"/>
              </w:rPr>
            </w:pPr>
            <w:r>
              <w:rPr>
                <w:rFonts w:eastAsiaTheme="minorHAnsi"/>
                <w:lang w:eastAsia="ja-JP"/>
              </w:rPr>
              <w:t>out of scope</w:t>
            </w:r>
          </w:p>
        </w:tc>
      </w:tr>
      <w:tr w:rsidR="004C0C46" w14:paraId="18766349"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E608E8" w14:textId="77777777" w:rsidR="0048128C" w:rsidRDefault="0048128C" w:rsidP="0048128C">
            <w:pPr>
              <w:rPr>
                <w:rFonts w:ascii="Helvetica" w:eastAsiaTheme="minorHAnsi" w:hAnsi="Helvetica" w:cs="Helvetica"/>
                <w:lang w:eastAsia="ja-JP"/>
              </w:rPr>
            </w:pPr>
            <w:r>
              <w:rPr>
                <w:rFonts w:eastAsiaTheme="minorHAnsi"/>
                <w:lang w:eastAsia="ja-JP"/>
              </w:rPr>
              <w:t>BASEFEE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F07B67" w14:textId="77777777" w:rsidR="0048128C" w:rsidRDefault="0048128C" w:rsidP="0048128C">
            <w:pPr>
              <w:rPr>
                <w:rFonts w:ascii="Helvetica" w:eastAsiaTheme="minorHAnsi" w:hAnsi="Helvetica" w:cs="Helvetica"/>
                <w:lang w:eastAsia="ja-JP"/>
              </w:rPr>
            </w:pPr>
            <w:r>
              <w:rPr>
                <w:rFonts w:eastAsiaTheme="minorHAnsi"/>
                <w:lang w:eastAsia="ja-JP"/>
              </w:rPr>
              <w:t>48</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BB176D" w14:textId="384E0E2D" w:rsidR="0048128C" w:rsidRPr="00B243A5" w:rsidRDefault="0048128C" w:rsidP="0048128C">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98751D" w14:textId="77777777" w:rsidR="0048128C" w:rsidRDefault="0048128C" w:rsidP="0048128C">
            <w:pPr>
              <w:shd w:val="clear" w:color="auto" w:fill="27273A"/>
              <w:spacing w:line="270" w:lineRule="atLeast"/>
              <w:rPr>
                <w:rFonts w:ascii="Menlo" w:hAnsi="Menlo" w:cs="Menlo"/>
                <w:color w:val="FCF6FF"/>
                <w:sz w:val="18"/>
                <w:szCs w:val="18"/>
              </w:rPr>
            </w:pP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67D19EB1"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707E97EC" w14:textId="77777777" w:rsidR="0048128C" w:rsidRDefault="0048128C" w:rsidP="0048128C">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972515" w14:textId="77777777" w:rsidR="0048128C" w:rsidRDefault="0048128C" w:rsidP="0048128C">
            <w:pPr>
              <w:rPr>
                <w:rFonts w:ascii="Helvetica" w:eastAsiaTheme="minorHAnsi" w:hAnsi="Helvetica" w:cs="Helvetica"/>
                <w:lang w:eastAsia="ja-JP"/>
              </w:rPr>
            </w:pPr>
            <w:r>
              <w:rPr>
                <w:rFonts w:eastAsiaTheme="minorHAnsi"/>
                <w:lang w:eastAsia="ja-JP"/>
              </w:rPr>
              <w:t>out of scope</w:t>
            </w:r>
          </w:p>
        </w:tc>
      </w:tr>
      <w:tr w:rsidR="004C0C46" w14:paraId="72896CB3"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958CC9" w14:textId="77777777" w:rsidR="0048128C" w:rsidRDefault="0048128C" w:rsidP="0048128C">
            <w:pPr>
              <w:rPr>
                <w:rFonts w:ascii="Helvetica" w:eastAsiaTheme="minorHAnsi" w:hAnsi="Helvetica" w:cs="Helvetica"/>
                <w:lang w:eastAsia="ja-JP"/>
              </w:rPr>
            </w:pPr>
            <w:r>
              <w:rPr>
                <w:rFonts w:eastAsiaTheme="minorHAnsi"/>
                <w:i/>
                <w:iCs/>
                <w:lang w:eastAsia="ja-JP"/>
              </w:rPr>
              <w:t>invalid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46C37A" w14:textId="77777777" w:rsidR="0048128C" w:rsidRDefault="0048128C" w:rsidP="0048128C">
            <w:pPr>
              <w:rPr>
                <w:rFonts w:ascii="Helvetica" w:eastAsiaTheme="minorHAnsi" w:hAnsi="Helvetica" w:cs="Helvetica"/>
                <w:lang w:eastAsia="ja-JP"/>
              </w:rPr>
            </w:pPr>
            <w:r>
              <w:rPr>
                <w:rFonts w:eastAsiaTheme="minorHAnsi"/>
                <w:lang w:eastAsia="ja-JP"/>
              </w:rPr>
              <w:t>494A4B4C4D4E4F</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C5EB99" w14:textId="30DCD86F" w:rsidR="0048128C" w:rsidRPr="00B243A5" w:rsidRDefault="0048128C" w:rsidP="0048128C">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EC22F9" w14:textId="2367EE2C" w:rsidR="0048128C" w:rsidRDefault="0048128C" w:rsidP="0048128C">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0694DC" w14:textId="77777777" w:rsidR="0048128C" w:rsidRDefault="0048128C" w:rsidP="0048128C">
            <w:pPr>
              <w:rPr>
                <w:rFonts w:ascii="Helvetica" w:eastAsiaTheme="minorHAnsi" w:hAnsi="Helvetica" w:cs="Helvetica"/>
                <w:lang w:eastAsia="ja-JP"/>
              </w:rPr>
            </w:pPr>
            <w:r>
              <w:rPr>
                <w:rFonts w:eastAsiaTheme="minorHAnsi"/>
                <w:lang w:eastAsia="ja-JP"/>
              </w:rPr>
              <w:t xml:space="preserve">Passed </w:t>
            </w:r>
          </w:p>
        </w:tc>
      </w:tr>
      <w:tr w:rsidR="004C0C46" w14:paraId="6C167262"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1BF262" w14:textId="77777777" w:rsidR="0048128C" w:rsidRDefault="0048128C" w:rsidP="0048128C">
            <w:pPr>
              <w:rPr>
                <w:rFonts w:ascii="Helvetica" w:eastAsiaTheme="minorHAnsi" w:hAnsi="Helvetica" w:cs="Helvetica"/>
                <w:lang w:eastAsia="ja-JP"/>
              </w:rPr>
            </w:pPr>
            <w:r>
              <w:rPr>
                <w:rFonts w:eastAsiaTheme="minorHAnsi"/>
                <w:lang w:eastAsia="ja-JP"/>
              </w:rPr>
              <w:t>POP</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2E6E0B" w14:textId="77777777" w:rsidR="0048128C" w:rsidRDefault="0048128C" w:rsidP="0048128C">
            <w:pPr>
              <w:rPr>
                <w:rFonts w:ascii="Helvetica" w:eastAsiaTheme="minorHAnsi" w:hAnsi="Helvetica" w:cs="Helvetica"/>
                <w:lang w:eastAsia="ja-JP"/>
              </w:rPr>
            </w:pPr>
            <w:r>
              <w:rPr>
                <w:rFonts w:eastAsiaTheme="minorHAnsi"/>
                <w:lang w:eastAsia="ja-JP"/>
              </w:rPr>
              <w:t>50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C92515" w14:textId="21FA6D36" w:rsidR="0048128C" w:rsidRPr="0048128C" w:rsidRDefault="0048128C" w:rsidP="0048128C">
            <w:r w:rsidRPr="0048128C">
              <w:t>--top;</w:t>
            </w:r>
          </w:p>
          <w:p w14:paraId="14409109" w14:textId="76302A8A" w:rsidR="0048128C" w:rsidRPr="0048128C" w:rsidRDefault="0048128C" w:rsidP="0048128C">
            <w:r w:rsidRPr="0048128C">
              <w:t>assert(top &gt;=0);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684095" w14:textId="487BFB75"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w:t>
            </w:r>
            <w:r>
              <w:rPr>
                <w:rFonts w:ascii="Menlo" w:hAnsi="Menlo" w:cs="Menlo"/>
                <w:color w:val="FCF6FF"/>
                <w:sz w:val="18"/>
                <w:szCs w:val="18"/>
              </w:rPr>
              <w:t>1</w:t>
            </w:r>
            <w:r>
              <w:rPr>
                <w:rFonts w:ascii="Menlo" w:hAnsi="Menlo" w:cs="Menlo"/>
                <w:color w:val="FCF6FF"/>
                <w:sz w:val="18"/>
                <w:szCs w:val="18"/>
              </w:rPr>
              <w:t xml:space="preserve"> :</w:t>
            </w:r>
          </w:p>
          <w:p w14:paraId="27828725"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5876950"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46DFF7DB"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&gt;=</w:t>
            </w:r>
            <w:r>
              <w:rPr>
                <w:rFonts w:ascii="Menlo" w:hAnsi="Menlo" w:cs="Menlo"/>
                <w:color w:val="F8C275"/>
                <w:sz w:val="18"/>
                <w:szCs w:val="18"/>
              </w:rPr>
              <w:t>0</w:t>
            </w:r>
            <w:r>
              <w:rPr>
                <w:rFonts w:ascii="Menlo" w:hAnsi="Menlo" w:cs="Menlo"/>
                <w:color w:val="FBD3E1"/>
                <w:sz w:val="18"/>
                <w:szCs w:val="18"/>
              </w:rPr>
              <w:t>);</w:t>
            </w:r>
          </w:p>
          <w:p w14:paraId="19346593"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0A298A27"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76A5B429"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C08D579" w14:textId="77777777" w:rsidR="0048128C" w:rsidRDefault="0048128C" w:rsidP="0048128C">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F23635" w14:textId="77777777" w:rsidR="0048128C" w:rsidRDefault="0048128C" w:rsidP="0048128C">
            <w:pPr>
              <w:rPr>
                <w:rFonts w:ascii="Helvetica" w:eastAsiaTheme="minorHAnsi" w:hAnsi="Helvetica" w:cs="Helvetica"/>
                <w:lang w:eastAsia="ja-JP"/>
              </w:rPr>
            </w:pPr>
            <w:r>
              <w:rPr>
                <w:rFonts w:eastAsiaTheme="minorHAnsi"/>
                <w:lang w:eastAsia="ja-JP"/>
              </w:rPr>
              <w:t>Passed</w:t>
            </w:r>
          </w:p>
        </w:tc>
      </w:tr>
      <w:tr w:rsidR="004C0C46" w14:paraId="542D8D7B"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2EFF5B" w14:textId="77777777" w:rsidR="0048128C" w:rsidRDefault="0048128C" w:rsidP="0048128C">
            <w:pPr>
              <w:rPr>
                <w:rFonts w:ascii="Helvetica" w:eastAsiaTheme="minorHAnsi" w:hAnsi="Helvetica" w:cs="Helvetica"/>
                <w:lang w:eastAsia="ja-JP"/>
              </w:rPr>
            </w:pPr>
            <w:r>
              <w:rPr>
                <w:rFonts w:eastAsiaTheme="minorHAnsi"/>
                <w:lang w:eastAsia="ja-JP"/>
              </w:rPr>
              <w:t>MLOAD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071350" w14:textId="77777777" w:rsidR="0048128C" w:rsidRDefault="0048128C" w:rsidP="0048128C">
            <w:pPr>
              <w:rPr>
                <w:rFonts w:ascii="Helvetica" w:eastAsiaTheme="minorHAnsi" w:hAnsi="Helvetica" w:cs="Helvetica"/>
                <w:lang w:eastAsia="ja-JP"/>
              </w:rPr>
            </w:pPr>
            <w:r>
              <w:rPr>
                <w:rFonts w:eastAsiaTheme="minorHAnsi"/>
                <w:lang w:eastAsia="ja-JP"/>
              </w:rPr>
              <w:t>51</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7CA1F4" w14:textId="724E839B" w:rsidR="0048128C" w:rsidRPr="00B243A5" w:rsidRDefault="0048128C" w:rsidP="0048128C">
            <w:pPr>
              <w:rPr>
                <w:rFonts w:eastAsiaTheme="minorHAnsi"/>
                <w:lang w:eastAsia="ja-JP"/>
              </w:rPr>
            </w:pPr>
            <w:r>
              <w:rPr>
                <w:rFonts w:eastAsiaTheme="minorHAnsi"/>
                <w:lang w:eastAsia="ja-JP"/>
              </w:rPr>
              <w:t xml:space="preserve">Loop through all memory and find the value that maps to the location of the top of the </w:t>
            </w:r>
            <w:r w:rsidR="004C0C46">
              <w:rPr>
                <w:rFonts w:eastAsiaTheme="minorHAnsi"/>
                <w:lang w:eastAsia="ja-JP"/>
              </w:rPr>
              <w:t>stack</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C07C69" w14:textId="3592D5CE" w:rsidR="0048128C" w:rsidRDefault="0048128C" w:rsidP="0048128C">
            <w:pPr>
              <w:shd w:val="clear" w:color="auto" w:fill="27273A"/>
              <w:spacing w:line="270" w:lineRule="atLeast"/>
              <w:rPr>
                <w:rFonts w:ascii="Menlo" w:hAnsi="Menlo" w:cs="Menlo"/>
                <w:color w:val="FBD3E1"/>
                <w:sz w:val="18"/>
                <w:szCs w:val="18"/>
              </w:rPr>
            </w:pPr>
            <w:r>
              <w:rPr>
                <w:rFonts w:ascii="Menlo" w:hAnsi="Menlo" w:cs="Menlo"/>
                <w:color w:val="FBD3E1"/>
                <w:sz w:val="18"/>
                <w:szCs w:val="18"/>
              </w:rPr>
              <w:t>Label_1:</w:t>
            </w:r>
          </w:p>
          <w:p w14:paraId="7FD3B057" w14:textId="7DB18176"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7720FF33"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i/>
                <w:iCs/>
                <w:color w:val="E7ADFB"/>
                <w:sz w:val="18"/>
                <w:szCs w:val="18"/>
              </w:rPr>
              <w:t>int</w:t>
            </w:r>
            <w:r>
              <w:rPr>
                <w:rFonts w:ascii="Menlo" w:hAnsi="Menlo" w:cs="Menlo"/>
                <w:color w:val="FCF6FF"/>
                <w:sz w:val="18"/>
                <w:szCs w:val="18"/>
              </w:rPr>
              <w:t xml:space="preserve"> i</w:t>
            </w:r>
            <w:r>
              <w:rPr>
                <w:rFonts w:ascii="Menlo" w:hAnsi="Menlo" w:cs="Menlo"/>
                <w:color w:val="FBD3E1"/>
                <w:sz w:val="18"/>
                <w:szCs w:val="18"/>
              </w:rPr>
              <w:t>;</w:t>
            </w:r>
          </w:p>
          <w:p w14:paraId="47EB42A2"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for</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color w:val="FCF6FF"/>
                <w:sz w:val="18"/>
                <w:szCs w:val="18"/>
              </w:rPr>
              <w:t xml:space="preserve">i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0</w:t>
            </w:r>
            <w:r>
              <w:rPr>
                <w:rFonts w:ascii="Menlo" w:hAnsi="Menlo" w:cs="Menlo"/>
                <w:color w:val="FBD3E1"/>
                <w:sz w:val="18"/>
                <w:szCs w:val="18"/>
              </w:rPr>
              <w:t>;</w:t>
            </w:r>
            <w:r>
              <w:rPr>
                <w:rFonts w:ascii="Menlo" w:hAnsi="Menlo" w:cs="Menlo"/>
                <w:color w:val="FCF6FF"/>
                <w:sz w:val="18"/>
                <w:szCs w:val="18"/>
              </w:rPr>
              <w:t xml:space="preserve"> i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memPoint</w:t>
            </w:r>
            <w:proofErr w:type="spellEnd"/>
            <w:r>
              <w:rPr>
                <w:rFonts w:ascii="Menlo" w:hAnsi="Menlo" w:cs="Menlo"/>
                <w:color w:val="FBD3E1"/>
                <w:sz w:val="18"/>
                <w:szCs w:val="18"/>
              </w:rPr>
              <w:t>;</w:t>
            </w:r>
            <w:r>
              <w:rPr>
                <w:rFonts w:ascii="Menlo" w:hAnsi="Menlo" w:cs="Menlo"/>
                <w:color w:val="FCF6FF"/>
                <w:sz w:val="18"/>
                <w:szCs w:val="18"/>
              </w:rPr>
              <w:t xml:space="preserve"> i</w:t>
            </w:r>
            <w:r>
              <w:rPr>
                <w:rFonts w:ascii="Menlo" w:hAnsi="Menlo" w:cs="Menlo"/>
                <w:color w:val="E752A1"/>
                <w:sz w:val="18"/>
                <w:szCs w:val="18"/>
              </w:rPr>
              <w:t>++</w:t>
            </w:r>
            <w:r>
              <w:rPr>
                <w:rFonts w:ascii="Menlo" w:hAnsi="Menlo" w:cs="Menlo"/>
                <w:color w:val="FBD3E1"/>
                <w:sz w:val="18"/>
                <w:szCs w:val="18"/>
              </w:rPr>
              <w:t>)</w:t>
            </w:r>
          </w:p>
          <w:p w14:paraId="27682B7A"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258AD00"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if</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color w:val="FCF6FF"/>
                <w:sz w:val="18"/>
                <w:szCs w:val="18"/>
              </w:rPr>
              <w:t>memory</w:t>
            </w:r>
            <w:r>
              <w:rPr>
                <w:rFonts w:ascii="Menlo" w:hAnsi="Menlo" w:cs="Menlo"/>
                <w:color w:val="FBD3E1"/>
                <w:sz w:val="18"/>
                <w:szCs w:val="18"/>
              </w:rPr>
              <w:t>[</w:t>
            </w:r>
            <w:r>
              <w:rPr>
                <w:rFonts w:ascii="Menlo" w:hAnsi="Menlo" w:cs="Menlo"/>
                <w:color w:val="FCF6FF"/>
                <w:sz w:val="18"/>
                <w:szCs w:val="18"/>
              </w:rPr>
              <w:t>i</w:t>
            </w:r>
            <w:r>
              <w:rPr>
                <w:rFonts w:ascii="Menlo" w:hAnsi="Menlo" w:cs="Menlo"/>
                <w:color w:val="FBD3E1"/>
                <w:sz w:val="18"/>
                <w:szCs w:val="18"/>
              </w:rPr>
              <w:t>]</w:t>
            </w:r>
            <w:r>
              <w:rPr>
                <w:rFonts w:ascii="Menlo" w:hAnsi="Menlo" w:cs="Menlo"/>
                <w:color w:val="E7ADFB"/>
                <w:sz w:val="18"/>
                <w:szCs w:val="18"/>
              </w:rPr>
              <w:t>.</w:t>
            </w:r>
            <w:r>
              <w:rPr>
                <w:rFonts w:ascii="Menlo" w:hAnsi="Menlo" w:cs="Menlo"/>
                <w:color w:val="FCF6FF"/>
                <w:sz w:val="18"/>
                <w:szCs w:val="18"/>
              </w:rPr>
              <w:t xml:space="preserve">location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E752A1"/>
                <w:sz w:val="18"/>
                <w:szCs w:val="18"/>
              </w:rPr>
              <w:t>-</w:t>
            </w:r>
            <w:r>
              <w:rPr>
                <w:rFonts w:ascii="Menlo" w:hAnsi="Menlo" w:cs="Menlo"/>
                <w:color w:val="F8C275"/>
                <w:sz w:val="18"/>
                <w:szCs w:val="18"/>
              </w:rPr>
              <w:t>1</w:t>
            </w:r>
            <w:r>
              <w:rPr>
                <w:rFonts w:ascii="Menlo" w:hAnsi="Menlo" w:cs="Menlo"/>
                <w:color w:val="FBD3E1"/>
                <w:sz w:val="18"/>
                <w:szCs w:val="18"/>
              </w:rPr>
              <w:t>])</w:t>
            </w:r>
          </w:p>
          <w:p w14:paraId="7EF1D65A"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EB9367B"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E752A1"/>
                <w:sz w:val="18"/>
                <w:szCs w:val="18"/>
              </w:rPr>
              <w:t>=</w:t>
            </w:r>
            <w:r>
              <w:rPr>
                <w:rFonts w:ascii="Menlo" w:hAnsi="Menlo" w:cs="Menlo"/>
                <w:color w:val="FCF6FF"/>
                <w:sz w:val="18"/>
                <w:szCs w:val="18"/>
              </w:rPr>
              <w:t xml:space="preserve"> memory</w:t>
            </w:r>
            <w:r>
              <w:rPr>
                <w:rFonts w:ascii="Menlo" w:hAnsi="Menlo" w:cs="Menlo"/>
                <w:color w:val="FBD3E1"/>
                <w:sz w:val="18"/>
                <w:szCs w:val="18"/>
              </w:rPr>
              <w:t>[</w:t>
            </w:r>
            <w:r>
              <w:rPr>
                <w:rFonts w:ascii="Menlo" w:hAnsi="Menlo" w:cs="Menlo"/>
                <w:color w:val="FCF6FF"/>
                <w:sz w:val="18"/>
                <w:szCs w:val="18"/>
              </w:rPr>
              <w:t>i</w:t>
            </w:r>
            <w:r>
              <w:rPr>
                <w:rFonts w:ascii="Menlo" w:hAnsi="Menlo" w:cs="Menlo"/>
                <w:color w:val="FBD3E1"/>
                <w:sz w:val="18"/>
                <w:szCs w:val="18"/>
              </w:rPr>
              <w:t>]</w:t>
            </w:r>
            <w:r>
              <w:rPr>
                <w:rFonts w:ascii="Menlo" w:hAnsi="Menlo" w:cs="Menlo"/>
                <w:color w:val="E7ADFB"/>
                <w:sz w:val="18"/>
                <w:szCs w:val="18"/>
              </w:rPr>
              <w:t>.</w:t>
            </w:r>
            <w:r>
              <w:rPr>
                <w:rFonts w:ascii="Menlo" w:hAnsi="Menlo" w:cs="Menlo"/>
                <w:color w:val="FCF6FF"/>
                <w:sz w:val="18"/>
                <w:szCs w:val="18"/>
              </w:rPr>
              <w:t>value</w:t>
            </w:r>
            <w:r>
              <w:rPr>
                <w:rFonts w:ascii="Menlo" w:hAnsi="Menlo" w:cs="Menlo"/>
                <w:color w:val="FBD3E1"/>
                <w:sz w:val="18"/>
                <w:szCs w:val="18"/>
              </w:rPr>
              <w:t>;</w:t>
            </w:r>
          </w:p>
          <w:p w14:paraId="426BC2DB"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BD3E1"/>
                <w:sz w:val="18"/>
                <w:szCs w:val="18"/>
              </w:rPr>
              <w:t>;</w:t>
            </w:r>
          </w:p>
          <w:p w14:paraId="3B1F31E9"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6CA9621"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4EE4BB4"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14DAF875"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2F7A5F98" w14:textId="77777777" w:rsidR="0048128C" w:rsidRDefault="0048128C" w:rsidP="0048128C">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45DE8D4" w14:textId="77777777" w:rsidR="0048128C" w:rsidRDefault="0048128C" w:rsidP="0048128C">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B9E908" w14:textId="163EC3E0" w:rsidR="0048128C" w:rsidRDefault="0048128C" w:rsidP="0048128C">
            <w:pPr>
              <w:rPr>
                <w:rFonts w:ascii="Helvetica" w:eastAsiaTheme="minorHAnsi" w:hAnsi="Helvetica" w:cs="Helvetica"/>
                <w:lang w:eastAsia="ja-JP"/>
              </w:rPr>
            </w:pPr>
            <w:r>
              <w:rPr>
                <w:rFonts w:eastAsiaTheme="minorHAnsi"/>
                <w:lang w:eastAsia="ja-JP"/>
              </w:rPr>
              <w:t>Passed</w:t>
            </w:r>
          </w:p>
        </w:tc>
      </w:tr>
      <w:tr w:rsidR="004C0C46" w14:paraId="50968F7F"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997CA7" w14:textId="77777777" w:rsidR="0048128C" w:rsidRDefault="0048128C" w:rsidP="0048128C">
            <w:pPr>
              <w:rPr>
                <w:rFonts w:ascii="Helvetica" w:eastAsiaTheme="minorHAnsi" w:hAnsi="Helvetica" w:cs="Helvetica"/>
                <w:lang w:eastAsia="ja-JP"/>
              </w:rPr>
            </w:pPr>
            <w:r>
              <w:rPr>
                <w:rFonts w:eastAsiaTheme="minorHAnsi"/>
                <w:lang w:eastAsia="ja-JP"/>
              </w:rPr>
              <w:t>MSTORE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5002C4" w14:textId="77777777" w:rsidR="0048128C" w:rsidRDefault="0048128C" w:rsidP="0048128C">
            <w:pPr>
              <w:rPr>
                <w:rFonts w:ascii="Helvetica" w:eastAsiaTheme="minorHAnsi" w:hAnsi="Helvetica" w:cs="Helvetica"/>
                <w:lang w:eastAsia="ja-JP"/>
              </w:rPr>
            </w:pPr>
            <w:r>
              <w:rPr>
                <w:rFonts w:eastAsiaTheme="minorHAnsi"/>
                <w:lang w:eastAsia="ja-JP"/>
              </w:rPr>
              <w:t>52</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86C27D" w14:textId="0E146231" w:rsidR="0048128C" w:rsidRPr="00B243A5" w:rsidRDefault="004C0C46" w:rsidP="0048128C">
            <w:pPr>
              <w:rPr>
                <w:rFonts w:eastAsiaTheme="minorHAnsi"/>
                <w:lang w:eastAsia="ja-JP"/>
              </w:rPr>
            </w:pPr>
            <w:r>
              <w:rPr>
                <w:rFonts w:eastAsiaTheme="minorHAnsi"/>
                <w:lang w:eastAsia="ja-JP"/>
              </w:rPr>
              <w:t>Create a new memory with the location set to the top of the stack, and value set to the second value on the stack</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D722C8" w14:textId="19D75776"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w:t>
            </w:r>
            <w:r>
              <w:rPr>
                <w:rFonts w:ascii="Menlo" w:hAnsi="Menlo" w:cs="Menlo"/>
                <w:color w:val="FCF6FF"/>
                <w:sz w:val="18"/>
                <w:szCs w:val="18"/>
              </w:rPr>
              <w:t>1</w:t>
            </w:r>
            <w:r>
              <w:rPr>
                <w:rFonts w:ascii="Menlo" w:hAnsi="Menlo" w:cs="Menlo"/>
                <w:color w:val="FCF6FF"/>
                <w:sz w:val="18"/>
                <w:szCs w:val="18"/>
              </w:rPr>
              <w:t>:</w:t>
            </w:r>
          </w:p>
          <w:p w14:paraId="535E1591"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B6E3D62" w14:textId="0C5F64C5"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memory</w:t>
            </w:r>
            <w:r>
              <w:rPr>
                <w:rFonts w:ascii="Menlo" w:hAnsi="Menlo" w:cs="Menlo"/>
                <w:color w:val="FBD3E1"/>
                <w:sz w:val="18"/>
                <w:szCs w:val="18"/>
              </w:rPr>
              <w:t>[</w:t>
            </w:r>
            <w:proofErr w:type="spellStart"/>
            <w:r>
              <w:rPr>
                <w:rFonts w:ascii="Menlo" w:hAnsi="Menlo" w:cs="Menlo"/>
                <w:color w:val="FCF6FF"/>
                <w:sz w:val="18"/>
                <w:szCs w:val="18"/>
              </w:rPr>
              <w:t>memPoint</w:t>
            </w:r>
            <w:proofErr w:type="spellEnd"/>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i/>
                <w:iCs/>
                <w:color w:val="E7ADFB"/>
                <w:sz w:val="18"/>
                <w:szCs w:val="18"/>
              </w:rPr>
              <w:t>struct</w:t>
            </w:r>
            <w:r>
              <w:rPr>
                <w:rFonts w:ascii="Menlo" w:hAnsi="Menlo" w:cs="Menlo"/>
                <w:color w:val="FCF6FF"/>
                <w:sz w:val="18"/>
                <w:szCs w:val="18"/>
              </w:rPr>
              <w:t xml:space="preserve"> pair</w:t>
            </w:r>
            <w:r>
              <w:rPr>
                <w:rFonts w:ascii="Menlo" w:hAnsi="Menlo" w:cs="Menlo"/>
                <w:color w:val="FBD3E1"/>
                <w:sz w:val="18"/>
                <w:szCs w:val="18"/>
              </w:rPr>
              <w:t>){</w:t>
            </w:r>
            <w:r>
              <w:rPr>
                <w:rFonts w:ascii="Menlo" w:hAnsi="Menlo" w:cs="Menlo"/>
                <w:color w:val="FCF6FF"/>
                <w:sz w:val="18"/>
                <w:szCs w:val="18"/>
              </w:rPr>
              <w:t>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CF6FF"/>
                <w:sz w:val="18"/>
                <w:szCs w:val="18"/>
              </w:rPr>
              <w:t>-1</w:t>
            </w:r>
            <w:r>
              <w:rPr>
                <w:rFonts w:ascii="Menlo" w:hAnsi="Menlo" w:cs="Menlo"/>
                <w:color w:val="FBD3E1"/>
                <w:sz w:val="18"/>
                <w:szCs w:val="18"/>
              </w:rPr>
              <w:t>]</w:t>
            </w:r>
            <w:r>
              <w:rPr>
                <w:rFonts w:ascii="Menlo" w:hAnsi="Menlo" w:cs="Menlo"/>
                <w:color w:val="E7ADFB"/>
                <w:sz w:val="18"/>
                <w:szCs w:val="18"/>
              </w:rPr>
              <w:t>,</w:t>
            </w:r>
            <w:r>
              <w:rPr>
                <w:rFonts w:ascii="Menlo" w:hAnsi="Menlo" w:cs="Menlo"/>
                <w:color w:val="FCF6FF"/>
                <w:sz w:val="18"/>
                <w:szCs w:val="18"/>
              </w:rPr>
              <w:t>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FBD3E1"/>
                <w:sz w:val="18"/>
                <w:szCs w:val="18"/>
              </w:rPr>
              <w:t>};</w:t>
            </w:r>
          </w:p>
          <w:p w14:paraId="2F35AD0C"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393C7409"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w:t>
            </w:r>
            <w:proofErr w:type="spellStart"/>
            <w:r>
              <w:rPr>
                <w:rFonts w:ascii="Menlo" w:hAnsi="Menlo" w:cs="Menlo"/>
                <w:color w:val="FCF6FF"/>
                <w:sz w:val="18"/>
                <w:szCs w:val="18"/>
              </w:rPr>
              <w:t>memPoint</w:t>
            </w:r>
            <w:proofErr w:type="spellEnd"/>
            <w:r>
              <w:rPr>
                <w:rFonts w:ascii="Menlo" w:hAnsi="Menlo" w:cs="Menlo"/>
                <w:color w:val="E752A1"/>
                <w:sz w:val="18"/>
                <w:szCs w:val="18"/>
              </w:rPr>
              <w:t>++</w:t>
            </w:r>
            <w:r>
              <w:rPr>
                <w:rFonts w:ascii="Menlo" w:hAnsi="Menlo" w:cs="Menlo"/>
                <w:color w:val="FBD3E1"/>
                <w:sz w:val="18"/>
                <w:szCs w:val="18"/>
              </w:rPr>
              <w:t>;</w:t>
            </w:r>
          </w:p>
          <w:p w14:paraId="5F3C4C78"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274E7136"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0759E163"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1E01278" w14:textId="77777777" w:rsidR="0048128C" w:rsidRDefault="0048128C" w:rsidP="0048128C">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31765D" w14:textId="0F33D026" w:rsidR="0048128C" w:rsidRDefault="0048128C" w:rsidP="0048128C">
            <w:pPr>
              <w:rPr>
                <w:rFonts w:ascii="Helvetica" w:eastAsiaTheme="minorHAnsi" w:hAnsi="Helvetica" w:cs="Helvetica"/>
                <w:lang w:eastAsia="ja-JP"/>
              </w:rPr>
            </w:pPr>
            <w:r>
              <w:rPr>
                <w:rFonts w:eastAsiaTheme="minorHAnsi"/>
                <w:lang w:eastAsia="ja-JP"/>
              </w:rPr>
              <w:lastRenderedPageBreak/>
              <w:t>Passed</w:t>
            </w:r>
          </w:p>
        </w:tc>
      </w:tr>
      <w:tr w:rsidR="004C0C46" w14:paraId="38C1B523"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0BE071" w14:textId="77777777" w:rsidR="004C0C46" w:rsidRDefault="004C0C46" w:rsidP="004C0C46">
            <w:pPr>
              <w:rPr>
                <w:rFonts w:ascii="Helvetica" w:eastAsiaTheme="minorHAnsi" w:hAnsi="Helvetica" w:cs="Helvetica"/>
                <w:lang w:eastAsia="ja-JP"/>
              </w:rPr>
            </w:pPr>
            <w:r>
              <w:rPr>
                <w:rFonts w:eastAsiaTheme="minorHAnsi"/>
                <w:lang w:eastAsia="ja-JP"/>
              </w:rPr>
              <w:t>MSTORE8</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AE18B4" w14:textId="77777777" w:rsidR="004C0C46" w:rsidRDefault="004C0C46" w:rsidP="004C0C46">
            <w:pPr>
              <w:rPr>
                <w:rFonts w:ascii="Helvetica" w:eastAsiaTheme="minorHAnsi" w:hAnsi="Helvetica" w:cs="Helvetica"/>
                <w:lang w:eastAsia="ja-JP"/>
              </w:rPr>
            </w:pPr>
            <w:r>
              <w:rPr>
                <w:rFonts w:eastAsiaTheme="minorHAnsi"/>
                <w:lang w:eastAsia="ja-JP"/>
              </w:rPr>
              <w:t>53</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F6A070" w14:textId="16701A1C" w:rsidR="004C0C46" w:rsidRPr="00B243A5" w:rsidRDefault="004C0C46" w:rsidP="004C0C46">
            <w:pPr>
              <w:rPr>
                <w:rFonts w:eastAsiaTheme="minorHAnsi"/>
                <w:lang w:eastAsia="ja-JP"/>
              </w:rPr>
            </w:pPr>
            <w:r>
              <w:rPr>
                <w:rFonts w:eastAsiaTheme="minorHAnsi"/>
                <w:lang w:eastAsia="ja-JP"/>
              </w:rPr>
              <w:t>Create a new memory with the location set to the top of the stack, and value set to the second value on the stack</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A66462"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3B65F6FE"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1C13D9F"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memory</w:t>
            </w:r>
            <w:r>
              <w:rPr>
                <w:rFonts w:ascii="Menlo" w:hAnsi="Menlo" w:cs="Menlo"/>
                <w:color w:val="FBD3E1"/>
                <w:sz w:val="18"/>
                <w:szCs w:val="18"/>
              </w:rPr>
              <w:t>[</w:t>
            </w:r>
            <w:proofErr w:type="spellStart"/>
            <w:r>
              <w:rPr>
                <w:rFonts w:ascii="Menlo" w:hAnsi="Menlo" w:cs="Menlo"/>
                <w:color w:val="FCF6FF"/>
                <w:sz w:val="18"/>
                <w:szCs w:val="18"/>
              </w:rPr>
              <w:t>memPoint</w:t>
            </w:r>
            <w:proofErr w:type="spellEnd"/>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i/>
                <w:iCs/>
                <w:color w:val="E7ADFB"/>
                <w:sz w:val="18"/>
                <w:szCs w:val="18"/>
              </w:rPr>
              <w:t>struct</w:t>
            </w:r>
            <w:r>
              <w:rPr>
                <w:rFonts w:ascii="Menlo" w:hAnsi="Menlo" w:cs="Menlo"/>
                <w:color w:val="FCF6FF"/>
                <w:sz w:val="18"/>
                <w:szCs w:val="18"/>
              </w:rPr>
              <w:t xml:space="preserve"> pair</w:t>
            </w:r>
            <w:r>
              <w:rPr>
                <w:rFonts w:ascii="Menlo" w:hAnsi="Menlo" w:cs="Menlo"/>
                <w:color w:val="FBD3E1"/>
                <w:sz w:val="18"/>
                <w:szCs w:val="18"/>
              </w:rPr>
              <w:t>){</w:t>
            </w:r>
            <w:r>
              <w:rPr>
                <w:rFonts w:ascii="Menlo" w:hAnsi="Menlo" w:cs="Menlo"/>
                <w:color w:val="FCF6FF"/>
                <w:sz w:val="18"/>
                <w:szCs w:val="18"/>
              </w:rPr>
              <w:t>stack</w:t>
            </w:r>
            <w:r>
              <w:rPr>
                <w:rFonts w:ascii="Menlo" w:hAnsi="Menlo" w:cs="Menlo"/>
                <w:color w:val="FBD3E1"/>
                <w:sz w:val="18"/>
                <w:szCs w:val="18"/>
              </w:rPr>
              <w:t>[</w:t>
            </w:r>
            <w:r>
              <w:rPr>
                <w:rFonts w:ascii="Menlo" w:hAnsi="Menlo" w:cs="Menlo"/>
                <w:color w:val="FCF6FF"/>
                <w:sz w:val="18"/>
                <w:szCs w:val="18"/>
              </w:rPr>
              <w:t>top-1</w:t>
            </w:r>
            <w:r>
              <w:rPr>
                <w:rFonts w:ascii="Menlo" w:hAnsi="Menlo" w:cs="Menlo"/>
                <w:color w:val="FBD3E1"/>
                <w:sz w:val="18"/>
                <w:szCs w:val="18"/>
              </w:rPr>
              <w:t>]</w:t>
            </w:r>
            <w:r>
              <w:rPr>
                <w:rFonts w:ascii="Menlo" w:hAnsi="Menlo" w:cs="Menlo"/>
                <w:color w:val="E7ADFB"/>
                <w:sz w:val="18"/>
                <w:szCs w:val="18"/>
              </w:rPr>
              <w:t>,</w:t>
            </w:r>
            <w:r>
              <w:rPr>
                <w:rFonts w:ascii="Menlo" w:hAnsi="Menlo" w:cs="Menlo"/>
                <w:color w:val="FCF6FF"/>
                <w:sz w:val="18"/>
                <w:szCs w:val="18"/>
              </w:rPr>
              <w:t>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FBD3E1"/>
                <w:sz w:val="18"/>
                <w:szCs w:val="18"/>
              </w:rPr>
              <w:t>};</w:t>
            </w:r>
          </w:p>
          <w:p w14:paraId="7D65E44F"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48F4ABF3"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memPoint</w:t>
            </w:r>
            <w:proofErr w:type="spellEnd"/>
            <w:r>
              <w:rPr>
                <w:rFonts w:ascii="Menlo" w:hAnsi="Menlo" w:cs="Menlo"/>
                <w:color w:val="E752A1"/>
                <w:sz w:val="18"/>
                <w:szCs w:val="18"/>
              </w:rPr>
              <w:t>++</w:t>
            </w:r>
            <w:r>
              <w:rPr>
                <w:rFonts w:ascii="Menlo" w:hAnsi="Menlo" w:cs="Menlo"/>
                <w:color w:val="FBD3E1"/>
                <w:sz w:val="18"/>
                <w:szCs w:val="18"/>
              </w:rPr>
              <w:t>;</w:t>
            </w:r>
          </w:p>
          <w:p w14:paraId="6D756FDA"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D50F196"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3550D6D8" w14:textId="77777777" w:rsidR="004C0C46" w:rsidRDefault="004C0C46" w:rsidP="004C0C4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675A381" w14:textId="77777777" w:rsidR="004C0C46" w:rsidRDefault="004C0C46" w:rsidP="004C0C4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0E7C42" w14:textId="1080DCB4" w:rsidR="004C0C46" w:rsidRDefault="004C0C46" w:rsidP="004C0C46">
            <w:pPr>
              <w:rPr>
                <w:rFonts w:ascii="Helvetica" w:eastAsiaTheme="minorHAnsi" w:hAnsi="Helvetica" w:cs="Helvetica"/>
                <w:lang w:eastAsia="ja-JP"/>
              </w:rPr>
            </w:pPr>
            <w:r>
              <w:rPr>
                <w:rFonts w:eastAsiaTheme="minorHAnsi"/>
                <w:lang w:eastAsia="ja-JP"/>
              </w:rPr>
              <w:t>Passed</w:t>
            </w:r>
          </w:p>
        </w:tc>
      </w:tr>
      <w:tr w:rsidR="001E6866" w14:paraId="613BB33A"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4ECC4A" w14:textId="77777777" w:rsidR="001E6866" w:rsidRDefault="001E6866" w:rsidP="001E6866">
            <w:pPr>
              <w:rPr>
                <w:rFonts w:ascii="Helvetica" w:eastAsiaTheme="minorHAnsi" w:hAnsi="Helvetica" w:cs="Helvetica"/>
                <w:lang w:eastAsia="ja-JP"/>
              </w:rPr>
            </w:pPr>
            <w:r>
              <w:rPr>
                <w:rFonts w:eastAsiaTheme="minorHAnsi"/>
                <w:lang w:eastAsia="ja-JP"/>
              </w:rPr>
              <w:t>SLOAD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002526" w14:textId="77777777" w:rsidR="001E6866" w:rsidRDefault="001E6866" w:rsidP="001E6866">
            <w:pPr>
              <w:rPr>
                <w:rFonts w:ascii="Helvetica" w:eastAsiaTheme="minorHAnsi" w:hAnsi="Helvetica" w:cs="Helvetica"/>
                <w:lang w:eastAsia="ja-JP"/>
              </w:rPr>
            </w:pPr>
            <w:r>
              <w:rPr>
                <w:rFonts w:eastAsiaTheme="minorHAnsi"/>
                <w:lang w:eastAsia="ja-JP"/>
              </w:rPr>
              <w:t>54</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9DFCCB" w14:textId="4768F924" w:rsidR="001E6866" w:rsidRPr="00B243A5" w:rsidRDefault="001E6866" w:rsidP="001E6866">
            <w:pPr>
              <w:rPr>
                <w:rFonts w:eastAsiaTheme="minorHAnsi"/>
                <w:lang w:eastAsia="ja-JP"/>
              </w:rPr>
            </w:pPr>
            <w:r>
              <w:rPr>
                <w:rFonts w:eastAsiaTheme="minorHAnsi"/>
                <w:lang w:eastAsia="ja-JP"/>
              </w:rPr>
              <w:t xml:space="preserve">Loop through all </w:t>
            </w:r>
            <w:r>
              <w:rPr>
                <w:rFonts w:eastAsiaTheme="minorHAnsi"/>
                <w:lang w:eastAsia="ja-JP"/>
              </w:rPr>
              <w:t>storage</w:t>
            </w:r>
            <w:r>
              <w:rPr>
                <w:rFonts w:eastAsiaTheme="minorHAnsi"/>
                <w:lang w:eastAsia="ja-JP"/>
              </w:rPr>
              <w:t xml:space="preserve"> and find the value that maps to the location of the top of the stack</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59905E"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62987292"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D703CDC"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i/>
                <w:iCs/>
                <w:color w:val="E7ADFB"/>
                <w:sz w:val="18"/>
                <w:szCs w:val="18"/>
              </w:rPr>
              <w:t>int</w:t>
            </w:r>
            <w:r>
              <w:rPr>
                <w:rFonts w:ascii="Menlo" w:hAnsi="Menlo" w:cs="Menlo"/>
                <w:color w:val="FCF6FF"/>
                <w:sz w:val="18"/>
                <w:szCs w:val="18"/>
              </w:rPr>
              <w:t xml:space="preserve"> i</w:t>
            </w:r>
            <w:r>
              <w:rPr>
                <w:rFonts w:ascii="Menlo" w:hAnsi="Menlo" w:cs="Menlo"/>
                <w:color w:val="FBD3E1"/>
                <w:sz w:val="18"/>
                <w:szCs w:val="18"/>
              </w:rPr>
              <w:t>;</w:t>
            </w:r>
          </w:p>
          <w:p w14:paraId="25DB7407"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for</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color w:val="FCF6FF"/>
                <w:sz w:val="18"/>
                <w:szCs w:val="18"/>
              </w:rPr>
              <w:t xml:space="preserve">i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0</w:t>
            </w:r>
            <w:r>
              <w:rPr>
                <w:rFonts w:ascii="Menlo" w:hAnsi="Menlo" w:cs="Menlo"/>
                <w:color w:val="FBD3E1"/>
                <w:sz w:val="18"/>
                <w:szCs w:val="18"/>
              </w:rPr>
              <w:t>;</w:t>
            </w:r>
            <w:r>
              <w:rPr>
                <w:rFonts w:ascii="Menlo" w:hAnsi="Menlo" w:cs="Menlo"/>
                <w:color w:val="FCF6FF"/>
                <w:sz w:val="18"/>
                <w:szCs w:val="18"/>
              </w:rPr>
              <w:t xml:space="preserve"> i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storePoint</w:t>
            </w:r>
            <w:proofErr w:type="spellEnd"/>
            <w:r>
              <w:rPr>
                <w:rFonts w:ascii="Menlo" w:hAnsi="Menlo" w:cs="Menlo"/>
                <w:color w:val="FBD3E1"/>
                <w:sz w:val="18"/>
                <w:szCs w:val="18"/>
              </w:rPr>
              <w:t>;</w:t>
            </w:r>
            <w:r>
              <w:rPr>
                <w:rFonts w:ascii="Menlo" w:hAnsi="Menlo" w:cs="Menlo"/>
                <w:color w:val="FCF6FF"/>
                <w:sz w:val="18"/>
                <w:szCs w:val="18"/>
              </w:rPr>
              <w:t xml:space="preserve"> i</w:t>
            </w:r>
            <w:r>
              <w:rPr>
                <w:rFonts w:ascii="Menlo" w:hAnsi="Menlo" w:cs="Menlo"/>
                <w:color w:val="E752A1"/>
                <w:sz w:val="18"/>
                <w:szCs w:val="18"/>
              </w:rPr>
              <w:t>++</w:t>
            </w:r>
            <w:r>
              <w:rPr>
                <w:rFonts w:ascii="Menlo" w:hAnsi="Menlo" w:cs="Menlo"/>
                <w:color w:val="FBD3E1"/>
                <w:sz w:val="18"/>
                <w:szCs w:val="18"/>
              </w:rPr>
              <w:t>)</w:t>
            </w:r>
          </w:p>
          <w:p w14:paraId="6EFEFB8B"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704FCE1"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if</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color w:val="FCF6FF"/>
                <w:sz w:val="18"/>
                <w:szCs w:val="18"/>
              </w:rPr>
              <w:t>storage</w:t>
            </w:r>
            <w:r>
              <w:rPr>
                <w:rFonts w:ascii="Menlo" w:hAnsi="Menlo" w:cs="Menlo"/>
                <w:color w:val="FBD3E1"/>
                <w:sz w:val="18"/>
                <w:szCs w:val="18"/>
              </w:rPr>
              <w:t>[</w:t>
            </w:r>
            <w:r>
              <w:rPr>
                <w:rFonts w:ascii="Menlo" w:hAnsi="Menlo" w:cs="Menlo"/>
                <w:color w:val="FCF6FF"/>
                <w:sz w:val="18"/>
                <w:szCs w:val="18"/>
              </w:rPr>
              <w:t>i</w:t>
            </w:r>
            <w:r>
              <w:rPr>
                <w:rFonts w:ascii="Menlo" w:hAnsi="Menlo" w:cs="Menlo"/>
                <w:color w:val="FBD3E1"/>
                <w:sz w:val="18"/>
                <w:szCs w:val="18"/>
              </w:rPr>
              <w:t>]</w:t>
            </w:r>
            <w:r>
              <w:rPr>
                <w:rFonts w:ascii="Menlo" w:hAnsi="Menlo" w:cs="Menlo"/>
                <w:color w:val="E7ADFB"/>
                <w:sz w:val="18"/>
                <w:szCs w:val="18"/>
              </w:rPr>
              <w:t>.</w:t>
            </w:r>
            <w:r>
              <w:rPr>
                <w:rFonts w:ascii="Menlo" w:hAnsi="Menlo" w:cs="Menlo"/>
                <w:color w:val="FCF6FF"/>
                <w:sz w:val="18"/>
                <w:szCs w:val="18"/>
              </w:rPr>
              <w:t xml:space="preserve">location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E752A1"/>
                <w:sz w:val="18"/>
                <w:szCs w:val="18"/>
              </w:rPr>
              <w:t>-</w:t>
            </w:r>
            <w:r>
              <w:rPr>
                <w:rFonts w:ascii="Menlo" w:hAnsi="Menlo" w:cs="Menlo"/>
                <w:color w:val="F8C275"/>
                <w:sz w:val="18"/>
                <w:szCs w:val="18"/>
              </w:rPr>
              <w:t>1</w:t>
            </w:r>
            <w:r>
              <w:rPr>
                <w:rFonts w:ascii="Menlo" w:hAnsi="Menlo" w:cs="Menlo"/>
                <w:color w:val="FBD3E1"/>
                <w:sz w:val="18"/>
                <w:szCs w:val="18"/>
              </w:rPr>
              <w:t>])</w:t>
            </w:r>
          </w:p>
          <w:p w14:paraId="25662778"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B04F75D"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E752A1"/>
                <w:sz w:val="18"/>
                <w:szCs w:val="18"/>
              </w:rPr>
              <w:t>=</w:t>
            </w:r>
            <w:r>
              <w:rPr>
                <w:rFonts w:ascii="Menlo" w:hAnsi="Menlo" w:cs="Menlo"/>
                <w:color w:val="FCF6FF"/>
                <w:sz w:val="18"/>
                <w:szCs w:val="18"/>
              </w:rPr>
              <w:t xml:space="preserve"> storage</w:t>
            </w:r>
            <w:r>
              <w:rPr>
                <w:rFonts w:ascii="Menlo" w:hAnsi="Menlo" w:cs="Menlo"/>
                <w:color w:val="FBD3E1"/>
                <w:sz w:val="18"/>
                <w:szCs w:val="18"/>
              </w:rPr>
              <w:t>[</w:t>
            </w:r>
            <w:r>
              <w:rPr>
                <w:rFonts w:ascii="Menlo" w:hAnsi="Menlo" w:cs="Menlo"/>
                <w:color w:val="FCF6FF"/>
                <w:sz w:val="18"/>
                <w:szCs w:val="18"/>
              </w:rPr>
              <w:t>i</w:t>
            </w:r>
            <w:r>
              <w:rPr>
                <w:rFonts w:ascii="Menlo" w:hAnsi="Menlo" w:cs="Menlo"/>
                <w:color w:val="FBD3E1"/>
                <w:sz w:val="18"/>
                <w:szCs w:val="18"/>
              </w:rPr>
              <w:t>]</w:t>
            </w:r>
            <w:r>
              <w:rPr>
                <w:rFonts w:ascii="Menlo" w:hAnsi="Menlo" w:cs="Menlo"/>
                <w:color w:val="E7ADFB"/>
                <w:sz w:val="18"/>
                <w:szCs w:val="18"/>
              </w:rPr>
              <w:t>.</w:t>
            </w:r>
            <w:r>
              <w:rPr>
                <w:rFonts w:ascii="Menlo" w:hAnsi="Menlo" w:cs="Menlo"/>
                <w:color w:val="FCF6FF"/>
                <w:sz w:val="18"/>
                <w:szCs w:val="18"/>
              </w:rPr>
              <w:t>value</w:t>
            </w:r>
            <w:r>
              <w:rPr>
                <w:rFonts w:ascii="Menlo" w:hAnsi="Menlo" w:cs="Menlo"/>
                <w:color w:val="FBD3E1"/>
                <w:sz w:val="18"/>
                <w:szCs w:val="18"/>
              </w:rPr>
              <w:t>;</w:t>
            </w:r>
          </w:p>
          <w:p w14:paraId="6892A3A4"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BD3E1"/>
                <w:sz w:val="18"/>
                <w:szCs w:val="18"/>
              </w:rPr>
              <w:t>;</w:t>
            </w:r>
          </w:p>
          <w:p w14:paraId="5C9CCA41"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6080D3D"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DF086AB"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800</w:t>
            </w:r>
            <w:r>
              <w:rPr>
                <w:rFonts w:ascii="Menlo" w:hAnsi="Menlo" w:cs="Menlo"/>
                <w:color w:val="FBD3E1"/>
                <w:sz w:val="18"/>
                <w:szCs w:val="18"/>
              </w:rPr>
              <w:t>;</w:t>
            </w:r>
          </w:p>
          <w:p w14:paraId="0F6B4017"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20867079"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3F7D75C" w14:textId="77777777" w:rsidR="001E6866" w:rsidRDefault="001E6866" w:rsidP="001E686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0D8F34" w14:textId="456E4899" w:rsidR="001E6866" w:rsidRDefault="001E6866" w:rsidP="001E6866">
            <w:pPr>
              <w:rPr>
                <w:rFonts w:ascii="Helvetica" w:eastAsiaTheme="minorHAnsi" w:hAnsi="Helvetica" w:cs="Helvetica"/>
                <w:lang w:eastAsia="ja-JP"/>
              </w:rPr>
            </w:pPr>
            <w:r>
              <w:rPr>
                <w:rFonts w:eastAsiaTheme="minorHAnsi"/>
                <w:lang w:eastAsia="ja-JP"/>
              </w:rPr>
              <w:t>Passed</w:t>
            </w:r>
          </w:p>
        </w:tc>
      </w:tr>
      <w:tr w:rsidR="001E6866" w14:paraId="60D34231"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57A324" w14:textId="77777777" w:rsidR="001E6866" w:rsidRDefault="001E6866" w:rsidP="001E6866">
            <w:pPr>
              <w:rPr>
                <w:rFonts w:ascii="Helvetica" w:eastAsiaTheme="minorHAnsi" w:hAnsi="Helvetica" w:cs="Helvetica"/>
                <w:lang w:eastAsia="ja-JP"/>
              </w:rPr>
            </w:pPr>
            <w:r>
              <w:rPr>
                <w:rFonts w:eastAsiaTheme="minorHAnsi"/>
                <w:lang w:eastAsia="ja-JP"/>
              </w:rPr>
              <w:t>SSTORE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1A8B93" w14:textId="77777777" w:rsidR="001E6866" w:rsidRDefault="001E6866" w:rsidP="001E6866">
            <w:pPr>
              <w:rPr>
                <w:rFonts w:ascii="Helvetica" w:eastAsiaTheme="minorHAnsi" w:hAnsi="Helvetica" w:cs="Helvetica"/>
                <w:lang w:eastAsia="ja-JP"/>
              </w:rPr>
            </w:pPr>
            <w:r>
              <w:rPr>
                <w:rFonts w:eastAsiaTheme="minorHAnsi"/>
                <w:lang w:eastAsia="ja-JP"/>
              </w:rPr>
              <w:t>55</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6944AB" w14:textId="39F674F7" w:rsidR="001E6866" w:rsidRPr="00B243A5" w:rsidRDefault="001E6866" w:rsidP="001E6866">
            <w:pPr>
              <w:rPr>
                <w:rFonts w:eastAsiaTheme="minorHAnsi"/>
                <w:lang w:eastAsia="ja-JP"/>
              </w:rPr>
            </w:pPr>
            <w:r>
              <w:rPr>
                <w:rFonts w:eastAsiaTheme="minorHAnsi"/>
                <w:lang w:eastAsia="ja-JP"/>
              </w:rPr>
              <w:t xml:space="preserve">Create a new </w:t>
            </w:r>
            <w:r>
              <w:rPr>
                <w:rFonts w:eastAsiaTheme="minorHAnsi"/>
                <w:lang w:eastAsia="ja-JP"/>
              </w:rPr>
              <w:t>storage</w:t>
            </w:r>
            <w:r>
              <w:rPr>
                <w:rFonts w:eastAsiaTheme="minorHAnsi"/>
                <w:lang w:eastAsia="ja-JP"/>
              </w:rPr>
              <w:t xml:space="preserve"> with the location set to the top of the stack, and value set to the second value on the stack</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01279E"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0F55B0FF"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6573E5B9" w14:textId="14CA10FC"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storage</w:t>
            </w:r>
            <w:r>
              <w:rPr>
                <w:rFonts w:ascii="Menlo" w:hAnsi="Menlo" w:cs="Menlo"/>
                <w:color w:val="FBD3E1"/>
                <w:sz w:val="18"/>
                <w:szCs w:val="18"/>
              </w:rPr>
              <w:t>[</w:t>
            </w:r>
            <w:proofErr w:type="spellStart"/>
            <w:r>
              <w:rPr>
                <w:rFonts w:ascii="Menlo" w:hAnsi="Menlo" w:cs="Menlo"/>
                <w:color w:val="FCF6FF"/>
                <w:sz w:val="18"/>
                <w:szCs w:val="18"/>
              </w:rPr>
              <w:t>storePoint</w:t>
            </w:r>
            <w:proofErr w:type="spellEnd"/>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i/>
                <w:iCs/>
                <w:color w:val="E7ADFB"/>
                <w:sz w:val="18"/>
                <w:szCs w:val="18"/>
              </w:rPr>
              <w:t>struct</w:t>
            </w:r>
            <w:r>
              <w:rPr>
                <w:rFonts w:ascii="Menlo" w:hAnsi="Menlo" w:cs="Menlo"/>
                <w:color w:val="FCF6FF"/>
                <w:sz w:val="18"/>
                <w:szCs w:val="18"/>
              </w:rPr>
              <w:t xml:space="preserve"> pair</w:t>
            </w:r>
            <w:r>
              <w:rPr>
                <w:rFonts w:ascii="Menlo" w:hAnsi="Menlo" w:cs="Menlo"/>
                <w:color w:val="FBD3E1"/>
                <w:sz w:val="18"/>
                <w:szCs w:val="18"/>
              </w:rPr>
              <w:t>){</w:t>
            </w:r>
            <w:r>
              <w:rPr>
                <w:rFonts w:ascii="Menlo" w:hAnsi="Menlo" w:cs="Menlo"/>
                <w:color w:val="FCF6FF"/>
                <w:sz w:val="18"/>
                <w:szCs w:val="18"/>
              </w:rPr>
              <w:t>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CF6FF"/>
                <w:sz w:val="18"/>
                <w:szCs w:val="18"/>
              </w:rPr>
              <w:t>-1</w:t>
            </w:r>
            <w:r>
              <w:rPr>
                <w:rFonts w:ascii="Menlo" w:hAnsi="Menlo" w:cs="Menlo"/>
                <w:color w:val="FBD3E1"/>
                <w:sz w:val="18"/>
                <w:szCs w:val="18"/>
              </w:rPr>
              <w:t>]</w:t>
            </w:r>
            <w:r>
              <w:rPr>
                <w:rFonts w:ascii="Menlo" w:hAnsi="Menlo" w:cs="Menlo"/>
                <w:color w:val="E7ADFB"/>
                <w:sz w:val="18"/>
                <w:szCs w:val="18"/>
              </w:rPr>
              <w:t>,</w:t>
            </w:r>
            <w:r>
              <w:rPr>
                <w:rFonts w:ascii="Menlo" w:hAnsi="Menlo" w:cs="Menlo"/>
                <w:color w:val="FCF6FF"/>
                <w:sz w:val="18"/>
                <w:szCs w:val="18"/>
              </w:rPr>
              <w:t>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FBD3E1"/>
                <w:sz w:val="18"/>
                <w:szCs w:val="18"/>
              </w:rPr>
              <w:t>};</w:t>
            </w:r>
          </w:p>
          <w:p w14:paraId="2A40E82A"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top</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171753B3"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storePoint</w:t>
            </w:r>
            <w:proofErr w:type="spellEnd"/>
            <w:r>
              <w:rPr>
                <w:rFonts w:ascii="Menlo" w:hAnsi="Menlo" w:cs="Menlo"/>
                <w:color w:val="E752A1"/>
                <w:sz w:val="18"/>
                <w:szCs w:val="18"/>
              </w:rPr>
              <w:t>++</w:t>
            </w:r>
            <w:r>
              <w:rPr>
                <w:rFonts w:ascii="Menlo" w:hAnsi="Menlo" w:cs="Menlo"/>
                <w:color w:val="FBD3E1"/>
                <w:sz w:val="18"/>
                <w:szCs w:val="18"/>
              </w:rPr>
              <w:t>;</w:t>
            </w:r>
          </w:p>
          <w:p w14:paraId="74F2B598"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20000</w:t>
            </w:r>
            <w:r>
              <w:rPr>
                <w:rFonts w:ascii="Menlo" w:hAnsi="Menlo" w:cs="Menlo"/>
                <w:color w:val="FBD3E1"/>
                <w:sz w:val="18"/>
                <w:szCs w:val="18"/>
              </w:rPr>
              <w:t>;</w:t>
            </w:r>
          </w:p>
          <w:p w14:paraId="1E2D7192"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506AB080"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97C2BC9" w14:textId="77777777" w:rsidR="001E6866" w:rsidRDefault="001E6866" w:rsidP="001E686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A8ABCB" w14:textId="4EE76A18" w:rsidR="001E6866" w:rsidRDefault="001E6866" w:rsidP="001E6866">
            <w:pPr>
              <w:rPr>
                <w:rFonts w:ascii="Helvetica" w:eastAsiaTheme="minorHAnsi" w:hAnsi="Helvetica" w:cs="Helvetica"/>
                <w:lang w:eastAsia="ja-JP"/>
              </w:rPr>
            </w:pPr>
            <w:r>
              <w:rPr>
                <w:rFonts w:eastAsiaTheme="minorHAnsi"/>
                <w:lang w:eastAsia="ja-JP"/>
              </w:rPr>
              <w:t>Passed</w:t>
            </w:r>
          </w:p>
        </w:tc>
      </w:tr>
      <w:tr w:rsidR="001E6866" w14:paraId="7DEB33FF"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9F3B87" w14:textId="77777777" w:rsidR="001E6866" w:rsidRDefault="001E6866" w:rsidP="001E6866">
            <w:pPr>
              <w:rPr>
                <w:rFonts w:ascii="Helvetica" w:eastAsiaTheme="minorHAnsi" w:hAnsi="Helvetica" w:cs="Helvetica"/>
                <w:lang w:eastAsia="ja-JP"/>
              </w:rPr>
            </w:pPr>
            <w:r>
              <w:rPr>
                <w:rFonts w:eastAsiaTheme="minorHAnsi"/>
                <w:lang w:eastAsia="ja-JP"/>
              </w:rPr>
              <w:t>JUMP</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BB68D6" w14:textId="77777777" w:rsidR="001E6866" w:rsidRDefault="001E6866" w:rsidP="001E6866">
            <w:pPr>
              <w:rPr>
                <w:rFonts w:ascii="Helvetica" w:eastAsiaTheme="minorHAnsi" w:hAnsi="Helvetica" w:cs="Helvetica"/>
                <w:lang w:eastAsia="ja-JP"/>
              </w:rPr>
            </w:pPr>
            <w:r>
              <w:rPr>
                <w:rFonts w:eastAsiaTheme="minorHAnsi"/>
                <w:lang w:eastAsia="ja-JP"/>
              </w:rPr>
              <w:t>56</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B19575" w14:textId="39D7E204" w:rsidR="001E6866" w:rsidRPr="00B243A5" w:rsidRDefault="001E6866" w:rsidP="001E6866">
            <w:pPr>
              <w:rPr>
                <w:rFonts w:eastAsiaTheme="minorHAnsi"/>
                <w:lang w:eastAsia="ja-JP"/>
              </w:rPr>
            </w:pPr>
            <w:r>
              <w:rPr>
                <w:rFonts w:eastAsiaTheme="minorHAnsi"/>
                <w:lang w:eastAsia="ja-JP"/>
              </w:rPr>
              <w:t xml:space="preserve">Jump to determined </w:t>
            </w:r>
            <w:proofErr w:type="spellStart"/>
            <w:r>
              <w:rPr>
                <w:rFonts w:eastAsiaTheme="minorHAnsi"/>
                <w:lang w:eastAsia="ja-JP"/>
              </w:rPr>
              <w:t>lable</w:t>
            </w:r>
            <w:proofErr w:type="spellEnd"/>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95AE6A" w14:textId="2EAC06CF"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w:t>
            </w:r>
            <w:r>
              <w:rPr>
                <w:rFonts w:ascii="Menlo" w:hAnsi="Menlo" w:cs="Menlo"/>
                <w:color w:val="FCF6FF"/>
                <w:sz w:val="18"/>
                <w:szCs w:val="18"/>
              </w:rPr>
              <w:t>1</w:t>
            </w:r>
            <w:r>
              <w:rPr>
                <w:rFonts w:ascii="Menlo" w:hAnsi="Menlo" w:cs="Menlo"/>
                <w:color w:val="FCF6FF"/>
                <w:sz w:val="18"/>
                <w:szCs w:val="18"/>
              </w:rPr>
              <w:t xml:space="preserve"> :</w:t>
            </w:r>
          </w:p>
          <w:p w14:paraId="7251200D"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D478331"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8</w:t>
            </w:r>
            <w:r>
              <w:rPr>
                <w:rFonts w:ascii="Menlo" w:hAnsi="Menlo" w:cs="Menlo"/>
                <w:color w:val="FBD3E1"/>
                <w:sz w:val="18"/>
                <w:szCs w:val="18"/>
              </w:rPr>
              <w:t>;</w:t>
            </w:r>
          </w:p>
          <w:p w14:paraId="2B80BB01"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0492E4CB"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goto</w:t>
            </w:r>
            <w:r>
              <w:rPr>
                <w:rFonts w:ascii="Menlo" w:hAnsi="Menlo" w:cs="Menlo"/>
                <w:color w:val="FCF6FF"/>
                <w:sz w:val="18"/>
                <w:szCs w:val="18"/>
              </w:rPr>
              <w:t xml:space="preserve"> label_57</w:t>
            </w:r>
            <w:r>
              <w:rPr>
                <w:rFonts w:ascii="Menlo" w:hAnsi="Menlo" w:cs="Menlo"/>
                <w:color w:val="FBD3E1"/>
                <w:sz w:val="18"/>
                <w:szCs w:val="18"/>
              </w:rPr>
              <w:t>;</w:t>
            </w:r>
          </w:p>
          <w:p w14:paraId="125FE18B"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pcCounter</w:t>
            </w:r>
            <w:proofErr w:type="spellEnd"/>
            <w:r>
              <w:rPr>
                <w:rFonts w:ascii="Menlo" w:hAnsi="Menlo" w:cs="Menlo"/>
                <w:color w:val="E752A1"/>
                <w:sz w:val="18"/>
                <w:szCs w:val="18"/>
              </w:rPr>
              <w:t>++</w:t>
            </w:r>
            <w:r>
              <w:rPr>
                <w:rFonts w:ascii="Menlo" w:hAnsi="Menlo" w:cs="Menlo"/>
                <w:color w:val="FBD3E1"/>
                <w:sz w:val="18"/>
                <w:szCs w:val="18"/>
              </w:rPr>
              <w:t>;</w:t>
            </w:r>
          </w:p>
          <w:p w14:paraId="035C41E7"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5BFA0CA" w14:textId="77777777" w:rsidR="001E6866" w:rsidRDefault="001E6866" w:rsidP="001E6866">
            <w:pPr>
              <w:ind w:firstLine="720"/>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8845D0" w14:textId="0C821012" w:rsidR="001E6866" w:rsidRDefault="001E6866" w:rsidP="001E6866">
            <w:pPr>
              <w:rPr>
                <w:rFonts w:ascii="Helvetica" w:eastAsiaTheme="minorHAnsi" w:hAnsi="Helvetica" w:cs="Helvetica"/>
                <w:lang w:eastAsia="ja-JP"/>
              </w:rPr>
            </w:pPr>
            <w:r>
              <w:rPr>
                <w:rFonts w:eastAsiaTheme="minorHAnsi"/>
                <w:lang w:eastAsia="ja-JP"/>
              </w:rPr>
              <w:t>Passed</w:t>
            </w:r>
          </w:p>
        </w:tc>
      </w:tr>
      <w:tr w:rsidR="001E6866" w14:paraId="21243CB0"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36AC02" w14:textId="77777777" w:rsidR="001E6866" w:rsidRDefault="001E6866" w:rsidP="001E6866">
            <w:pPr>
              <w:rPr>
                <w:rFonts w:ascii="Helvetica" w:eastAsiaTheme="minorHAnsi" w:hAnsi="Helvetica" w:cs="Helvetica"/>
                <w:lang w:eastAsia="ja-JP"/>
              </w:rPr>
            </w:pPr>
            <w:r>
              <w:rPr>
                <w:rFonts w:eastAsiaTheme="minorHAnsi"/>
                <w:lang w:eastAsia="ja-JP"/>
              </w:rPr>
              <w:lastRenderedPageBreak/>
              <w:t>JUMPI</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7191A2" w14:textId="77777777" w:rsidR="001E6866" w:rsidRDefault="001E6866" w:rsidP="001E6866">
            <w:pPr>
              <w:rPr>
                <w:rFonts w:ascii="Helvetica" w:eastAsiaTheme="minorHAnsi" w:hAnsi="Helvetica" w:cs="Helvetica"/>
                <w:lang w:eastAsia="ja-JP"/>
              </w:rPr>
            </w:pPr>
            <w:r>
              <w:rPr>
                <w:rFonts w:eastAsiaTheme="minorHAnsi"/>
                <w:lang w:eastAsia="ja-JP"/>
              </w:rPr>
              <w:t>57</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ECC393" w14:textId="2DFEB6C0" w:rsidR="001E6866" w:rsidRPr="00B243A5" w:rsidRDefault="001E6866" w:rsidP="001E6866">
            <w:pPr>
              <w:rPr>
                <w:rFonts w:eastAsiaTheme="minorHAnsi"/>
                <w:lang w:eastAsia="ja-JP"/>
              </w:rPr>
            </w:pPr>
            <w:r>
              <w:rPr>
                <w:rFonts w:eastAsiaTheme="minorHAnsi"/>
                <w:lang w:eastAsia="ja-JP"/>
              </w:rPr>
              <w:t>-conditional jump-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17C26E" w14:textId="5D664488" w:rsidR="001E6866" w:rsidRDefault="001E6866" w:rsidP="001E6866">
            <w:pPr>
              <w:rPr>
                <w:rFonts w:ascii="Helvetica" w:eastAsiaTheme="minorHAnsi" w:hAnsi="Helvetica" w:cs="Helvetica"/>
                <w:lang w:eastAsia="ja-JP"/>
              </w:rPr>
            </w:pPr>
            <w:r>
              <w:rPr>
                <w:rFonts w:eastAsiaTheme="minorHAnsi"/>
                <w:lang w:eastAsia="ja-JP"/>
              </w:rPr>
              <w:t>-conditional jump-</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8AE29C" w14:textId="1654585B" w:rsidR="001E6866" w:rsidRDefault="001E6866" w:rsidP="001E6866">
            <w:pPr>
              <w:rPr>
                <w:rFonts w:ascii="Helvetica" w:eastAsiaTheme="minorHAnsi" w:hAnsi="Helvetica" w:cs="Helvetica"/>
                <w:lang w:eastAsia="ja-JP"/>
              </w:rPr>
            </w:pPr>
            <w:r>
              <w:rPr>
                <w:rFonts w:eastAsiaTheme="minorHAnsi"/>
                <w:lang w:eastAsia="ja-JP"/>
              </w:rPr>
              <w:t xml:space="preserve">No code, this is used for </w:t>
            </w:r>
            <w:proofErr w:type="spellStart"/>
            <w:r>
              <w:rPr>
                <w:rFonts w:eastAsiaTheme="minorHAnsi"/>
                <w:lang w:eastAsia="ja-JP"/>
              </w:rPr>
              <w:t>cfg’s</w:t>
            </w:r>
            <w:proofErr w:type="spellEnd"/>
          </w:p>
        </w:tc>
      </w:tr>
      <w:tr w:rsidR="001E6866" w14:paraId="555207EC"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38E064" w14:textId="77777777" w:rsidR="001E6866" w:rsidRDefault="001E6866" w:rsidP="001E6866">
            <w:pPr>
              <w:rPr>
                <w:rFonts w:ascii="Helvetica" w:eastAsiaTheme="minorHAnsi" w:hAnsi="Helvetica" w:cs="Helvetica"/>
                <w:lang w:eastAsia="ja-JP"/>
              </w:rPr>
            </w:pPr>
            <w:r>
              <w:rPr>
                <w:rFonts w:eastAsiaTheme="minorHAnsi"/>
                <w:lang w:eastAsia="ja-JP"/>
              </w:rPr>
              <w:t>PC</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05157F" w14:textId="77777777" w:rsidR="001E6866" w:rsidRDefault="001E6866" w:rsidP="001E6866">
            <w:pPr>
              <w:rPr>
                <w:rFonts w:ascii="Helvetica" w:eastAsiaTheme="minorHAnsi" w:hAnsi="Helvetica" w:cs="Helvetica"/>
                <w:lang w:eastAsia="ja-JP"/>
              </w:rPr>
            </w:pPr>
            <w:r>
              <w:rPr>
                <w:rFonts w:eastAsiaTheme="minorHAnsi"/>
                <w:lang w:eastAsia="ja-JP"/>
              </w:rPr>
              <w:t>58</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1699AF" w14:textId="30A75F5C" w:rsidR="001E6866" w:rsidRPr="00B243A5" w:rsidRDefault="001E6866" w:rsidP="001E6866">
            <w:pPr>
              <w:rPr>
                <w:rFonts w:eastAsiaTheme="minorHAnsi"/>
                <w:lang w:eastAsia="ja-JP"/>
              </w:rPr>
            </w:pPr>
            <w:r>
              <w:rPr>
                <w:rFonts w:eastAsiaTheme="minorHAnsi"/>
                <w:lang w:eastAsia="ja-JP"/>
              </w:rPr>
              <w:t xml:space="preserve">Set the top of the stack to the </w:t>
            </w:r>
            <w:proofErr w:type="spellStart"/>
            <w:r>
              <w:rPr>
                <w:rFonts w:eastAsiaTheme="minorHAnsi"/>
                <w:lang w:eastAsia="ja-JP"/>
              </w:rPr>
              <w:t>pcCounter</w:t>
            </w:r>
            <w:proofErr w:type="spellEnd"/>
            <w:r>
              <w:rPr>
                <w:rFonts w:eastAsiaTheme="minorHAnsi"/>
                <w:lang w:eastAsia="ja-JP"/>
              </w:rPr>
              <w:t xml:space="preserve"> value</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F2E5E9" w14:textId="653B267B" w:rsidR="001E6866" w:rsidRP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 :</w:t>
            </w:r>
          </w:p>
          <w:p w14:paraId="125E42DE" w14:textId="1C5D8CE5"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4537E709"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proofErr w:type="spellStart"/>
            <w:r>
              <w:rPr>
                <w:rFonts w:ascii="Menlo" w:hAnsi="Menlo" w:cs="Menlo"/>
                <w:color w:val="FCF6FF"/>
                <w:sz w:val="18"/>
                <w:szCs w:val="18"/>
              </w:rPr>
              <w:t>pcCounter</w:t>
            </w:r>
            <w:proofErr w:type="spellEnd"/>
            <w:r>
              <w:rPr>
                <w:rFonts w:ascii="Menlo" w:hAnsi="Menlo" w:cs="Menlo"/>
                <w:color w:val="FBD3E1"/>
                <w:sz w:val="18"/>
                <w:szCs w:val="18"/>
              </w:rPr>
              <w:t>;</w:t>
            </w:r>
          </w:p>
          <w:p w14:paraId="0CA71A71"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1AE102F" w14:textId="77777777" w:rsidR="001E6866" w:rsidRDefault="001E6866" w:rsidP="001E6866">
            <w:pPr>
              <w:shd w:val="clear" w:color="auto" w:fill="27273A"/>
              <w:spacing w:line="270" w:lineRule="atLeast"/>
              <w:rPr>
                <w:rFonts w:ascii="Menlo" w:hAnsi="Menlo" w:cs="Menlo"/>
                <w:color w:val="FCF6FF"/>
                <w:sz w:val="18"/>
                <w:szCs w:val="18"/>
              </w:rPr>
            </w:pPr>
          </w:p>
          <w:p w14:paraId="0DAF9838"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pcCounter</w:t>
            </w:r>
            <w:proofErr w:type="spellEnd"/>
            <w:r>
              <w:rPr>
                <w:rFonts w:ascii="Menlo" w:hAnsi="Menlo" w:cs="Menlo"/>
                <w:color w:val="E752A1"/>
                <w:sz w:val="18"/>
                <w:szCs w:val="18"/>
              </w:rPr>
              <w:t>++</w:t>
            </w:r>
            <w:r>
              <w:rPr>
                <w:rFonts w:ascii="Menlo" w:hAnsi="Menlo" w:cs="Menlo"/>
                <w:color w:val="FBD3E1"/>
                <w:sz w:val="18"/>
                <w:szCs w:val="18"/>
              </w:rPr>
              <w:t>;</w:t>
            </w: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246F5837"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5E98057A"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B127B4F" w14:textId="77777777" w:rsidR="001E6866" w:rsidRDefault="001E6866" w:rsidP="001E686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114A08" w14:textId="30510AA6" w:rsidR="001E6866" w:rsidRDefault="001E6866" w:rsidP="001E6866">
            <w:pPr>
              <w:rPr>
                <w:rFonts w:ascii="Helvetica" w:eastAsiaTheme="minorHAnsi" w:hAnsi="Helvetica" w:cs="Helvetica"/>
                <w:lang w:eastAsia="ja-JP"/>
              </w:rPr>
            </w:pPr>
            <w:r>
              <w:rPr>
                <w:rFonts w:eastAsiaTheme="minorHAnsi"/>
                <w:lang w:eastAsia="ja-JP"/>
              </w:rPr>
              <w:t>Passed</w:t>
            </w:r>
          </w:p>
        </w:tc>
      </w:tr>
      <w:tr w:rsidR="001E6866" w14:paraId="23AC0B35"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06BBAE" w14:textId="77777777" w:rsidR="001E6866" w:rsidRDefault="001E6866" w:rsidP="001E6866">
            <w:pPr>
              <w:rPr>
                <w:rFonts w:ascii="Helvetica" w:eastAsiaTheme="minorHAnsi" w:hAnsi="Helvetica" w:cs="Helvetica"/>
                <w:lang w:eastAsia="ja-JP"/>
              </w:rPr>
            </w:pPr>
            <w:r>
              <w:rPr>
                <w:rFonts w:eastAsiaTheme="minorHAnsi"/>
                <w:lang w:eastAsia="ja-JP"/>
              </w:rPr>
              <w:t>MSIZE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5ADEF8" w14:textId="77777777" w:rsidR="001E6866" w:rsidRDefault="001E6866" w:rsidP="001E6866">
            <w:pPr>
              <w:rPr>
                <w:rFonts w:ascii="Helvetica" w:eastAsiaTheme="minorHAnsi" w:hAnsi="Helvetica" w:cs="Helvetica"/>
                <w:lang w:eastAsia="ja-JP"/>
              </w:rPr>
            </w:pPr>
            <w:r>
              <w:rPr>
                <w:rFonts w:eastAsiaTheme="minorHAnsi"/>
                <w:lang w:eastAsia="ja-JP"/>
              </w:rPr>
              <w:t>59</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28CB5B" w14:textId="71E40B4B" w:rsidR="001E6866" w:rsidRPr="00B243A5" w:rsidRDefault="001E6866" w:rsidP="001E6866">
            <w:pPr>
              <w:rPr>
                <w:rFonts w:eastAsiaTheme="minorHAnsi"/>
                <w:lang w:eastAsia="ja-JP"/>
              </w:rPr>
            </w:pPr>
            <w:r>
              <w:rPr>
                <w:rFonts w:eastAsiaTheme="minorHAnsi"/>
                <w:lang w:eastAsia="ja-JP"/>
              </w:rPr>
              <w:t xml:space="preserve">Set the top of the stack to </w:t>
            </w:r>
            <w:proofErr w:type="spellStart"/>
            <w:r>
              <w:rPr>
                <w:rFonts w:eastAsiaTheme="minorHAnsi"/>
                <w:lang w:eastAsia="ja-JP"/>
              </w:rPr>
              <w:t>amout</w:t>
            </w:r>
            <w:proofErr w:type="spellEnd"/>
            <w:r>
              <w:rPr>
                <w:rFonts w:eastAsiaTheme="minorHAnsi"/>
                <w:lang w:eastAsia="ja-JP"/>
              </w:rPr>
              <w:t xml:space="preserve"> of memory used so far</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B84D4E" w14:textId="54923062"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 :</w:t>
            </w:r>
          </w:p>
          <w:p w14:paraId="127A8533"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154C388"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proofErr w:type="spellStart"/>
            <w:r>
              <w:rPr>
                <w:rFonts w:ascii="Menlo" w:hAnsi="Menlo" w:cs="Menlo"/>
                <w:color w:val="FCF6FF"/>
                <w:sz w:val="18"/>
                <w:szCs w:val="18"/>
              </w:rPr>
              <w:t>memPoint</w:t>
            </w:r>
            <w:proofErr w:type="spellEnd"/>
            <w:r>
              <w:rPr>
                <w:rFonts w:ascii="Menlo" w:hAnsi="Menlo" w:cs="Menlo"/>
                <w:color w:val="FBD3E1"/>
                <w:sz w:val="18"/>
                <w:szCs w:val="18"/>
              </w:rPr>
              <w:t>;</w:t>
            </w:r>
          </w:p>
          <w:p w14:paraId="2BDDEF41"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C3068F4"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683743E6"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2B34BC54"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50E0DD2" w14:textId="77777777" w:rsidR="001E6866" w:rsidRDefault="001E6866" w:rsidP="001E686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34E7C3" w14:textId="7E090F82" w:rsidR="001E6866" w:rsidRDefault="001E6866" w:rsidP="001E6866">
            <w:pPr>
              <w:rPr>
                <w:rFonts w:ascii="Helvetica" w:eastAsiaTheme="minorHAnsi" w:hAnsi="Helvetica" w:cs="Helvetica"/>
                <w:lang w:eastAsia="ja-JP"/>
              </w:rPr>
            </w:pPr>
            <w:r>
              <w:rPr>
                <w:rFonts w:eastAsiaTheme="minorHAnsi"/>
                <w:lang w:eastAsia="ja-JP"/>
              </w:rPr>
              <w:t>Passed</w:t>
            </w:r>
          </w:p>
        </w:tc>
      </w:tr>
      <w:tr w:rsidR="001E6866" w14:paraId="7D109420"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36A681" w14:textId="77777777" w:rsidR="001E6866" w:rsidRDefault="001E6866" w:rsidP="001E6866">
            <w:pPr>
              <w:rPr>
                <w:rFonts w:ascii="Helvetica" w:eastAsiaTheme="minorHAnsi" w:hAnsi="Helvetica" w:cs="Helvetica"/>
                <w:lang w:eastAsia="ja-JP"/>
              </w:rPr>
            </w:pPr>
            <w:r>
              <w:rPr>
                <w:rFonts w:eastAsiaTheme="minorHAnsi"/>
                <w:lang w:eastAsia="ja-JP"/>
              </w:rPr>
              <w:t>GAS</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9E69D2" w14:textId="77777777" w:rsidR="001E6866" w:rsidRDefault="001E6866" w:rsidP="001E6866">
            <w:pPr>
              <w:rPr>
                <w:rFonts w:ascii="Helvetica" w:eastAsiaTheme="minorHAnsi" w:hAnsi="Helvetica" w:cs="Helvetica"/>
                <w:lang w:eastAsia="ja-JP"/>
              </w:rPr>
            </w:pPr>
            <w:r>
              <w:rPr>
                <w:rFonts w:eastAsiaTheme="minorHAnsi"/>
                <w:lang w:eastAsia="ja-JP"/>
              </w:rPr>
              <w:t>5A</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4E77A8" w14:textId="100D0DF5" w:rsidR="001E6866" w:rsidRPr="00B243A5" w:rsidRDefault="001E6866" w:rsidP="001E6866">
            <w:pPr>
              <w:rPr>
                <w:rFonts w:eastAsiaTheme="minorHAnsi"/>
                <w:lang w:eastAsia="ja-JP"/>
              </w:rPr>
            </w:pPr>
            <w:r>
              <w:rPr>
                <w:rFonts w:eastAsiaTheme="minorHAnsi"/>
                <w:lang w:eastAsia="ja-JP"/>
              </w:rPr>
              <w:t>Store the gas used (after charging for this opcode )on the top of the stack</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93A0D6" w14:textId="05AF1E3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w:t>
            </w:r>
            <w:r>
              <w:rPr>
                <w:rFonts w:ascii="Menlo" w:hAnsi="Menlo" w:cs="Menlo"/>
                <w:color w:val="FCF6FF"/>
                <w:sz w:val="18"/>
                <w:szCs w:val="18"/>
              </w:rPr>
              <w:t>1</w:t>
            </w:r>
            <w:r>
              <w:rPr>
                <w:rFonts w:ascii="Menlo" w:hAnsi="Menlo" w:cs="Menlo"/>
                <w:color w:val="FCF6FF"/>
                <w:sz w:val="18"/>
                <w:szCs w:val="18"/>
              </w:rPr>
              <w:t>:</w:t>
            </w:r>
          </w:p>
          <w:p w14:paraId="128DFFE5"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C9EB8F9"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E752A1"/>
                <w:sz w:val="18"/>
                <w:szCs w:val="18"/>
              </w:rPr>
              <w:t>+=</w:t>
            </w:r>
            <w:r>
              <w:rPr>
                <w:rFonts w:ascii="Menlo" w:hAnsi="Menlo" w:cs="Menlo"/>
                <w:color w:val="F8C275"/>
                <w:sz w:val="18"/>
                <w:szCs w:val="18"/>
              </w:rPr>
              <w:t>2</w:t>
            </w:r>
            <w:r>
              <w:rPr>
                <w:rFonts w:ascii="Menlo" w:hAnsi="Menlo" w:cs="Menlo"/>
                <w:color w:val="FBD3E1"/>
                <w:sz w:val="18"/>
                <w:szCs w:val="18"/>
              </w:rPr>
              <w:t>;</w:t>
            </w:r>
          </w:p>
          <w:p w14:paraId="202B1EEC"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GASLIMIT</w:t>
            </w:r>
            <w:r>
              <w:rPr>
                <w:rFonts w:ascii="Menlo" w:hAnsi="Menlo" w:cs="Menlo"/>
                <w:color w:val="E752A1"/>
                <w:sz w:val="18"/>
                <w:szCs w:val="18"/>
              </w:rPr>
              <w:t>-</w:t>
            </w: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BD3E1"/>
                <w:sz w:val="18"/>
                <w:szCs w:val="18"/>
              </w:rPr>
              <w:t>;</w:t>
            </w:r>
          </w:p>
          <w:p w14:paraId="314DFDF4"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181458A7" w14:textId="77777777" w:rsidR="001E6866" w:rsidRDefault="001E6866" w:rsidP="001E6866">
            <w:pPr>
              <w:shd w:val="clear" w:color="auto" w:fill="27273A"/>
              <w:spacing w:line="270" w:lineRule="atLeast"/>
              <w:rPr>
                <w:rFonts w:ascii="Menlo" w:hAnsi="Menlo" w:cs="Menlo"/>
                <w:color w:val="FCF6FF"/>
                <w:sz w:val="18"/>
                <w:szCs w:val="18"/>
              </w:rPr>
            </w:pPr>
          </w:p>
          <w:p w14:paraId="5F99BE6E" w14:textId="77777777" w:rsidR="001E6866" w:rsidRDefault="001E6866" w:rsidP="001E686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A511DC1" w14:textId="77777777" w:rsidR="001E6866" w:rsidRDefault="001E6866" w:rsidP="001E686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EF5805" w14:textId="77777777" w:rsidR="001E6866" w:rsidRDefault="001E6866" w:rsidP="001E6866">
            <w:pPr>
              <w:rPr>
                <w:rFonts w:ascii="Helvetica" w:eastAsiaTheme="minorHAnsi" w:hAnsi="Helvetica" w:cs="Helvetica"/>
                <w:lang w:eastAsia="ja-JP"/>
              </w:rPr>
            </w:pPr>
            <w:r>
              <w:rPr>
                <w:rFonts w:eastAsiaTheme="minorHAnsi"/>
                <w:lang w:eastAsia="ja-JP"/>
              </w:rPr>
              <w:t>Passed</w:t>
            </w:r>
          </w:p>
        </w:tc>
      </w:tr>
      <w:tr w:rsidR="001E6866" w14:paraId="0BFB7A01"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0F8771" w14:textId="77777777" w:rsidR="001E6866" w:rsidRDefault="001E6866" w:rsidP="001E6866">
            <w:pPr>
              <w:rPr>
                <w:rFonts w:ascii="Helvetica" w:eastAsiaTheme="minorHAnsi" w:hAnsi="Helvetica" w:cs="Helvetica"/>
                <w:lang w:eastAsia="ja-JP"/>
              </w:rPr>
            </w:pPr>
            <w:r>
              <w:rPr>
                <w:rFonts w:eastAsiaTheme="minorHAnsi"/>
                <w:lang w:eastAsia="ja-JP"/>
              </w:rPr>
              <w:t>JUMPDEST</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CB983F" w14:textId="77777777" w:rsidR="001E6866" w:rsidRDefault="001E6866" w:rsidP="001E6866">
            <w:pPr>
              <w:rPr>
                <w:rFonts w:ascii="Helvetica" w:eastAsiaTheme="minorHAnsi" w:hAnsi="Helvetica" w:cs="Helvetica"/>
                <w:lang w:eastAsia="ja-JP"/>
              </w:rPr>
            </w:pPr>
            <w:r>
              <w:rPr>
                <w:rFonts w:eastAsiaTheme="minorHAnsi"/>
                <w:lang w:eastAsia="ja-JP"/>
              </w:rPr>
              <w:t>5B</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9C8A73" w14:textId="717F5737" w:rsidR="001E6866" w:rsidRPr="00B243A5" w:rsidRDefault="001E6866" w:rsidP="001E6866">
            <w:pPr>
              <w:rPr>
                <w:rFonts w:eastAsiaTheme="minorHAnsi"/>
                <w:lang w:eastAsia="ja-JP"/>
              </w:rPr>
            </w:pPr>
            <w:r>
              <w:rPr>
                <w:rFonts w:eastAsiaTheme="minorHAnsi"/>
                <w:lang w:eastAsia="ja-JP"/>
              </w:rPr>
              <w:t>-conditional jump-</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780BB5" w14:textId="3D41D151" w:rsidR="001E6866" w:rsidRDefault="001E6866" w:rsidP="001E6866">
            <w:pPr>
              <w:rPr>
                <w:rFonts w:ascii="Helvetica" w:eastAsiaTheme="minorHAnsi" w:hAnsi="Helvetica" w:cs="Helvetica"/>
                <w:lang w:eastAsia="ja-JP"/>
              </w:rPr>
            </w:pPr>
            <w:r>
              <w:rPr>
                <w:rFonts w:eastAsiaTheme="minorHAnsi"/>
                <w:lang w:eastAsia="ja-JP"/>
              </w:rPr>
              <w:t>-conditional jump-</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6605DB" w14:textId="2107DF7A" w:rsidR="001E6866" w:rsidRDefault="001E6866" w:rsidP="001E6866">
            <w:pPr>
              <w:rPr>
                <w:rFonts w:ascii="Helvetica" w:eastAsiaTheme="minorHAnsi" w:hAnsi="Helvetica" w:cs="Helvetica"/>
                <w:lang w:eastAsia="ja-JP"/>
              </w:rPr>
            </w:pPr>
            <w:r>
              <w:rPr>
                <w:rFonts w:eastAsiaTheme="minorHAnsi"/>
                <w:lang w:eastAsia="ja-JP"/>
              </w:rPr>
              <w:t xml:space="preserve">No code, this is used for </w:t>
            </w:r>
            <w:proofErr w:type="spellStart"/>
            <w:r>
              <w:rPr>
                <w:rFonts w:eastAsiaTheme="minorHAnsi"/>
                <w:lang w:eastAsia="ja-JP"/>
              </w:rPr>
              <w:t>cfg’s</w:t>
            </w:r>
            <w:proofErr w:type="spellEnd"/>
          </w:p>
        </w:tc>
      </w:tr>
      <w:tr w:rsidR="001E6866" w14:paraId="32DDE923"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842ADD" w14:textId="77777777" w:rsidR="001E6866" w:rsidRDefault="001E6866" w:rsidP="001E6866">
            <w:pPr>
              <w:rPr>
                <w:rFonts w:ascii="Helvetica" w:eastAsiaTheme="minorHAnsi" w:hAnsi="Helvetica" w:cs="Helvetica"/>
                <w:lang w:eastAsia="ja-JP"/>
              </w:rPr>
            </w:pPr>
            <w:r>
              <w:rPr>
                <w:rFonts w:eastAsiaTheme="minorHAnsi"/>
                <w:i/>
                <w:iCs/>
                <w:lang w:eastAsia="ja-JP"/>
              </w:rPr>
              <w:t>invalid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6D4A75" w14:textId="77777777" w:rsidR="001E6866" w:rsidRDefault="001E6866" w:rsidP="001E6866">
            <w:pPr>
              <w:rPr>
                <w:rFonts w:ascii="Helvetica" w:eastAsiaTheme="minorHAnsi" w:hAnsi="Helvetica" w:cs="Helvetica"/>
                <w:lang w:eastAsia="ja-JP"/>
              </w:rPr>
            </w:pPr>
            <w:r>
              <w:rPr>
                <w:rFonts w:eastAsiaTheme="minorHAnsi"/>
                <w:lang w:eastAsia="ja-JP"/>
              </w:rPr>
              <w:t>5C5D5E5F</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CE531A" w14:textId="461516FF" w:rsidR="001E6866" w:rsidRPr="00B243A5" w:rsidRDefault="001E6866" w:rsidP="001E6866">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56FC2B" w14:textId="32202003" w:rsidR="001E6866" w:rsidRDefault="001E6866" w:rsidP="001E6866">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14AA82" w14:textId="77777777" w:rsidR="001E6866" w:rsidRDefault="001E6866" w:rsidP="001E6866">
            <w:pPr>
              <w:rPr>
                <w:rFonts w:ascii="Helvetica" w:eastAsiaTheme="minorHAnsi" w:hAnsi="Helvetica" w:cs="Helvetica"/>
                <w:lang w:eastAsia="ja-JP"/>
              </w:rPr>
            </w:pPr>
            <w:r>
              <w:rPr>
                <w:rFonts w:eastAsiaTheme="minorHAnsi"/>
                <w:lang w:eastAsia="ja-JP"/>
              </w:rPr>
              <w:t>Passed</w:t>
            </w:r>
          </w:p>
        </w:tc>
      </w:tr>
      <w:tr w:rsidR="001E6866" w14:paraId="6565FA39"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45A821" w14:textId="77777777" w:rsidR="001E6866" w:rsidRDefault="001E6866" w:rsidP="001E6866">
            <w:pPr>
              <w:rPr>
                <w:rFonts w:ascii="Helvetica" w:eastAsiaTheme="minorHAnsi" w:hAnsi="Helvetica" w:cs="Helvetica"/>
                <w:lang w:eastAsia="ja-JP"/>
              </w:rPr>
            </w:pPr>
            <w:r>
              <w:rPr>
                <w:rFonts w:eastAsiaTheme="minorHAnsi"/>
                <w:lang w:eastAsia="ja-JP"/>
              </w:rPr>
              <w:t>PUSH1</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4FA73F" w14:textId="7DB5BBAF" w:rsidR="001E6866" w:rsidRDefault="000B7332" w:rsidP="001E6866">
            <w:pPr>
              <w:rPr>
                <w:rFonts w:ascii="Helvetica" w:eastAsiaTheme="minorHAnsi" w:hAnsi="Helvetica" w:cs="Helvetica"/>
                <w:lang w:eastAsia="ja-JP"/>
              </w:rPr>
            </w:pPr>
            <w:r w:rsidRPr="000B7332">
              <w:rPr>
                <w:rFonts w:eastAsiaTheme="minorHAnsi"/>
                <w:i/>
                <w:iCs/>
                <w:lang w:eastAsia="ja-JP"/>
              </w:rPr>
              <w:t>6000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CFEAA3" w14:textId="50C31304" w:rsidR="001E6866" w:rsidRPr="00B243A5" w:rsidRDefault="000B7332" w:rsidP="001E6866">
            <w:pPr>
              <w:rPr>
                <w:rFonts w:eastAsiaTheme="minorHAnsi"/>
                <w:lang w:eastAsia="ja-JP"/>
              </w:rPr>
            </w:pPr>
            <w:r w:rsidRPr="000B7332">
              <w:rPr>
                <w:rFonts w:eastAsiaTheme="minorHAnsi"/>
                <w:lang w:eastAsia="ja-JP"/>
              </w:rPr>
              <w:t xml:space="preserve">    stack[top] =  0x00;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269672"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7138D58D"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C657012"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w:t>
            </w:r>
            <w:r>
              <w:rPr>
                <w:rFonts w:ascii="Menlo" w:hAnsi="Menlo" w:cs="Menlo"/>
                <w:color w:val="FBD3E1"/>
                <w:sz w:val="18"/>
                <w:szCs w:val="18"/>
              </w:rPr>
              <w:t>;</w:t>
            </w:r>
          </w:p>
          <w:p w14:paraId="4A89211B"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9C7D5FD"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26901D5"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217827B1"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19976694"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6694562" w14:textId="77777777" w:rsidR="001E6866" w:rsidRDefault="001E6866" w:rsidP="001E686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979619" w14:textId="77777777" w:rsidR="001E6866" w:rsidRDefault="001E6866" w:rsidP="001E6866">
            <w:pPr>
              <w:rPr>
                <w:rFonts w:ascii="Helvetica" w:eastAsiaTheme="minorHAnsi" w:hAnsi="Helvetica" w:cs="Helvetica"/>
                <w:lang w:eastAsia="ja-JP"/>
              </w:rPr>
            </w:pPr>
            <w:r>
              <w:rPr>
                <w:rFonts w:eastAsiaTheme="minorHAnsi"/>
                <w:lang w:eastAsia="ja-JP"/>
              </w:rPr>
              <w:t>Passed</w:t>
            </w:r>
          </w:p>
        </w:tc>
      </w:tr>
      <w:tr w:rsidR="000B7332" w14:paraId="59FB8A22"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3D3EF1" w14:textId="77777777" w:rsidR="000B7332" w:rsidRDefault="000B7332" w:rsidP="000B7332">
            <w:pPr>
              <w:rPr>
                <w:rFonts w:ascii="Helvetica" w:eastAsiaTheme="minorHAnsi" w:hAnsi="Helvetica" w:cs="Helvetica"/>
                <w:lang w:eastAsia="ja-JP"/>
              </w:rPr>
            </w:pPr>
            <w:r>
              <w:rPr>
                <w:rFonts w:eastAsiaTheme="minorHAnsi"/>
                <w:lang w:eastAsia="ja-JP"/>
              </w:rPr>
              <w:t>PUSH2</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A45C0D" w14:textId="2DD0355A" w:rsidR="000B7332" w:rsidRDefault="000B7332" w:rsidP="000B7332">
            <w:pPr>
              <w:rPr>
                <w:rFonts w:ascii="Helvetica" w:eastAsiaTheme="minorHAnsi" w:hAnsi="Helvetica" w:cs="Helvetica"/>
                <w:lang w:eastAsia="ja-JP"/>
              </w:rPr>
            </w:pPr>
            <w:r>
              <w:rPr>
                <w:rFonts w:eastAsiaTheme="minorHAnsi"/>
                <w:i/>
                <w:iCs/>
                <w:lang w:eastAsia="ja-JP"/>
              </w:rPr>
              <w:t>6100</w:t>
            </w:r>
            <w:r>
              <w:rPr>
                <w:rFonts w:eastAsiaTheme="minorHAnsi"/>
                <w:i/>
                <w:iCs/>
                <w:lang w:eastAsia="ja-JP"/>
              </w:rPr>
              <w:t>0</w:t>
            </w:r>
            <w:r>
              <w:rPr>
                <w:rFonts w:eastAsiaTheme="minorHAnsi"/>
                <w:i/>
                <w:iCs/>
                <w:lang w:eastAsia="ja-JP"/>
              </w:rPr>
              <w:t>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6C108D" w14:textId="2B59E7DD" w:rsidR="000B7332" w:rsidRPr="00B243A5" w:rsidRDefault="000B7332" w:rsidP="000B7332">
            <w:pPr>
              <w:rPr>
                <w:rFonts w:eastAsiaTheme="minorHAnsi"/>
                <w:lang w:eastAsia="ja-JP"/>
              </w:rPr>
            </w:pPr>
            <w:r w:rsidRPr="000B7332">
              <w:rPr>
                <w:rFonts w:eastAsiaTheme="minorHAnsi"/>
                <w:lang w:eastAsia="ja-JP"/>
              </w:rPr>
              <w:t xml:space="preserve">    stack[top] =  0x0000;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55CB6E"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3F6A2463"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6602B33E" w14:textId="0746A6E3"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w:t>
            </w:r>
            <w:r>
              <w:rPr>
                <w:rFonts w:ascii="Menlo" w:hAnsi="Menlo" w:cs="Menlo"/>
                <w:color w:val="FBD3E1"/>
                <w:sz w:val="18"/>
                <w:szCs w:val="18"/>
              </w:rPr>
              <w:t>;</w:t>
            </w:r>
          </w:p>
          <w:p w14:paraId="10A34418"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6277F5C7"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F1CC1D0"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D441F53"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3972C065"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4C3C30C" w14:textId="77777777" w:rsidR="000B7332" w:rsidRDefault="000B7332" w:rsidP="000B7332">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1E6452" w14:textId="77777777" w:rsidR="000B7332" w:rsidRDefault="000B7332" w:rsidP="000B7332">
            <w:pPr>
              <w:rPr>
                <w:rFonts w:ascii="Helvetica" w:eastAsiaTheme="minorHAnsi" w:hAnsi="Helvetica" w:cs="Helvetica"/>
                <w:lang w:eastAsia="ja-JP"/>
              </w:rPr>
            </w:pPr>
            <w:r>
              <w:rPr>
                <w:rFonts w:eastAsiaTheme="minorHAnsi"/>
                <w:lang w:eastAsia="ja-JP"/>
              </w:rPr>
              <w:lastRenderedPageBreak/>
              <w:t>Passed</w:t>
            </w:r>
          </w:p>
        </w:tc>
      </w:tr>
      <w:tr w:rsidR="000B7332" w14:paraId="68855702"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EF2D38" w14:textId="77777777" w:rsidR="000B7332" w:rsidRDefault="000B7332" w:rsidP="000B7332">
            <w:pPr>
              <w:rPr>
                <w:rFonts w:ascii="Helvetica" w:eastAsiaTheme="minorHAnsi" w:hAnsi="Helvetica" w:cs="Helvetica"/>
                <w:lang w:eastAsia="ja-JP"/>
              </w:rPr>
            </w:pPr>
            <w:r>
              <w:rPr>
                <w:rFonts w:eastAsiaTheme="minorHAnsi"/>
                <w:lang w:eastAsia="ja-JP"/>
              </w:rPr>
              <w:t>PUSH3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A68246" w14:textId="4160F77D" w:rsidR="000B7332" w:rsidRDefault="000B7332" w:rsidP="000B7332">
            <w:pPr>
              <w:rPr>
                <w:rFonts w:ascii="Helvetica" w:eastAsiaTheme="minorHAnsi" w:hAnsi="Helvetica" w:cs="Helvetica"/>
                <w:lang w:eastAsia="ja-JP"/>
              </w:rPr>
            </w:pPr>
            <w:r>
              <w:rPr>
                <w:rFonts w:eastAsiaTheme="minorHAnsi"/>
                <w:i/>
                <w:iCs/>
                <w:lang w:eastAsia="ja-JP"/>
              </w:rPr>
              <w:t>620000</w:t>
            </w:r>
            <w:r>
              <w:rPr>
                <w:rFonts w:eastAsiaTheme="minorHAnsi"/>
                <w:i/>
                <w:iCs/>
                <w:lang w:eastAsia="ja-JP"/>
              </w:rPr>
              <w:t>0</w:t>
            </w:r>
            <w:r>
              <w:rPr>
                <w:rFonts w:eastAsiaTheme="minorHAnsi"/>
                <w:i/>
                <w:iCs/>
                <w:lang w:eastAsia="ja-JP"/>
              </w:rPr>
              <w:t>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E0BBD4" w14:textId="4ECA2707" w:rsidR="000B7332" w:rsidRPr="00B243A5" w:rsidRDefault="000B7332" w:rsidP="000B7332">
            <w:pPr>
              <w:rPr>
                <w:rFonts w:eastAsiaTheme="minorHAnsi"/>
                <w:lang w:eastAsia="ja-JP"/>
              </w:rPr>
            </w:pPr>
            <w:r w:rsidRPr="000B7332">
              <w:rPr>
                <w:rFonts w:eastAsiaTheme="minorHAnsi"/>
                <w:lang w:eastAsia="ja-JP"/>
              </w:rPr>
              <w:tab/>
              <w:t>stack[top] =  0x000000;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4BA54F"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2B11672C"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77DBB92F"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w:t>
            </w:r>
            <w:r>
              <w:rPr>
                <w:rFonts w:ascii="Menlo" w:hAnsi="Menlo" w:cs="Menlo"/>
                <w:color w:val="FBD3E1"/>
                <w:sz w:val="18"/>
                <w:szCs w:val="18"/>
              </w:rPr>
              <w:t>;</w:t>
            </w:r>
          </w:p>
          <w:p w14:paraId="52A12267"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AB19DA4"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AF95659"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2A726FE5"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033B7CB0"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5928C5C" w14:textId="77777777" w:rsidR="000B7332" w:rsidRDefault="000B7332" w:rsidP="000B7332">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1F5ED1" w14:textId="77777777" w:rsidR="000B7332" w:rsidRDefault="000B7332" w:rsidP="000B7332">
            <w:pPr>
              <w:rPr>
                <w:rFonts w:ascii="Helvetica" w:eastAsiaTheme="minorHAnsi" w:hAnsi="Helvetica" w:cs="Helvetica"/>
                <w:lang w:eastAsia="ja-JP"/>
              </w:rPr>
            </w:pPr>
            <w:r>
              <w:rPr>
                <w:rFonts w:eastAsiaTheme="minorHAnsi"/>
                <w:lang w:eastAsia="ja-JP"/>
              </w:rPr>
              <w:t>Passed</w:t>
            </w:r>
          </w:p>
        </w:tc>
      </w:tr>
      <w:tr w:rsidR="000B7332" w14:paraId="05C7CF34"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67D4D2" w14:textId="77777777" w:rsidR="000B7332" w:rsidRDefault="000B7332" w:rsidP="000B7332">
            <w:pPr>
              <w:rPr>
                <w:rFonts w:ascii="Helvetica" w:eastAsiaTheme="minorHAnsi" w:hAnsi="Helvetica" w:cs="Helvetica"/>
                <w:lang w:eastAsia="ja-JP"/>
              </w:rPr>
            </w:pPr>
            <w:r>
              <w:rPr>
                <w:rFonts w:eastAsiaTheme="minorHAnsi"/>
                <w:lang w:eastAsia="ja-JP"/>
              </w:rPr>
              <w:t>PUSH4</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5C681C" w14:textId="5B4CCBDC" w:rsidR="000B7332" w:rsidRDefault="000B7332" w:rsidP="000B7332">
            <w:pPr>
              <w:rPr>
                <w:rFonts w:ascii="Helvetica" w:eastAsiaTheme="minorHAnsi" w:hAnsi="Helvetica" w:cs="Helvetica"/>
                <w:lang w:eastAsia="ja-JP"/>
              </w:rPr>
            </w:pPr>
            <w:r>
              <w:rPr>
                <w:rFonts w:eastAsiaTheme="minorHAnsi"/>
                <w:i/>
                <w:iCs/>
                <w:lang w:eastAsia="ja-JP"/>
              </w:rPr>
              <w:t>63000000</w:t>
            </w:r>
            <w:r>
              <w:rPr>
                <w:rFonts w:eastAsiaTheme="minorHAnsi"/>
                <w:i/>
                <w:iCs/>
                <w:lang w:eastAsia="ja-JP"/>
              </w:rPr>
              <w:t>0</w:t>
            </w:r>
            <w:r>
              <w:rPr>
                <w:rFonts w:eastAsiaTheme="minorHAnsi"/>
                <w:i/>
                <w:iCs/>
                <w:lang w:eastAsia="ja-JP"/>
              </w:rPr>
              <w:t>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12E2A0" w14:textId="24855E6E" w:rsidR="000B7332" w:rsidRPr="00B243A5" w:rsidRDefault="000B7332" w:rsidP="000B7332">
            <w:pPr>
              <w:rPr>
                <w:rFonts w:eastAsiaTheme="minorHAnsi"/>
                <w:lang w:eastAsia="ja-JP"/>
              </w:rPr>
            </w:pPr>
            <w:r w:rsidRPr="000B7332">
              <w:rPr>
                <w:rFonts w:eastAsiaTheme="minorHAnsi"/>
                <w:lang w:eastAsia="ja-JP"/>
              </w:rPr>
              <w:tab/>
              <w:t>stack[top] =  0x00000000;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2B0CE9"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3A9AF720"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6607651C" w14:textId="6140F094"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w:t>
            </w:r>
            <w:r>
              <w:rPr>
                <w:rFonts w:ascii="Menlo" w:hAnsi="Menlo" w:cs="Menlo"/>
                <w:color w:val="FBD3E1"/>
                <w:sz w:val="18"/>
                <w:szCs w:val="18"/>
              </w:rPr>
              <w:t>;</w:t>
            </w:r>
          </w:p>
          <w:p w14:paraId="44BEBEE2"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64ADCA87"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7A3F827E"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17E19BA"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0DADDB73"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38CCF8B" w14:textId="77777777" w:rsidR="000B7332" w:rsidRDefault="000B7332" w:rsidP="000B7332">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02E2E9" w14:textId="77777777" w:rsidR="000B7332" w:rsidRDefault="000B7332" w:rsidP="000B7332">
            <w:pPr>
              <w:rPr>
                <w:rFonts w:ascii="Helvetica" w:eastAsiaTheme="minorHAnsi" w:hAnsi="Helvetica" w:cs="Helvetica"/>
                <w:lang w:eastAsia="ja-JP"/>
              </w:rPr>
            </w:pPr>
            <w:r>
              <w:rPr>
                <w:rFonts w:eastAsiaTheme="minorHAnsi"/>
                <w:lang w:eastAsia="ja-JP"/>
              </w:rPr>
              <w:t>Passed</w:t>
            </w:r>
          </w:p>
        </w:tc>
      </w:tr>
      <w:tr w:rsidR="000B7332" w14:paraId="72FF62D8"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64A71A" w14:textId="77777777" w:rsidR="000B7332" w:rsidRDefault="000B7332" w:rsidP="000B7332">
            <w:pPr>
              <w:rPr>
                <w:rFonts w:ascii="Helvetica" w:eastAsiaTheme="minorHAnsi" w:hAnsi="Helvetica" w:cs="Helvetica"/>
                <w:lang w:eastAsia="ja-JP"/>
              </w:rPr>
            </w:pPr>
            <w:r>
              <w:rPr>
                <w:rFonts w:eastAsiaTheme="minorHAnsi"/>
                <w:lang w:eastAsia="ja-JP"/>
              </w:rPr>
              <w:t>PUSH5</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6B6689" w14:textId="77777777" w:rsidR="000B7332" w:rsidRDefault="000B7332" w:rsidP="000B7332">
            <w:pPr>
              <w:rPr>
                <w:rFonts w:ascii="Helvetica" w:eastAsiaTheme="minorHAnsi" w:hAnsi="Helvetica" w:cs="Helvetica"/>
                <w:lang w:eastAsia="ja-JP"/>
              </w:rPr>
            </w:pPr>
            <w:r>
              <w:rPr>
                <w:rFonts w:eastAsiaTheme="minorHAnsi"/>
                <w:i/>
                <w:iCs/>
                <w:lang w:eastAsia="ja-JP"/>
              </w:rPr>
              <w:t>640000000000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498AA9" w14:textId="4637C5E6" w:rsidR="000B7332" w:rsidRPr="00B243A5" w:rsidRDefault="000B7332" w:rsidP="000B7332">
            <w:pPr>
              <w:rPr>
                <w:rFonts w:eastAsiaTheme="minorHAnsi"/>
                <w:lang w:eastAsia="ja-JP"/>
              </w:rPr>
            </w:pPr>
            <w:r w:rsidRPr="000B7332">
              <w:rPr>
                <w:rFonts w:eastAsiaTheme="minorHAnsi"/>
                <w:lang w:eastAsia="ja-JP"/>
              </w:rPr>
              <w:t xml:space="preserve">    stack[top] =  0x0000000000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C88D63"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087D5AA0"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4C0A4E97"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w:t>
            </w:r>
            <w:r>
              <w:rPr>
                <w:rFonts w:ascii="Menlo" w:hAnsi="Menlo" w:cs="Menlo"/>
                <w:color w:val="FBD3E1"/>
                <w:sz w:val="18"/>
                <w:szCs w:val="18"/>
              </w:rPr>
              <w:t>;</w:t>
            </w:r>
          </w:p>
          <w:p w14:paraId="4275E5F9"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4004699C"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4544B95"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30E458AA"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432A3AD0"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85936A9" w14:textId="77777777" w:rsidR="000B7332" w:rsidRDefault="000B7332" w:rsidP="000B7332">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92ACE4" w14:textId="77777777" w:rsidR="000B7332" w:rsidRDefault="000B7332" w:rsidP="000B7332">
            <w:pPr>
              <w:rPr>
                <w:rFonts w:ascii="Helvetica" w:eastAsiaTheme="minorHAnsi" w:hAnsi="Helvetica" w:cs="Helvetica"/>
                <w:lang w:eastAsia="ja-JP"/>
              </w:rPr>
            </w:pPr>
            <w:r>
              <w:rPr>
                <w:rFonts w:eastAsiaTheme="minorHAnsi"/>
                <w:lang w:eastAsia="ja-JP"/>
              </w:rPr>
              <w:t>Passed</w:t>
            </w:r>
          </w:p>
        </w:tc>
      </w:tr>
      <w:tr w:rsidR="000B7332" w14:paraId="3EA75A4C"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7FE544" w14:textId="77777777" w:rsidR="000B7332" w:rsidRDefault="000B7332" w:rsidP="000B7332">
            <w:pPr>
              <w:rPr>
                <w:rFonts w:ascii="Helvetica" w:eastAsiaTheme="minorHAnsi" w:hAnsi="Helvetica" w:cs="Helvetica"/>
                <w:lang w:eastAsia="ja-JP"/>
              </w:rPr>
            </w:pPr>
            <w:r>
              <w:rPr>
                <w:rFonts w:eastAsiaTheme="minorHAnsi"/>
                <w:lang w:eastAsia="ja-JP"/>
              </w:rPr>
              <w:t>PUSH6</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8B3D31" w14:textId="1ECB7155" w:rsidR="000B7332" w:rsidRDefault="000B7332" w:rsidP="000B7332">
            <w:pPr>
              <w:rPr>
                <w:rFonts w:ascii="Helvetica" w:eastAsiaTheme="minorHAnsi" w:hAnsi="Helvetica" w:cs="Helvetica"/>
                <w:lang w:eastAsia="ja-JP"/>
              </w:rPr>
            </w:pPr>
            <w:r>
              <w:rPr>
                <w:rFonts w:eastAsiaTheme="minorHAnsi"/>
                <w:i/>
                <w:iCs/>
                <w:lang w:eastAsia="ja-JP"/>
              </w:rPr>
              <w:t>650000000000</w:t>
            </w:r>
            <w:r>
              <w:rPr>
                <w:rFonts w:eastAsiaTheme="minorHAnsi"/>
                <w:i/>
                <w:iCs/>
                <w:lang w:eastAsia="ja-JP"/>
              </w:rPr>
              <w:t>0</w:t>
            </w:r>
            <w:r>
              <w:rPr>
                <w:rFonts w:eastAsiaTheme="minorHAnsi"/>
                <w:i/>
                <w:iCs/>
                <w:lang w:eastAsia="ja-JP"/>
              </w:rPr>
              <w:t>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B75253" w14:textId="61A18D49" w:rsidR="000B7332" w:rsidRPr="00B243A5" w:rsidRDefault="000B7332" w:rsidP="000B7332">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68F821"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6A6DD570"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12A22B3E"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w:t>
            </w:r>
            <w:r>
              <w:rPr>
                <w:rFonts w:ascii="Menlo" w:hAnsi="Menlo" w:cs="Menlo"/>
                <w:color w:val="FBD3E1"/>
                <w:sz w:val="18"/>
                <w:szCs w:val="18"/>
              </w:rPr>
              <w:t>;</w:t>
            </w:r>
          </w:p>
          <w:p w14:paraId="72619F2B"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62436EC"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65BD0C7"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1B65425B"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16AF4B4B"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ADE059B" w14:textId="77777777" w:rsidR="000B7332" w:rsidRDefault="000B7332" w:rsidP="000B7332">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89E1C7" w14:textId="77777777" w:rsidR="000B7332" w:rsidRDefault="000B7332" w:rsidP="000B7332">
            <w:pPr>
              <w:rPr>
                <w:rFonts w:ascii="Helvetica" w:eastAsiaTheme="minorHAnsi" w:hAnsi="Helvetica" w:cs="Helvetica"/>
                <w:lang w:eastAsia="ja-JP"/>
              </w:rPr>
            </w:pPr>
            <w:r>
              <w:rPr>
                <w:rFonts w:eastAsiaTheme="minorHAnsi"/>
                <w:lang w:eastAsia="ja-JP"/>
              </w:rPr>
              <w:t>Passed</w:t>
            </w:r>
          </w:p>
        </w:tc>
      </w:tr>
      <w:tr w:rsidR="000B7332" w14:paraId="30C221C4"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3FE8A2" w14:textId="77777777" w:rsidR="000B7332" w:rsidRDefault="000B7332" w:rsidP="000B7332">
            <w:pPr>
              <w:rPr>
                <w:rFonts w:ascii="Helvetica" w:eastAsiaTheme="minorHAnsi" w:hAnsi="Helvetica" w:cs="Helvetica"/>
                <w:lang w:eastAsia="ja-JP"/>
              </w:rPr>
            </w:pPr>
            <w:r>
              <w:rPr>
                <w:rFonts w:eastAsiaTheme="minorHAnsi"/>
                <w:lang w:eastAsia="ja-JP"/>
              </w:rPr>
              <w:t>PUSH7</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CC4C37" w14:textId="6B34A5CE" w:rsidR="000B7332" w:rsidRDefault="000B7332" w:rsidP="000B7332">
            <w:pPr>
              <w:rPr>
                <w:rFonts w:ascii="Helvetica" w:eastAsiaTheme="minorHAnsi" w:hAnsi="Helvetica" w:cs="Helvetica"/>
                <w:lang w:eastAsia="ja-JP"/>
              </w:rPr>
            </w:pPr>
            <w:r>
              <w:rPr>
                <w:rFonts w:eastAsiaTheme="minorHAnsi"/>
                <w:i/>
                <w:iCs/>
                <w:lang w:eastAsia="ja-JP"/>
              </w:rPr>
              <w:t>66000000000000</w:t>
            </w:r>
            <w:r>
              <w:rPr>
                <w:rFonts w:eastAsiaTheme="minorHAnsi"/>
                <w:i/>
                <w:iCs/>
                <w:lang w:eastAsia="ja-JP"/>
              </w:rPr>
              <w:t>0</w:t>
            </w:r>
            <w:r>
              <w:rPr>
                <w:rFonts w:eastAsiaTheme="minorHAnsi"/>
                <w:i/>
                <w:iCs/>
                <w:lang w:eastAsia="ja-JP"/>
              </w:rPr>
              <w:t>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94D11F" w14:textId="762041C3" w:rsidR="000B7332" w:rsidRPr="00B243A5" w:rsidRDefault="000B7332" w:rsidP="000B7332">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0x00000000000000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0E6324"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31FE2343"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7D9B8A3E" w14:textId="4589EA1D"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w:t>
            </w:r>
            <w:r>
              <w:rPr>
                <w:rFonts w:ascii="Menlo" w:hAnsi="Menlo" w:cs="Menlo"/>
                <w:color w:val="FBD3E1"/>
                <w:sz w:val="18"/>
                <w:szCs w:val="18"/>
              </w:rPr>
              <w:t>;</w:t>
            </w:r>
          </w:p>
          <w:p w14:paraId="5313629C"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9BADEB4"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0FE65AD"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3A8F5FDC"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295D55BD"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7273E8B" w14:textId="77777777" w:rsidR="000B7332" w:rsidRDefault="000B7332" w:rsidP="000B7332">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9741BF" w14:textId="77777777" w:rsidR="000B7332" w:rsidRDefault="000B7332" w:rsidP="000B7332">
            <w:pPr>
              <w:rPr>
                <w:rFonts w:ascii="Helvetica" w:eastAsiaTheme="minorHAnsi" w:hAnsi="Helvetica" w:cs="Helvetica"/>
                <w:lang w:eastAsia="ja-JP"/>
              </w:rPr>
            </w:pPr>
            <w:r>
              <w:rPr>
                <w:rFonts w:eastAsiaTheme="minorHAnsi"/>
                <w:lang w:eastAsia="ja-JP"/>
              </w:rPr>
              <w:t>Passed</w:t>
            </w:r>
          </w:p>
        </w:tc>
      </w:tr>
      <w:tr w:rsidR="000B7332" w14:paraId="4C039F59"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962CD4" w14:textId="77777777" w:rsidR="000B7332" w:rsidRDefault="000B7332" w:rsidP="000B7332">
            <w:pPr>
              <w:rPr>
                <w:rFonts w:ascii="Helvetica" w:eastAsiaTheme="minorHAnsi" w:hAnsi="Helvetica" w:cs="Helvetica"/>
                <w:lang w:eastAsia="ja-JP"/>
              </w:rPr>
            </w:pPr>
            <w:r>
              <w:rPr>
                <w:rFonts w:eastAsiaTheme="minorHAnsi"/>
                <w:lang w:eastAsia="ja-JP"/>
              </w:rPr>
              <w:t>PUSH8</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428592" w14:textId="1D2B9BD6" w:rsidR="000B7332" w:rsidRDefault="000B7332" w:rsidP="000B7332">
            <w:pPr>
              <w:rPr>
                <w:rFonts w:ascii="Helvetica" w:eastAsiaTheme="minorHAnsi" w:hAnsi="Helvetica" w:cs="Helvetica"/>
                <w:lang w:eastAsia="ja-JP"/>
              </w:rPr>
            </w:pPr>
            <w:r>
              <w:rPr>
                <w:rFonts w:eastAsiaTheme="minorHAnsi"/>
                <w:i/>
                <w:iCs/>
                <w:lang w:eastAsia="ja-JP"/>
              </w:rPr>
              <w:t>6700000000000000</w:t>
            </w:r>
            <w:r>
              <w:rPr>
                <w:rFonts w:eastAsiaTheme="minorHAnsi"/>
                <w:i/>
                <w:iCs/>
                <w:lang w:eastAsia="ja-JP"/>
              </w:rPr>
              <w:t>0</w:t>
            </w:r>
            <w:r>
              <w:rPr>
                <w:rFonts w:eastAsiaTheme="minorHAnsi"/>
                <w:i/>
                <w:iCs/>
                <w:lang w:eastAsia="ja-JP"/>
              </w:rPr>
              <w:t>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0B39F5" w14:textId="12F32D5A" w:rsidR="000B7332" w:rsidRPr="00B243A5" w:rsidRDefault="000B7332" w:rsidP="000B7332">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0x00000000000000</w:t>
            </w:r>
            <w:r>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2528A9"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0095CE31"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E13DC69" w14:textId="7EA7117E"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sidR="00C51888">
              <w:rPr>
                <w:rFonts w:ascii="Menlo" w:hAnsi="Menlo" w:cs="Menlo"/>
                <w:color w:val="E752A1"/>
                <w:sz w:val="18"/>
                <w:szCs w:val="18"/>
              </w:rPr>
              <w:t>0x</w:t>
            </w:r>
            <w:r w:rsidR="00C51888">
              <w:rPr>
                <w:rFonts w:ascii="Menlo" w:hAnsi="Menlo" w:cs="Menlo"/>
                <w:color w:val="F8C275"/>
                <w:sz w:val="18"/>
                <w:szCs w:val="18"/>
              </w:rPr>
              <w:t>0000000000000000</w:t>
            </w:r>
            <w:r>
              <w:rPr>
                <w:rFonts w:ascii="Menlo" w:hAnsi="Menlo" w:cs="Menlo"/>
                <w:color w:val="FBD3E1"/>
                <w:sz w:val="18"/>
                <w:szCs w:val="18"/>
              </w:rPr>
              <w:t>;</w:t>
            </w:r>
          </w:p>
          <w:p w14:paraId="2AFB5AE0"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7DA013B"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16DF8F4"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2F499E6"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7CC0C1E6"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6BB5906" w14:textId="77777777" w:rsidR="000B7332" w:rsidRDefault="000B7332" w:rsidP="000B7332">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53201B" w14:textId="77777777" w:rsidR="000B7332" w:rsidRDefault="000B7332" w:rsidP="000B7332">
            <w:pPr>
              <w:rPr>
                <w:rFonts w:ascii="Helvetica" w:eastAsiaTheme="minorHAnsi" w:hAnsi="Helvetica" w:cs="Helvetica"/>
                <w:lang w:eastAsia="ja-JP"/>
              </w:rPr>
            </w:pPr>
            <w:r>
              <w:rPr>
                <w:rFonts w:eastAsiaTheme="minorHAnsi"/>
                <w:lang w:eastAsia="ja-JP"/>
              </w:rPr>
              <w:lastRenderedPageBreak/>
              <w:t>Passed</w:t>
            </w:r>
          </w:p>
        </w:tc>
      </w:tr>
      <w:tr w:rsidR="000B7332" w14:paraId="2599F040"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04F6C5" w14:textId="77777777" w:rsidR="000B7332" w:rsidRDefault="000B7332" w:rsidP="000B7332">
            <w:pPr>
              <w:rPr>
                <w:rFonts w:ascii="Helvetica" w:eastAsiaTheme="minorHAnsi" w:hAnsi="Helvetica" w:cs="Helvetica"/>
                <w:lang w:eastAsia="ja-JP"/>
              </w:rPr>
            </w:pPr>
            <w:r>
              <w:rPr>
                <w:rFonts w:eastAsiaTheme="minorHAnsi"/>
                <w:lang w:eastAsia="ja-JP"/>
              </w:rPr>
              <w:t>PUSH9</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7BAA73" w14:textId="77777777" w:rsidR="000B7332" w:rsidRDefault="000B7332" w:rsidP="000B7332">
            <w:pPr>
              <w:rPr>
                <w:rFonts w:ascii="Helvetica" w:eastAsiaTheme="minorHAnsi" w:hAnsi="Helvetica" w:cs="Helvetica"/>
                <w:lang w:eastAsia="ja-JP"/>
              </w:rPr>
            </w:pPr>
            <w:r>
              <w:rPr>
                <w:rFonts w:eastAsiaTheme="minorHAnsi"/>
                <w:i/>
                <w:iCs/>
                <w:lang w:eastAsia="ja-JP"/>
              </w:rPr>
              <w:t>68000000000000000000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46D12C" w14:textId="688207FE" w:rsidR="000B7332" w:rsidRPr="00B243A5" w:rsidRDefault="000B7332" w:rsidP="000B7332">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0x000000000000</w:t>
            </w:r>
            <w:r>
              <w:rPr>
                <w:rFonts w:eastAsiaTheme="minorHAnsi"/>
                <w:lang w:eastAsia="ja-JP"/>
              </w:rPr>
              <w:t>00</w:t>
            </w:r>
            <w:r w:rsidRPr="000B7332">
              <w:rPr>
                <w:rFonts w:eastAsiaTheme="minorHAnsi"/>
                <w:lang w:eastAsia="ja-JP"/>
              </w:rPr>
              <w:t>0</w:t>
            </w:r>
            <w:r>
              <w:rPr>
                <w:rFonts w:eastAsiaTheme="minorHAnsi"/>
                <w:lang w:eastAsia="ja-JP"/>
              </w:rPr>
              <w:t>00</w:t>
            </w:r>
            <w:r w:rsidRPr="000B7332">
              <w:rPr>
                <w:rFonts w:eastAsiaTheme="minorHAnsi"/>
                <w:lang w:eastAsia="ja-JP"/>
              </w:rPr>
              <w:t>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1A51E4"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7CC45351"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12BD532C" w14:textId="78436675"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sidR="00C51888">
              <w:rPr>
                <w:rFonts w:ascii="Menlo" w:hAnsi="Menlo" w:cs="Menlo"/>
                <w:color w:val="E752A1"/>
                <w:sz w:val="18"/>
                <w:szCs w:val="18"/>
              </w:rPr>
              <w:t>0x</w:t>
            </w:r>
            <w:r w:rsidR="00C51888">
              <w:rPr>
                <w:rFonts w:ascii="Menlo" w:hAnsi="Menlo" w:cs="Menlo"/>
                <w:color w:val="F8C275"/>
                <w:sz w:val="18"/>
                <w:szCs w:val="18"/>
              </w:rPr>
              <w:t>000000000000000000</w:t>
            </w:r>
            <w:r>
              <w:rPr>
                <w:rFonts w:ascii="Menlo" w:hAnsi="Menlo" w:cs="Menlo"/>
                <w:color w:val="FBD3E1"/>
                <w:sz w:val="18"/>
                <w:szCs w:val="18"/>
              </w:rPr>
              <w:t>;</w:t>
            </w:r>
          </w:p>
          <w:p w14:paraId="042C857F"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3B0A09B1"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B2299C1"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9713B68"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1800EAC3"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9D36532" w14:textId="77777777" w:rsidR="000B7332" w:rsidRDefault="000B7332" w:rsidP="000B7332">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DDEB54" w14:textId="77777777" w:rsidR="000B7332" w:rsidRDefault="000B7332" w:rsidP="000B7332">
            <w:pPr>
              <w:rPr>
                <w:rFonts w:ascii="Helvetica" w:eastAsiaTheme="minorHAnsi" w:hAnsi="Helvetica" w:cs="Helvetica"/>
                <w:lang w:eastAsia="ja-JP"/>
              </w:rPr>
            </w:pPr>
            <w:r>
              <w:rPr>
                <w:rFonts w:eastAsiaTheme="minorHAnsi"/>
                <w:lang w:eastAsia="ja-JP"/>
              </w:rPr>
              <w:t>Passed</w:t>
            </w:r>
          </w:p>
        </w:tc>
      </w:tr>
      <w:tr w:rsidR="000B7332" w14:paraId="2155EB29"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A28EF5" w14:textId="77777777" w:rsidR="000B7332" w:rsidRDefault="000B7332" w:rsidP="000B7332">
            <w:pPr>
              <w:rPr>
                <w:rFonts w:ascii="Helvetica" w:eastAsiaTheme="minorHAnsi" w:hAnsi="Helvetica" w:cs="Helvetica"/>
                <w:lang w:eastAsia="ja-JP"/>
              </w:rPr>
            </w:pPr>
            <w:r>
              <w:rPr>
                <w:rFonts w:eastAsiaTheme="minorHAnsi"/>
                <w:lang w:eastAsia="ja-JP"/>
              </w:rPr>
              <w:t>PUSH10</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532054" w14:textId="616CEA09" w:rsidR="000B7332" w:rsidRDefault="000B7332" w:rsidP="000B7332">
            <w:pPr>
              <w:rPr>
                <w:rFonts w:ascii="Helvetica" w:eastAsiaTheme="minorHAnsi" w:hAnsi="Helvetica" w:cs="Helvetica"/>
                <w:lang w:eastAsia="ja-JP"/>
              </w:rPr>
            </w:pPr>
            <w:r>
              <w:rPr>
                <w:rFonts w:eastAsiaTheme="minorHAnsi"/>
                <w:i/>
                <w:iCs/>
                <w:lang w:eastAsia="ja-JP"/>
              </w:rPr>
              <w:t>69000000000000000000</w:t>
            </w:r>
            <w:r>
              <w:rPr>
                <w:rFonts w:eastAsiaTheme="minorHAnsi"/>
                <w:i/>
                <w:iCs/>
                <w:lang w:eastAsia="ja-JP"/>
              </w:rPr>
              <w:t>0</w:t>
            </w:r>
            <w:r>
              <w:rPr>
                <w:rFonts w:eastAsiaTheme="minorHAnsi"/>
                <w:i/>
                <w:iCs/>
                <w:lang w:eastAsia="ja-JP"/>
              </w:rPr>
              <w:t>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0BE965" w14:textId="36C4EA29" w:rsidR="000B7332" w:rsidRPr="00B243A5" w:rsidRDefault="000B7332" w:rsidP="000B7332">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w:t>
            </w:r>
            <w:r>
              <w:rPr>
                <w:rFonts w:eastAsiaTheme="minorHAnsi"/>
                <w:lang w:eastAsia="ja-JP"/>
              </w:rPr>
              <w:t>0000</w:t>
            </w:r>
            <w:r w:rsidRPr="000B7332">
              <w:rPr>
                <w:rFonts w:eastAsiaTheme="minorHAnsi"/>
                <w:lang w:eastAsia="ja-JP"/>
              </w:rPr>
              <w:t>0</w:t>
            </w:r>
            <w:r w:rsidR="002A2419">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3AF67B"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4F0EBD00"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3758DA2" w14:textId="78F75940" w:rsidR="000B7332" w:rsidRDefault="000B7332" w:rsidP="000B7332">
            <w:pPr>
              <w:shd w:val="clear" w:color="auto" w:fill="27273A"/>
              <w:spacing w:line="270" w:lineRule="atLeast"/>
              <w:rPr>
                <w:rFonts w:ascii="Menlo" w:hAnsi="Menlo" w:cs="Menlo"/>
                <w:color w:val="FBD3E1"/>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sidR="00C51888">
              <w:rPr>
                <w:rFonts w:ascii="Menlo" w:hAnsi="Menlo" w:cs="Menlo"/>
                <w:color w:val="E752A1"/>
                <w:sz w:val="18"/>
                <w:szCs w:val="18"/>
              </w:rPr>
              <w:t>0x</w:t>
            </w:r>
            <w:r w:rsidR="00C51888">
              <w:rPr>
                <w:rFonts w:ascii="Menlo" w:hAnsi="Menlo" w:cs="Menlo"/>
                <w:color w:val="F8C275"/>
                <w:sz w:val="18"/>
                <w:szCs w:val="18"/>
              </w:rPr>
              <w:t>00000000000000000000</w:t>
            </w:r>
            <w:r>
              <w:rPr>
                <w:rFonts w:ascii="Menlo" w:hAnsi="Menlo" w:cs="Menlo"/>
                <w:color w:val="FBD3E1"/>
                <w:sz w:val="18"/>
                <w:szCs w:val="18"/>
              </w:rPr>
              <w:t>;</w:t>
            </w:r>
          </w:p>
          <w:p w14:paraId="4FC73127"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7B592F1"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7BD2DEFF"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63C1C65C"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1BE39CA7" w14:textId="77777777" w:rsidR="000B7332" w:rsidRDefault="000B7332" w:rsidP="000B7332">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40587FB" w14:textId="77777777" w:rsidR="000B7332" w:rsidRDefault="000B7332" w:rsidP="000B7332">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3E8A8B" w14:textId="77777777" w:rsidR="000B7332" w:rsidRDefault="000B7332" w:rsidP="000B7332">
            <w:pPr>
              <w:rPr>
                <w:rFonts w:ascii="Helvetica" w:eastAsiaTheme="minorHAnsi" w:hAnsi="Helvetica" w:cs="Helvetica"/>
                <w:lang w:eastAsia="ja-JP"/>
              </w:rPr>
            </w:pPr>
            <w:r>
              <w:rPr>
                <w:rFonts w:eastAsiaTheme="minorHAnsi"/>
                <w:lang w:eastAsia="ja-JP"/>
              </w:rPr>
              <w:t>Passed</w:t>
            </w:r>
          </w:p>
        </w:tc>
      </w:tr>
      <w:tr w:rsidR="003C6F26" w14:paraId="0D794825"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2B569D" w14:textId="77777777" w:rsidR="003C6F26" w:rsidRDefault="003C6F26" w:rsidP="003C6F26">
            <w:pPr>
              <w:rPr>
                <w:rFonts w:ascii="Helvetica" w:eastAsiaTheme="minorHAnsi" w:hAnsi="Helvetica" w:cs="Helvetica"/>
                <w:lang w:eastAsia="ja-JP"/>
              </w:rPr>
            </w:pPr>
            <w:r>
              <w:rPr>
                <w:rFonts w:eastAsiaTheme="minorHAnsi"/>
                <w:lang w:eastAsia="ja-JP"/>
              </w:rPr>
              <w:t>PUSH11</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A6B342" w14:textId="6809A7D7" w:rsidR="003C6F26" w:rsidRDefault="003C6F26" w:rsidP="003C6F26">
            <w:pPr>
              <w:rPr>
                <w:rFonts w:ascii="Helvetica" w:eastAsiaTheme="minorHAnsi" w:hAnsi="Helvetica" w:cs="Helvetica"/>
                <w:lang w:eastAsia="ja-JP"/>
              </w:rPr>
            </w:pPr>
            <w:r w:rsidRPr="007C118D">
              <w:rPr>
                <w:rFonts w:eastAsiaTheme="minorHAnsi"/>
                <w:lang w:eastAsia="ja-JP"/>
              </w:rPr>
              <w:t>6A0000000000000000000000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37A5F1" w14:textId="120069A9"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w:t>
            </w:r>
            <w:r>
              <w:rPr>
                <w:rFonts w:eastAsiaTheme="minorHAnsi"/>
                <w:lang w:eastAsia="ja-JP"/>
              </w:rPr>
              <w:t>00</w:t>
            </w:r>
            <w:r w:rsidRPr="000B7332">
              <w:rPr>
                <w:rFonts w:eastAsiaTheme="minorHAnsi"/>
                <w:lang w:eastAsia="ja-JP"/>
              </w:rPr>
              <w:t>00000000000</w:t>
            </w:r>
            <w:r>
              <w:rPr>
                <w:rFonts w:eastAsiaTheme="minorHAnsi"/>
                <w:lang w:eastAsia="ja-JP"/>
              </w:rPr>
              <w:t>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7F52A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239291E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397485BB" w14:textId="3A34156F" w:rsidR="003C6F26" w:rsidRPr="007C118D"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w:t>
            </w:r>
            <w:r>
              <w:rPr>
                <w:rFonts w:ascii="Menlo" w:hAnsi="Menlo" w:cs="Menlo"/>
                <w:color w:val="FBD3E1"/>
                <w:sz w:val="18"/>
                <w:szCs w:val="18"/>
              </w:rPr>
              <w:t>;</w:t>
            </w:r>
          </w:p>
          <w:p w14:paraId="049F5DA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0D7DFC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4B1A50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E1538A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1F2AB46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8E60CE1"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88F704"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66D58FE9"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D1784E" w14:textId="77777777" w:rsidR="003C6F26" w:rsidRDefault="003C6F26" w:rsidP="003C6F26">
            <w:pPr>
              <w:rPr>
                <w:rFonts w:ascii="Helvetica" w:eastAsiaTheme="minorHAnsi" w:hAnsi="Helvetica" w:cs="Helvetica"/>
                <w:lang w:eastAsia="ja-JP"/>
              </w:rPr>
            </w:pPr>
            <w:r>
              <w:rPr>
                <w:rFonts w:eastAsiaTheme="minorHAnsi"/>
                <w:lang w:eastAsia="ja-JP"/>
              </w:rPr>
              <w:t>PUSH12</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00F909" w14:textId="1C5A8A8E" w:rsidR="003C6F26" w:rsidRDefault="003C6F26" w:rsidP="003C6F26">
            <w:pPr>
              <w:rPr>
                <w:rFonts w:ascii="Helvetica" w:eastAsiaTheme="minorHAnsi" w:hAnsi="Helvetica" w:cs="Helvetica"/>
                <w:lang w:eastAsia="ja-JP"/>
              </w:rPr>
            </w:pPr>
            <w:r w:rsidRPr="007C118D">
              <w:rPr>
                <w:rFonts w:eastAsiaTheme="minorHAnsi"/>
                <w:lang w:eastAsia="ja-JP"/>
              </w:rPr>
              <w:t>6B000000000000000000000000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5ED105" w14:textId="6837BDB6"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w:t>
            </w:r>
            <w:r>
              <w:rPr>
                <w:rFonts w:eastAsiaTheme="minorHAnsi"/>
                <w:lang w:eastAsia="ja-JP"/>
              </w:rPr>
              <w:t>0000</w:t>
            </w:r>
            <w:r w:rsidRPr="000B7332">
              <w:rPr>
                <w:rFonts w:eastAsiaTheme="minorHAnsi"/>
                <w:lang w:eastAsia="ja-JP"/>
              </w:rPr>
              <w:t>0</w:t>
            </w:r>
            <w:r>
              <w:rPr>
                <w:rFonts w:eastAsiaTheme="minorHAnsi"/>
                <w:lang w:eastAsia="ja-JP"/>
              </w:rPr>
              <w:t>00</w:t>
            </w:r>
            <w:r>
              <w:rPr>
                <w:rFonts w:eastAsiaTheme="minorHAnsi"/>
                <w:lang w:eastAsia="ja-JP"/>
              </w:rPr>
              <w:t>0000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FED92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16DE468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C2B0362" w14:textId="610ECC57" w:rsidR="003C6F26" w:rsidRDefault="003C6F26" w:rsidP="003C6F26">
            <w:pPr>
              <w:shd w:val="clear" w:color="auto" w:fill="27273A"/>
              <w:spacing w:line="270" w:lineRule="atLeast"/>
              <w:rPr>
                <w:rFonts w:ascii="Menlo" w:hAnsi="Menlo" w:cs="Menlo"/>
                <w:color w:val="FBD3E1"/>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w:t>
            </w:r>
            <w:r>
              <w:rPr>
                <w:rFonts w:ascii="Menlo" w:hAnsi="Menlo" w:cs="Menlo"/>
                <w:color w:val="F8C275"/>
                <w:sz w:val="18"/>
                <w:szCs w:val="18"/>
              </w:rPr>
              <w:t>00</w:t>
            </w:r>
            <w:r>
              <w:rPr>
                <w:rFonts w:ascii="Menlo" w:hAnsi="Menlo" w:cs="Menlo"/>
                <w:color w:val="F8C275"/>
                <w:sz w:val="18"/>
                <w:szCs w:val="18"/>
              </w:rPr>
              <w:t>000000</w:t>
            </w:r>
            <w:r>
              <w:rPr>
                <w:rFonts w:ascii="Menlo" w:hAnsi="Menlo" w:cs="Menlo"/>
                <w:color w:val="FBD3E1"/>
                <w:sz w:val="18"/>
                <w:szCs w:val="18"/>
              </w:rPr>
              <w:t>;</w:t>
            </w:r>
          </w:p>
          <w:p w14:paraId="21F747FB" w14:textId="692D74C1" w:rsidR="003C6F26" w:rsidRDefault="003C6F26" w:rsidP="003C6F26">
            <w:pPr>
              <w:shd w:val="clear" w:color="auto" w:fill="27273A"/>
              <w:spacing w:line="270" w:lineRule="atLeast"/>
              <w:rPr>
                <w:rFonts w:ascii="Menlo" w:hAnsi="Menlo" w:cs="Menlo"/>
                <w:color w:val="FCF6FF"/>
                <w:sz w:val="18"/>
                <w:szCs w:val="18"/>
              </w:rPr>
            </w:pPr>
          </w:p>
          <w:p w14:paraId="269134E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BA7A87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9F76EB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45F623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5A48660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78590D8"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129B1D"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2C644896"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FEB876" w14:textId="77777777" w:rsidR="003C6F26" w:rsidRDefault="003C6F26" w:rsidP="003C6F26">
            <w:pPr>
              <w:rPr>
                <w:rFonts w:ascii="Helvetica" w:eastAsiaTheme="minorHAnsi" w:hAnsi="Helvetica" w:cs="Helvetica"/>
                <w:lang w:eastAsia="ja-JP"/>
              </w:rPr>
            </w:pPr>
            <w:r>
              <w:rPr>
                <w:rFonts w:eastAsiaTheme="minorHAnsi"/>
                <w:lang w:eastAsia="ja-JP"/>
              </w:rPr>
              <w:t>PUSH13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F7400A" w14:textId="59327D66" w:rsidR="003C6F26" w:rsidRDefault="003C6F26" w:rsidP="003C6F26">
            <w:pPr>
              <w:rPr>
                <w:rFonts w:ascii="Helvetica" w:eastAsiaTheme="minorHAnsi" w:hAnsi="Helvetica" w:cs="Helvetica"/>
                <w:lang w:eastAsia="ja-JP"/>
              </w:rPr>
            </w:pPr>
            <w:r w:rsidRPr="007C118D">
              <w:rPr>
                <w:rFonts w:eastAsiaTheme="minorHAnsi"/>
                <w:lang w:eastAsia="ja-JP"/>
              </w:rPr>
              <w:t>6C00000000000000000000000000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6089D0" w14:textId="09D121D7"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w:t>
            </w:r>
            <w:r>
              <w:rPr>
                <w:rFonts w:eastAsiaTheme="minorHAnsi"/>
                <w:lang w:eastAsia="ja-JP"/>
              </w:rPr>
              <w:t>00</w:t>
            </w:r>
            <w:r>
              <w:rPr>
                <w:rFonts w:eastAsiaTheme="minorHAnsi"/>
                <w:lang w:eastAsia="ja-JP"/>
              </w:rPr>
              <w:t>000000</w:t>
            </w:r>
            <w:r>
              <w:rPr>
                <w:rFonts w:eastAsiaTheme="minorHAnsi"/>
                <w:lang w:eastAsia="ja-JP"/>
              </w:rPr>
              <w:t>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ACE5F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3BFFCA6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07749D4" w14:textId="1E16E93C" w:rsidR="003C6F26" w:rsidRDefault="003C6F26" w:rsidP="003C6F26">
            <w:pPr>
              <w:shd w:val="clear" w:color="auto" w:fill="27273A"/>
              <w:spacing w:line="270" w:lineRule="atLeast"/>
              <w:rPr>
                <w:rFonts w:ascii="Menlo" w:hAnsi="Menlo" w:cs="Menlo"/>
                <w:color w:val="FBD3E1"/>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w:t>
            </w:r>
            <w:r>
              <w:rPr>
                <w:rFonts w:ascii="Menlo" w:hAnsi="Menlo" w:cs="Menlo"/>
                <w:color w:val="F8C275"/>
                <w:sz w:val="18"/>
                <w:szCs w:val="18"/>
              </w:rPr>
              <w:t>00</w:t>
            </w:r>
            <w:r>
              <w:rPr>
                <w:rFonts w:ascii="Menlo" w:hAnsi="Menlo" w:cs="Menlo"/>
                <w:color w:val="F8C275"/>
                <w:sz w:val="18"/>
                <w:szCs w:val="18"/>
              </w:rPr>
              <w:t>00000000000</w:t>
            </w:r>
            <w:r>
              <w:rPr>
                <w:rFonts w:ascii="Menlo" w:hAnsi="Menlo" w:cs="Menlo"/>
                <w:color w:val="FBD3E1"/>
                <w:sz w:val="18"/>
                <w:szCs w:val="18"/>
              </w:rPr>
              <w:t>;</w:t>
            </w:r>
          </w:p>
          <w:p w14:paraId="6C3600C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6EC90BF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31DCE0C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1A7978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156D8F42"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D93C3A8"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C5EEBC" w14:textId="77777777" w:rsidR="003C6F26" w:rsidRDefault="003C6F26" w:rsidP="003C6F26">
            <w:pPr>
              <w:rPr>
                <w:rFonts w:ascii="Helvetica" w:eastAsiaTheme="minorHAnsi" w:hAnsi="Helvetica" w:cs="Helvetica"/>
                <w:lang w:eastAsia="ja-JP"/>
              </w:rPr>
            </w:pPr>
            <w:r>
              <w:rPr>
                <w:rFonts w:eastAsiaTheme="minorHAnsi"/>
                <w:lang w:eastAsia="ja-JP"/>
              </w:rPr>
              <w:lastRenderedPageBreak/>
              <w:t>Passed</w:t>
            </w:r>
          </w:p>
        </w:tc>
      </w:tr>
      <w:tr w:rsidR="003C6F26" w14:paraId="40EA2D66"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41755E" w14:textId="77777777" w:rsidR="003C6F26" w:rsidRDefault="003C6F26" w:rsidP="003C6F26">
            <w:pPr>
              <w:rPr>
                <w:rFonts w:ascii="Helvetica" w:eastAsiaTheme="minorHAnsi" w:hAnsi="Helvetica" w:cs="Helvetica"/>
                <w:lang w:eastAsia="ja-JP"/>
              </w:rPr>
            </w:pPr>
            <w:r>
              <w:rPr>
                <w:rFonts w:eastAsiaTheme="minorHAnsi"/>
                <w:lang w:eastAsia="ja-JP"/>
              </w:rPr>
              <w:t>PUSH14</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404694" w14:textId="0904F32F" w:rsidR="003C6F26" w:rsidRDefault="003C6F26" w:rsidP="003C6F26">
            <w:pPr>
              <w:rPr>
                <w:rFonts w:ascii="Helvetica" w:eastAsiaTheme="minorHAnsi" w:hAnsi="Helvetica" w:cs="Helvetica"/>
                <w:lang w:eastAsia="ja-JP"/>
              </w:rPr>
            </w:pPr>
            <w:r w:rsidRPr="007C118D">
              <w:rPr>
                <w:rFonts w:eastAsiaTheme="minorHAnsi"/>
                <w:lang w:eastAsia="ja-JP"/>
              </w:rPr>
              <w:t>6D0000000000000000000000000000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E074C8" w14:textId="2E6CB822"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w:t>
            </w:r>
            <w:r>
              <w:rPr>
                <w:rFonts w:eastAsiaTheme="minorHAnsi"/>
                <w:lang w:eastAsia="ja-JP"/>
              </w:rPr>
              <w:t>0000</w:t>
            </w:r>
            <w:r>
              <w:rPr>
                <w:rFonts w:eastAsiaTheme="minorHAnsi"/>
                <w:lang w:eastAsia="ja-JP"/>
              </w:rPr>
              <w:t>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D24132"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441BF62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59B51AB0" w14:textId="53F066B7" w:rsidR="003C6F26" w:rsidRDefault="003C6F26" w:rsidP="003C6F26">
            <w:pPr>
              <w:shd w:val="clear" w:color="auto" w:fill="27273A"/>
              <w:spacing w:line="270" w:lineRule="atLeast"/>
              <w:rPr>
                <w:rFonts w:ascii="Menlo" w:hAnsi="Menlo" w:cs="Menlo"/>
                <w:color w:val="FBD3E1"/>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w:t>
            </w:r>
            <w:r>
              <w:rPr>
                <w:rFonts w:ascii="Menlo" w:hAnsi="Menlo" w:cs="Menlo"/>
                <w:color w:val="F8C275"/>
                <w:sz w:val="18"/>
                <w:szCs w:val="18"/>
              </w:rPr>
              <w:t>00</w:t>
            </w:r>
            <w:r>
              <w:rPr>
                <w:rFonts w:ascii="Menlo" w:hAnsi="Menlo" w:cs="Menlo"/>
                <w:color w:val="F8C275"/>
                <w:sz w:val="18"/>
                <w:szCs w:val="18"/>
              </w:rPr>
              <w:t>0000</w:t>
            </w:r>
            <w:r>
              <w:rPr>
                <w:rFonts w:ascii="Menlo" w:hAnsi="Menlo" w:cs="Menlo"/>
                <w:color w:val="FBD3E1"/>
                <w:sz w:val="18"/>
                <w:szCs w:val="18"/>
              </w:rPr>
              <w:t>;</w:t>
            </w:r>
          </w:p>
          <w:p w14:paraId="3A88DC0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F6D7FA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6C75A0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8D66E8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555B07A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9ECEE67"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82C5C6"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0069430A"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DC6E41" w14:textId="77777777" w:rsidR="003C6F26" w:rsidRDefault="003C6F26" w:rsidP="003C6F26">
            <w:pPr>
              <w:rPr>
                <w:rFonts w:ascii="Helvetica" w:eastAsiaTheme="minorHAnsi" w:hAnsi="Helvetica" w:cs="Helvetica"/>
                <w:lang w:eastAsia="ja-JP"/>
              </w:rPr>
            </w:pPr>
            <w:r>
              <w:rPr>
                <w:rFonts w:eastAsiaTheme="minorHAnsi"/>
                <w:lang w:eastAsia="ja-JP"/>
              </w:rPr>
              <w:t>PUSH15</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7EA967" w14:textId="7B290ADE" w:rsidR="003C6F26" w:rsidRDefault="003C6F26" w:rsidP="003C6F26">
            <w:pPr>
              <w:rPr>
                <w:rFonts w:ascii="Helvetica" w:eastAsiaTheme="minorHAnsi" w:hAnsi="Helvetica" w:cs="Helvetica"/>
                <w:lang w:eastAsia="ja-JP"/>
              </w:rPr>
            </w:pPr>
            <w:r w:rsidRPr="007C118D">
              <w:rPr>
                <w:rFonts w:eastAsiaTheme="minorHAnsi"/>
                <w:lang w:eastAsia="ja-JP"/>
              </w:rPr>
              <w:t>6E000000000000000000000000000000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359C93" w14:textId="5B869B3A"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w:t>
            </w:r>
            <w:r>
              <w:rPr>
                <w:rFonts w:eastAsiaTheme="minorHAnsi"/>
                <w:lang w:eastAsia="ja-JP"/>
              </w:rPr>
              <w:t>00</w:t>
            </w:r>
            <w:r>
              <w:rPr>
                <w:rFonts w:eastAsiaTheme="minorHAnsi"/>
                <w:lang w:eastAsia="ja-JP"/>
              </w:rPr>
              <w:t>00</w:t>
            </w:r>
            <w:r>
              <w:rPr>
                <w:rFonts w:eastAsiaTheme="minorHAnsi"/>
                <w:lang w:eastAsia="ja-JP"/>
              </w:rPr>
              <w:t>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B3833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03BEC21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48A1584A" w14:textId="178979F2" w:rsidR="003C6F26" w:rsidRDefault="003C6F26" w:rsidP="003C6F26">
            <w:pPr>
              <w:shd w:val="clear" w:color="auto" w:fill="27273A"/>
              <w:spacing w:line="270" w:lineRule="atLeast"/>
              <w:rPr>
                <w:rFonts w:ascii="Menlo" w:hAnsi="Menlo" w:cs="Menlo"/>
                <w:color w:val="FBD3E1"/>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w:t>
            </w:r>
            <w:r>
              <w:rPr>
                <w:rFonts w:ascii="Menlo" w:hAnsi="Menlo" w:cs="Menlo"/>
                <w:color w:val="F8C275"/>
                <w:sz w:val="18"/>
                <w:szCs w:val="18"/>
              </w:rPr>
              <w:t>0000</w:t>
            </w:r>
            <w:r>
              <w:rPr>
                <w:rFonts w:ascii="Menlo" w:hAnsi="Menlo" w:cs="Menlo"/>
                <w:color w:val="F8C275"/>
                <w:sz w:val="18"/>
                <w:szCs w:val="18"/>
              </w:rPr>
              <w:t>000000</w:t>
            </w:r>
            <w:r>
              <w:rPr>
                <w:rFonts w:ascii="Menlo" w:hAnsi="Menlo" w:cs="Menlo"/>
                <w:color w:val="FBD3E1"/>
                <w:sz w:val="18"/>
                <w:szCs w:val="18"/>
              </w:rPr>
              <w:t>;</w:t>
            </w:r>
          </w:p>
          <w:p w14:paraId="770D8C0D" w14:textId="6A264CD8"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5DC2BEA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31967F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50B6FB6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16D8460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6C48A2B"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F57A7F"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05BD41B7"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3D957F" w14:textId="77777777" w:rsidR="003C6F26" w:rsidRDefault="003C6F26" w:rsidP="003C6F26">
            <w:pPr>
              <w:rPr>
                <w:rFonts w:ascii="Helvetica" w:eastAsiaTheme="minorHAnsi" w:hAnsi="Helvetica" w:cs="Helvetica"/>
                <w:lang w:eastAsia="ja-JP"/>
              </w:rPr>
            </w:pPr>
            <w:r>
              <w:rPr>
                <w:rFonts w:eastAsiaTheme="minorHAnsi"/>
                <w:lang w:eastAsia="ja-JP"/>
              </w:rPr>
              <w:t>PUSH16</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9D1231" w14:textId="08EB9F79" w:rsidR="003C6F26" w:rsidRDefault="003C6F26" w:rsidP="003C6F26">
            <w:pPr>
              <w:rPr>
                <w:rFonts w:ascii="Helvetica" w:eastAsiaTheme="minorHAnsi" w:hAnsi="Helvetica" w:cs="Helvetica"/>
                <w:lang w:eastAsia="ja-JP"/>
              </w:rPr>
            </w:pPr>
            <w:r>
              <w:rPr>
                <w:rFonts w:eastAsiaTheme="minorHAnsi"/>
                <w:lang w:eastAsia="ja-JP"/>
              </w:rPr>
              <w:t>6F</w:t>
            </w:r>
            <w:r w:rsidRPr="007C118D">
              <w:rPr>
                <w:rFonts w:eastAsiaTheme="minorHAnsi"/>
                <w:lang w:eastAsia="ja-JP"/>
              </w:rPr>
              <w:t>000000000000000000000000000000</w:t>
            </w:r>
            <w:r>
              <w:rPr>
                <w:rFonts w:eastAsiaTheme="minorHAnsi"/>
                <w:lang w:eastAsia="ja-JP"/>
              </w:rPr>
              <w:t>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CF96A0" w14:textId="5E4B11DD"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w:t>
            </w:r>
            <w:r>
              <w:rPr>
                <w:rFonts w:eastAsiaTheme="minorHAnsi"/>
                <w:lang w:eastAsia="ja-JP"/>
              </w:rPr>
              <w:t>0</w:t>
            </w:r>
            <w:r>
              <w:rPr>
                <w:rFonts w:eastAsiaTheme="minorHAnsi"/>
                <w:lang w:eastAsia="ja-JP"/>
              </w:rPr>
              <w:t>0000</w:t>
            </w:r>
            <w:r>
              <w:rPr>
                <w:rFonts w:eastAsiaTheme="minorHAnsi"/>
                <w:lang w:eastAsia="ja-JP"/>
              </w:rPr>
              <w:t>00000000000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A1728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74B32EC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1916A007" w14:textId="7FB76AD4" w:rsidR="003C6F26" w:rsidRDefault="003C6F26" w:rsidP="003C6F26">
            <w:pPr>
              <w:shd w:val="clear" w:color="auto" w:fill="27273A"/>
              <w:spacing w:line="270" w:lineRule="atLeast"/>
              <w:rPr>
                <w:rFonts w:ascii="Menlo" w:hAnsi="Menlo" w:cs="Menlo"/>
                <w:color w:val="FBD3E1"/>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w:t>
            </w:r>
            <w:r>
              <w:rPr>
                <w:rFonts w:ascii="Menlo" w:hAnsi="Menlo" w:cs="Menlo"/>
                <w:color w:val="F8C275"/>
                <w:sz w:val="18"/>
                <w:szCs w:val="18"/>
              </w:rPr>
              <w:t>00</w:t>
            </w:r>
            <w:r>
              <w:rPr>
                <w:rFonts w:ascii="Menlo" w:hAnsi="Menlo" w:cs="Menlo"/>
                <w:color w:val="F8C275"/>
                <w:sz w:val="18"/>
                <w:szCs w:val="18"/>
              </w:rPr>
              <w:t>000000000000</w:t>
            </w:r>
            <w:r>
              <w:rPr>
                <w:rFonts w:ascii="Menlo" w:hAnsi="Menlo" w:cs="Menlo"/>
                <w:color w:val="FBD3E1"/>
                <w:sz w:val="18"/>
                <w:szCs w:val="18"/>
              </w:rPr>
              <w:t>;</w:t>
            </w:r>
          </w:p>
          <w:p w14:paraId="1405D94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3F6D3D2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CCEE7A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899517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7CD67E9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CD25422"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F29EA7"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78F2810D"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8EC32D" w14:textId="77777777" w:rsidR="003C6F26" w:rsidRDefault="003C6F26" w:rsidP="003C6F26">
            <w:pPr>
              <w:rPr>
                <w:rFonts w:ascii="Helvetica" w:eastAsiaTheme="minorHAnsi" w:hAnsi="Helvetica" w:cs="Helvetica"/>
                <w:lang w:eastAsia="ja-JP"/>
              </w:rPr>
            </w:pPr>
            <w:r>
              <w:rPr>
                <w:rFonts w:eastAsiaTheme="minorHAnsi"/>
                <w:lang w:eastAsia="ja-JP"/>
              </w:rPr>
              <w:t>PUSH17</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E269F2" w14:textId="7E5331B8" w:rsidR="003C6F26" w:rsidRDefault="003C6F26" w:rsidP="003C6F26">
            <w:pPr>
              <w:rPr>
                <w:rFonts w:ascii="Helvetica" w:eastAsiaTheme="minorHAnsi" w:hAnsi="Helvetica" w:cs="Helvetica"/>
                <w:lang w:eastAsia="ja-JP"/>
              </w:rPr>
            </w:pPr>
            <w:r w:rsidRPr="00B923D0">
              <w:rPr>
                <w:rFonts w:eastAsiaTheme="minorHAnsi"/>
                <w:lang w:eastAsia="ja-JP"/>
              </w:rPr>
              <w:t>700000000000000000000000000000000000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071F2A" w14:textId="7CA8A60E"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0x00000000000</w:t>
            </w:r>
            <w:r>
              <w:rPr>
                <w:rFonts w:eastAsiaTheme="minorHAnsi"/>
                <w:lang w:eastAsia="ja-JP"/>
              </w:rPr>
              <w:t>000</w:t>
            </w:r>
            <w:r>
              <w:rPr>
                <w:rFonts w:eastAsiaTheme="minorHAnsi"/>
                <w:lang w:eastAsia="ja-JP"/>
              </w:rPr>
              <w:t>000000</w:t>
            </w:r>
            <w:r>
              <w:rPr>
                <w:rFonts w:eastAsiaTheme="minorHAnsi"/>
                <w:lang w:eastAsia="ja-JP"/>
              </w:rPr>
              <w:t>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8A4DB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label_1:</w:t>
            </w:r>
          </w:p>
          <w:p w14:paraId="0EF9CD6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049C6F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w:t>
            </w:r>
            <w:r>
              <w:rPr>
                <w:rFonts w:ascii="Menlo" w:hAnsi="Menlo" w:cs="Menlo"/>
                <w:color w:val="FBD3E1"/>
                <w:sz w:val="18"/>
                <w:szCs w:val="18"/>
              </w:rPr>
              <w:t>;</w:t>
            </w:r>
          </w:p>
          <w:p w14:paraId="4963478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0BADBC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B8F53A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648974D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0853C6B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0435538"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28F959"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3E063CBF"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4DD8FF" w14:textId="77777777" w:rsidR="003C6F26" w:rsidRDefault="003C6F26" w:rsidP="003C6F26">
            <w:pPr>
              <w:rPr>
                <w:rFonts w:ascii="Helvetica" w:eastAsiaTheme="minorHAnsi" w:hAnsi="Helvetica" w:cs="Helvetica"/>
                <w:lang w:eastAsia="ja-JP"/>
              </w:rPr>
            </w:pPr>
            <w:r>
              <w:rPr>
                <w:rFonts w:eastAsiaTheme="minorHAnsi"/>
                <w:lang w:eastAsia="ja-JP"/>
              </w:rPr>
              <w:t>PUSH18</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8A7032" w14:textId="5F42DC9F" w:rsidR="003C6F26" w:rsidRDefault="003C6F26" w:rsidP="003C6F26">
            <w:pPr>
              <w:rPr>
                <w:rFonts w:ascii="Helvetica" w:eastAsiaTheme="minorHAnsi" w:hAnsi="Helvetica" w:cs="Helvetica"/>
                <w:lang w:eastAsia="ja-JP"/>
              </w:rPr>
            </w:pPr>
            <w:r w:rsidRPr="00B923D0">
              <w:rPr>
                <w:rFonts w:eastAsiaTheme="minorHAnsi"/>
                <w:i/>
                <w:iCs/>
                <w:lang w:eastAsia="ja-JP"/>
              </w:rPr>
              <w:t>710000000000000000000000000000</w:t>
            </w:r>
            <w:r w:rsidRPr="00B923D0">
              <w:rPr>
                <w:rFonts w:eastAsiaTheme="minorHAnsi"/>
                <w:i/>
                <w:iCs/>
                <w:lang w:eastAsia="ja-JP"/>
              </w:rPr>
              <w:lastRenderedPageBreak/>
              <w:t>00000000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FF2BE5" w14:textId="60E78DBC" w:rsidR="003C6F26" w:rsidRPr="00B243A5" w:rsidRDefault="003C6F26" w:rsidP="003C6F26">
            <w:pPr>
              <w:rPr>
                <w:rFonts w:eastAsiaTheme="minorHAnsi"/>
                <w:lang w:eastAsia="ja-JP"/>
              </w:rPr>
            </w:pPr>
            <w:r w:rsidRPr="000B7332">
              <w:rPr>
                <w:rFonts w:eastAsiaTheme="minorHAnsi"/>
                <w:lang w:eastAsia="ja-JP"/>
              </w:rPr>
              <w:lastRenderedPageBreak/>
              <w:t>stack[top] =</w:t>
            </w:r>
            <w:r>
              <w:rPr>
                <w:rFonts w:eastAsiaTheme="minorHAnsi"/>
                <w:lang w:eastAsia="ja-JP"/>
              </w:rPr>
              <w:t xml:space="preserve"> </w:t>
            </w:r>
            <w:r w:rsidRPr="000B7332">
              <w:rPr>
                <w:rFonts w:eastAsiaTheme="minorHAnsi"/>
                <w:lang w:eastAsia="ja-JP"/>
              </w:rPr>
              <w:t>0x00000000000</w:t>
            </w:r>
            <w:r>
              <w:rPr>
                <w:rFonts w:eastAsiaTheme="minorHAnsi"/>
                <w:lang w:eastAsia="ja-JP"/>
              </w:rPr>
              <w:t>00000000</w:t>
            </w:r>
            <w:r>
              <w:rPr>
                <w:rFonts w:eastAsiaTheme="minorHAnsi"/>
                <w:lang w:eastAsia="ja-JP"/>
              </w:rPr>
              <w:t>000000000000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F6F8B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EB0D4B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w:t>
            </w:r>
            <w:r>
              <w:rPr>
                <w:rFonts w:ascii="Menlo" w:hAnsi="Menlo" w:cs="Menlo"/>
                <w:color w:val="FBD3E1"/>
                <w:sz w:val="18"/>
                <w:szCs w:val="18"/>
              </w:rPr>
              <w:t>;</w:t>
            </w:r>
          </w:p>
          <w:p w14:paraId="00DCF53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37B7906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82A8D7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3381E45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192112A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C43C217" w14:textId="24D65E7A" w:rsidR="003C6F26" w:rsidRPr="007C118D" w:rsidRDefault="003C6F26" w:rsidP="003C6F26">
            <w:pPr>
              <w:tabs>
                <w:tab w:val="left" w:pos="1080"/>
              </w:tabs>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79B44A" w14:textId="77777777" w:rsidR="003C6F26" w:rsidRDefault="003C6F26" w:rsidP="003C6F26">
            <w:pPr>
              <w:rPr>
                <w:rFonts w:ascii="Helvetica" w:eastAsiaTheme="minorHAnsi" w:hAnsi="Helvetica" w:cs="Helvetica"/>
                <w:lang w:eastAsia="ja-JP"/>
              </w:rPr>
            </w:pPr>
            <w:r>
              <w:rPr>
                <w:rFonts w:eastAsiaTheme="minorHAnsi"/>
                <w:lang w:eastAsia="ja-JP"/>
              </w:rPr>
              <w:lastRenderedPageBreak/>
              <w:t>Passed</w:t>
            </w:r>
          </w:p>
        </w:tc>
      </w:tr>
      <w:tr w:rsidR="003C6F26" w14:paraId="75746CE2"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553844" w14:textId="77777777" w:rsidR="003C6F26" w:rsidRDefault="003C6F26" w:rsidP="003C6F26">
            <w:pPr>
              <w:rPr>
                <w:rFonts w:ascii="Helvetica" w:eastAsiaTheme="minorHAnsi" w:hAnsi="Helvetica" w:cs="Helvetica"/>
                <w:lang w:eastAsia="ja-JP"/>
              </w:rPr>
            </w:pPr>
            <w:r>
              <w:rPr>
                <w:rFonts w:eastAsiaTheme="minorHAnsi"/>
                <w:lang w:eastAsia="ja-JP"/>
              </w:rPr>
              <w:t>PUSH19</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5C4A1E" w14:textId="77777777" w:rsidR="003C6F26" w:rsidRDefault="003C6F26" w:rsidP="003C6F26">
            <w:pPr>
              <w:rPr>
                <w:rFonts w:ascii="Helvetica" w:eastAsiaTheme="minorHAnsi" w:hAnsi="Helvetica" w:cs="Helvetica"/>
                <w:lang w:eastAsia="ja-JP"/>
              </w:rPr>
            </w:pPr>
            <w:r>
              <w:rPr>
                <w:rFonts w:eastAsiaTheme="minorHAnsi"/>
                <w:i/>
                <w:iCs/>
                <w:lang w:eastAsia="ja-JP"/>
              </w:rPr>
              <w:t>720000000000000000000000000000000000000A0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942A54" w14:textId="2E26A1FF"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w:t>
            </w:r>
            <w:r w:rsidRPr="000B7332">
              <w:rPr>
                <w:rFonts w:eastAsiaTheme="minorHAnsi"/>
                <w:lang w:eastAsia="ja-JP"/>
              </w:rPr>
              <w:t>0</w:t>
            </w:r>
            <w:r>
              <w:rPr>
                <w:rFonts w:eastAsiaTheme="minorHAnsi"/>
                <w:lang w:eastAsia="ja-JP"/>
              </w:rPr>
              <w:t>000000000000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88090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31CE8C2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w:t>
            </w:r>
            <w:r>
              <w:rPr>
                <w:rFonts w:ascii="Menlo" w:hAnsi="Menlo" w:cs="Menlo"/>
                <w:color w:val="FBD3E1"/>
                <w:sz w:val="18"/>
                <w:szCs w:val="18"/>
              </w:rPr>
              <w:t>;</w:t>
            </w:r>
          </w:p>
          <w:p w14:paraId="5BE3D31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4E25FD2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26DE5A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6D0F6C9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03C5B68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228B2A7"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5A9E36"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273D6920"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821044" w14:textId="77777777" w:rsidR="003C6F26" w:rsidRDefault="003C6F26" w:rsidP="003C6F26">
            <w:pPr>
              <w:rPr>
                <w:rFonts w:ascii="Helvetica" w:eastAsiaTheme="minorHAnsi" w:hAnsi="Helvetica" w:cs="Helvetica"/>
                <w:lang w:eastAsia="ja-JP"/>
              </w:rPr>
            </w:pPr>
            <w:r>
              <w:rPr>
                <w:rFonts w:eastAsiaTheme="minorHAnsi"/>
                <w:lang w:eastAsia="ja-JP"/>
              </w:rPr>
              <w:t>PUSH20</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B6C56A" w14:textId="77777777" w:rsidR="003C6F26" w:rsidRDefault="003C6F26" w:rsidP="003C6F26">
            <w:pPr>
              <w:rPr>
                <w:rFonts w:ascii="Helvetica" w:eastAsiaTheme="minorHAnsi" w:hAnsi="Helvetica" w:cs="Helvetica"/>
                <w:lang w:eastAsia="ja-JP"/>
              </w:rPr>
            </w:pPr>
            <w:r>
              <w:rPr>
                <w:rFonts w:eastAsiaTheme="minorHAnsi"/>
                <w:i/>
                <w:iCs/>
                <w:lang w:eastAsia="ja-JP"/>
              </w:rPr>
              <w:t>73000000000000000000000000000000000000000A0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C03CA4" w14:textId="3CC9A531"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w:t>
            </w:r>
            <w:r w:rsidRPr="000B7332">
              <w:rPr>
                <w:rFonts w:eastAsiaTheme="minorHAnsi"/>
                <w:lang w:eastAsia="ja-JP"/>
              </w:rPr>
              <w:t>0</w:t>
            </w:r>
            <w:r>
              <w:rPr>
                <w:rFonts w:eastAsiaTheme="minorHAnsi"/>
                <w:lang w:eastAsia="ja-JP"/>
              </w:rPr>
              <w:t>000000000000</w:t>
            </w:r>
            <w:r w:rsidRPr="000B7332">
              <w:rPr>
                <w:rFonts w:eastAsiaTheme="minorHAnsi"/>
                <w:lang w:eastAsia="ja-JP"/>
              </w:rPr>
              <w:t>0</w:t>
            </w:r>
            <w:r>
              <w:rPr>
                <w:rFonts w:eastAsiaTheme="minorHAnsi"/>
                <w:lang w:eastAsia="ja-JP"/>
              </w:rPr>
              <w:t>0</w:t>
            </w:r>
            <w:r>
              <w:rPr>
                <w:rFonts w:eastAsiaTheme="minorHAnsi"/>
                <w:lang w:eastAsia="ja-JP"/>
              </w:rPr>
              <w:t>00</w:t>
            </w:r>
            <w:r>
              <w:rPr>
                <w:rFonts w:eastAsiaTheme="minorHAnsi"/>
                <w:lang w:eastAsia="ja-JP"/>
              </w:rPr>
              <w:t>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02109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F4490B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w:t>
            </w:r>
            <w:r>
              <w:rPr>
                <w:rFonts w:ascii="Menlo" w:hAnsi="Menlo" w:cs="Menlo"/>
                <w:color w:val="FBD3E1"/>
                <w:sz w:val="18"/>
                <w:szCs w:val="18"/>
              </w:rPr>
              <w:t>;</w:t>
            </w:r>
          </w:p>
          <w:p w14:paraId="54704DA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35F56E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B95E35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303E569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628CD99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0843D90" w14:textId="77777777" w:rsidR="003C6F26" w:rsidRDefault="003C6F26" w:rsidP="003C6F26">
            <w:pPr>
              <w:shd w:val="clear" w:color="auto" w:fill="27273A"/>
              <w:spacing w:line="270" w:lineRule="atLeast"/>
              <w:rPr>
                <w:rFonts w:ascii="Menlo" w:hAnsi="Menlo" w:cs="Menlo"/>
                <w:color w:val="FCF6FF"/>
                <w:sz w:val="18"/>
                <w:szCs w:val="18"/>
              </w:rPr>
            </w:pPr>
          </w:p>
          <w:p w14:paraId="4DE31DD8"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FCBF23"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0B5EE310"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F6A812" w14:textId="77777777" w:rsidR="003C6F26" w:rsidRDefault="003C6F26" w:rsidP="003C6F26">
            <w:pPr>
              <w:rPr>
                <w:rFonts w:ascii="Helvetica" w:eastAsiaTheme="minorHAnsi" w:hAnsi="Helvetica" w:cs="Helvetica"/>
                <w:lang w:eastAsia="ja-JP"/>
              </w:rPr>
            </w:pPr>
            <w:r>
              <w:rPr>
                <w:rFonts w:eastAsiaTheme="minorHAnsi"/>
                <w:lang w:eastAsia="ja-JP"/>
              </w:rPr>
              <w:t>PUSH21</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9AA444" w14:textId="77777777" w:rsidR="003C6F26" w:rsidRDefault="003C6F26" w:rsidP="003C6F26">
            <w:pPr>
              <w:rPr>
                <w:rFonts w:ascii="Helvetica" w:eastAsiaTheme="minorHAnsi" w:hAnsi="Helvetica" w:cs="Helvetica"/>
                <w:lang w:eastAsia="ja-JP"/>
              </w:rPr>
            </w:pPr>
            <w:r>
              <w:rPr>
                <w:rFonts w:eastAsiaTheme="minorHAnsi"/>
                <w:i/>
                <w:iCs/>
                <w:lang w:eastAsia="ja-JP"/>
              </w:rPr>
              <w:t>7400000000000000000000000000000000000000000A0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9C8391" w14:textId="0049407B"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w:t>
            </w:r>
            <w:r w:rsidRPr="000B7332">
              <w:rPr>
                <w:rFonts w:eastAsiaTheme="minorHAnsi"/>
                <w:lang w:eastAsia="ja-JP"/>
              </w:rPr>
              <w:t>0</w:t>
            </w:r>
            <w:r>
              <w:rPr>
                <w:rFonts w:eastAsiaTheme="minorHAnsi"/>
                <w:lang w:eastAsia="ja-JP"/>
              </w:rPr>
              <w:t>000000000000</w:t>
            </w:r>
            <w:r w:rsidRPr="000B7332">
              <w:rPr>
                <w:rFonts w:eastAsiaTheme="minorHAnsi"/>
                <w:lang w:eastAsia="ja-JP"/>
              </w:rPr>
              <w:t>0</w:t>
            </w:r>
            <w:r>
              <w:rPr>
                <w:rFonts w:eastAsiaTheme="minorHAnsi"/>
                <w:lang w:eastAsia="ja-JP"/>
              </w:rPr>
              <w:t>0</w:t>
            </w:r>
            <w:r>
              <w:rPr>
                <w:rFonts w:eastAsiaTheme="minorHAnsi"/>
                <w:lang w:eastAsia="ja-JP"/>
              </w:rPr>
              <w:t>0000</w:t>
            </w:r>
            <w:r>
              <w:rPr>
                <w:rFonts w:eastAsiaTheme="minorHAnsi"/>
                <w:lang w:eastAsia="ja-JP"/>
              </w:rPr>
              <w:t>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478B82"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8BFD9B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00000000000000000000000000000000000000000000</w:t>
            </w:r>
            <w:r>
              <w:rPr>
                <w:rFonts w:ascii="Menlo" w:hAnsi="Menlo" w:cs="Menlo"/>
                <w:color w:val="FBD3E1"/>
                <w:sz w:val="18"/>
                <w:szCs w:val="18"/>
              </w:rPr>
              <w:t>;</w:t>
            </w:r>
          </w:p>
          <w:p w14:paraId="630EF82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5052A10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CF8272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2702604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21335EB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0703ABA"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89BE86"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6DFB2C3F"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39A21F" w14:textId="77777777" w:rsidR="003C6F26" w:rsidRDefault="003C6F26" w:rsidP="003C6F26">
            <w:pPr>
              <w:rPr>
                <w:rFonts w:ascii="Helvetica" w:eastAsiaTheme="minorHAnsi" w:hAnsi="Helvetica" w:cs="Helvetica"/>
                <w:lang w:eastAsia="ja-JP"/>
              </w:rPr>
            </w:pPr>
            <w:r>
              <w:rPr>
                <w:rFonts w:eastAsiaTheme="minorHAnsi"/>
                <w:lang w:eastAsia="ja-JP"/>
              </w:rPr>
              <w:t>PUSH22</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0D59C7" w14:textId="74F5A17F" w:rsidR="003C6F26" w:rsidRDefault="003C6F26" w:rsidP="003C6F26">
            <w:pPr>
              <w:rPr>
                <w:rFonts w:ascii="Helvetica" w:eastAsiaTheme="minorHAnsi" w:hAnsi="Helvetica" w:cs="Helvetica"/>
                <w:lang w:eastAsia="ja-JP"/>
              </w:rPr>
            </w:pPr>
            <w:r>
              <w:rPr>
                <w:rFonts w:eastAsiaTheme="minorHAnsi"/>
                <w:i/>
                <w:iCs/>
                <w:lang w:eastAsia="ja-JP"/>
              </w:rPr>
              <w:t>7500</w:t>
            </w:r>
            <w:r>
              <w:rPr>
                <w:rFonts w:eastAsiaTheme="minorHAnsi"/>
                <w:i/>
                <w:iCs/>
                <w:lang w:eastAsia="ja-JP"/>
              </w:rPr>
              <w:t>..</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39EAF5" w14:textId="65E782D3"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w:t>
            </w:r>
            <w:r w:rsidRPr="000B7332">
              <w:rPr>
                <w:rFonts w:eastAsiaTheme="minorHAnsi"/>
                <w:lang w:eastAsia="ja-JP"/>
              </w:rPr>
              <w:t>0</w:t>
            </w:r>
            <w:r>
              <w:rPr>
                <w:rFonts w:eastAsiaTheme="minorHAnsi"/>
                <w:lang w:eastAsia="ja-JP"/>
              </w:rPr>
              <w:t>000000000000</w:t>
            </w:r>
            <w:r w:rsidRPr="000B7332">
              <w:rPr>
                <w:rFonts w:eastAsiaTheme="minorHAnsi"/>
                <w:lang w:eastAsia="ja-JP"/>
              </w:rPr>
              <w:t>0</w:t>
            </w:r>
            <w:r>
              <w:rPr>
                <w:rFonts w:eastAsiaTheme="minorHAnsi"/>
                <w:lang w:eastAsia="ja-JP"/>
              </w:rPr>
              <w:t>000000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1B03A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D687E1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0000000000000000000000000000000000000000000000</w:t>
            </w:r>
            <w:r>
              <w:rPr>
                <w:rFonts w:ascii="Menlo" w:hAnsi="Menlo" w:cs="Menlo"/>
                <w:color w:val="FBD3E1"/>
                <w:sz w:val="18"/>
                <w:szCs w:val="18"/>
              </w:rPr>
              <w:t>;</w:t>
            </w:r>
          </w:p>
          <w:p w14:paraId="7CB9AB2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9E6FBB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D53CBA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2B8078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6906962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CBBE9A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
          <w:p w14:paraId="5FF76D4D"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291AF0"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5B15A395"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DD5C87" w14:textId="77777777" w:rsidR="003C6F26" w:rsidRDefault="003C6F26" w:rsidP="003C6F26">
            <w:pPr>
              <w:rPr>
                <w:rFonts w:ascii="Helvetica" w:eastAsiaTheme="minorHAnsi" w:hAnsi="Helvetica" w:cs="Helvetica"/>
                <w:lang w:eastAsia="ja-JP"/>
              </w:rPr>
            </w:pPr>
            <w:r>
              <w:rPr>
                <w:rFonts w:eastAsiaTheme="minorHAnsi"/>
                <w:lang w:eastAsia="ja-JP"/>
              </w:rPr>
              <w:t>PUSH23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3399C2" w14:textId="0BBD13B5" w:rsidR="003C6F26" w:rsidRDefault="003C6F26" w:rsidP="003C6F26">
            <w:pPr>
              <w:rPr>
                <w:rFonts w:ascii="Helvetica" w:eastAsiaTheme="minorHAnsi" w:hAnsi="Helvetica" w:cs="Helvetica"/>
                <w:lang w:eastAsia="ja-JP"/>
              </w:rPr>
            </w:pPr>
            <w:r>
              <w:rPr>
                <w:rFonts w:eastAsiaTheme="minorHAnsi"/>
                <w:i/>
                <w:iCs/>
                <w:lang w:eastAsia="ja-JP"/>
              </w:rPr>
              <w:t>7600</w:t>
            </w:r>
            <w:r>
              <w:rPr>
                <w:rFonts w:eastAsiaTheme="minorHAnsi"/>
                <w:i/>
                <w:iCs/>
                <w:lang w:eastAsia="ja-JP"/>
              </w:rPr>
              <w:t>..</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9E84D6" w14:textId="410A3506"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w:t>
            </w:r>
            <w:r w:rsidRPr="000B7332">
              <w:rPr>
                <w:rFonts w:eastAsiaTheme="minorHAnsi"/>
                <w:lang w:eastAsia="ja-JP"/>
              </w:rPr>
              <w:t>0</w:t>
            </w:r>
            <w:r>
              <w:rPr>
                <w:rFonts w:eastAsiaTheme="minorHAnsi"/>
                <w:lang w:eastAsia="ja-JP"/>
              </w:rPr>
              <w:t>000000000000</w:t>
            </w:r>
            <w:r w:rsidRPr="000B7332">
              <w:rPr>
                <w:rFonts w:eastAsiaTheme="minorHAnsi"/>
                <w:lang w:eastAsia="ja-JP"/>
              </w:rPr>
              <w:t>0</w:t>
            </w:r>
            <w:r>
              <w:rPr>
                <w:rFonts w:eastAsiaTheme="minorHAnsi"/>
                <w:lang w:eastAsia="ja-JP"/>
              </w:rPr>
              <w:t>00000000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00294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93B6CC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000000000000000000000000000000000000000000000000</w:t>
            </w:r>
            <w:r>
              <w:rPr>
                <w:rFonts w:ascii="Menlo" w:hAnsi="Menlo" w:cs="Menlo"/>
                <w:color w:val="FBD3E1"/>
                <w:sz w:val="18"/>
                <w:szCs w:val="18"/>
              </w:rPr>
              <w:t>;</w:t>
            </w:r>
          </w:p>
          <w:p w14:paraId="67C97AD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377A74C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6FDFCF7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827C14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282EBD1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4194F1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
          <w:p w14:paraId="0C5AEC06"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1D5369" w14:textId="77777777" w:rsidR="003C6F26" w:rsidRDefault="003C6F26" w:rsidP="003C6F26">
            <w:pPr>
              <w:rPr>
                <w:rFonts w:ascii="Helvetica" w:eastAsiaTheme="minorHAnsi" w:hAnsi="Helvetica" w:cs="Helvetica"/>
                <w:lang w:eastAsia="ja-JP"/>
              </w:rPr>
            </w:pPr>
            <w:r>
              <w:rPr>
                <w:rFonts w:eastAsiaTheme="minorHAnsi"/>
                <w:lang w:eastAsia="ja-JP"/>
              </w:rPr>
              <w:lastRenderedPageBreak/>
              <w:t>Passed</w:t>
            </w:r>
          </w:p>
        </w:tc>
      </w:tr>
      <w:tr w:rsidR="003C6F26" w14:paraId="3CF0C87F"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316D0F" w14:textId="77777777" w:rsidR="003C6F26" w:rsidRDefault="003C6F26" w:rsidP="003C6F26">
            <w:pPr>
              <w:rPr>
                <w:rFonts w:ascii="Helvetica" w:eastAsiaTheme="minorHAnsi" w:hAnsi="Helvetica" w:cs="Helvetica"/>
                <w:lang w:eastAsia="ja-JP"/>
              </w:rPr>
            </w:pPr>
            <w:r>
              <w:rPr>
                <w:rFonts w:eastAsiaTheme="minorHAnsi"/>
                <w:lang w:eastAsia="ja-JP"/>
              </w:rPr>
              <w:t>PUSH24</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31C1CC" w14:textId="7076300B" w:rsidR="003C6F26" w:rsidRDefault="003C6F26" w:rsidP="003C6F26">
            <w:pPr>
              <w:rPr>
                <w:rFonts w:ascii="Helvetica" w:eastAsiaTheme="minorHAnsi" w:hAnsi="Helvetica" w:cs="Helvetica"/>
                <w:lang w:eastAsia="ja-JP"/>
              </w:rPr>
            </w:pPr>
            <w:r>
              <w:rPr>
                <w:rFonts w:eastAsiaTheme="minorHAnsi"/>
                <w:i/>
                <w:iCs/>
                <w:lang w:eastAsia="ja-JP"/>
              </w:rPr>
              <w:t>7700</w:t>
            </w:r>
            <w:r>
              <w:rPr>
                <w:rFonts w:eastAsiaTheme="minorHAnsi"/>
                <w:i/>
                <w:iCs/>
                <w:lang w:eastAsia="ja-JP"/>
              </w:rPr>
              <w:t>..</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E497C9" w14:textId="56E3BAC9"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w:t>
            </w:r>
            <w:r w:rsidRPr="000B7332">
              <w:rPr>
                <w:rFonts w:eastAsiaTheme="minorHAnsi"/>
                <w:lang w:eastAsia="ja-JP"/>
              </w:rPr>
              <w:t>0</w:t>
            </w:r>
            <w:r>
              <w:rPr>
                <w:rFonts w:eastAsiaTheme="minorHAnsi"/>
                <w:lang w:eastAsia="ja-JP"/>
              </w:rPr>
              <w:t>000000000000</w:t>
            </w:r>
            <w:r>
              <w:rPr>
                <w:rFonts w:eastAsiaTheme="minorHAnsi"/>
                <w:lang w:eastAsia="ja-JP"/>
              </w:rPr>
              <w:t>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975EBD" w14:textId="77777777" w:rsidR="003C6F26" w:rsidRDefault="003C6F26" w:rsidP="003C6F26">
            <w:pPr>
              <w:shd w:val="clear" w:color="auto" w:fill="27273A"/>
              <w:spacing w:line="270" w:lineRule="atLeast"/>
              <w:rPr>
                <w:rFonts w:ascii="Menlo" w:hAnsi="Menlo" w:cs="Menlo"/>
                <w:color w:val="FCF6FF"/>
                <w:sz w:val="18"/>
                <w:szCs w:val="18"/>
              </w:rPr>
            </w:pPr>
            <w:r>
              <w:rPr>
                <w:rFonts w:ascii="Helvetica" w:eastAsiaTheme="minorHAnsi" w:hAnsi="Helvetica" w:cs="Helvetica"/>
                <w:lang w:eastAsia="ja-JP"/>
              </w:rPr>
              <w:tab/>
            </w:r>
            <w:r>
              <w:rPr>
                <w:rFonts w:ascii="Menlo" w:hAnsi="Menlo" w:cs="Menlo"/>
                <w:color w:val="FBD3E1"/>
                <w:sz w:val="18"/>
                <w:szCs w:val="18"/>
              </w:rPr>
              <w:t>{</w:t>
            </w:r>
          </w:p>
          <w:p w14:paraId="611A34F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00000000000000000000000000000000000000000000000000</w:t>
            </w:r>
            <w:r>
              <w:rPr>
                <w:rFonts w:ascii="Menlo" w:hAnsi="Menlo" w:cs="Menlo"/>
                <w:color w:val="FBD3E1"/>
                <w:sz w:val="18"/>
                <w:szCs w:val="18"/>
              </w:rPr>
              <w:t>;</w:t>
            </w:r>
          </w:p>
          <w:p w14:paraId="456F3D2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5788DA7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3831683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5A77B1D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3CED5C5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8FD59E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
          <w:p w14:paraId="329FCA58" w14:textId="2A6E4E34" w:rsidR="003C6F26" w:rsidRDefault="003C6F26" w:rsidP="003C6F26">
            <w:pPr>
              <w:tabs>
                <w:tab w:val="left" w:pos="1200"/>
              </w:tabs>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226105"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5828BDBE"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487524" w14:textId="77777777" w:rsidR="003C6F26" w:rsidRDefault="003C6F26" w:rsidP="003C6F26">
            <w:pPr>
              <w:rPr>
                <w:rFonts w:ascii="Helvetica" w:eastAsiaTheme="minorHAnsi" w:hAnsi="Helvetica" w:cs="Helvetica"/>
                <w:lang w:eastAsia="ja-JP"/>
              </w:rPr>
            </w:pPr>
            <w:r>
              <w:rPr>
                <w:rFonts w:eastAsiaTheme="minorHAnsi"/>
                <w:lang w:eastAsia="ja-JP"/>
              </w:rPr>
              <w:t>PUSH25</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C2F173" w14:textId="2FCD9229" w:rsidR="003C6F26" w:rsidRDefault="003C6F26" w:rsidP="003C6F26">
            <w:pPr>
              <w:rPr>
                <w:rFonts w:ascii="Helvetica" w:eastAsiaTheme="minorHAnsi" w:hAnsi="Helvetica" w:cs="Helvetica"/>
                <w:lang w:eastAsia="ja-JP"/>
              </w:rPr>
            </w:pPr>
            <w:r>
              <w:rPr>
                <w:rFonts w:eastAsiaTheme="minorHAnsi"/>
                <w:i/>
                <w:iCs/>
                <w:lang w:eastAsia="ja-JP"/>
              </w:rPr>
              <w:t>7800</w:t>
            </w:r>
            <w:r>
              <w:rPr>
                <w:rFonts w:eastAsiaTheme="minorHAnsi"/>
                <w:i/>
                <w:iCs/>
                <w:lang w:eastAsia="ja-JP"/>
              </w:rPr>
              <w:t>..</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B57690" w14:textId="57B7D7F2"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w:t>
            </w:r>
            <w:r w:rsidRPr="000B7332">
              <w:rPr>
                <w:rFonts w:eastAsiaTheme="minorHAnsi"/>
                <w:lang w:eastAsia="ja-JP"/>
              </w:rPr>
              <w:t>0</w:t>
            </w:r>
            <w:r>
              <w:rPr>
                <w:rFonts w:eastAsiaTheme="minorHAnsi"/>
                <w:lang w:eastAsia="ja-JP"/>
              </w:rPr>
              <w:t>000000000000</w:t>
            </w:r>
            <w:r>
              <w:rPr>
                <w:rFonts w:eastAsiaTheme="minorHAnsi"/>
                <w:lang w:eastAsia="ja-JP"/>
              </w:rPr>
              <w:t>00</w:t>
            </w:r>
            <w:r>
              <w:rPr>
                <w:rFonts w:eastAsiaTheme="minorHAnsi"/>
                <w:lang w:eastAsia="ja-JP"/>
              </w:rPr>
              <w:t>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D2BE6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4CDF199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0000000000000000000000000000000000000000000000000000</w:t>
            </w:r>
            <w:r>
              <w:rPr>
                <w:rFonts w:ascii="Menlo" w:hAnsi="Menlo" w:cs="Menlo"/>
                <w:color w:val="FBD3E1"/>
                <w:sz w:val="18"/>
                <w:szCs w:val="18"/>
              </w:rPr>
              <w:t>;</w:t>
            </w:r>
          </w:p>
          <w:p w14:paraId="25E6453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DFB57F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7E6B06B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6AED356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2925AC2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B92251E"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A6C036"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1F0F8601"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0411F8" w14:textId="77777777" w:rsidR="003C6F26" w:rsidRDefault="003C6F26" w:rsidP="003C6F26">
            <w:pPr>
              <w:rPr>
                <w:rFonts w:ascii="Helvetica" w:eastAsiaTheme="minorHAnsi" w:hAnsi="Helvetica" w:cs="Helvetica"/>
                <w:lang w:eastAsia="ja-JP"/>
              </w:rPr>
            </w:pPr>
            <w:r>
              <w:rPr>
                <w:rFonts w:eastAsiaTheme="minorHAnsi"/>
                <w:lang w:eastAsia="ja-JP"/>
              </w:rPr>
              <w:t>PUSH26</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3218CE" w14:textId="375ADC5C" w:rsidR="003C6F26" w:rsidRDefault="003C6F26" w:rsidP="003C6F26">
            <w:pPr>
              <w:rPr>
                <w:rFonts w:ascii="Helvetica" w:eastAsiaTheme="minorHAnsi" w:hAnsi="Helvetica" w:cs="Helvetica"/>
                <w:lang w:eastAsia="ja-JP"/>
              </w:rPr>
            </w:pPr>
            <w:r>
              <w:rPr>
                <w:rFonts w:eastAsiaTheme="minorHAnsi"/>
                <w:i/>
                <w:iCs/>
                <w:lang w:eastAsia="ja-JP"/>
              </w:rPr>
              <w:t>7900..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EE7C24" w14:textId="286ADB11"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w:t>
            </w:r>
            <w:r w:rsidRPr="000B7332">
              <w:rPr>
                <w:rFonts w:eastAsiaTheme="minorHAnsi"/>
                <w:lang w:eastAsia="ja-JP"/>
              </w:rPr>
              <w:t>0</w:t>
            </w:r>
            <w:r>
              <w:rPr>
                <w:rFonts w:eastAsiaTheme="minorHAnsi"/>
                <w:lang w:eastAsia="ja-JP"/>
              </w:rPr>
              <w:t>0000000000000000</w:t>
            </w:r>
            <w:r>
              <w:rPr>
                <w:rFonts w:eastAsiaTheme="minorHAnsi"/>
                <w:lang w:eastAsia="ja-JP"/>
              </w:rPr>
              <w:t>0000</w:t>
            </w:r>
            <w:r>
              <w:rPr>
                <w:rFonts w:eastAsiaTheme="minorHAnsi"/>
                <w:lang w:eastAsia="ja-JP"/>
              </w:rPr>
              <w:t>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0BE3D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02FAB4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000000000000000000000000000000000000000000000000000000</w:t>
            </w:r>
            <w:r>
              <w:rPr>
                <w:rFonts w:ascii="Menlo" w:hAnsi="Menlo" w:cs="Menlo"/>
                <w:color w:val="FBD3E1"/>
                <w:sz w:val="18"/>
                <w:szCs w:val="18"/>
              </w:rPr>
              <w:t>;</w:t>
            </w:r>
          </w:p>
          <w:p w14:paraId="5FCBBC2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5FD344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7DCC408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1FD4F4C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47BF5FD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91D3ABC"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6306FB"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62FE45E2"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949E65" w14:textId="77777777" w:rsidR="003C6F26" w:rsidRDefault="003C6F26" w:rsidP="003C6F26">
            <w:pPr>
              <w:rPr>
                <w:rFonts w:ascii="Helvetica" w:eastAsiaTheme="minorHAnsi" w:hAnsi="Helvetica" w:cs="Helvetica"/>
                <w:lang w:eastAsia="ja-JP"/>
              </w:rPr>
            </w:pPr>
            <w:r>
              <w:rPr>
                <w:rFonts w:eastAsiaTheme="minorHAnsi"/>
                <w:lang w:eastAsia="ja-JP"/>
              </w:rPr>
              <w:t>PUSH27</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8D4DDA" w14:textId="77777777" w:rsidR="003C6F26" w:rsidRDefault="003C6F26" w:rsidP="003C6F26">
            <w:pPr>
              <w:rPr>
                <w:rFonts w:ascii="Helvetica" w:eastAsiaTheme="minorHAnsi" w:hAnsi="Helvetica" w:cs="Helvetica"/>
                <w:lang w:eastAsia="ja-JP"/>
              </w:rPr>
            </w:pPr>
            <w:r>
              <w:rPr>
                <w:rFonts w:eastAsiaTheme="minorHAnsi"/>
                <w:lang w:eastAsia="ja-JP"/>
              </w:rPr>
              <w:t>7A</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F070C6" w14:textId="07E69B00"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w:t>
            </w:r>
            <w:r w:rsidRPr="000B7332">
              <w:rPr>
                <w:rFonts w:eastAsiaTheme="minorHAnsi"/>
                <w:lang w:eastAsia="ja-JP"/>
              </w:rPr>
              <w:t>0</w:t>
            </w:r>
            <w:r>
              <w:rPr>
                <w:rFonts w:eastAsiaTheme="minorHAnsi"/>
                <w:lang w:eastAsia="ja-JP"/>
              </w:rPr>
              <w:t>000000000000000</w:t>
            </w:r>
            <w:r>
              <w:rPr>
                <w:rFonts w:eastAsiaTheme="minorHAnsi"/>
                <w:lang w:eastAsia="ja-JP"/>
              </w:rPr>
              <w:t>000000</w:t>
            </w:r>
            <w:r>
              <w:rPr>
                <w:rFonts w:eastAsiaTheme="minorHAnsi"/>
                <w:lang w:eastAsia="ja-JP"/>
              </w:rPr>
              <w:t>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CDF0E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09FE102"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00000000000000000000000000000000000000000000000000000000</w:t>
            </w:r>
            <w:r>
              <w:rPr>
                <w:rFonts w:ascii="Menlo" w:hAnsi="Menlo" w:cs="Menlo"/>
                <w:color w:val="FBD3E1"/>
                <w:sz w:val="18"/>
                <w:szCs w:val="18"/>
              </w:rPr>
              <w:t>;</w:t>
            </w:r>
          </w:p>
          <w:p w14:paraId="1087AC5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3FEB82A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490078C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32274C1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289F766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88E6261" w14:textId="77777777" w:rsidR="003C6F26" w:rsidRDefault="003C6F26" w:rsidP="003C6F26">
            <w:pPr>
              <w:shd w:val="clear" w:color="auto" w:fill="27273A"/>
              <w:spacing w:line="270" w:lineRule="atLeast"/>
              <w:rPr>
                <w:rFonts w:ascii="Menlo" w:hAnsi="Menlo" w:cs="Menlo"/>
                <w:color w:val="FCF6FF"/>
                <w:sz w:val="18"/>
                <w:szCs w:val="18"/>
              </w:rPr>
            </w:pPr>
          </w:p>
          <w:p w14:paraId="432327D5"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BBF04B"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358BD6EC"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CBEABC" w14:textId="77777777" w:rsidR="003C6F26" w:rsidRDefault="003C6F26" w:rsidP="003C6F26">
            <w:pPr>
              <w:rPr>
                <w:rFonts w:ascii="Helvetica" w:eastAsiaTheme="minorHAnsi" w:hAnsi="Helvetica" w:cs="Helvetica"/>
                <w:lang w:eastAsia="ja-JP"/>
              </w:rPr>
            </w:pPr>
            <w:r>
              <w:rPr>
                <w:rFonts w:eastAsiaTheme="minorHAnsi"/>
                <w:lang w:eastAsia="ja-JP"/>
              </w:rPr>
              <w:t>PUSH28</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F8FCE5" w14:textId="77777777" w:rsidR="003C6F26" w:rsidRDefault="003C6F26" w:rsidP="003C6F26">
            <w:pPr>
              <w:rPr>
                <w:rFonts w:ascii="Helvetica" w:eastAsiaTheme="minorHAnsi" w:hAnsi="Helvetica" w:cs="Helvetica"/>
                <w:lang w:eastAsia="ja-JP"/>
              </w:rPr>
            </w:pPr>
            <w:r>
              <w:rPr>
                <w:rFonts w:eastAsiaTheme="minorHAnsi"/>
                <w:lang w:eastAsia="ja-JP"/>
              </w:rPr>
              <w:t>7B</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0ACBC9" w14:textId="3639FBE8"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w:t>
            </w:r>
            <w:r w:rsidRPr="000B7332">
              <w:rPr>
                <w:rFonts w:eastAsiaTheme="minorHAnsi"/>
                <w:lang w:eastAsia="ja-JP"/>
              </w:rPr>
              <w:t>0</w:t>
            </w:r>
            <w:r>
              <w:rPr>
                <w:rFonts w:eastAsiaTheme="minorHAnsi"/>
                <w:lang w:eastAsia="ja-JP"/>
              </w:rPr>
              <w:t>0000000000000</w:t>
            </w:r>
            <w:r>
              <w:rPr>
                <w:rFonts w:eastAsiaTheme="minorHAnsi"/>
                <w:lang w:eastAsia="ja-JP"/>
              </w:rPr>
              <w:t>00000000</w:t>
            </w:r>
            <w:r>
              <w:rPr>
                <w:rFonts w:eastAsiaTheme="minorHAnsi"/>
                <w:lang w:eastAsia="ja-JP"/>
              </w:rPr>
              <w:t>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B1DC9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6D6833E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0000000000000000000000000000000000000000000000000000000000</w:t>
            </w:r>
            <w:r>
              <w:rPr>
                <w:rFonts w:ascii="Menlo" w:hAnsi="Menlo" w:cs="Menlo"/>
                <w:color w:val="FBD3E1"/>
                <w:sz w:val="18"/>
                <w:szCs w:val="18"/>
              </w:rPr>
              <w:t>;</w:t>
            </w:r>
          </w:p>
          <w:p w14:paraId="519BA40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5AF026C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4A0BE39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5275FD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12948D3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438BBC1"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87BDDF" w14:textId="77777777" w:rsidR="003C6F26" w:rsidRDefault="003C6F26" w:rsidP="003C6F26">
            <w:pPr>
              <w:rPr>
                <w:rFonts w:ascii="Helvetica" w:eastAsiaTheme="minorHAnsi" w:hAnsi="Helvetica" w:cs="Helvetica"/>
                <w:lang w:eastAsia="ja-JP"/>
              </w:rPr>
            </w:pPr>
            <w:r>
              <w:rPr>
                <w:rFonts w:eastAsiaTheme="minorHAnsi"/>
                <w:lang w:eastAsia="ja-JP"/>
              </w:rPr>
              <w:lastRenderedPageBreak/>
              <w:t>Passed</w:t>
            </w:r>
          </w:p>
        </w:tc>
      </w:tr>
      <w:tr w:rsidR="003C6F26" w14:paraId="4332B345"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C0FD71" w14:textId="77777777" w:rsidR="003C6F26" w:rsidRDefault="003C6F26" w:rsidP="003C6F26">
            <w:pPr>
              <w:rPr>
                <w:rFonts w:ascii="Helvetica" w:eastAsiaTheme="minorHAnsi" w:hAnsi="Helvetica" w:cs="Helvetica"/>
                <w:lang w:eastAsia="ja-JP"/>
              </w:rPr>
            </w:pPr>
            <w:r>
              <w:rPr>
                <w:rFonts w:eastAsiaTheme="minorHAnsi"/>
                <w:lang w:eastAsia="ja-JP"/>
              </w:rPr>
              <w:t>PUSH29</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C7AC7F" w14:textId="77777777" w:rsidR="003C6F26" w:rsidRDefault="003C6F26" w:rsidP="003C6F26">
            <w:pPr>
              <w:rPr>
                <w:rFonts w:ascii="Helvetica" w:eastAsiaTheme="minorHAnsi" w:hAnsi="Helvetica" w:cs="Helvetica"/>
                <w:lang w:eastAsia="ja-JP"/>
              </w:rPr>
            </w:pPr>
            <w:r>
              <w:rPr>
                <w:rFonts w:eastAsiaTheme="minorHAnsi"/>
                <w:lang w:eastAsia="ja-JP"/>
              </w:rPr>
              <w:t>7C</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3152D1" w14:textId="52290F4C"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w:t>
            </w:r>
            <w:r>
              <w:rPr>
                <w:rFonts w:eastAsiaTheme="minorHAnsi"/>
                <w:lang w:eastAsia="ja-JP"/>
              </w:rPr>
              <w:t>0000000000</w:t>
            </w:r>
            <w:r>
              <w:rPr>
                <w:rFonts w:eastAsiaTheme="minorHAnsi"/>
                <w:lang w:eastAsia="ja-JP"/>
              </w:rPr>
              <w:t>00000000</w:t>
            </w:r>
            <w:r w:rsidRPr="000B7332">
              <w:rPr>
                <w:rFonts w:eastAsiaTheme="minorHAnsi"/>
                <w:lang w:eastAsia="ja-JP"/>
              </w:rPr>
              <w:t>0</w:t>
            </w:r>
            <w:r>
              <w:rPr>
                <w:rFonts w:eastAsiaTheme="minorHAnsi"/>
                <w:lang w:eastAsia="ja-JP"/>
              </w:rPr>
              <w:t>0000000000000000000000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42C4C3"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834675"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5755A4E9"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1443D3" w14:textId="77777777" w:rsidR="003C6F26" w:rsidRDefault="003C6F26" w:rsidP="003C6F26">
            <w:pPr>
              <w:rPr>
                <w:rFonts w:ascii="Helvetica" w:eastAsiaTheme="minorHAnsi" w:hAnsi="Helvetica" w:cs="Helvetica"/>
                <w:lang w:eastAsia="ja-JP"/>
              </w:rPr>
            </w:pPr>
            <w:r>
              <w:rPr>
                <w:rFonts w:eastAsiaTheme="minorHAnsi"/>
                <w:lang w:eastAsia="ja-JP"/>
              </w:rPr>
              <w:t>PUSH30</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7A9C64" w14:textId="77777777" w:rsidR="003C6F26" w:rsidRDefault="003C6F26" w:rsidP="003C6F26">
            <w:pPr>
              <w:rPr>
                <w:rFonts w:ascii="Helvetica" w:eastAsiaTheme="minorHAnsi" w:hAnsi="Helvetica" w:cs="Helvetica"/>
                <w:lang w:eastAsia="ja-JP"/>
              </w:rPr>
            </w:pPr>
            <w:r>
              <w:rPr>
                <w:rFonts w:eastAsiaTheme="minorHAnsi"/>
                <w:lang w:eastAsia="ja-JP"/>
              </w:rPr>
              <w:t>7D</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CE7EA6" w14:textId="4E2F385D"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w:t>
            </w:r>
            <w:r>
              <w:rPr>
                <w:rFonts w:eastAsiaTheme="minorHAnsi"/>
                <w:lang w:eastAsia="ja-JP"/>
              </w:rPr>
              <w:t>000000000000</w:t>
            </w:r>
            <w:r>
              <w:rPr>
                <w:rFonts w:eastAsiaTheme="minorHAnsi"/>
                <w:lang w:eastAsia="ja-JP"/>
              </w:rPr>
              <w:t>00000</w:t>
            </w:r>
            <w:r w:rsidRPr="000B7332">
              <w:rPr>
                <w:rFonts w:eastAsiaTheme="minorHAnsi"/>
                <w:lang w:eastAsia="ja-JP"/>
              </w:rPr>
              <w:t>0</w:t>
            </w:r>
            <w:r>
              <w:rPr>
                <w:rFonts w:eastAsiaTheme="minorHAnsi"/>
                <w:lang w:eastAsia="ja-JP"/>
              </w:rPr>
              <w:t>0000000000000000000000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D179A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31343862"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000000000000000000000000000000000000000000000000000000000000</w:t>
            </w:r>
            <w:r>
              <w:rPr>
                <w:rFonts w:ascii="Menlo" w:hAnsi="Menlo" w:cs="Menlo"/>
                <w:color w:val="FBD3E1"/>
                <w:sz w:val="18"/>
                <w:szCs w:val="18"/>
              </w:rPr>
              <w:t>;</w:t>
            </w:r>
          </w:p>
          <w:p w14:paraId="3B63DD1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125C53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10BFDF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6419BF0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4AC3130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9DD635F"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3A0EC7"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52FBE154"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A45677" w14:textId="77777777" w:rsidR="003C6F26" w:rsidRDefault="003C6F26" w:rsidP="003C6F26">
            <w:pPr>
              <w:rPr>
                <w:rFonts w:ascii="Helvetica" w:eastAsiaTheme="minorHAnsi" w:hAnsi="Helvetica" w:cs="Helvetica"/>
                <w:lang w:eastAsia="ja-JP"/>
              </w:rPr>
            </w:pPr>
            <w:r>
              <w:rPr>
                <w:rFonts w:eastAsiaTheme="minorHAnsi"/>
                <w:lang w:eastAsia="ja-JP"/>
              </w:rPr>
              <w:t>PUSH31</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95C236" w14:textId="77777777" w:rsidR="003C6F26" w:rsidRDefault="003C6F26" w:rsidP="003C6F26">
            <w:pPr>
              <w:rPr>
                <w:rFonts w:ascii="Helvetica" w:eastAsiaTheme="minorHAnsi" w:hAnsi="Helvetica" w:cs="Helvetica"/>
                <w:lang w:eastAsia="ja-JP"/>
              </w:rPr>
            </w:pPr>
            <w:r>
              <w:rPr>
                <w:rFonts w:eastAsiaTheme="minorHAnsi"/>
                <w:lang w:eastAsia="ja-JP"/>
              </w:rPr>
              <w:t>7E</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486730" w14:textId="67CC73C7"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0000000000000000000000</w:t>
            </w:r>
            <w:r w:rsidRPr="000B7332">
              <w:rPr>
                <w:rFonts w:eastAsiaTheme="minorHAnsi"/>
                <w:lang w:eastAsia="ja-JP"/>
              </w:rPr>
              <w:t>0</w:t>
            </w:r>
            <w:r>
              <w:rPr>
                <w:rFonts w:eastAsiaTheme="minorHAnsi"/>
                <w:lang w:eastAsia="ja-JP"/>
              </w:rPr>
              <w:t>0</w:t>
            </w:r>
            <w:r>
              <w:rPr>
                <w:rFonts w:eastAsiaTheme="minorHAnsi"/>
                <w:lang w:eastAsia="ja-JP"/>
              </w:rPr>
              <w:t>00</w:t>
            </w:r>
            <w:r>
              <w:rPr>
                <w:rFonts w:eastAsiaTheme="minorHAnsi"/>
                <w:lang w:eastAsia="ja-JP"/>
              </w:rPr>
              <w:t>000000000000000000000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164BF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576C649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00000000000000000000000000000000000000000000000000000000000000</w:t>
            </w:r>
            <w:r>
              <w:rPr>
                <w:rFonts w:ascii="Menlo" w:hAnsi="Menlo" w:cs="Menlo"/>
                <w:color w:val="FBD3E1"/>
                <w:sz w:val="18"/>
                <w:szCs w:val="18"/>
              </w:rPr>
              <w:t>;</w:t>
            </w:r>
          </w:p>
          <w:p w14:paraId="745CFC3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E444BE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D21B8D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61BBC4C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7B77D4A2"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AAB608C"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A3B8F7"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068500B1"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002843" w14:textId="77777777" w:rsidR="003C6F26" w:rsidRDefault="003C6F26" w:rsidP="003C6F26">
            <w:pPr>
              <w:rPr>
                <w:rFonts w:ascii="Helvetica" w:eastAsiaTheme="minorHAnsi" w:hAnsi="Helvetica" w:cs="Helvetica"/>
                <w:lang w:eastAsia="ja-JP"/>
              </w:rPr>
            </w:pPr>
            <w:r>
              <w:rPr>
                <w:rFonts w:eastAsiaTheme="minorHAnsi"/>
                <w:lang w:eastAsia="ja-JP"/>
              </w:rPr>
              <w:t>PUSH32</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155687" w14:textId="77777777" w:rsidR="003C6F26" w:rsidRDefault="003C6F26" w:rsidP="003C6F26">
            <w:pPr>
              <w:rPr>
                <w:rFonts w:ascii="Helvetica" w:eastAsiaTheme="minorHAnsi" w:hAnsi="Helvetica" w:cs="Helvetica"/>
                <w:lang w:eastAsia="ja-JP"/>
              </w:rPr>
            </w:pPr>
            <w:r>
              <w:rPr>
                <w:rFonts w:eastAsiaTheme="minorHAnsi"/>
                <w:lang w:eastAsia="ja-JP"/>
              </w:rPr>
              <w:t>7F</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A537C3" w14:textId="09DEE3D9" w:rsidR="003C6F26" w:rsidRPr="00B243A5" w:rsidRDefault="003C6F26" w:rsidP="003C6F26">
            <w:pPr>
              <w:rPr>
                <w:rFonts w:eastAsiaTheme="minorHAnsi"/>
                <w:lang w:eastAsia="ja-JP"/>
              </w:rPr>
            </w:pPr>
            <w:r w:rsidRPr="000B7332">
              <w:rPr>
                <w:rFonts w:eastAsiaTheme="minorHAnsi"/>
                <w:lang w:eastAsia="ja-JP"/>
              </w:rPr>
              <w:t>stack[top] =</w:t>
            </w:r>
            <w:r>
              <w:rPr>
                <w:rFonts w:eastAsiaTheme="minorHAnsi"/>
                <w:lang w:eastAsia="ja-JP"/>
              </w:rPr>
              <w:t xml:space="preserve"> </w:t>
            </w:r>
            <w:r w:rsidRPr="000B7332">
              <w:rPr>
                <w:rFonts w:eastAsiaTheme="minorHAnsi"/>
                <w:lang w:eastAsia="ja-JP"/>
              </w:rPr>
              <w:t>0x0000000000</w:t>
            </w:r>
            <w:r>
              <w:rPr>
                <w:rFonts w:eastAsiaTheme="minorHAnsi"/>
                <w:lang w:eastAsia="ja-JP"/>
              </w:rPr>
              <w:t>0000</w:t>
            </w:r>
            <w:r>
              <w:rPr>
                <w:rFonts w:eastAsiaTheme="minorHAnsi"/>
                <w:lang w:eastAsia="ja-JP"/>
              </w:rPr>
              <w:t>0000000000000000000000</w:t>
            </w:r>
            <w:r w:rsidRPr="000B7332">
              <w:rPr>
                <w:rFonts w:eastAsiaTheme="minorHAnsi"/>
                <w:lang w:eastAsia="ja-JP"/>
              </w:rPr>
              <w:t>0</w:t>
            </w:r>
            <w:r>
              <w:rPr>
                <w:rFonts w:eastAsiaTheme="minorHAnsi"/>
                <w:lang w:eastAsia="ja-JP"/>
              </w:rPr>
              <w:t>0000000000000000000000</w:t>
            </w:r>
            <w:r w:rsidRPr="000B7332">
              <w:rPr>
                <w:rFonts w:eastAsiaTheme="minorHAnsi"/>
                <w:lang w:eastAsia="ja-JP"/>
              </w:rPr>
              <w:t>0</w:t>
            </w:r>
            <w:r>
              <w:rPr>
                <w:rFonts w:eastAsiaTheme="minorHAnsi"/>
                <w:lang w:eastAsia="ja-JP"/>
              </w:rPr>
              <w:t>00</w:t>
            </w:r>
            <w:r w:rsidRPr="000B7332">
              <w:rPr>
                <w:rFonts w:eastAsiaTheme="minorHAnsi"/>
                <w:lang w:eastAsia="ja-JP"/>
              </w:rPr>
              <w:t>00</w:t>
            </w: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F3E6B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32E66C7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E752A1"/>
                <w:sz w:val="18"/>
                <w:szCs w:val="18"/>
              </w:rPr>
              <w:t>0x</w:t>
            </w:r>
            <w:r>
              <w:rPr>
                <w:rFonts w:ascii="Menlo" w:hAnsi="Menlo" w:cs="Menlo"/>
                <w:color w:val="F8C275"/>
                <w:sz w:val="18"/>
                <w:szCs w:val="18"/>
              </w:rPr>
              <w:t>0000000000000000000000000000000000000000000000000000000000000000</w:t>
            </w:r>
            <w:r>
              <w:rPr>
                <w:rFonts w:ascii="Menlo" w:hAnsi="Menlo" w:cs="Menlo"/>
                <w:color w:val="FBD3E1"/>
                <w:sz w:val="18"/>
                <w:szCs w:val="18"/>
              </w:rPr>
              <w:t>;</w:t>
            </w:r>
          </w:p>
          <w:p w14:paraId="4CDC12B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31C67EC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6FB382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EA69E3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2910809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358E896"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DFBDE6"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4F899915"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783B80" w14:textId="77777777" w:rsidR="003C6F26" w:rsidRDefault="003C6F26" w:rsidP="003C6F26">
            <w:pPr>
              <w:rPr>
                <w:rFonts w:ascii="Helvetica" w:eastAsiaTheme="minorHAnsi" w:hAnsi="Helvetica" w:cs="Helvetica"/>
                <w:lang w:eastAsia="ja-JP"/>
              </w:rPr>
            </w:pPr>
            <w:r>
              <w:rPr>
                <w:rFonts w:eastAsiaTheme="minorHAnsi"/>
                <w:lang w:eastAsia="ja-JP"/>
              </w:rPr>
              <w:t>DUP1</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8F75FE" w14:textId="77777777" w:rsidR="003C6F26" w:rsidRDefault="003C6F26" w:rsidP="003C6F26">
            <w:pPr>
              <w:rPr>
                <w:rFonts w:ascii="Helvetica" w:eastAsiaTheme="minorHAnsi" w:hAnsi="Helvetica" w:cs="Helvetica"/>
                <w:lang w:eastAsia="ja-JP"/>
              </w:rPr>
            </w:pPr>
            <w:r>
              <w:rPr>
                <w:rFonts w:eastAsiaTheme="minorHAnsi"/>
                <w:lang w:eastAsia="ja-JP"/>
              </w:rPr>
              <w:t>80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AE589C" w14:textId="59059077" w:rsidR="003C6F26" w:rsidRPr="00B243A5" w:rsidRDefault="003C6F26" w:rsidP="003C6F26">
            <w:pPr>
              <w:rPr>
                <w:rFonts w:eastAsiaTheme="minorHAnsi"/>
                <w:lang w:eastAsia="ja-JP"/>
              </w:rPr>
            </w:pPr>
            <w:r w:rsidRPr="00B923D0">
              <w:rPr>
                <w:rFonts w:eastAsiaTheme="minorHAnsi"/>
                <w:lang w:eastAsia="ja-JP"/>
              </w:rPr>
              <w:t xml:space="preserve">    var tmp1 = stack[top - 1];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4638C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62FD4312" w14:textId="20957B3F"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w:t>
            </w:r>
            <w:r>
              <w:rPr>
                <w:rFonts w:ascii="Menlo" w:hAnsi="Menlo" w:cs="Menlo"/>
                <w:color w:val="FCF6FF"/>
                <w:sz w:val="18"/>
                <w:szCs w:val="18"/>
              </w:rPr>
              <w:t>tmp1</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2902F164" w14:textId="03C5DAB8"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70F359B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42C60A97" w14:textId="77777777" w:rsidR="003C6F26" w:rsidRDefault="003C6F26" w:rsidP="003C6F26">
            <w:pPr>
              <w:shd w:val="clear" w:color="auto" w:fill="27273A"/>
              <w:spacing w:line="270" w:lineRule="atLeast"/>
              <w:rPr>
                <w:rFonts w:ascii="Menlo" w:hAnsi="Menlo" w:cs="Menlo"/>
                <w:color w:val="FCF6FF"/>
                <w:sz w:val="18"/>
                <w:szCs w:val="18"/>
              </w:rPr>
            </w:pPr>
          </w:p>
          <w:p w14:paraId="42910A6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14949E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3A4915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5B67699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78A0927" w14:textId="77777777" w:rsidR="003C6F26" w:rsidRDefault="003C6F26" w:rsidP="003C6F26">
            <w:pPr>
              <w:ind w:firstLine="720"/>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8DE4A7"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3FD41CE0"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C2A03B" w14:textId="77777777" w:rsidR="003C6F26" w:rsidRDefault="003C6F26" w:rsidP="003C6F26">
            <w:pPr>
              <w:rPr>
                <w:rFonts w:ascii="Helvetica" w:eastAsiaTheme="minorHAnsi" w:hAnsi="Helvetica" w:cs="Helvetica"/>
                <w:lang w:eastAsia="ja-JP"/>
              </w:rPr>
            </w:pPr>
            <w:r>
              <w:rPr>
                <w:rFonts w:eastAsiaTheme="minorHAnsi"/>
                <w:lang w:eastAsia="ja-JP"/>
              </w:rPr>
              <w:t>DUP2</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89DCF7" w14:textId="77777777" w:rsidR="003C6F26" w:rsidRDefault="003C6F26" w:rsidP="003C6F26">
            <w:pPr>
              <w:rPr>
                <w:rFonts w:ascii="Helvetica" w:eastAsiaTheme="minorHAnsi" w:hAnsi="Helvetica" w:cs="Helvetica"/>
                <w:lang w:eastAsia="ja-JP"/>
              </w:rPr>
            </w:pPr>
            <w:r>
              <w:rPr>
                <w:rFonts w:eastAsiaTheme="minorHAnsi"/>
                <w:lang w:eastAsia="ja-JP"/>
              </w:rPr>
              <w:t>81</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EEA801" w14:textId="04173CFE" w:rsidR="003C6F26" w:rsidRPr="00B243A5" w:rsidRDefault="003C6F26" w:rsidP="003C6F26">
            <w:pPr>
              <w:rPr>
                <w:rFonts w:eastAsiaTheme="minorHAnsi"/>
                <w:lang w:eastAsia="ja-JP"/>
              </w:rPr>
            </w:pPr>
            <w:r w:rsidRPr="00B923D0">
              <w:rPr>
                <w:rFonts w:eastAsiaTheme="minorHAnsi"/>
                <w:lang w:eastAsia="ja-JP"/>
              </w:rPr>
              <w:t xml:space="preserve">    var tmp1 = stack[top - </w:t>
            </w:r>
            <w:r>
              <w:rPr>
                <w:rFonts w:eastAsiaTheme="minorHAnsi"/>
                <w:lang w:eastAsia="ja-JP"/>
              </w:rPr>
              <w:t>2</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C9CDD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46EA78A9" w14:textId="738AF8D6"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2C23D72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7601618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E0890DA" w14:textId="77777777" w:rsidR="003C6F26" w:rsidRDefault="003C6F26" w:rsidP="003C6F26">
            <w:pPr>
              <w:shd w:val="clear" w:color="auto" w:fill="27273A"/>
              <w:spacing w:line="270" w:lineRule="atLeast"/>
              <w:rPr>
                <w:rFonts w:ascii="Menlo" w:hAnsi="Menlo" w:cs="Menlo"/>
                <w:color w:val="FCF6FF"/>
                <w:sz w:val="18"/>
                <w:szCs w:val="18"/>
              </w:rPr>
            </w:pPr>
          </w:p>
          <w:p w14:paraId="19A9D63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38C89E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6192143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3C1D700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EAFF1A6"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D656FE" w14:textId="77777777" w:rsidR="003C6F26" w:rsidRDefault="003C6F26" w:rsidP="003C6F26">
            <w:pPr>
              <w:rPr>
                <w:rFonts w:ascii="Helvetica" w:eastAsiaTheme="minorHAnsi" w:hAnsi="Helvetica" w:cs="Helvetica"/>
                <w:lang w:eastAsia="ja-JP"/>
              </w:rPr>
            </w:pPr>
            <w:r>
              <w:rPr>
                <w:rFonts w:eastAsiaTheme="minorHAnsi"/>
                <w:lang w:eastAsia="ja-JP"/>
              </w:rPr>
              <w:lastRenderedPageBreak/>
              <w:t>Passed</w:t>
            </w:r>
          </w:p>
        </w:tc>
      </w:tr>
      <w:tr w:rsidR="003C6F26" w14:paraId="7997BFB0"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64859B" w14:textId="77777777" w:rsidR="003C6F26" w:rsidRDefault="003C6F26" w:rsidP="003C6F26">
            <w:pPr>
              <w:rPr>
                <w:rFonts w:ascii="Helvetica" w:eastAsiaTheme="minorHAnsi" w:hAnsi="Helvetica" w:cs="Helvetica"/>
                <w:lang w:eastAsia="ja-JP"/>
              </w:rPr>
            </w:pPr>
            <w:r>
              <w:rPr>
                <w:rFonts w:eastAsiaTheme="minorHAnsi"/>
                <w:lang w:eastAsia="ja-JP"/>
              </w:rPr>
              <w:t>DUP3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66690A" w14:textId="77777777" w:rsidR="003C6F26" w:rsidRDefault="003C6F26" w:rsidP="003C6F26">
            <w:pPr>
              <w:rPr>
                <w:rFonts w:ascii="Helvetica" w:eastAsiaTheme="minorHAnsi" w:hAnsi="Helvetica" w:cs="Helvetica"/>
                <w:lang w:eastAsia="ja-JP"/>
              </w:rPr>
            </w:pPr>
            <w:r>
              <w:rPr>
                <w:rFonts w:eastAsiaTheme="minorHAnsi"/>
                <w:lang w:eastAsia="ja-JP"/>
              </w:rPr>
              <w:t>82</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D8ADC0" w14:textId="221B4B2E" w:rsidR="003C6F26" w:rsidRPr="00B243A5" w:rsidRDefault="003C6F26" w:rsidP="003C6F26">
            <w:pPr>
              <w:rPr>
                <w:rFonts w:eastAsiaTheme="minorHAnsi"/>
                <w:lang w:eastAsia="ja-JP"/>
              </w:rPr>
            </w:pPr>
            <w:r w:rsidRPr="00B923D0">
              <w:rPr>
                <w:rFonts w:eastAsiaTheme="minorHAnsi"/>
                <w:lang w:eastAsia="ja-JP"/>
              </w:rPr>
              <w:t xml:space="preserve">    var tmp1 = stack[top - </w:t>
            </w:r>
            <w:r>
              <w:rPr>
                <w:rFonts w:eastAsiaTheme="minorHAnsi"/>
                <w:lang w:eastAsia="ja-JP"/>
              </w:rPr>
              <w:t>3</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CFC3A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30924413" w14:textId="3E1EAC22"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3</w:t>
            </w:r>
            <w:r>
              <w:rPr>
                <w:rFonts w:ascii="Menlo" w:hAnsi="Menlo" w:cs="Menlo"/>
                <w:color w:val="FBD3E1"/>
                <w:sz w:val="18"/>
                <w:szCs w:val="18"/>
              </w:rPr>
              <w:t>];</w:t>
            </w:r>
          </w:p>
          <w:p w14:paraId="764A554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1CB696D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3C51D9B" w14:textId="77777777" w:rsidR="003C6F26" w:rsidRDefault="003C6F26" w:rsidP="003C6F26">
            <w:pPr>
              <w:shd w:val="clear" w:color="auto" w:fill="27273A"/>
              <w:spacing w:line="270" w:lineRule="atLeast"/>
              <w:rPr>
                <w:rFonts w:ascii="Menlo" w:hAnsi="Menlo" w:cs="Menlo"/>
                <w:color w:val="FCF6FF"/>
                <w:sz w:val="18"/>
                <w:szCs w:val="18"/>
              </w:rPr>
            </w:pPr>
          </w:p>
          <w:p w14:paraId="5C0D8DF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F0B06B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350E05E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7605642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08E882E"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0AEFA0"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5AE91334"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A1C457" w14:textId="77777777" w:rsidR="003C6F26" w:rsidRDefault="003C6F26" w:rsidP="003C6F26">
            <w:pPr>
              <w:rPr>
                <w:rFonts w:ascii="Helvetica" w:eastAsiaTheme="minorHAnsi" w:hAnsi="Helvetica" w:cs="Helvetica"/>
                <w:lang w:eastAsia="ja-JP"/>
              </w:rPr>
            </w:pPr>
            <w:r>
              <w:rPr>
                <w:rFonts w:eastAsiaTheme="minorHAnsi"/>
                <w:lang w:eastAsia="ja-JP"/>
              </w:rPr>
              <w:t>DUP4</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F60BC1" w14:textId="77777777" w:rsidR="003C6F26" w:rsidRDefault="003C6F26" w:rsidP="003C6F26">
            <w:pPr>
              <w:rPr>
                <w:rFonts w:ascii="Helvetica" w:eastAsiaTheme="minorHAnsi" w:hAnsi="Helvetica" w:cs="Helvetica"/>
                <w:lang w:eastAsia="ja-JP"/>
              </w:rPr>
            </w:pPr>
            <w:r>
              <w:rPr>
                <w:rFonts w:eastAsiaTheme="minorHAnsi"/>
                <w:lang w:eastAsia="ja-JP"/>
              </w:rPr>
              <w:t>83</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2DD642" w14:textId="6792B36B" w:rsidR="003C6F26" w:rsidRPr="00B243A5" w:rsidRDefault="003C6F26" w:rsidP="003C6F26">
            <w:pPr>
              <w:rPr>
                <w:rFonts w:eastAsiaTheme="minorHAnsi"/>
                <w:lang w:eastAsia="ja-JP"/>
              </w:rPr>
            </w:pPr>
            <w:r w:rsidRPr="00B923D0">
              <w:rPr>
                <w:rFonts w:eastAsiaTheme="minorHAnsi"/>
                <w:lang w:eastAsia="ja-JP"/>
              </w:rPr>
              <w:t xml:space="preserve">    var tmp1 = stack[top - </w:t>
            </w:r>
            <w:r>
              <w:rPr>
                <w:rFonts w:eastAsiaTheme="minorHAnsi"/>
                <w:lang w:eastAsia="ja-JP"/>
              </w:rPr>
              <w:t>4</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7A688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3408C967" w14:textId="6F75CF86"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4</w:t>
            </w:r>
            <w:r>
              <w:rPr>
                <w:rFonts w:ascii="Menlo" w:hAnsi="Menlo" w:cs="Menlo"/>
                <w:color w:val="FBD3E1"/>
                <w:sz w:val="18"/>
                <w:szCs w:val="18"/>
              </w:rPr>
              <w:t>];</w:t>
            </w:r>
          </w:p>
          <w:p w14:paraId="50233D6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72F748B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13AEA74C" w14:textId="77777777" w:rsidR="003C6F26" w:rsidRDefault="003C6F26" w:rsidP="003C6F26">
            <w:pPr>
              <w:shd w:val="clear" w:color="auto" w:fill="27273A"/>
              <w:spacing w:line="270" w:lineRule="atLeast"/>
              <w:rPr>
                <w:rFonts w:ascii="Menlo" w:hAnsi="Menlo" w:cs="Menlo"/>
                <w:color w:val="FCF6FF"/>
                <w:sz w:val="18"/>
                <w:szCs w:val="18"/>
              </w:rPr>
            </w:pPr>
          </w:p>
          <w:p w14:paraId="2E54D54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786768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C7F122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41E869F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4819870"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C1E132"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1939E1A4"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929C24" w14:textId="77777777" w:rsidR="003C6F26" w:rsidRDefault="003C6F26" w:rsidP="003C6F26">
            <w:pPr>
              <w:rPr>
                <w:rFonts w:ascii="Helvetica" w:eastAsiaTheme="minorHAnsi" w:hAnsi="Helvetica" w:cs="Helvetica"/>
                <w:lang w:eastAsia="ja-JP"/>
              </w:rPr>
            </w:pPr>
            <w:r>
              <w:rPr>
                <w:rFonts w:eastAsiaTheme="minorHAnsi"/>
                <w:lang w:eastAsia="ja-JP"/>
              </w:rPr>
              <w:t>DUP5</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7CDA49" w14:textId="77777777" w:rsidR="003C6F26" w:rsidRDefault="003C6F26" w:rsidP="003C6F26">
            <w:pPr>
              <w:rPr>
                <w:rFonts w:ascii="Helvetica" w:eastAsiaTheme="minorHAnsi" w:hAnsi="Helvetica" w:cs="Helvetica"/>
                <w:lang w:eastAsia="ja-JP"/>
              </w:rPr>
            </w:pPr>
            <w:r>
              <w:rPr>
                <w:rFonts w:eastAsiaTheme="minorHAnsi"/>
                <w:lang w:eastAsia="ja-JP"/>
              </w:rPr>
              <w:t xml:space="preserve">84 </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CEE7C1" w14:textId="73BC15BD" w:rsidR="003C6F26" w:rsidRPr="00B243A5" w:rsidRDefault="003C6F26" w:rsidP="003C6F26">
            <w:pPr>
              <w:rPr>
                <w:rFonts w:eastAsiaTheme="minorHAnsi"/>
                <w:lang w:eastAsia="ja-JP"/>
              </w:rPr>
            </w:pPr>
            <w:r w:rsidRPr="00B923D0">
              <w:rPr>
                <w:rFonts w:eastAsiaTheme="minorHAnsi"/>
                <w:lang w:eastAsia="ja-JP"/>
              </w:rPr>
              <w:t xml:space="preserve">    var tmp1 = stack[top - </w:t>
            </w:r>
            <w:r>
              <w:rPr>
                <w:rFonts w:eastAsiaTheme="minorHAnsi"/>
                <w:lang w:eastAsia="ja-JP"/>
              </w:rPr>
              <w:t>5</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E3149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63993A4B" w14:textId="00C3B473"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5</w:t>
            </w:r>
            <w:r>
              <w:rPr>
                <w:rFonts w:ascii="Menlo" w:hAnsi="Menlo" w:cs="Menlo"/>
                <w:color w:val="FBD3E1"/>
                <w:sz w:val="18"/>
                <w:szCs w:val="18"/>
              </w:rPr>
              <w:t>];</w:t>
            </w:r>
          </w:p>
          <w:p w14:paraId="085E48D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241DCBD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6216ECA" w14:textId="77777777" w:rsidR="003C6F26" w:rsidRDefault="003C6F26" w:rsidP="003C6F26">
            <w:pPr>
              <w:shd w:val="clear" w:color="auto" w:fill="27273A"/>
              <w:spacing w:line="270" w:lineRule="atLeast"/>
              <w:rPr>
                <w:rFonts w:ascii="Menlo" w:hAnsi="Menlo" w:cs="Menlo"/>
                <w:color w:val="FCF6FF"/>
                <w:sz w:val="18"/>
                <w:szCs w:val="18"/>
              </w:rPr>
            </w:pPr>
          </w:p>
          <w:p w14:paraId="6BA40F0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FE0681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2F06F6C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39360CC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99DAAA9"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A8DD2C"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1243C9D8"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91FF68" w14:textId="77777777" w:rsidR="003C6F26" w:rsidRDefault="003C6F26" w:rsidP="003C6F26">
            <w:pPr>
              <w:rPr>
                <w:rFonts w:ascii="Helvetica" w:eastAsiaTheme="minorHAnsi" w:hAnsi="Helvetica" w:cs="Helvetica"/>
                <w:lang w:eastAsia="ja-JP"/>
              </w:rPr>
            </w:pPr>
            <w:r>
              <w:rPr>
                <w:rFonts w:eastAsiaTheme="minorHAnsi"/>
                <w:lang w:eastAsia="ja-JP"/>
              </w:rPr>
              <w:t>DUP6</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0026C6" w14:textId="77777777" w:rsidR="003C6F26" w:rsidRDefault="003C6F26" w:rsidP="003C6F26">
            <w:pPr>
              <w:rPr>
                <w:rFonts w:ascii="Helvetica" w:eastAsiaTheme="minorHAnsi" w:hAnsi="Helvetica" w:cs="Helvetica"/>
                <w:lang w:eastAsia="ja-JP"/>
              </w:rPr>
            </w:pPr>
            <w:r>
              <w:rPr>
                <w:rFonts w:eastAsiaTheme="minorHAnsi"/>
                <w:lang w:eastAsia="ja-JP"/>
              </w:rPr>
              <w:t>85</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DC6CA5" w14:textId="6DF9EAA8" w:rsidR="003C6F26" w:rsidRPr="00B243A5" w:rsidRDefault="003C6F26" w:rsidP="003C6F26">
            <w:pPr>
              <w:rPr>
                <w:rFonts w:eastAsiaTheme="minorHAnsi"/>
                <w:lang w:eastAsia="ja-JP"/>
              </w:rPr>
            </w:pPr>
            <w:r w:rsidRPr="00B923D0">
              <w:rPr>
                <w:rFonts w:eastAsiaTheme="minorHAnsi"/>
                <w:lang w:eastAsia="ja-JP"/>
              </w:rPr>
              <w:t xml:space="preserve">    var tmp1 = stack[top - </w:t>
            </w:r>
            <w:r>
              <w:rPr>
                <w:rFonts w:eastAsiaTheme="minorHAnsi"/>
                <w:lang w:eastAsia="ja-JP"/>
              </w:rPr>
              <w:t>6</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EA4A9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23BEBC8" w14:textId="4150A22E"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6</w:t>
            </w:r>
            <w:r>
              <w:rPr>
                <w:rFonts w:ascii="Menlo" w:hAnsi="Menlo" w:cs="Menlo"/>
                <w:color w:val="FBD3E1"/>
                <w:sz w:val="18"/>
                <w:szCs w:val="18"/>
              </w:rPr>
              <w:t>];</w:t>
            </w:r>
          </w:p>
          <w:p w14:paraId="4FD10D3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21F5656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5E401082" w14:textId="77777777" w:rsidR="003C6F26" w:rsidRDefault="003C6F26" w:rsidP="003C6F26">
            <w:pPr>
              <w:shd w:val="clear" w:color="auto" w:fill="27273A"/>
              <w:spacing w:line="270" w:lineRule="atLeast"/>
              <w:rPr>
                <w:rFonts w:ascii="Menlo" w:hAnsi="Menlo" w:cs="Menlo"/>
                <w:color w:val="FCF6FF"/>
                <w:sz w:val="18"/>
                <w:szCs w:val="18"/>
              </w:rPr>
            </w:pPr>
          </w:p>
          <w:p w14:paraId="5AC6413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2C19E3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58DFBB1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1A1A092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B40D34D"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F71740"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79C921DB"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A323E8" w14:textId="77777777" w:rsidR="003C6F26" w:rsidRDefault="003C6F26" w:rsidP="003C6F26">
            <w:pPr>
              <w:rPr>
                <w:rFonts w:ascii="Helvetica" w:eastAsiaTheme="minorHAnsi" w:hAnsi="Helvetica" w:cs="Helvetica"/>
                <w:lang w:eastAsia="ja-JP"/>
              </w:rPr>
            </w:pPr>
            <w:r>
              <w:rPr>
                <w:rFonts w:eastAsiaTheme="minorHAnsi"/>
                <w:lang w:eastAsia="ja-JP"/>
              </w:rPr>
              <w:t>DUP7</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A55D37" w14:textId="77777777" w:rsidR="003C6F26" w:rsidRDefault="003C6F26" w:rsidP="003C6F26">
            <w:pPr>
              <w:rPr>
                <w:rFonts w:ascii="Helvetica" w:eastAsiaTheme="minorHAnsi" w:hAnsi="Helvetica" w:cs="Helvetica"/>
                <w:lang w:eastAsia="ja-JP"/>
              </w:rPr>
            </w:pPr>
            <w:r>
              <w:rPr>
                <w:rFonts w:eastAsiaTheme="minorHAnsi"/>
                <w:lang w:eastAsia="ja-JP"/>
              </w:rPr>
              <w:t>86</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F5C9F8" w14:textId="0F36153E" w:rsidR="003C6F26" w:rsidRPr="00B243A5" w:rsidRDefault="003C6F26" w:rsidP="003C6F26">
            <w:pPr>
              <w:rPr>
                <w:rFonts w:eastAsiaTheme="minorHAnsi"/>
                <w:lang w:eastAsia="ja-JP"/>
              </w:rPr>
            </w:pPr>
            <w:r w:rsidRPr="00B923D0">
              <w:rPr>
                <w:rFonts w:eastAsiaTheme="minorHAnsi"/>
                <w:lang w:eastAsia="ja-JP"/>
              </w:rPr>
              <w:t xml:space="preserve">    var tmp1 = stack[top - </w:t>
            </w:r>
            <w:r>
              <w:rPr>
                <w:rFonts w:eastAsiaTheme="minorHAnsi"/>
                <w:lang w:eastAsia="ja-JP"/>
              </w:rPr>
              <w:t>7</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1E653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A1DA2E9" w14:textId="0B462399"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7</w:t>
            </w:r>
            <w:r>
              <w:rPr>
                <w:rFonts w:ascii="Menlo" w:hAnsi="Menlo" w:cs="Menlo"/>
                <w:color w:val="FBD3E1"/>
                <w:sz w:val="18"/>
                <w:szCs w:val="18"/>
              </w:rPr>
              <w:t>];</w:t>
            </w:r>
          </w:p>
          <w:p w14:paraId="2DFF736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3BFAF71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5E5B11B" w14:textId="77777777" w:rsidR="003C6F26" w:rsidRDefault="003C6F26" w:rsidP="003C6F26">
            <w:pPr>
              <w:shd w:val="clear" w:color="auto" w:fill="27273A"/>
              <w:spacing w:line="270" w:lineRule="atLeast"/>
              <w:rPr>
                <w:rFonts w:ascii="Menlo" w:hAnsi="Menlo" w:cs="Menlo"/>
                <w:color w:val="FCF6FF"/>
                <w:sz w:val="18"/>
                <w:szCs w:val="18"/>
              </w:rPr>
            </w:pPr>
          </w:p>
          <w:p w14:paraId="77C80F6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104D8C2"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1FC769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0D5EA98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051F168"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A6F31B" w14:textId="77777777" w:rsidR="003C6F26" w:rsidRDefault="003C6F26" w:rsidP="003C6F26">
            <w:pPr>
              <w:rPr>
                <w:rFonts w:ascii="Helvetica" w:eastAsiaTheme="minorHAnsi" w:hAnsi="Helvetica" w:cs="Helvetica"/>
                <w:lang w:eastAsia="ja-JP"/>
              </w:rPr>
            </w:pPr>
            <w:r>
              <w:rPr>
                <w:rFonts w:eastAsiaTheme="minorHAnsi"/>
                <w:lang w:eastAsia="ja-JP"/>
              </w:rPr>
              <w:lastRenderedPageBreak/>
              <w:t>Passed</w:t>
            </w:r>
          </w:p>
        </w:tc>
      </w:tr>
      <w:tr w:rsidR="003C6F26" w14:paraId="524C191A"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24C09A" w14:textId="77777777" w:rsidR="003C6F26" w:rsidRDefault="003C6F26" w:rsidP="003C6F26">
            <w:pPr>
              <w:rPr>
                <w:rFonts w:ascii="Helvetica" w:eastAsiaTheme="minorHAnsi" w:hAnsi="Helvetica" w:cs="Helvetica"/>
                <w:lang w:eastAsia="ja-JP"/>
              </w:rPr>
            </w:pPr>
            <w:r>
              <w:rPr>
                <w:rFonts w:eastAsiaTheme="minorHAnsi"/>
                <w:lang w:eastAsia="ja-JP"/>
              </w:rPr>
              <w:t>DUP8</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FD991C" w14:textId="77777777" w:rsidR="003C6F26" w:rsidRDefault="003C6F26" w:rsidP="003C6F26">
            <w:pPr>
              <w:rPr>
                <w:rFonts w:ascii="Helvetica" w:eastAsiaTheme="minorHAnsi" w:hAnsi="Helvetica" w:cs="Helvetica"/>
                <w:lang w:eastAsia="ja-JP"/>
              </w:rPr>
            </w:pPr>
            <w:r>
              <w:rPr>
                <w:rFonts w:eastAsiaTheme="minorHAnsi"/>
                <w:lang w:eastAsia="ja-JP"/>
              </w:rPr>
              <w:t>87</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E76D63" w14:textId="1F66DF95" w:rsidR="003C6F26" w:rsidRPr="00B243A5" w:rsidRDefault="003C6F26" w:rsidP="003C6F26">
            <w:pPr>
              <w:rPr>
                <w:rFonts w:eastAsiaTheme="minorHAnsi"/>
                <w:lang w:eastAsia="ja-JP"/>
              </w:rPr>
            </w:pPr>
            <w:r w:rsidRPr="00B923D0">
              <w:rPr>
                <w:rFonts w:eastAsiaTheme="minorHAnsi"/>
                <w:lang w:eastAsia="ja-JP"/>
              </w:rPr>
              <w:t xml:space="preserve">    var tmp1 = stack[top - </w:t>
            </w:r>
            <w:r>
              <w:rPr>
                <w:rFonts w:eastAsiaTheme="minorHAnsi"/>
                <w:lang w:eastAsia="ja-JP"/>
              </w:rPr>
              <w:t>8</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02A7F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3BF23626" w14:textId="699E8CCF"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8</w:t>
            </w:r>
            <w:r>
              <w:rPr>
                <w:rFonts w:ascii="Menlo" w:hAnsi="Menlo" w:cs="Menlo"/>
                <w:color w:val="FBD3E1"/>
                <w:sz w:val="18"/>
                <w:szCs w:val="18"/>
              </w:rPr>
              <w:t>];</w:t>
            </w:r>
          </w:p>
          <w:p w14:paraId="5614290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5E7771A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274FC14D" w14:textId="77777777" w:rsidR="003C6F26" w:rsidRDefault="003C6F26" w:rsidP="003C6F26">
            <w:pPr>
              <w:shd w:val="clear" w:color="auto" w:fill="27273A"/>
              <w:spacing w:line="270" w:lineRule="atLeast"/>
              <w:rPr>
                <w:rFonts w:ascii="Menlo" w:hAnsi="Menlo" w:cs="Menlo"/>
                <w:color w:val="FCF6FF"/>
                <w:sz w:val="18"/>
                <w:szCs w:val="18"/>
              </w:rPr>
            </w:pPr>
          </w:p>
          <w:p w14:paraId="39B7723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4DA4F67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C8F9782"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3BB4282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85C3ADF"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4B3C11"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6A372B98"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6BD020" w14:textId="77777777" w:rsidR="003C6F26" w:rsidRDefault="003C6F26" w:rsidP="003C6F26">
            <w:pPr>
              <w:rPr>
                <w:rFonts w:ascii="Helvetica" w:eastAsiaTheme="minorHAnsi" w:hAnsi="Helvetica" w:cs="Helvetica"/>
                <w:lang w:eastAsia="ja-JP"/>
              </w:rPr>
            </w:pPr>
            <w:r>
              <w:rPr>
                <w:rFonts w:eastAsiaTheme="minorHAnsi"/>
                <w:lang w:eastAsia="ja-JP"/>
              </w:rPr>
              <w:t>DUP9</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1C3D54" w14:textId="77777777" w:rsidR="003C6F26" w:rsidRDefault="003C6F26" w:rsidP="003C6F26">
            <w:pPr>
              <w:rPr>
                <w:rFonts w:ascii="Helvetica" w:eastAsiaTheme="minorHAnsi" w:hAnsi="Helvetica" w:cs="Helvetica"/>
                <w:lang w:eastAsia="ja-JP"/>
              </w:rPr>
            </w:pPr>
            <w:r>
              <w:rPr>
                <w:rFonts w:eastAsiaTheme="minorHAnsi"/>
                <w:lang w:eastAsia="ja-JP"/>
              </w:rPr>
              <w:t>88</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69BA52" w14:textId="26DC5C23" w:rsidR="003C6F26" w:rsidRPr="00B243A5" w:rsidRDefault="003C6F26" w:rsidP="003C6F26">
            <w:pPr>
              <w:rPr>
                <w:rFonts w:eastAsiaTheme="minorHAnsi"/>
                <w:lang w:eastAsia="ja-JP"/>
              </w:rPr>
            </w:pPr>
            <w:r w:rsidRPr="00B923D0">
              <w:rPr>
                <w:rFonts w:eastAsiaTheme="minorHAnsi"/>
                <w:lang w:eastAsia="ja-JP"/>
              </w:rPr>
              <w:t xml:space="preserve">    var tmp1 = stack[top - </w:t>
            </w:r>
            <w:r>
              <w:rPr>
                <w:rFonts w:eastAsiaTheme="minorHAnsi"/>
                <w:lang w:eastAsia="ja-JP"/>
              </w:rPr>
              <w:t>9</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B6F98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78FC408" w14:textId="5D0461F2"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9</w:t>
            </w:r>
            <w:r>
              <w:rPr>
                <w:rFonts w:ascii="Menlo" w:hAnsi="Menlo" w:cs="Menlo"/>
                <w:color w:val="FBD3E1"/>
                <w:sz w:val="18"/>
                <w:szCs w:val="18"/>
              </w:rPr>
              <w:t>];</w:t>
            </w:r>
          </w:p>
          <w:p w14:paraId="3160107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4D65845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4A930440" w14:textId="77777777" w:rsidR="003C6F26" w:rsidRDefault="003C6F26" w:rsidP="003C6F26">
            <w:pPr>
              <w:shd w:val="clear" w:color="auto" w:fill="27273A"/>
              <w:spacing w:line="270" w:lineRule="atLeast"/>
              <w:rPr>
                <w:rFonts w:ascii="Menlo" w:hAnsi="Menlo" w:cs="Menlo"/>
                <w:color w:val="FCF6FF"/>
                <w:sz w:val="18"/>
                <w:szCs w:val="18"/>
              </w:rPr>
            </w:pPr>
          </w:p>
          <w:p w14:paraId="0516F4C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CB839F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2295DA15"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69DC276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81DD0D4"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E12437"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77F5F90C"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904959" w14:textId="77777777" w:rsidR="003C6F26" w:rsidRDefault="003C6F26" w:rsidP="003C6F26">
            <w:pPr>
              <w:rPr>
                <w:rFonts w:ascii="Helvetica" w:eastAsiaTheme="minorHAnsi" w:hAnsi="Helvetica" w:cs="Helvetica"/>
                <w:lang w:eastAsia="ja-JP"/>
              </w:rPr>
            </w:pPr>
            <w:r>
              <w:rPr>
                <w:rFonts w:eastAsiaTheme="minorHAnsi"/>
                <w:lang w:eastAsia="ja-JP"/>
              </w:rPr>
              <w:t>DUP10</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5AC115" w14:textId="77777777" w:rsidR="003C6F26" w:rsidRDefault="003C6F26" w:rsidP="003C6F26">
            <w:pPr>
              <w:rPr>
                <w:rFonts w:ascii="Helvetica" w:eastAsiaTheme="minorHAnsi" w:hAnsi="Helvetica" w:cs="Helvetica"/>
                <w:lang w:eastAsia="ja-JP"/>
              </w:rPr>
            </w:pPr>
            <w:r>
              <w:rPr>
                <w:rFonts w:eastAsiaTheme="minorHAnsi"/>
                <w:lang w:eastAsia="ja-JP"/>
              </w:rPr>
              <w:t>89</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AE3617" w14:textId="6B916D4F" w:rsidR="003C6F26" w:rsidRPr="00B243A5" w:rsidRDefault="003C6F26" w:rsidP="003C6F26">
            <w:pPr>
              <w:rPr>
                <w:rFonts w:eastAsiaTheme="minorHAnsi"/>
                <w:lang w:eastAsia="ja-JP"/>
              </w:rPr>
            </w:pPr>
            <w:r w:rsidRPr="00B923D0">
              <w:rPr>
                <w:rFonts w:eastAsiaTheme="minorHAnsi"/>
                <w:lang w:eastAsia="ja-JP"/>
              </w:rPr>
              <w:t xml:space="preserve">    var tmp1 = stack[top - </w:t>
            </w:r>
            <w:r>
              <w:rPr>
                <w:rFonts w:eastAsiaTheme="minorHAnsi"/>
                <w:lang w:eastAsia="ja-JP"/>
              </w:rPr>
              <w:t>10</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00C84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60FC08E" w14:textId="01951E0F"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8C275"/>
                <w:sz w:val="18"/>
                <w:szCs w:val="18"/>
              </w:rPr>
              <w:t>0</w:t>
            </w:r>
            <w:r>
              <w:rPr>
                <w:rFonts w:ascii="Menlo" w:hAnsi="Menlo" w:cs="Menlo"/>
                <w:color w:val="FBD3E1"/>
                <w:sz w:val="18"/>
                <w:szCs w:val="18"/>
              </w:rPr>
              <w:t>];</w:t>
            </w:r>
          </w:p>
          <w:p w14:paraId="455AD7F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491CB49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6D47E63B" w14:textId="77777777" w:rsidR="003C6F26" w:rsidRDefault="003C6F26" w:rsidP="003C6F26">
            <w:pPr>
              <w:shd w:val="clear" w:color="auto" w:fill="27273A"/>
              <w:spacing w:line="270" w:lineRule="atLeast"/>
              <w:rPr>
                <w:rFonts w:ascii="Menlo" w:hAnsi="Menlo" w:cs="Menlo"/>
                <w:color w:val="FCF6FF"/>
                <w:sz w:val="18"/>
                <w:szCs w:val="18"/>
              </w:rPr>
            </w:pPr>
          </w:p>
          <w:p w14:paraId="7A58512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92F3358"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AD5BC16" w14:textId="451B6B68"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FBD3E1"/>
                <w:sz w:val="18"/>
                <w:szCs w:val="18"/>
              </w:rPr>
              <w:t>}</w:t>
            </w:r>
          </w:p>
          <w:p w14:paraId="095E0D1D"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29D5A4"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33E20FF3"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6046F5" w14:textId="77777777" w:rsidR="003C6F26" w:rsidRDefault="003C6F26" w:rsidP="003C6F26">
            <w:pPr>
              <w:rPr>
                <w:rFonts w:ascii="Helvetica" w:eastAsiaTheme="minorHAnsi" w:hAnsi="Helvetica" w:cs="Helvetica"/>
                <w:lang w:eastAsia="ja-JP"/>
              </w:rPr>
            </w:pPr>
            <w:r>
              <w:rPr>
                <w:rFonts w:eastAsiaTheme="minorHAnsi"/>
                <w:lang w:eastAsia="ja-JP"/>
              </w:rPr>
              <w:t>DUP11</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8EF9C0" w14:textId="77777777" w:rsidR="003C6F26" w:rsidRDefault="003C6F26" w:rsidP="003C6F26">
            <w:pPr>
              <w:rPr>
                <w:rFonts w:ascii="Helvetica" w:eastAsiaTheme="minorHAnsi" w:hAnsi="Helvetica" w:cs="Helvetica"/>
                <w:lang w:eastAsia="ja-JP"/>
              </w:rPr>
            </w:pPr>
            <w:r>
              <w:rPr>
                <w:rFonts w:eastAsiaTheme="minorHAnsi"/>
                <w:lang w:eastAsia="ja-JP"/>
              </w:rPr>
              <w:t>8A</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0FFEF0" w14:textId="606B57BD" w:rsidR="003C6F26" w:rsidRPr="00B243A5" w:rsidRDefault="003C6F26" w:rsidP="003C6F26">
            <w:pPr>
              <w:rPr>
                <w:rFonts w:eastAsiaTheme="minorHAnsi"/>
                <w:lang w:eastAsia="ja-JP"/>
              </w:rPr>
            </w:pPr>
            <w:r w:rsidRPr="00B923D0">
              <w:rPr>
                <w:rFonts w:eastAsiaTheme="minorHAnsi"/>
                <w:lang w:eastAsia="ja-JP"/>
              </w:rPr>
              <w:t xml:space="preserve">    var tmp1 = stack[top - 1</w:t>
            </w:r>
            <w:r>
              <w:rPr>
                <w:rFonts w:eastAsiaTheme="minorHAnsi"/>
                <w:lang w:eastAsia="ja-JP"/>
              </w:rPr>
              <w:t>1</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A3A85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457F192E" w14:textId="17F087C4"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8C275"/>
                <w:sz w:val="18"/>
                <w:szCs w:val="18"/>
              </w:rPr>
              <w:t>1</w:t>
            </w:r>
            <w:r>
              <w:rPr>
                <w:rFonts w:ascii="Menlo" w:hAnsi="Menlo" w:cs="Menlo"/>
                <w:color w:val="FBD3E1"/>
                <w:sz w:val="18"/>
                <w:szCs w:val="18"/>
              </w:rPr>
              <w:t>];</w:t>
            </w:r>
          </w:p>
          <w:p w14:paraId="37F5DD7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6E3D08D2"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36885926" w14:textId="77777777" w:rsidR="003C6F26" w:rsidRDefault="003C6F26" w:rsidP="003C6F26">
            <w:pPr>
              <w:shd w:val="clear" w:color="auto" w:fill="27273A"/>
              <w:spacing w:line="270" w:lineRule="atLeast"/>
              <w:rPr>
                <w:rFonts w:ascii="Menlo" w:hAnsi="Menlo" w:cs="Menlo"/>
                <w:color w:val="FCF6FF"/>
                <w:sz w:val="18"/>
                <w:szCs w:val="18"/>
              </w:rPr>
            </w:pPr>
          </w:p>
          <w:p w14:paraId="27D0E032"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335AC6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D23441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1CF7A59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AB3FBE7"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D3A808"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623E3172"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8ABD57" w14:textId="77777777" w:rsidR="003C6F26" w:rsidRDefault="003C6F26" w:rsidP="003C6F26">
            <w:pPr>
              <w:rPr>
                <w:rFonts w:ascii="Helvetica" w:eastAsiaTheme="minorHAnsi" w:hAnsi="Helvetica" w:cs="Helvetica"/>
                <w:lang w:eastAsia="ja-JP"/>
              </w:rPr>
            </w:pPr>
            <w:r>
              <w:rPr>
                <w:rFonts w:eastAsiaTheme="minorHAnsi"/>
                <w:lang w:eastAsia="ja-JP"/>
              </w:rPr>
              <w:t>DUP12</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8E60D7" w14:textId="77777777" w:rsidR="003C6F26" w:rsidRDefault="003C6F26" w:rsidP="003C6F26">
            <w:pPr>
              <w:rPr>
                <w:rFonts w:ascii="Helvetica" w:eastAsiaTheme="minorHAnsi" w:hAnsi="Helvetica" w:cs="Helvetica"/>
                <w:lang w:eastAsia="ja-JP"/>
              </w:rPr>
            </w:pPr>
            <w:r>
              <w:rPr>
                <w:rFonts w:eastAsiaTheme="minorHAnsi"/>
                <w:lang w:eastAsia="ja-JP"/>
              </w:rPr>
              <w:t>8B</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25CE5B" w14:textId="1111D98F" w:rsidR="003C6F26" w:rsidRPr="00B243A5" w:rsidRDefault="003C6F26" w:rsidP="003C6F26">
            <w:pPr>
              <w:rPr>
                <w:rFonts w:eastAsiaTheme="minorHAnsi"/>
                <w:lang w:eastAsia="ja-JP"/>
              </w:rPr>
            </w:pPr>
            <w:r w:rsidRPr="00B923D0">
              <w:rPr>
                <w:rFonts w:eastAsiaTheme="minorHAnsi"/>
                <w:lang w:eastAsia="ja-JP"/>
              </w:rPr>
              <w:t xml:space="preserve">    var tmp1 = stack[top - 1</w:t>
            </w:r>
            <w:r>
              <w:rPr>
                <w:rFonts w:eastAsiaTheme="minorHAnsi"/>
                <w:lang w:eastAsia="ja-JP"/>
              </w:rPr>
              <w:t>2</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E76E8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7F8875A7" w14:textId="32A32B84"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8C275"/>
                <w:sz w:val="18"/>
                <w:szCs w:val="18"/>
              </w:rPr>
              <w:t>2</w:t>
            </w:r>
            <w:r>
              <w:rPr>
                <w:rFonts w:ascii="Menlo" w:hAnsi="Menlo" w:cs="Menlo"/>
                <w:color w:val="FBD3E1"/>
                <w:sz w:val="18"/>
                <w:szCs w:val="18"/>
              </w:rPr>
              <w:t>];</w:t>
            </w:r>
          </w:p>
          <w:p w14:paraId="3116797C"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463F609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086952D5" w14:textId="77777777" w:rsidR="003C6F26" w:rsidRDefault="003C6F26" w:rsidP="003C6F26">
            <w:pPr>
              <w:shd w:val="clear" w:color="auto" w:fill="27273A"/>
              <w:spacing w:line="270" w:lineRule="atLeast"/>
              <w:rPr>
                <w:rFonts w:ascii="Menlo" w:hAnsi="Menlo" w:cs="Menlo"/>
                <w:color w:val="FCF6FF"/>
                <w:sz w:val="18"/>
                <w:szCs w:val="18"/>
              </w:rPr>
            </w:pPr>
          </w:p>
          <w:p w14:paraId="4B9B5DE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26EBE1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D802BCA"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091CA24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96A5705"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992C1C" w14:textId="77777777" w:rsidR="003C6F26" w:rsidRDefault="003C6F26" w:rsidP="003C6F26">
            <w:pPr>
              <w:rPr>
                <w:rFonts w:ascii="Helvetica" w:eastAsiaTheme="minorHAnsi" w:hAnsi="Helvetica" w:cs="Helvetica"/>
                <w:lang w:eastAsia="ja-JP"/>
              </w:rPr>
            </w:pPr>
            <w:r>
              <w:rPr>
                <w:rFonts w:eastAsiaTheme="minorHAnsi"/>
                <w:lang w:eastAsia="ja-JP"/>
              </w:rPr>
              <w:lastRenderedPageBreak/>
              <w:t>Passed</w:t>
            </w:r>
          </w:p>
        </w:tc>
      </w:tr>
      <w:tr w:rsidR="003C6F26" w14:paraId="17C655F5"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FBC540" w14:textId="77777777" w:rsidR="003C6F26" w:rsidRDefault="003C6F26" w:rsidP="003C6F26">
            <w:pPr>
              <w:rPr>
                <w:rFonts w:ascii="Helvetica" w:eastAsiaTheme="minorHAnsi" w:hAnsi="Helvetica" w:cs="Helvetica"/>
                <w:lang w:eastAsia="ja-JP"/>
              </w:rPr>
            </w:pPr>
            <w:r>
              <w:rPr>
                <w:rFonts w:eastAsiaTheme="minorHAnsi"/>
                <w:lang w:eastAsia="ja-JP"/>
              </w:rPr>
              <w:t>DUP13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CACBC5" w14:textId="77777777" w:rsidR="003C6F26" w:rsidRDefault="003C6F26" w:rsidP="003C6F26">
            <w:pPr>
              <w:rPr>
                <w:rFonts w:ascii="Helvetica" w:eastAsiaTheme="minorHAnsi" w:hAnsi="Helvetica" w:cs="Helvetica"/>
                <w:lang w:eastAsia="ja-JP"/>
              </w:rPr>
            </w:pPr>
            <w:r>
              <w:rPr>
                <w:rFonts w:eastAsiaTheme="minorHAnsi"/>
                <w:lang w:eastAsia="ja-JP"/>
              </w:rPr>
              <w:t>8C</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F7FBCB" w14:textId="74D40C00" w:rsidR="003C6F26" w:rsidRPr="00B243A5" w:rsidRDefault="003C6F26" w:rsidP="003C6F26">
            <w:pPr>
              <w:rPr>
                <w:rFonts w:eastAsiaTheme="minorHAnsi"/>
                <w:lang w:eastAsia="ja-JP"/>
              </w:rPr>
            </w:pPr>
            <w:r w:rsidRPr="00B923D0">
              <w:rPr>
                <w:rFonts w:eastAsiaTheme="minorHAnsi"/>
                <w:lang w:eastAsia="ja-JP"/>
              </w:rPr>
              <w:t xml:space="preserve">    var tmp1 = stack[top - 1</w:t>
            </w:r>
            <w:r>
              <w:rPr>
                <w:rFonts w:eastAsiaTheme="minorHAnsi"/>
                <w:lang w:eastAsia="ja-JP"/>
              </w:rPr>
              <w:t>3</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90F23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57A86AC3" w14:textId="725B4641"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8C275"/>
                <w:sz w:val="18"/>
                <w:szCs w:val="18"/>
              </w:rPr>
              <w:t>3</w:t>
            </w:r>
            <w:r>
              <w:rPr>
                <w:rFonts w:ascii="Menlo" w:hAnsi="Menlo" w:cs="Menlo"/>
                <w:color w:val="FBD3E1"/>
                <w:sz w:val="18"/>
                <w:szCs w:val="18"/>
              </w:rPr>
              <w:t>];</w:t>
            </w:r>
          </w:p>
          <w:p w14:paraId="7314ABA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7B0B212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504BBFF" w14:textId="77777777" w:rsidR="003C6F26" w:rsidRDefault="003C6F26" w:rsidP="003C6F26">
            <w:pPr>
              <w:shd w:val="clear" w:color="auto" w:fill="27273A"/>
              <w:spacing w:line="270" w:lineRule="atLeast"/>
              <w:rPr>
                <w:rFonts w:ascii="Menlo" w:hAnsi="Menlo" w:cs="Menlo"/>
                <w:color w:val="FCF6FF"/>
                <w:sz w:val="18"/>
                <w:szCs w:val="18"/>
              </w:rPr>
            </w:pPr>
          </w:p>
          <w:p w14:paraId="51AD213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79DF42DE"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515385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1A1EEE1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5834933"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9C1B0A"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58EC6FA1"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DC4D48" w14:textId="77777777" w:rsidR="003C6F26" w:rsidRDefault="003C6F26" w:rsidP="003C6F26">
            <w:pPr>
              <w:rPr>
                <w:rFonts w:ascii="Helvetica" w:eastAsiaTheme="minorHAnsi" w:hAnsi="Helvetica" w:cs="Helvetica"/>
                <w:lang w:eastAsia="ja-JP"/>
              </w:rPr>
            </w:pPr>
            <w:r>
              <w:rPr>
                <w:rFonts w:eastAsiaTheme="minorHAnsi"/>
                <w:lang w:eastAsia="ja-JP"/>
              </w:rPr>
              <w:t>DUP14</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8D7C40" w14:textId="77777777" w:rsidR="003C6F26" w:rsidRDefault="003C6F26" w:rsidP="003C6F26">
            <w:pPr>
              <w:rPr>
                <w:rFonts w:ascii="Helvetica" w:eastAsiaTheme="minorHAnsi" w:hAnsi="Helvetica" w:cs="Helvetica"/>
                <w:lang w:eastAsia="ja-JP"/>
              </w:rPr>
            </w:pPr>
            <w:r>
              <w:rPr>
                <w:rFonts w:eastAsiaTheme="minorHAnsi"/>
                <w:lang w:eastAsia="ja-JP"/>
              </w:rPr>
              <w:t>8D</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E48CD3" w14:textId="05DD6007" w:rsidR="003C6F26" w:rsidRPr="00B923D0" w:rsidRDefault="003C6F26" w:rsidP="003C6F26">
            <w:pPr>
              <w:rPr>
                <w:rFonts w:eastAsiaTheme="minorHAnsi"/>
                <w:b/>
                <w:bCs/>
                <w:lang w:eastAsia="ja-JP"/>
              </w:rPr>
            </w:pPr>
            <w:r w:rsidRPr="00B923D0">
              <w:rPr>
                <w:rFonts w:eastAsiaTheme="minorHAnsi"/>
                <w:lang w:eastAsia="ja-JP"/>
              </w:rPr>
              <w:t xml:space="preserve">    var tmp1 = stack[top - 1</w:t>
            </w:r>
            <w:r>
              <w:rPr>
                <w:rFonts w:eastAsiaTheme="minorHAnsi"/>
                <w:lang w:eastAsia="ja-JP"/>
              </w:rPr>
              <w:t>4</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BFD6F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5A72332" w14:textId="64C5CC6D"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8C275"/>
                <w:sz w:val="18"/>
                <w:szCs w:val="18"/>
              </w:rPr>
              <w:t>4</w:t>
            </w:r>
            <w:r>
              <w:rPr>
                <w:rFonts w:ascii="Menlo" w:hAnsi="Menlo" w:cs="Menlo"/>
                <w:color w:val="FBD3E1"/>
                <w:sz w:val="18"/>
                <w:szCs w:val="18"/>
              </w:rPr>
              <w:t>];</w:t>
            </w:r>
          </w:p>
          <w:p w14:paraId="77FDD7A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60462A9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EDD6488" w14:textId="77777777" w:rsidR="003C6F26" w:rsidRDefault="003C6F26" w:rsidP="003C6F26">
            <w:pPr>
              <w:shd w:val="clear" w:color="auto" w:fill="27273A"/>
              <w:spacing w:line="270" w:lineRule="atLeast"/>
              <w:rPr>
                <w:rFonts w:ascii="Menlo" w:hAnsi="Menlo" w:cs="Menlo"/>
                <w:color w:val="FCF6FF"/>
                <w:sz w:val="18"/>
                <w:szCs w:val="18"/>
              </w:rPr>
            </w:pPr>
          </w:p>
          <w:p w14:paraId="0E66A8A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360A9D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E618103"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7D9F485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4FB51DF"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809BF8"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2BB84B13"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835AF8" w14:textId="77777777" w:rsidR="003C6F26" w:rsidRDefault="003C6F26" w:rsidP="003C6F26">
            <w:pPr>
              <w:rPr>
                <w:rFonts w:ascii="Helvetica" w:eastAsiaTheme="minorHAnsi" w:hAnsi="Helvetica" w:cs="Helvetica"/>
                <w:lang w:eastAsia="ja-JP"/>
              </w:rPr>
            </w:pPr>
            <w:r>
              <w:rPr>
                <w:rFonts w:eastAsiaTheme="minorHAnsi"/>
                <w:lang w:eastAsia="ja-JP"/>
              </w:rPr>
              <w:t>DUP15</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4589A7" w14:textId="77777777" w:rsidR="003C6F26" w:rsidRDefault="003C6F26" w:rsidP="003C6F26">
            <w:pPr>
              <w:rPr>
                <w:rFonts w:ascii="Helvetica" w:eastAsiaTheme="minorHAnsi" w:hAnsi="Helvetica" w:cs="Helvetica"/>
                <w:lang w:eastAsia="ja-JP"/>
              </w:rPr>
            </w:pPr>
            <w:r>
              <w:rPr>
                <w:rFonts w:eastAsiaTheme="minorHAnsi"/>
                <w:lang w:eastAsia="ja-JP"/>
              </w:rPr>
              <w:t>8E</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BE8FEE" w14:textId="18B9A21F" w:rsidR="003C6F26" w:rsidRPr="00B243A5" w:rsidRDefault="003C6F26" w:rsidP="003C6F26">
            <w:pPr>
              <w:rPr>
                <w:rFonts w:eastAsiaTheme="minorHAnsi"/>
                <w:lang w:eastAsia="ja-JP"/>
              </w:rPr>
            </w:pPr>
            <w:r w:rsidRPr="00B923D0">
              <w:rPr>
                <w:rFonts w:eastAsiaTheme="minorHAnsi"/>
                <w:lang w:eastAsia="ja-JP"/>
              </w:rPr>
              <w:t xml:space="preserve">    var tmp1 = stack[top - 1</w:t>
            </w:r>
            <w:r>
              <w:rPr>
                <w:rFonts w:eastAsiaTheme="minorHAnsi"/>
                <w:lang w:eastAsia="ja-JP"/>
              </w:rPr>
              <w:t>5</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055979"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94651C6" w14:textId="53490960"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8C275"/>
                <w:sz w:val="18"/>
                <w:szCs w:val="18"/>
              </w:rPr>
              <w:t>5</w:t>
            </w:r>
            <w:r>
              <w:rPr>
                <w:rFonts w:ascii="Menlo" w:hAnsi="Menlo" w:cs="Menlo"/>
                <w:color w:val="FBD3E1"/>
                <w:sz w:val="18"/>
                <w:szCs w:val="18"/>
              </w:rPr>
              <w:t>];</w:t>
            </w:r>
          </w:p>
          <w:p w14:paraId="09BBD21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0577F9A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66B04238" w14:textId="77777777" w:rsidR="003C6F26" w:rsidRDefault="003C6F26" w:rsidP="003C6F26">
            <w:pPr>
              <w:shd w:val="clear" w:color="auto" w:fill="27273A"/>
              <w:spacing w:line="270" w:lineRule="atLeast"/>
              <w:rPr>
                <w:rFonts w:ascii="Menlo" w:hAnsi="Menlo" w:cs="Menlo"/>
                <w:color w:val="FCF6FF"/>
                <w:sz w:val="18"/>
                <w:szCs w:val="18"/>
              </w:rPr>
            </w:pPr>
          </w:p>
          <w:p w14:paraId="12E9490B"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AA3F7A6"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1F606E2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516F8A24"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6A46EA5"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359596"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579D366E"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24D87D" w14:textId="77777777" w:rsidR="003C6F26" w:rsidRDefault="003C6F26" w:rsidP="003C6F26">
            <w:pPr>
              <w:rPr>
                <w:rFonts w:ascii="Helvetica" w:eastAsiaTheme="minorHAnsi" w:hAnsi="Helvetica" w:cs="Helvetica"/>
                <w:lang w:eastAsia="ja-JP"/>
              </w:rPr>
            </w:pPr>
            <w:r>
              <w:rPr>
                <w:rFonts w:eastAsiaTheme="minorHAnsi"/>
                <w:lang w:eastAsia="ja-JP"/>
              </w:rPr>
              <w:t>DUP16</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922348" w14:textId="77777777" w:rsidR="003C6F26" w:rsidRDefault="003C6F26" w:rsidP="003C6F26">
            <w:pPr>
              <w:rPr>
                <w:rFonts w:ascii="Helvetica" w:eastAsiaTheme="minorHAnsi" w:hAnsi="Helvetica" w:cs="Helvetica"/>
                <w:lang w:eastAsia="ja-JP"/>
              </w:rPr>
            </w:pPr>
            <w:r>
              <w:rPr>
                <w:rFonts w:eastAsiaTheme="minorHAnsi"/>
                <w:lang w:eastAsia="ja-JP"/>
              </w:rPr>
              <w:t>8F</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603BE7" w14:textId="248D2DDE" w:rsidR="003C6F26" w:rsidRPr="00B243A5" w:rsidRDefault="003C6F26" w:rsidP="003C6F26">
            <w:pPr>
              <w:rPr>
                <w:rFonts w:eastAsiaTheme="minorHAnsi"/>
                <w:lang w:eastAsia="ja-JP"/>
              </w:rPr>
            </w:pPr>
            <w:r w:rsidRPr="00B923D0">
              <w:rPr>
                <w:rFonts w:eastAsiaTheme="minorHAnsi"/>
                <w:lang w:eastAsia="ja-JP"/>
              </w:rPr>
              <w:t xml:space="preserve">    var tmp1 = stack[top - 1</w:t>
            </w:r>
            <w:r>
              <w:rPr>
                <w:rFonts w:eastAsiaTheme="minorHAnsi"/>
                <w:lang w:eastAsia="ja-JP"/>
              </w:rPr>
              <w:t>6</w:t>
            </w:r>
            <w:r w:rsidRPr="00B923D0">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CE629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67A92D7E" w14:textId="572576BD"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8C275"/>
                <w:sz w:val="18"/>
                <w:szCs w:val="18"/>
              </w:rPr>
              <w:t>6</w:t>
            </w:r>
            <w:r>
              <w:rPr>
                <w:rFonts w:ascii="Menlo" w:hAnsi="Menlo" w:cs="Menlo"/>
                <w:color w:val="FBD3E1"/>
                <w:sz w:val="18"/>
                <w:szCs w:val="18"/>
              </w:rPr>
              <w:t>];</w:t>
            </w:r>
          </w:p>
          <w:p w14:paraId="604337AD"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top</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0DBBE03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top</w:t>
            </w:r>
            <w:r>
              <w:rPr>
                <w:rFonts w:ascii="Menlo" w:hAnsi="Menlo" w:cs="Menlo"/>
                <w:color w:val="FBD3E1"/>
                <w:sz w:val="18"/>
                <w:szCs w:val="18"/>
              </w:rPr>
              <w:t>;</w:t>
            </w:r>
          </w:p>
          <w:p w14:paraId="7B9439F8" w14:textId="77777777" w:rsidR="003C6F26" w:rsidRDefault="003C6F26" w:rsidP="003C6F26">
            <w:pPr>
              <w:shd w:val="clear" w:color="auto" w:fill="27273A"/>
              <w:spacing w:line="270" w:lineRule="atLeast"/>
              <w:rPr>
                <w:rFonts w:ascii="Menlo" w:hAnsi="Menlo" w:cs="Menlo"/>
                <w:color w:val="FCF6FF"/>
                <w:sz w:val="18"/>
                <w:szCs w:val="18"/>
              </w:rPr>
            </w:pPr>
          </w:p>
          <w:p w14:paraId="0080E99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6C8D0690"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941A69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669FEF6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BE6CFFB"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C59977" w14:textId="77777777" w:rsidR="003C6F26" w:rsidRDefault="003C6F26" w:rsidP="003C6F26">
            <w:pPr>
              <w:rPr>
                <w:rFonts w:ascii="Helvetica" w:eastAsiaTheme="minorHAnsi" w:hAnsi="Helvetica" w:cs="Helvetica"/>
                <w:lang w:eastAsia="ja-JP"/>
              </w:rPr>
            </w:pPr>
            <w:r>
              <w:rPr>
                <w:rFonts w:eastAsiaTheme="minorHAnsi"/>
                <w:lang w:eastAsia="ja-JP"/>
              </w:rPr>
              <w:t>Passed</w:t>
            </w:r>
          </w:p>
        </w:tc>
      </w:tr>
      <w:tr w:rsidR="003C6F26" w14:paraId="12A385D4"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3E0FC0" w14:textId="77777777" w:rsidR="003C6F26" w:rsidRDefault="003C6F26" w:rsidP="003C6F26">
            <w:pPr>
              <w:rPr>
                <w:rFonts w:ascii="Helvetica" w:eastAsiaTheme="minorHAnsi" w:hAnsi="Helvetica" w:cs="Helvetica"/>
                <w:lang w:eastAsia="ja-JP"/>
              </w:rPr>
            </w:pPr>
            <w:r>
              <w:rPr>
                <w:rFonts w:eastAsiaTheme="minorHAnsi"/>
                <w:lang w:eastAsia="ja-JP"/>
              </w:rPr>
              <w:t>SWAP1</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EF00E7" w14:textId="77777777" w:rsidR="003C6F26" w:rsidRDefault="003C6F26" w:rsidP="003C6F26">
            <w:pPr>
              <w:rPr>
                <w:rFonts w:ascii="Helvetica" w:eastAsiaTheme="minorHAnsi" w:hAnsi="Helvetica" w:cs="Helvetica"/>
                <w:lang w:eastAsia="ja-JP"/>
              </w:rPr>
            </w:pPr>
            <w:r>
              <w:rPr>
                <w:rFonts w:eastAsiaTheme="minorHAnsi"/>
                <w:lang w:eastAsia="ja-JP"/>
              </w:rPr>
              <w:t>90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FFD79C" w14:textId="77777777" w:rsidR="003C6F26" w:rsidRPr="003C6F26" w:rsidRDefault="003C6F26" w:rsidP="003C6F26">
            <w:pPr>
              <w:rPr>
                <w:rFonts w:eastAsiaTheme="minorHAnsi"/>
                <w:lang w:eastAsia="ja-JP"/>
              </w:rPr>
            </w:pPr>
            <w:r w:rsidRPr="003C6F26">
              <w:rPr>
                <w:rFonts w:eastAsiaTheme="minorHAnsi"/>
                <w:lang w:eastAsia="ja-JP"/>
              </w:rPr>
              <w:t>var tmp1 = stack[top - 1];</w:t>
            </w:r>
          </w:p>
          <w:p w14:paraId="18FF5CDB" w14:textId="013D612E" w:rsidR="003C6F26" w:rsidRPr="003C6F26" w:rsidRDefault="003C6F26" w:rsidP="003C6F26">
            <w:pPr>
              <w:rPr>
                <w:rFonts w:eastAsiaTheme="minorHAnsi"/>
                <w:lang w:eastAsia="ja-JP"/>
              </w:rPr>
            </w:pPr>
            <w:r w:rsidRPr="003C6F26">
              <w:rPr>
                <w:rFonts w:eastAsiaTheme="minorHAnsi"/>
                <w:lang w:eastAsia="ja-JP"/>
              </w:rPr>
              <w:t>var tmp2 = stack[top - 2];</w:t>
            </w:r>
          </w:p>
          <w:p w14:paraId="179A0797" w14:textId="69B20551" w:rsidR="003C6F26" w:rsidRPr="003C6F26" w:rsidRDefault="003C6F26" w:rsidP="003C6F26">
            <w:pPr>
              <w:rPr>
                <w:rFonts w:eastAsiaTheme="minorHAnsi"/>
                <w:lang w:eastAsia="ja-JP"/>
              </w:rPr>
            </w:pPr>
            <w:r w:rsidRPr="003C6F26">
              <w:rPr>
                <w:rFonts w:eastAsiaTheme="minorHAnsi"/>
                <w:lang w:eastAsia="ja-JP"/>
              </w:rPr>
              <w:t>stack[top - 1] = tmp2;</w:t>
            </w:r>
          </w:p>
          <w:p w14:paraId="04029B0D" w14:textId="6330C75E" w:rsidR="003C6F26" w:rsidRPr="00B243A5" w:rsidRDefault="003C6F26" w:rsidP="003C6F26">
            <w:pPr>
              <w:rPr>
                <w:rFonts w:eastAsiaTheme="minorHAnsi"/>
                <w:lang w:eastAsia="ja-JP"/>
              </w:rPr>
            </w:pPr>
            <w:r w:rsidRPr="003C6F26">
              <w:rPr>
                <w:rFonts w:eastAsiaTheme="minorHAnsi"/>
                <w:lang w:eastAsia="ja-JP"/>
              </w:rPr>
              <w:t>stack[top - 2]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F8F19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705A3EB8" w14:textId="23397B23"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w:t>
            </w:r>
            <w:r>
              <w:rPr>
                <w:rFonts w:ascii="Menlo" w:hAnsi="Menlo" w:cs="Menlo"/>
                <w:color w:val="FCF6FF"/>
                <w:sz w:val="18"/>
                <w:szCs w:val="18"/>
              </w:rPr>
              <w:t>1</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51251081" w14:textId="1EE05AE1"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w:t>
            </w:r>
            <w:r>
              <w:rPr>
                <w:rFonts w:ascii="Menlo" w:hAnsi="Menlo" w:cs="Menlo"/>
                <w:color w:val="FCF6FF"/>
                <w:sz w:val="18"/>
                <w:szCs w:val="18"/>
              </w:rPr>
              <w:t>2</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p>
          <w:p w14:paraId="15F701DA" w14:textId="104233FF"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w:t>
            </w:r>
            <w:r>
              <w:rPr>
                <w:rFonts w:ascii="Menlo" w:hAnsi="Menlo" w:cs="Menlo"/>
                <w:color w:val="FCF6FF"/>
                <w:sz w:val="18"/>
                <w:szCs w:val="18"/>
              </w:rPr>
              <w:t>2</w:t>
            </w:r>
            <w:r>
              <w:rPr>
                <w:rFonts w:ascii="Menlo" w:hAnsi="Menlo" w:cs="Menlo"/>
                <w:color w:val="FBD3E1"/>
                <w:sz w:val="18"/>
                <w:szCs w:val="18"/>
              </w:rPr>
              <w:t>;</w:t>
            </w:r>
          </w:p>
          <w:p w14:paraId="400ECBA2" w14:textId="4B987F6B"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w:t>
            </w:r>
            <w:r>
              <w:rPr>
                <w:rFonts w:ascii="Menlo" w:hAnsi="Menlo" w:cs="Menlo"/>
                <w:color w:val="FCF6FF"/>
                <w:sz w:val="18"/>
                <w:szCs w:val="18"/>
              </w:rPr>
              <w:t>1</w:t>
            </w:r>
            <w:r>
              <w:rPr>
                <w:rFonts w:ascii="Menlo" w:hAnsi="Menlo" w:cs="Menlo"/>
                <w:color w:val="FBD3E1"/>
                <w:sz w:val="18"/>
                <w:szCs w:val="18"/>
              </w:rPr>
              <w:t>;</w:t>
            </w:r>
          </w:p>
          <w:p w14:paraId="12A6CB9D" w14:textId="77777777" w:rsidR="003C6F26" w:rsidRDefault="003C6F26" w:rsidP="003C6F26">
            <w:pPr>
              <w:shd w:val="clear" w:color="auto" w:fill="27273A"/>
              <w:spacing w:line="270" w:lineRule="atLeast"/>
              <w:rPr>
                <w:rFonts w:ascii="Menlo" w:hAnsi="Menlo" w:cs="Menlo"/>
                <w:color w:val="FCF6FF"/>
                <w:sz w:val="18"/>
                <w:szCs w:val="18"/>
              </w:rPr>
            </w:pPr>
          </w:p>
          <w:p w14:paraId="23DDFDA2"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1658012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4930EBB7"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4CFAE4F"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5E5EFCF1" w14:textId="77777777" w:rsidR="003C6F26" w:rsidRDefault="003C6F26" w:rsidP="003C6F2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3030262" w14:textId="77777777" w:rsidR="003C6F26" w:rsidRDefault="003C6F26" w:rsidP="003C6F2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7F6070" w14:textId="77777777" w:rsidR="003C6F26" w:rsidRDefault="003C6F26" w:rsidP="003C6F26">
            <w:pPr>
              <w:rPr>
                <w:rFonts w:ascii="Helvetica" w:eastAsiaTheme="minorHAnsi" w:hAnsi="Helvetica" w:cs="Helvetica"/>
                <w:lang w:eastAsia="ja-JP"/>
              </w:rPr>
            </w:pPr>
            <w:r>
              <w:rPr>
                <w:rFonts w:eastAsiaTheme="minorHAnsi"/>
                <w:lang w:eastAsia="ja-JP"/>
              </w:rPr>
              <w:lastRenderedPageBreak/>
              <w:t>Passed</w:t>
            </w:r>
          </w:p>
        </w:tc>
      </w:tr>
      <w:tr w:rsidR="00C468E6" w14:paraId="638F5E18"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51C107" w14:textId="77777777" w:rsidR="00C468E6" w:rsidRDefault="00C468E6" w:rsidP="00C468E6">
            <w:pPr>
              <w:rPr>
                <w:rFonts w:ascii="Helvetica" w:eastAsiaTheme="minorHAnsi" w:hAnsi="Helvetica" w:cs="Helvetica"/>
                <w:lang w:eastAsia="ja-JP"/>
              </w:rPr>
            </w:pPr>
            <w:r>
              <w:rPr>
                <w:rFonts w:eastAsiaTheme="minorHAnsi"/>
                <w:lang w:eastAsia="ja-JP"/>
              </w:rPr>
              <w:t>SWAP2</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66E710" w14:textId="77777777" w:rsidR="00C468E6" w:rsidRDefault="00C468E6" w:rsidP="00C468E6">
            <w:pPr>
              <w:rPr>
                <w:rFonts w:ascii="Helvetica" w:eastAsiaTheme="minorHAnsi" w:hAnsi="Helvetica" w:cs="Helvetica"/>
                <w:lang w:eastAsia="ja-JP"/>
              </w:rPr>
            </w:pPr>
            <w:r>
              <w:rPr>
                <w:rFonts w:eastAsiaTheme="minorHAnsi"/>
                <w:lang w:eastAsia="ja-JP"/>
              </w:rPr>
              <w:t>91</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80D680"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68B1981B" w14:textId="018E1EBC"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3</w:t>
            </w:r>
            <w:r w:rsidRPr="003C6F26">
              <w:rPr>
                <w:rFonts w:eastAsiaTheme="minorHAnsi"/>
                <w:lang w:eastAsia="ja-JP"/>
              </w:rPr>
              <w:t>];</w:t>
            </w:r>
          </w:p>
          <w:p w14:paraId="00253913"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6BBB0928" w14:textId="21859BF8"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3</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61C631"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44FD3871"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416B1D71" w14:textId="067BFED0"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3</w:t>
            </w:r>
            <w:r>
              <w:rPr>
                <w:rFonts w:ascii="Menlo" w:hAnsi="Menlo" w:cs="Menlo"/>
                <w:color w:val="FBD3E1"/>
                <w:sz w:val="18"/>
                <w:szCs w:val="18"/>
              </w:rPr>
              <w:t>];</w:t>
            </w:r>
          </w:p>
          <w:p w14:paraId="45556273"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77AEACEA" w14:textId="26C7E82F"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3</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032C96BB" w14:textId="77777777" w:rsidR="00C468E6" w:rsidRDefault="00C468E6" w:rsidP="00C468E6">
            <w:pPr>
              <w:shd w:val="clear" w:color="auto" w:fill="27273A"/>
              <w:spacing w:line="270" w:lineRule="atLeast"/>
              <w:rPr>
                <w:rFonts w:ascii="Menlo" w:hAnsi="Menlo" w:cs="Menlo"/>
                <w:color w:val="FCF6FF"/>
                <w:sz w:val="18"/>
                <w:szCs w:val="18"/>
              </w:rPr>
            </w:pPr>
          </w:p>
          <w:p w14:paraId="609F3203"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564E9221"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F48E231"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A1A4259"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6C703449"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15B3427"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EC6FF2"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06297E76"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19B97E" w14:textId="77777777" w:rsidR="00C468E6" w:rsidRDefault="00C468E6" w:rsidP="00C468E6">
            <w:pPr>
              <w:rPr>
                <w:rFonts w:ascii="Helvetica" w:eastAsiaTheme="minorHAnsi" w:hAnsi="Helvetica" w:cs="Helvetica"/>
                <w:lang w:eastAsia="ja-JP"/>
              </w:rPr>
            </w:pPr>
            <w:r>
              <w:rPr>
                <w:rFonts w:eastAsiaTheme="minorHAnsi"/>
                <w:lang w:eastAsia="ja-JP"/>
              </w:rPr>
              <w:t>SWAP3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EDCED3" w14:textId="77777777" w:rsidR="00C468E6" w:rsidRDefault="00C468E6" w:rsidP="00C468E6">
            <w:pPr>
              <w:rPr>
                <w:rFonts w:ascii="Helvetica" w:eastAsiaTheme="minorHAnsi" w:hAnsi="Helvetica" w:cs="Helvetica"/>
                <w:lang w:eastAsia="ja-JP"/>
              </w:rPr>
            </w:pPr>
            <w:r>
              <w:rPr>
                <w:rFonts w:eastAsiaTheme="minorHAnsi"/>
                <w:lang w:eastAsia="ja-JP"/>
              </w:rPr>
              <w:t>92</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4CE850"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4C7912C3" w14:textId="0F0BBBB8"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4</w:t>
            </w:r>
            <w:r w:rsidRPr="003C6F26">
              <w:rPr>
                <w:rFonts w:eastAsiaTheme="minorHAnsi"/>
                <w:lang w:eastAsia="ja-JP"/>
              </w:rPr>
              <w:t>];</w:t>
            </w:r>
          </w:p>
          <w:p w14:paraId="5BD1AA8A"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3D242309" w14:textId="2FD1C85D"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4</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C98D4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113D3083"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737ADE04" w14:textId="7157DCFA"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4</w:t>
            </w:r>
            <w:r>
              <w:rPr>
                <w:rFonts w:ascii="Menlo" w:hAnsi="Menlo" w:cs="Menlo"/>
                <w:color w:val="FBD3E1"/>
                <w:sz w:val="18"/>
                <w:szCs w:val="18"/>
              </w:rPr>
              <w:t>];</w:t>
            </w:r>
          </w:p>
          <w:p w14:paraId="4BA423C8"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72FD91E2" w14:textId="761C1576"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4</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04D29054" w14:textId="77777777" w:rsidR="00C468E6" w:rsidRDefault="00C468E6" w:rsidP="00C468E6">
            <w:pPr>
              <w:shd w:val="clear" w:color="auto" w:fill="27273A"/>
              <w:spacing w:line="270" w:lineRule="atLeast"/>
              <w:rPr>
                <w:rFonts w:ascii="Menlo" w:hAnsi="Menlo" w:cs="Menlo"/>
                <w:color w:val="FCF6FF"/>
                <w:sz w:val="18"/>
                <w:szCs w:val="18"/>
              </w:rPr>
            </w:pPr>
          </w:p>
          <w:p w14:paraId="1CF7987F"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61A1F988"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DEEB57E"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69B56981"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6F9D65AF"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E60D475"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C34B38"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6A073175"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E5238D" w14:textId="77777777" w:rsidR="00C468E6" w:rsidRDefault="00C468E6" w:rsidP="00C468E6">
            <w:pPr>
              <w:rPr>
                <w:rFonts w:ascii="Helvetica" w:eastAsiaTheme="minorHAnsi" w:hAnsi="Helvetica" w:cs="Helvetica"/>
                <w:lang w:eastAsia="ja-JP"/>
              </w:rPr>
            </w:pPr>
            <w:r>
              <w:rPr>
                <w:rFonts w:eastAsiaTheme="minorHAnsi"/>
                <w:lang w:eastAsia="ja-JP"/>
              </w:rPr>
              <w:t>SWAP4</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9191EA" w14:textId="77777777" w:rsidR="00C468E6" w:rsidRDefault="00C468E6" w:rsidP="00C468E6">
            <w:pPr>
              <w:rPr>
                <w:rFonts w:ascii="Helvetica" w:eastAsiaTheme="minorHAnsi" w:hAnsi="Helvetica" w:cs="Helvetica"/>
                <w:lang w:eastAsia="ja-JP"/>
              </w:rPr>
            </w:pPr>
            <w:r>
              <w:rPr>
                <w:rFonts w:eastAsiaTheme="minorHAnsi"/>
                <w:lang w:eastAsia="ja-JP"/>
              </w:rPr>
              <w:t>93</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4FBC6A"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1FFBFC49" w14:textId="6FFF8701"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5</w:t>
            </w:r>
            <w:r w:rsidRPr="003C6F26">
              <w:rPr>
                <w:rFonts w:eastAsiaTheme="minorHAnsi"/>
                <w:lang w:eastAsia="ja-JP"/>
              </w:rPr>
              <w:t>];</w:t>
            </w:r>
          </w:p>
          <w:p w14:paraId="210A44D4"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7897B8F7" w14:textId="6FE718FE"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5</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FB7CB1"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8EB7BF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4CFEF776" w14:textId="3C81CDF8"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5</w:t>
            </w:r>
            <w:r>
              <w:rPr>
                <w:rFonts w:ascii="Menlo" w:hAnsi="Menlo" w:cs="Menlo"/>
                <w:color w:val="FBD3E1"/>
                <w:sz w:val="18"/>
                <w:szCs w:val="18"/>
              </w:rPr>
              <w:t>];</w:t>
            </w:r>
          </w:p>
          <w:p w14:paraId="6C685011"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78D49315" w14:textId="0A0EEBA4"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5]</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0E1B9706" w14:textId="77777777" w:rsidR="00C468E6" w:rsidRDefault="00C468E6" w:rsidP="00C468E6">
            <w:pPr>
              <w:shd w:val="clear" w:color="auto" w:fill="27273A"/>
              <w:spacing w:line="270" w:lineRule="atLeast"/>
              <w:rPr>
                <w:rFonts w:ascii="Menlo" w:hAnsi="Menlo" w:cs="Menlo"/>
                <w:color w:val="FCF6FF"/>
                <w:sz w:val="18"/>
                <w:szCs w:val="18"/>
              </w:rPr>
            </w:pPr>
          </w:p>
          <w:p w14:paraId="537D8789"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11C5821E"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611D693A"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405AB5FB"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730424D7"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6F9FC3F4"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2D5AF4"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3C41EB81"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014825" w14:textId="77777777" w:rsidR="00C468E6" w:rsidRDefault="00C468E6" w:rsidP="00C468E6">
            <w:pPr>
              <w:rPr>
                <w:rFonts w:ascii="Helvetica" w:eastAsiaTheme="minorHAnsi" w:hAnsi="Helvetica" w:cs="Helvetica"/>
                <w:lang w:eastAsia="ja-JP"/>
              </w:rPr>
            </w:pPr>
            <w:r>
              <w:rPr>
                <w:rFonts w:eastAsiaTheme="minorHAnsi"/>
                <w:lang w:eastAsia="ja-JP"/>
              </w:rPr>
              <w:t>SWAP5</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3989D6" w14:textId="77777777" w:rsidR="00C468E6" w:rsidRDefault="00C468E6" w:rsidP="00C468E6">
            <w:pPr>
              <w:rPr>
                <w:rFonts w:ascii="Helvetica" w:eastAsiaTheme="minorHAnsi" w:hAnsi="Helvetica" w:cs="Helvetica"/>
                <w:lang w:eastAsia="ja-JP"/>
              </w:rPr>
            </w:pPr>
            <w:r>
              <w:rPr>
                <w:rFonts w:eastAsiaTheme="minorHAnsi"/>
                <w:lang w:eastAsia="ja-JP"/>
              </w:rPr>
              <w:t>94</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89BF21"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1876314D" w14:textId="796DB762"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6</w:t>
            </w:r>
            <w:r w:rsidRPr="003C6F26">
              <w:rPr>
                <w:rFonts w:eastAsiaTheme="minorHAnsi"/>
                <w:lang w:eastAsia="ja-JP"/>
              </w:rPr>
              <w:t>];</w:t>
            </w:r>
          </w:p>
          <w:p w14:paraId="094E286C"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4F699AC7" w14:textId="461C6EE0"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6</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A41C6F"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4E398F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4A6F9F2F" w14:textId="26519B41"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6</w:t>
            </w:r>
            <w:r>
              <w:rPr>
                <w:rFonts w:ascii="Menlo" w:hAnsi="Menlo" w:cs="Menlo"/>
                <w:color w:val="FBD3E1"/>
                <w:sz w:val="18"/>
                <w:szCs w:val="18"/>
              </w:rPr>
              <w:t>];</w:t>
            </w:r>
          </w:p>
          <w:p w14:paraId="373AA00C"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5F1ABB42" w14:textId="56370EC9"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6</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1F8EB715" w14:textId="77777777" w:rsidR="00C468E6" w:rsidRDefault="00C468E6" w:rsidP="00C468E6">
            <w:pPr>
              <w:shd w:val="clear" w:color="auto" w:fill="27273A"/>
              <w:spacing w:line="270" w:lineRule="atLeast"/>
              <w:rPr>
                <w:rFonts w:ascii="Menlo" w:hAnsi="Menlo" w:cs="Menlo"/>
                <w:color w:val="FCF6FF"/>
                <w:sz w:val="18"/>
                <w:szCs w:val="18"/>
              </w:rPr>
            </w:pPr>
          </w:p>
          <w:p w14:paraId="41126DE1"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7B0E34FD"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6B13CF7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20ABDF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21261CA0"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1639B70"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4ED4AF" w14:textId="77777777" w:rsidR="00C468E6" w:rsidRDefault="00C468E6" w:rsidP="00C468E6">
            <w:pPr>
              <w:rPr>
                <w:rFonts w:ascii="Helvetica" w:eastAsiaTheme="minorHAnsi" w:hAnsi="Helvetica" w:cs="Helvetica"/>
                <w:lang w:eastAsia="ja-JP"/>
              </w:rPr>
            </w:pPr>
            <w:r>
              <w:rPr>
                <w:rFonts w:eastAsiaTheme="minorHAnsi"/>
                <w:lang w:eastAsia="ja-JP"/>
              </w:rPr>
              <w:lastRenderedPageBreak/>
              <w:t>Passed</w:t>
            </w:r>
          </w:p>
        </w:tc>
      </w:tr>
      <w:tr w:rsidR="00C468E6" w14:paraId="25DF9716"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F49AF7" w14:textId="77777777" w:rsidR="00C468E6" w:rsidRDefault="00C468E6" w:rsidP="00C468E6">
            <w:pPr>
              <w:rPr>
                <w:rFonts w:ascii="Helvetica" w:eastAsiaTheme="minorHAnsi" w:hAnsi="Helvetica" w:cs="Helvetica"/>
                <w:lang w:eastAsia="ja-JP"/>
              </w:rPr>
            </w:pPr>
            <w:r>
              <w:rPr>
                <w:rFonts w:eastAsiaTheme="minorHAnsi"/>
                <w:lang w:eastAsia="ja-JP"/>
              </w:rPr>
              <w:t>SWAP6</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E9CD2D" w14:textId="77777777" w:rsidR="00C468E6" w:rsidRDefault="00C468E6" w:rsidP="00C468E6">
            <w:pPr>
              <w:rPr>
                <w:rFonts w:ascii="Helvetica" w:eastAsiaTheme="minorHAnsi" w:hAnsi="Helvetica" w:cs="Helvetica"/>
                <w:lang w:eastAsia="ja-JP"/>
              </w:rPr>
            </w:pPr>
            <w:r>
              <w:rPr>
                <w:rFonts w:eastAsiaTheme="minorHAnsi"/>
                <w:lang w:eastAsia="ja-JP"/>
              </w:rPr>
              <w:t>95</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E3EBB5"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59D61EE6" w14:textId="01A492E6"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7</w:t>
            </w:r>
            <w:r w:rsidRPr="003C6F26">
              <w:rPr>
                <w:rFonts w:eastAsiaTheme="minorHAnsi"/>
                <w:lang w:eastAsia="ja-JP"/>
              </w:rPr>
              <w:t>];</w:t>
            </w:r>
          </w:p>
          <w:p w14:paraId="066C347A"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5D70E9D9" w14:textId="0DE10008"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7</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527A70"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653000AA"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7D966A26" w14:textId="58892080"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7</w:t>
            </w:r>
            <w:r>
              <w:rPr>
                <w:rFonts w:ascii="Menlo" w:hAnsi="Menlo" w:cs="Menlo"/>
                <w:color w:val="FBD3E1"/>
                <w:sz w:val="18"/>
                <w:szCs w:val="18"/>
              </w:rPr>
              <w:t>];</w:t>
            </w:r>
          </w:p>
          <w:p w14:paraId="0E731F5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7185A62A" w14:textId="338D85D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7</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2F44927E" w14:textId="77777777" w:rsidR="00C468E6" w:rsidRDefault="00C468E6" w:rsidP="00C468E6">
            <w:pPr>
              <w:shd w:val="clear" w:color="auto" w:fill="27273A"/>
              <w:spacing w:line="270" w:lineRule="atLeast"/>
              <w:rPr>
                <w:rFonts w:ascii="Menlo" w:hAnsi="Menlo" w:cs="Menlo"/>
                <w:color w:val="FCF6FF"/>
                <w:sz w:val="18"/>
                <w:szCs w:val="18"/>
              </w:rPr>
            </w:pPr>
          </w:p>
          <w:p w14:paraId="74B4C1B7"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5578706E"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87E1BFC"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690434DD"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616CE377"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FC81401"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B452F7"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37D8C365"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B3FA2A" w14:textId="77777777" w:rsidR="00C468E6" w:rsidRDefault="00C468E6" w:rsidP="00C468E6">
            <w:pPr>
              <w:rPr>
                <w:rFonts w:ascii="Helvetica" w:eastAsiaTheme="minorHAnsi" w:hAnsi="Helvetica" w:cs="Helvetica"/>
                <w:lang w:eastAsia="ja-JP"/>
              </w:rPr>
            </w:pPr>
            <w:r>
              <w:rPr>
                <w:rFonts w:eastAsiaTheme="minorHAnsi"/>
                <w:lang w:eastAsia="ja-JP"/>
              </w:rPr>
              <w:t>SWAP7</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90E88F" w14:textId="77777777" w:rsidR="00C468E6" w:rsidRDefault="00C468E6" w:rsidP="00C468E6">
            <w:pPr>
              <w:rPr>
                <w:rFonts w:ascii="Helvetica" w:eastAsiaTheme="minorHAnsi" w:hAnsi="Helvetica" w:cs="Helvetica"/>
                <w:lang w:eastAsia="ja-JP"/>
              </w:rPr>
            </w:pPr>
            <w:r>
              <w:rPr>
                <w:rFonts w:eastAsiaTheme="minorHAnsi"/>
                <w:lang w:eastAsia="ja-JP"/>
              </w:rPr>
              <w:t>96</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B0DB88"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1CE2F661" w14:textId="00E4036E"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8</w:t>
            </w:r>
            <w:r w:rsidRPr="003C6F26">
              <w:rPr>
                <w:rFonts w:eastAsiaTheme="minorHAnsi"/>
                <w:lang w:eastAsia="ja-JP"/>
              </w:rPr>
              <w:t>];</w:t>
            </w:r>
          </w:p>
          <w:p w14:paraId="4A12B863"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6E36A4D7" w14:textId="72DD9AC6"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8</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1DEE42"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044A4979"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30F16539" w14:textId="7EB60330"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8</w:t>
            </w:r>
            <w:r>
              <w:rPr>
                <w:rFonts w:ascii="Menlo" w:hAnsi="Menlo" w:cs="Menlo"/>
                <w:color w:val="FBD3E1"/>
                <w:sz w:val="18"/>
                <w:szCs w:val="18"/>
              </w:rPr>
              <w:t>];</w:t>
            </w:r>
          </w:p>
          <w:p w14:paraId="37C51360"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1E851149" w14:textId="26F15409"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E752A1"/>
                <w:sz w:val="18"/>
                <w:szCs w:val="18"/>
              </w:rPr>
              <w:t xml:space="preserve"> </w:t>
            </w:r>
            <w:r>
              <w:rPr>
                <w:rFonts w:ascii="Menlo" w:hAnsi="Menlo" w:cs="Menlo"/>
                <w:color w:val="F8C275"/>
                <w:sz w:val="18"/>
                <w:szCs w:val="18"/>
              </w:rPr>
              <w:t>8</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71F4D4F7" w14:textId="77777777" w:rsidR="00C468E6" w:rsidRDefault="00C468E6" w:rsidP="00C468E6">
            <w:pPr>
              <w:shd w:val="clear" w:color="auto" w:fill="27273A"/>
              <w:spacing w:line="270" w:lineRule="atLeast"/>
              <w:rPr>
                <w:rFonts w:ascii="Menlo" w:hAnsi="Menlo" w:cs="Menlo"/>
                <w:color w:val="FCF6FF"/>
                <w:sz w:val="18"/>
                <w:szCs w:val="18"/>
              </w:rPr>
            </w:pPr>
          </w:p>
          <w:p w14:paraId="589AF17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4B2DD45E"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38390333"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7E3C8853"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7346DF52"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15EC5B7"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D3CFD3"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09B96866"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CCC958" w14:textId="77777777" w:rsidR="00C468E6" w:rsidRDefault="00C468E6" w:rsidP="00C468E6">
            <w:pPr>
              <w:rPr>
                <w:rFonts w:ascii="Helvetica" w:eastAsiaTheme="minorHAnsi" w:hAnsi="Helvetica" w:cs="Helvetica"/>
                <w:lang w:eastAsia="ja-JP"/>
              </w:rPr>
            </w:pPr>
            <w:r>
              <w:rPr>
                <w:rFonts w:eastAsiaTheme="minorHAnsi"/>
                <w:lang w:eastAsia="ja-JP"/>
              </w:rPr>
              <w:t>SWAP8</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54EBAA" w14:textId="77777777" w:rsidR="00C468E6" w:rsidRDefault="00C468E6" w:rsidP="00C468E6">
            <w:pPr>
              <w:rPr>
                <w:rFonts w:ascii="Helvetica" w:eastAsiaTheme="minorHAnsi" w:hAnsi="Helvetica" w:cs="Helvetica"/>
                <w:lang w:eastAsia="ja-JP"/>
              </w:rPr>
            </w:pPr>
            <w:r>
              <w:rPr>
                <w:rFonts w:eastAsiaTheme="minorHAnsi"/>
                <w:lang w:eastAsia="ja-JP"/>
              </w:rPr>
              <w:t>97</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D97FF8"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0E0F0824" w14:textId="3E36127D"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9</w:t>
            </w:r>
            <w:r w:rsidRPr="003C6F26">
              <w:rPr>
                <w:rFonts w:eastAsiaTheme="minorHAnsi"/>
                <w:lang w:eastAsia="ja-JP"/>
              </w:rPr>
              <w:t>];</w:t>
            </w:r>
          </w:p>
          <w:p w14:paraId="71B805A5"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6CE1C986" w14:textId="196EED4D"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9</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5BF31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4C893BE7"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47CBEDA6" w14:textId="58E43AFB"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9</w:t>
            </w:r>
            <w:r>
              <w:rPr>
                <w:rFonts w:ascii="Menlo" w:hAnsi="Menlo" w:cs="Menlo"/>
                <w:color w:val="FBD3E1"/>
                <w:sz w:val="18"/>
                <w:szCs w:val="18"/>
              </w:rPr>
              <w:t>];</w:t>
            </w:r>
          </w:p>
          <w:p w14:paraId="7568E63F"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54560322" w14:textId="0994E26B"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9</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02C3201F" w14:textId="77777777" w:rsidR="00C468E6" w:rsidRDefault="00C468E6" w:rsidP="00C468E6">
            <w:pPr>
              <w:shd w:val="clear" w:color="auto" w:fill="27273A"/>
              <w:spacing w:line="270" w:lineRule="atLeast"/>
              <w:rPr>
                <w:rFonts w:ascii="Menlo" w:hAnsi="Menlo" w:cs="Menlo"/>
                <w:color w:val="FCF6FF"/>
                <w:sz w:val="18"/>
                <w:szCs w:val="18"/>
              </w:rPr>
            </w:pPr>
          </w:p>
          <w:p w14:paraId="12B406E7"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1F7983E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3C5A69C"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20956DEA"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1FA6692D"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CFD01C2"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392E7F"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7B6BB5AA"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E6D59E" w14:textId="77777777" w:rsidR="00C468E6" w:rsidRDefault="00C468E6" w:rsidP="00C468E6">
            <w:pPr>
              <w:rPr>
                <w:rFonts w:ascii="Helvetica" w:eastAsiaTheme="minorHAnsi" w:hAnsi="Helvetica" w:cs="Helvetica"/>
                <w:lang w:eastAsia="ja-JP"/>
              </w:rPr>
            </w:pPr>
            <w:r>
              <w:rPr>
                <w:rFonts w:eastAsiaTheme="minorHAnsi"/>
                <w:lang w:eastAsia="ja-JP"/>
              </w:rPr>
              <w:t>SWAP9</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9DD518" w14:textId="77777777" w:rsidR="00C468E6" w:rsidRDefault="00C468E6" w:rsidP="00C468E6">
            <w:pPr>
              <w:rPr>
                <w:rFonts w:ascii="Helvetica" w:eastAsiaTheme="minorHAnsi" w:hAnsi="Helvetica" w:cs="Helvetica"/>
                <w:lang w:eastAsia="ja-JP"/>
              </w:rPr>
            </w:pPr>
            <w:r>
              <w:rPr>
                <w:rFonts w:eastAsiaTheme="minorHAnsi"/>
                <w:lang w:eastAsia="ja-JP"/>
              </w:rPr>
              <w:t>98</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A05634"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51180199" w14:textId="074D8AC4"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10</w:t>
            </w:r>
            <w:r w:rsidRPr="003C6F26">
              <w:rPr>
                <w:rFonts w:eastAsiaTheme="minorHAnsi"/>
                <w:lang w:eastAsia="ja-JP"/>
              </w:rPr>
              <w:t>];</w:t>
            </w:r>
          </w:p>
          <w:p w14:paraId="21023C66"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5404CEE0" w14:textId="2B276FC6"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10</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FF3EAE"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5C1492AB"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1C4B94E5" w14:textId="07129DD2"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10</w:t>
            </w:r>
            <w:r>
              <w:rPr>
                <w:rFonts w:ascii="Menlo" w:hAnsi="Menlo" w:cs="Menlo"/>
                <w:color w:val="FBD3E1"/>
                <w:sz w:val="18"/>
                <w:szCs w:val="18"/>
              </w:rPr>
              <w:t>];</w:t>
            </w:r>
          </w:p>
          <w:p w14:paraId="1A9BE8D0"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6A3F424F"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17DFCD3C" w14:textId="77777777" w:rsidR="00C468E6" w:rsidRDefault="00C468E6" w:rsidP="00C468E6">
            <w:pPr>
              <w:shd w:val="clear" w:color="auto" w:fill="27273A"/>
              <w:spacing w:line="270" w:lineRule="atLeast"/>
              <w:rPr>
                <w:rFonts w:ascii="Menlo" w:hAnsi="Menlo" w:cs="Menlo"/>
                <w:color w:val="FCF6FF"/>
                <w:sz w:val="18"/>
                <w:szCs w:val="18"/>
              </w:rPr>
            </w:pPr>
          </w:p>
          <w:p w14:paraId="7FD125EC"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15A8D89B"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98A6E2E"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1EB19336"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1D693072"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7813EBE"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50D0EC" w14:textId="77777777" w:rsidR="00C468E6" w:rsidRDefault="00C468E6" w:rsidP="00C468E6">
            <w:pPr>
              <w:rPr>
                <w:rFonts w:ascii="Helvetica" w:eastAsiaTheme="minorHAnsi" w:hAnsi="Helvetica" w:cs="Helvetica"/>
                <w:lang w:eastAsia="ja-JP"/>
              </w:rPr>
            </w:pPr>
            <w:r>
              <w:rPr>
                <w:rFonts w:eastAsiaTheme="minorHAnsi"/>
                <w:lang w:eastAsia="ja-JP"/>
              </w:rPr>
              <w:lastRenderedPageBreak/>
              <w:t>Passed</w:t>
            </w:r>
          </w:p>
        </w:tc>
      </w:tr>
      <w:tr w:rsidR="00C468E6" w14:paraId="406DB843"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2522FB" w14:textId="77777777" w:rsidR="00C468E6" w:rsidRDefault="00C468E6" w:rsidP="00C468E6">
            <w:pPr>
              <w:rPr>
                <w:rFonts w:ascii="Helvetica" w:eastAsiaTheme="minorHAnsi" w:hAnsi="Helvetica" w:cs="Helvetica"/>
                <w:lang w:eastAsia="ja-JP"/>
              </w:rPr>
            </w:pPr>
            <w:r>
              <w:rPr>
                <w:rFonts w:eastAsiaTheme="minorHAnsi"/>
                <w:lang w:eastAsia="ja-JP"/>
              </w:rPr>
              <w:t>SWAP10</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BBEA80" w14:textId="77777777" w:rsidR="00C468E6" w:rsidRDefault="00C468E6" w:rsidP="00C468E6">
            <w:pPr>
              <w:rPr>
                <w:rFonts w:ascii="Helvetica" w:eastAsiaTheme="minorHAnsi" w:hAnsi="Helvetica" w:cs="Helvetica"/>
                <w:lang w:eastAsia="ja-JP"/>
              </w:rPr>
            </w:pPr>
            <w:r>
              <w:rPr>
                <w:rFonts w:eastAsiaTheme="minorHAnsi"/>
                <w:lang w:eastAsia="ja-JP"/>
              </w:rPr>
              <w:t>99</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14F506"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7308BD1F" w14:textId="77777777" w:rsidR="00C468E6" w:rsidRPr="003C6F26" w:rsidRDefault="00C468E6" w:rsidP="00C468E6">
            <w:pPr>
              <w:rPr>
                <w:rFonts w:eastAsiaTheme="minorHAnsi"/>
                <w:lang w:eastAsia="ja-JP"/>
              </w:rPr>
            </w:pPr>
            <w:r w:rsidRPr="003C6F26">
              <w:rPr>
                <w:rFonts w:eastAsiaTheme="minorHAnsi"/>
                <w:lang w:eastAsia="ja-JP"/>
              </w:rPr>
              <w:t>var tmp2 = stack[top - 2];</w:t>
            </w:r>
          </w:p>
          <w:p w14:paraId="314C3537"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411FF8F5" w14:textId="27499392"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11</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C95DE6"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F23FB60"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126F5BE8" w14:textId="0DD2BDD2"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11</w:t>
            </w:r>
            <w:r>
              <w:rPr>
                <w:rFonts w:ascii="Menlo" w:hAnsi="Menlo" w:cs="Menlo"/>
                <w:color w:val="FBD3E1"/>
                <w:sz w:val="18"/>
                <w:szCs w:val="18"/>
              </w:rPr>
              <w:t>];</w:t>
            </w:r>
          </w:p>
          <w:p w14:paraId="55259870"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1E55F3A1"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2</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62703364" w14:textId="77777777" w:rsidR="00C468E6" w:rsidRDefault="00C468E6" w:rsidP="00C468E6">
            <w:pPr>
              <w:shd w:val="clear" w:color="auto" w:fill="27273A"/>
              <w:spacing w:line="270" w:lineRule="atLeast"/>
              <w:rPr>
                <w:rFonts w:ascii="Menlo" w:hAnsi="Menlo" w:cs="Menlo"/>
                <w:color w:val="FCF6FF"/>
                <w:sz w:val="18"/>
                <w:szCs w:val="18"/>
              </w:rPr>
            </w:pPr>
          </w:p>
          <w:p w14:paraId="05705D3F"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42B5EC2A"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5831DC86"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BE5F5A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100D832D"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29E9B49"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B7EF8D"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6657D702"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42AA1F" w14:textId="77777777" w:rsidR="00C468E6" w:rsidRDefault="00C468E6" w:rsidP="00C468E6">
            <w:pPr>
              <w:rPr>
                <w:rFonts w:ascii="Helvetica" w:eastAsiaTheme="minorHAnsi" w:hAnsi="Helvetica" w:cs="Helvetica"/>
                <w:lang w:eastAsia="ja-JP"/>
              </w:rPr>
            </w:pPr>
            <w:r>
              <w:rPr>
                <w:rFonts w:eastAsiaTheme="minorHAnsi"/>
                <w:lang w:eastAsia="ja-JP"/>
              </w:rPr>
              <w:t>SWAP11</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85418D" w14:textId="77777777" w:rsidR="00C468E6" w:rsidRDefault="00C468E6" w:rsidP="00C468E6">
            <w:pPr>
              <w:rPr>
                <w:rFonts w:ascii="Helvetica" w:eastAsiaTheme="minorHAnsi" w:hAnsi="Helvetica" w:cs="Helvetica"/>
                <w:lang w:eastAsia="ja-JP"/>
              </w:rPr>
            </w:pPr>
            <w:r>
              <w:rPr>
                <w:rFonts w:eastAsiaTheme="minorHAnsi"/>
                <w:lang w:eastAsia="ja-JP"/>
              </w:rPr>
              <w:t>9A</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CEFAEF"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7C7D4BE2" w14:textId="5E2A71AF"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1</w:t>
            </w:r>
            <w:r w:rsidRPr="003C6F26">
              <w:rPr>
                <w:rFonts w:eastAsiaTheme="minorHAnsi"/>
                <w:lang w:eastAsia="ja-JP"/>
              </w:rPr>
              <w:t>2];</w:t>
            </w:r>
          </w:p>
          <w:p w14:paraId="6DD50B9F"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77309357" w14:textId="5EEA50CB"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1</w:t>
            </w:r>
            <w:r w:rsidRPr="003C6F26">
              <w:rPr>
                <w:rFonts w:eastAsiaTheme="minorHAnsi"/>
                <w:lang w:eastAsia="ja-JP"/>
              </w:rPr>
              <w:t>2]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85FF4B"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7D9FAA92"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715FAA6F" w14:textId="4662FF56"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CF6FF"/>
                <w:sz w:val="18"/>
                <w:szCs w:val="18"/>
              </w:rPr>
              <w:t>1</w:t>
            </w:r>
            <w:r>
              <w:rPr>
                <w:rFonts w:ascii="Menlo" w:hAnsi="Menlo" w:cs="Menlo"/>
                <w:color w:val="F8C275"/>
                <w:sz w:val="18"/>
                <w:szCs w:val="18"/>
              </w:rPr>
              <w:t>2</w:t>
            </w:r>
            <w:r>
              <w:rPr>
                <w:rFonts w:ascii="Menlo" w:hAnsi="Menlo" w:cs="Menlo"/>
                <w:color w:val="FBD3E1"/>
                <w:sz w:val="18"/>
                <w:szCs w:val="18"/>
              </w:rPr>
              <w:t>];</w:t>
            </w:r>
          </w:p>
          <w:p w14:paraId="7E1A46DA"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511D1401" w14:textId="6CDF1CDB"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12</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6395391C" w14:textId="77777777" w:rsidR="00C468E6" w:rsidRDefault="00C468E6" w:rsidP="00C468E6">
            <w:pPr>
              <w:shd w:val="clear" w:color="auto" w:fill="27273A"/>
              <w:spacing w:line="270" w:lineRule="atLeast"/>
              <w:rPr>
                <w:rFonts w:ascii="Menlo" w:hAnsi="Menlo" w:cs="Menlo"/>
                <w:color w:val="FCF6FF"/>
                <w:sz w:val="18"/>
                <w:szCs w:val="18"/>
              </w:rPr>
            </w:pPr>
          </w:p>
          <w:p w14:paraId="6EBCE3B3"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5F7845E2"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241DD2AF"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27284669"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4F2204E2"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D9157A2"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DBB266"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6C096D91"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E04D8E" w14:textId="77777777" w:rsidR="00C468E6" w:rsidRDefault="00C468E6" w:rsidP="00C468E6">
            <w:pPr>
              <w:rPr>
                <w:rFonts w:ascii="Helvetica" w:eastAsiaTheme="minorHAnsi" w:hAnsi="Helvetica" w:cs="Helvetica"/>
                <w:lang w:eastAsia="ja-JP"/>
              </w:rPr>
            </w:pPr>
            <w:r>
              <w:rPr>
                <w:rFonts w:eastAsiaTheme="minorHAnsi"/>
                <w:lang w:eastAsia="ja-JP"/>
              </w:rPr>
              <w:t>SWAP12</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0C14A9" w14:textId="77777777" w:rsidR="00C468E6" w:rsidRDefault="00C468E6" w:rsidP="00C468E6">
            <w:pPr>
              <w:rPr>
                <w:rFonts w:ascii="Helvetica" w:eastAsiaTheme="minorHAnsi" w:hAnsi="Helvetica" w:cs="Helvetica"/>
                <w:lang w:eastAsia="ja-JP"/>
              </w:rPr>
            </w:pPr>
            <w:r>
              <w:rPr>
                <w:rFonts w:eastAsiaTheme="minorHAnsi"/>
                <w:lang w:eastAsia="ja-JP"/>
              </w:rPr>
              <w:t>9B</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D9D82E"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30472DB6" w14:textId="79EE48F7"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13</w:t>
            </w:r>
            <w:r w:rsidRPr="003C6F26">
              <w:rPr>
                <w:rFonts w:eastAsiaTheme="minorHAnsi"/>
                <w:lang w:eastAsia="ja-JP"/>
              </w:rPr>
              <w:t>];</w:t>
            </w:r>
          </w:p>
          <w:p w14:paraId="35B16028"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2481433B" w14:textId="38A38846"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13</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397C6D"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73674D6B"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5D11EA65" w14:textId="23A90410"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13</w:t>
            </w:r>
            <w:r>
              <w:rPr>
                <w:rFonts w:ascii="Menlo" w:hAnsi="Menlo" w:cs="Menlo"/>
                <w:color w:val="FBD3E1"/>
                <w:sz w:val="18"/>
                <w:szCs w:val="18"/>
              </w:rPr>
              <w:t>];</w:t>
            </w:r>
          </w:p>
          <w:p w14:paraId="135A0D8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00C55F38" w14:textId="3EEFFA65"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13</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2EE287CA" w14:textId="77777777" w:rsidR="00C468E6" w:rsidRDefault="00C468E6" w:rsidP="00C468E6">
            <w:pPr>
              <w:shd w:val="clear" w:color="auto" w:fill="27273A"/>
              <w:spacing w:line="270" w:lineRule="atLeast"/>
              <w:rPr>
                <w:rFonts w:ascii="Menlo" w:hAnsi="Menlo" w:cs="Menlo"/>
                <w:color w:val="FCF6FF"/>
                <w:sz w:val="18"/>
                <w:szCs w:val="18"/>
              </w:rPr>
            </w:pPr>
          </w:p>
          <w:p w14:paraId="43801CD0"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24DE2108"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78A5FA62"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12837093"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57826B5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DFCEBE1"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F1DF1F"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05C23278"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BD548D" w14:textId="77777777" w:rsidR="00C468E6" w:rsidRDefault="00C468E6" w:rsidP="00C468E6">
            <w:pPr>
              <w:rPr>
                <w:rFonts w:ascii="Helvetica" w:eastAsiaTheme="minorHAnsi" w:hAnsi="Helvetica" w:cs="Helvetica"/>
                <w:lang w:eastAsia="ja-JP"/>
              </w:rPr>
            </w:pPr>
            <w:r>
              <w:rPr>
                <w:rFonts w:eastAsiaTheme="minorHAnsi"/>
                <w:lang w:eastAsia="ja-JP"/>
              </w:rPr>
              <w:t>SWAP13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618F3F" w14:textId="77777777" w:rsidR="00C468E6" w:rsidRDefault="00C468E6" w:rsidP="00C468E6">
            <w:pPr>
              <w:rPr>
                <w:rFonts w:ascii="Helvetica" w:eastAsiaTheme="minorHAnsi" w:hAnsi="Helvetica" w:cs="Helvetica"/>
                <w:lang w:eastAsia="ja-JP"/>
              </w:rPr>
            </w:pPr>
            <w:r>
              <w:rPr>
                <w:rFonts w:eastAsiaTheme="minorHAnsi"/>
                <w:lang w:eastAsia="ja-JP"/>
              </w:rPr>
              <w:t>9C</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9C6143"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614C1F74" w14:textId="1E1DCEC0"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14</w:t>
            </w:r>
            <w:r w:rsidRPr="003C6F26">
              <w:rPr>
                <w:rFonts w:eastAsiaTheme="minorHAnsi"/>
                <w:lang w:eastAsia="ja-JP"/>
              </w:rPr>
              <w:t>];</w:t>
            </w:r>
          </w:p>
          <w:p w14:paraId="405F965C"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4BC13E8D" w14:textId="72902F31"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14</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A49CD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5218DC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134871BF" w14:textId="0BFA875E"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14</w:t>
            </w:r>
            <w:r>
              <w:rPr>
                <w:rFonts w:ascii="Menlo" w:hAnsi="Menlo" w:cs="Menlo"/>
                <w:color w:val="FBD3E1"/>
                <w:sz w:val="18"/>
                <w:szCs w:val="18"/>
              </w:rPr>
              <w:t>];</w:t>
            </w:r>
          </w:p>
          <w:p w14:paraId="5D40622F"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0A038EF4" w14:textId="03C8AF81"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14</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458FCD01" w14:textId="77777777" w:rsidR="00C468E6" w:rsidRDefault="00C468E6" w:rsidP="00C468E6">
            <w:pPr>
              <w:shd w:val="clear" w:color="auto" w:fill="27273A"/>
              <w:spacing w:line="270" w:lineRule="atLeast"/>
              <w:rPr>
                <w:rFonts w:ascii="Menlo" w:hAnsi="Menlo" w:cs="Menlo"/>
                <w:color w:val="FCF6FF"/>
                <w:sz w:val="18"/>
                <w:szCs w:val="18"/>
              </w:rPr>
            </w:pPr>
          </w:p>
          <w:p w14:paraId="38B8793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180E9191"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01F31AB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6654399D"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48332E27"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F8978D2"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ECE2B5"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4F0FB1BA"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16CA9D" w14:textId="77777777" w:rsidR="00C468E6" w:rsidRDefault="00C468E6" w:rsidP="00C468E6">
            <w:pPr>
              <w:rPr>
                <w:rFonts w:ascii="Helvetica" w:eastAsiaTheme="minorHAnsi" w:hAnsi="Helvetica" w:cs="Helvetica"/>
                <w:lang w:eastAsia="ja-JP"/>
              </w:rPr>
            </w:pPr>
            <w:r>
              <w:rPr>
                <w:rFonts w:eastAsiaTheme="minorHAnsi"/>
                <w:lang w:eastAsia="ja-JP"/>
              </w:rPr>
              <w:t>SWAP14</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67922C" w14:textId="77777777" w:rsidR="00C468E6" w:rsidRDefault="00C468E6" w:rsidP="00C468E6">
            <w:pPr>
              <w:rPr>
                <w:rFonts w:ascii="Helvetica" w:eastAsiaTheme="minorHAnsi" w:hAnsi="Helvetica" w:cs="Helvetica"/>
                <w:lang w:eastAsia="ja-JP"/>
              </w:rPr>
            </w:pPr>
            <w:r>
              <w:rPr>
                <w:rFonts w:eastAsiaTheme="minorHAnsi"/>
                <w:lang w:eastAsia="ja-JP"/>
              </w:rPr>
              <w:t>9D</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46A95A"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30DB9971" w14:textId="1CEB29F8" w:rsidR="00C468E6" w:rsidRPr="003C6F26" w:rsidRDefault="00C468E6" w:rsidP="00C468E6">
            <w:pPr>
              <w:rPr>
                <w:rFonts w:eastAsiaTheme="minorHAnsi"/>
                <w:lang w:eastAsia="ja-JP"/>
              </w:rPr>
            </w:pPr>
            <w:r w:rsidRPr="003C6F26">
              <w:rPr>
                <w:rFonts w:eastAsiaTheme="minorHAnsi"/>
                <w:lang w:eastAsia="ja-JP"/>
              </w:rPr>
              <w:lastRenderedPageBreak/>
              <w:t xml:space="preserve">var tmp2 = stack[top - </w:t>
            </w:r>
            <w:r>
              <w:rPr>
                <w:rFonts w:eastAsiaTheme="minorHAnsi"/>
                <w:lang w:eastAsia="ja-JP"/>
              </w:rPr>
              <w:t>15</w:t>
            </w:r>
            <w:r w:rsidRPr="003C6F26">
              <w:rPr>
                <w:rFonts w:eastAsiaTheme="minorHAnsi"/>
                <w:lang w:eastAsia="ja-JP"/>
              </w:rPr>
              <w:t>];</w:t>
            </w:r>
          </w:p>
          <w:p w14:paraId="739A6348"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275F711C" w14:textId="5C0FF0FD"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15</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43612C"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lastRenderedPageBreak/>
              <w:t>{</w:t>
            </w:r>
          </w:p>
          <w:p w14:paraId="31F37F6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656B182F" w14:textId="0D68BDC8"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lastRenderedPageBreak/>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15</w:t>
            </w:r>
            <w:r>
              <w:rPr>
                <w:rFonts w:ascii="Menlo" w:hAnsi="Menlo" w:cs="Menlo"/>
                <w:color w:val="FBD3E1"/>
                <w:sz w:val="18"/>
                <w:szCs w:val="18"/>
              </w:rPr>
              <w:t>];</w:t>
            </w:r>
          </w:p>
          <w:p w14:paraId="588BC2C0"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04BB2D60" w14:textId="0B5E1C2A"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15</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1BC86563" w14:textId="77777777" w:rsidR="00C468E6" w:rsidRDefault="00C468E6" w:rsidP="00C468E6">
            <w:pPr>
              <w:shd w:val="clear" w:color="auto" w:fill="27273A"/>
              <w:spacing w:line="270" w:lineRule="atLeast"/>
              <w:rPr>
                <w:rFonts w:ascii="Menlo" w:hAnsi="Menlo" w:cs="Menlo"/>
                <w:color w:val="FCF6FF"/>
                <w:sz w:val="18"/>
                <w:szCs w:val="18"/>
              </w:rPr>
            </w:pPr>
          </w:p>
          <w:p w14:paraId="71E65291"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2BFA691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409E0D6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0A74891A"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33BC60C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38311D2"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4F662E" w14:textId="77777777" w:rsidR="00C468E6" w:rsidRDefault="00C468E6" w:rsidP="00C468E6">
            <w:pPr>
              <w:rPr>
                <w:rFonts w:ascii="Helvetica" w:eastAsiaTheme="minorHAnsi" w:hAnsi="Helvetica" w:cs="Helvetica"/>
                <w:lang w:eastAsia="ja-JP"/>
              </w:rPr>
            </w:pPr>
            <w:r>
              <w:rPr>
                <w:rFonts w:eastAsiaTheme="minorHAnsi"/>
                <w:lang w:eastAsia="ja-JP"/>
              </w:rPr>
              <w:lastRenderedPageBreak/>
              <w:t>Passed</w:t>
            </w:r>
          </w:p>
        </w:tc>
      </w:tr>
      <w:tr w:rsidR="00C468E6" w14:paraId="3CCCDAB8"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21FD32" w14:textId="77777777" w:rsidR="00C468E6" w:rsidRDefault="00C468E6" w:rsidP="00C468E6">
            <w:pPr>
              <w:rPr>
                <w:rFonts w:ascii="Helvetica" w:eastAsiaTheme="minorHAnsi" w:hAnsi="Helvetica" w:cs="Helvetica"/>
                <w:lang w:eastAsia="ja-JP"/>
              </w:rPr>
            </w:pPr>
            <w:r>
              <w:rPr>
                <w:rFonts w:eastAsiaTheme="minorHAnsi"/>
                <w:lang w:eastAsia="ja-JP"/>
              </w:rPr>
              <w:t>SWAP15</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FB2BB9" w14:textId="77777777" w:rsidR="00C468E6" w:rsidRDefault="00C468E6" w:rsidP="00C468E6">
            <w:pPr>
              <w:rPr>
                <w:rFonts w:ascii="Helvetica" w:eastAsiaTheme="minorHAnsi" w:hAnsi="Helvetica" w:cs="Helvetica"/>
                <w:lang w:eastAsia="ja-JP"/>
              </w:rPr>
            </w:pPr>
            <w:r>
              <w:rPr>
                <w:rFonts w:eastAsiaTheme="minorHAnsi"/>
                <w:lang w:eastAsia="ja-JP"/>
              </w:rPr>
              <w:t>9E</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4E2703"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663B5A1B" w14:textId="0199094D"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16</w:t>
            </w:r>
            <w:r w:rsidRPr="003C6F26">
              <w:rPr>
                <w:rFonts w:eastAsiaTheme="minorHAnsi"/>
                <w:lang w:eastAsia="ja-JP"/>
              </w:rPr>
              <w:t>];</w:t>
            </w:r>
          </w:p>
          <w:p w14:paraId="0DFCAA9C"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50C939C3" w14:textId="55C85E01"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16</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8DD28D"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7AD3252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1144BF95" w14:textId="09B0ACD9"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16</w:t>
            </w:r>
            <w:r>
              <w:rPr>
                <w:rFonts w:ascii="Menlo" w:hAnsi="Menlo" w:cs="Menlo"/>
                <w:color w:val="FBD3E1"/>
                <w:sz w:val="18"/>
                <w:szCs w:val="18"/>
              </w:rPr>
              <w:t>];</w:t>
            </w:r>
          </w:p>
          <w:p w14:paraId="15766104"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79749E88" w14:textId="7E7668A4"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16</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09F2BD92" w14:textId="77777777" w:rsidR="00C468E6" w:rsidRDefault="00C468E6" w:rsidP="00C468E6">
            <w:pPr>
              <w:shd w:val="clear" w:color="auto" w:fill="27273A"/>
              <w:spacing w:line="270" w:lineRule="atLeast"/>
              <w:rPr>
                <w:rFonts w:ascii="Menlo" w:hAnsi="Menlo" w:cs="Menlo"/>
                <w:color w:val="FCF6FF"/>
                <w:sz w:val="18"/>
                <w:szCs w:val="18"/>
              </w:rPr>
            </w:pPr>
          </w:p>
          <w:p w14:paraId="405F4EC0"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235CE4E2"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3DC5705E"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5A749DD0"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46D7225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2B9DAB6"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084F09"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5F062980"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EFA581" w14:textId="77777777" w:rsidR="00C468E6" w:rsidRDefault="00C468E6" w:rsidP="00C468E6">
            <w:pPr>
              <w:rPr>
                <w:rFonts w:ascii="Helvetica" w:eastAsiaTheme="minorHAnsi" w:hAnsi="Helvetica" w:cs="Helvetica"/>
                <w:lang w:eastAsia="ja-JP"/>
              </w:rPr>
            </w:pPr>
            <w:r>
              <w:rPr>
                <w:rFonts w:eastAsiaTheme="minorHAnsi"/>
                <w:lang w:eastAsia="ja-JP"/>
              </w:rPr>
              <w:t>SWAP16</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AD057B" w14:textId="77777777" w:rsidR="00C468E6" w:rsidRDefault="00C468E6" w:rsidP="00C468E6">
            <w:pPr>
              <w:rPr>
                <w:rFonts w:ascii="Helvetica" w:eastAsiaTheme="minorHAnsi" w:hAnsi="Helvetica" w:cs="Helvetica"/>
                <w:lang w:eastAsia="ja-JP"/>
              </w:rPr>
            </w:pPr>
            <w:r>
              <w:rPr>
                <w:rFonts w:eastAsiaTheme="minorHAnsi"/>
                <w:lang w:eastAsia="ja-JP"/>
              </w:rPr>
              <w:t>9F</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4B737A" w14:textId="77777777" w:rsidR="00C468E6" w:rsidRPr="003C6F26" w:rsidRDefault="00C468E6" w:rsidP="00C468E6">
            <w:pPr>
              <w:rPr>
                <w:rFonts w:eastAsiaTheme="minorHAnsi"/>
                <w:lang w:eastAsia="ja-JP"/>
              </w:rPr>
            </w:pPr>
            <w:r w:rsidRPr="003C6F26">
              <w:rPr>
                <w:rFonts w:eastAsiaTheme="minorHAnsi"/>
                <w:lang w:eastAsia="ja-JP"/>
              </w:rPr>
              <w:t>var tmp1 = stack[top - 1];</w:t>
            </w:r>
          </w:p>
          <w:p w14:paraId="4599C964" w14:textId="0D6D3A3C" w:rsidR="00C468E6" w:rsidRPr="003C6F26" w:rsidRDefault="00C468E6" w:rsidP="00C468E6">
            <w:pPr>
              <w:rPr>
                <w:rFonts w:eastAsiaTheme="minorHAnsi"/>
                <w:lang w:eastAsia="ja-JP"/>
              </w:rPr>
            </w:pPr>
            <w:r w:rsidRPr="003C6F26">
              <w:rPr>
                <w:rFonts w:eastAsiaTheme="minorHAnsi"/>
                <w:lang w:eastAsia="ja-JP"/>
              </w:rPr>
              <w:t xml:space="preserve">var tmp2 = stack[top - </w:t>
            </w:r>
            <w:r>
              <w:rPr>
                <w:rFonts w:eastAsiaTheme="minorHAnsi"/>
                <w:lang w:eastAsia="ja-JP"/>
              </w:rPr>
              <w:t>17</w:t>
            </w:r>
            <w:r w:rsidRPr="003C6F26">
              <w:rPr>
                <w:rFonts w:eastAsiaTheme="minorHAnsi"/>
                <w:lang w:eastAsia="ja-JP"/>
              </w:rPr>
              <w:t>];</w:t>
            </w:r>
          </w:p>
          <w:p w14:paraId="37CFD267" w14:textId="77777777" w:rsidR="00C468E6" w:rsidRPr="003C6F26" w:rsidRDefault="00C468E6" w:rsidP="00C468E6">
            <w:pPr>
              <w:rPr>
                <w:rFonts w:eastAsiaTheme="minorHAnsi"/>
                <w:lang w:eastAsia="ja-JP"/>
              </w:rPr>
            </w:pPr>
            <w:r w:rsidRPr="003C6F26">
              <w:rPr>
                <w:rFonts w:eastAsiaTheme="minorHAnsi"/>
                <w:lang w:eastAsia="ja-JP"/>
              </w:rPr>
              <w:t>stack[top - 1] = tmp2;</w:t>
            </w:r>
          </w:p>
          <w:p w14:paraId="1DB7FB54" w14:textId="5A02F7D8" w:rsidR="00C468E6" w:rsidRPr="00B243A5" w:rsidRDefault="00C468E6" w:rsidP="00C468E6">
            <w:pPr>
              <w:rPr>
                <w:rFonts w:eastAsiaTheme="minorHAnsi"/>
                <w:lang w:eastAsia="ja-JP"/>
              </w:rPr>
            </w:pPr>
            <w:r w:rsidRPr="003C6F26">
              <w:rPr>
                <w:rFonts w:eastAsiaTheme="minorHAnsi"/>
                <w:lang w:eastAsia="ja-JP"/>
              </w:rPr>
              <w:t xml:space="preserve">stack[top - </w:t>
            </w:r>
            <w:r>
              <w:rPr>
                <w:rFonts w:eastAsiaTheme="minorHAnsi"/>
                <w:lang w:eastAsia="ja-JP"/>
              </w:rPr>
              <w:t>17</w:t>
            </w:r>
            <w:r w:rsidRPr="003C6F26">
              <w:rPr>
                <w:rFonts w:eastAsiaTheme="minorHAnsi"/>
                <w:lang w:eastAsia="ja-JP"/>
              </w:rPr>
              <w:t>] = tmp1;</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BCFB6E"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770673B7"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tmp1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p>
          <w:p w14:paraId="4D921BA1" w14:textId="23329F69"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var tmp2 </w:t>
            </w:r>
            <w:r>
              <w:rPr>
                <w:rFonts w:ascii="Menlo" w:hAnsi="Menlo" w:cs="Menlo"/>
                <w:color w:val="E752A1"/>
                <w:sz w:val="18"/>
                <w:szCs w:val="18"/>
              </w:rPr>
              <w:t>=</w:t>
            </w: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17</w:t>
            </w:r>
            <w:r>
              <w:rPr>
                <w:rFonts w:ascii="Menlo" w:hAnsi="Menlo" w:cs="Menlo"/>
                <w:color w:val="FBD3E1"/>
                <w:sz w:val="18"/>
                <w:szCs w:val="18"/>
              </w:rPr>
              <w:t>];</w:t>
            </w:r>
          </w:p>
          <w:p w14:paraId="793ADBE8"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tmp2</w:t>
            </w:r>
            <w:r>
              <w:rPr>
                <w:rFonts w:ascii="Menlo" w:hAnsi="Menlo" w:cs="Menlo"/>
                <w:color w:val="FBD3E1"/>
                <w:sz w:val="18"/>
                <w:szCs w:val="18"/>
              </w:rPr>
              <w:t>;</w:t>
            </w:r>
          </w:p>
          <w:p w14:paraId="62134D1D" w14:textId="172F899B"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stack</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8C275"/>
                <w:sz w:val="18"/>
                <w:szCs w:val="18"/>
              </w:rPr>
              <w:t>17</w:t>
            </w:r>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tmp1</w:t>
            </w:r>
            <w:r>
              <w:rPr>
                <w:rFonts w:ascii="Menlo" w:hAnsi="Menlo" w:cs="Menlo"/>
                <w:color w:val="FBD3E1"/>
                <w:sz w:val="18"/>
                <w:szCs w:val="18"/>
              </w:rPr>
              <w:t>;</w:t>
            </w:r>
          </w:p>
          <w:p w14:paraId="198238DD" w14:textId="77777777" w:rsidR="00C468E6" w:rsidRDefault="00C468E6" w:rsidP="00C468E6">
            <w:pPr>
              <w:shd w:val="clear" w:color="auto" w:fill="27273A"/>
              <w:spacing w:line="270" w:lineRule="atLeast"/>
              <w:rPr>
                <w:rFonts w:ascii="Menlo" w:hAnsi="Menlo" w:cs="Menlo"/>
                <w:color w:val="FCF6FF"/>
                <w:sz w:val="18"/>
                <w:szCs w:val="18"/>
              </w:rPr>
            </w:pPr>
          </w:p>
          <w:p w14:paraId="33CC3C45"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2</w:t>
            </w:r>
            <w:r>
              <w:rPr>
                <w:rFonts w:ascii="Menlo" w:hAnsi="Menlo" w:cs="Menlo"/>
                <w:color w:val="E752A1"/>
                <w:sz w:val="18"/>
                <w:szCs w:val="18"/>
              </w:rPr>
              <w:t>&lt;=</w:t>
            </w:r>
            <w:r>
              <w:rPr>
                <w:rFonts w:ascii="Menlo" w:hAnsi="Menlo" w:cs="Menlo"/>
                <w:color w:val="FCF6FF"/>
                <w:sz w:val="18"/>
                <w:szCs w:val="18"/>
              </w:rPr>
              <w:t xml:space="preserve"> top</w:t>
            </w:r>
            <w:r>
              <w:rPr>
                <w:rFonts w:ascii="Menlo" w:hAnsi="Menlo" w:cs="Menlo"/>
                <w:color w:val="FBD3E1"/>
                <w:sz w:val="18"/>
                <w:szCs w:val="18"/>
              </w:rPr>
              <w:t>);</w:t>
            </w:r>
          </w:p>
          <w:p w14:paraId="3D30EF92"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CF6FF"/>
                <w:sz w:val="18"/>
                <w:szCs w:val="18"/>
              </w:rPr>
              <w:t xml:space="preserve">top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36F98"/>
                <w:sz w:val="18"/>
                <w:szCs w:val="18"/>
              </w:rPr>
              <w:t>STACKHEIGHT</w:t>
            </w:r>
            <w:r>
              <w:rPr>
                <w:rFonts w:ascii="Menlo" w:hAnsi="Menlo" w:cs="Menlo"/>
                <w:color w:val="FBD3E1"/>
                <w:sz w:val="18"/>
                <w:szCs w:val="18"/>
              </w:rPr>
              <w:t>);</w:t>
            </w:r>
          </w:p>
          <w:p w14:paraId="196378FA"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w:t>
            </w:r>
            <w:r>
              <w:rPr>
                <w:rFonts w:ascii="Menlo" w:hAnsi="Menlo" w:cs="Menlo"/>
                <w:color w:val="FBD3E1"/>
                <w:sz w:val="18"/>
                <w:szCs w:val="18"/>
              </w:rPr>
              <w:t>;</w:t>
            </w:r>
          </w:p>
          <w:p w14:paraId="1824C67F"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55DFA80A" w14:textId="77777777" w:rsidR="00C468E6" w:rsidRDefault="00C468E6" w:rsidP="00C468E6">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6318F79"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59D326"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7CF92B2A"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730565" w14:textId="77777777" w:rsidR="00C468E6" w:rsidRDefault="00C468E6" w:rsidP="00C468E6">
            <w:pPr>
              <w:rPr>
                <w:rFonts w:ascii="Helvetica" w:eastAsiaTheme="minorHAnsi" w:hAnsi="Helvetica" w:cs="Helvetica"/>
                <w:lang w:eastAsia="ja-JP"/>
              </w:rPr>
            </w:pPr>
            <w:r>
              <w:rPr>
                <w:rFonts w:eastAsiaTheme="minorHAnsi"/>
                <w:lang w:eastAsia="ja-JP"/>
              </w:rPr>
              <w:t>LOG0</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A2AAC3" w14:textId="77777777" w:rsidR="00C468E6" w:rsidRDefault="00C468E6" w:rsidP="00C468E6">
            <w:pPr>
              <w:rPr>
                <w:rFonts w:ascii="Helvetica" w:eastAsiaTheme="minorHAnsi" w:hAnsi="Helvetica" w:cs="Helvetica"/>
                <w:lang w:eastAsia="ja-JP"/>
              </w:rPr>
            </w:pPr>
            <w:r>
              <w:rPr>
                <w:rFonts w:eastAsiaTheme="minorHAnsi"/>
                <w:lang w:eastAsia="ja-JP"/>
              </w:rPr>
              <w:t>A0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7DE815" w14:textId="181305F5" w:rsidR="00C468E6" w:rsidRPr="00B243A5" w:rsidRDefault="007D16F1" w:rsidP="00C468E6">
            <w:pPr>
              <w:rPr>
                <w:rFonts w:eastAsiaTheme="minorHAnsi"/>
                <w:lang w:eastAsia="ja-JP"/>
              </w:rPr>
            </w:pPr>
            <w:r w:rsidRPr="007D16F1">
              <w:rPr>
                <w:rFonts w:eastAsiaTheme="minorHAnsi"/>
                <w:lang w:eastAsia="ja-JP"/>
              </w:rPr>
              <w:t xml:space="preserve">    assert(0);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014D89"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140881A6" w14:textId="77777777" w:rsidR="007D16F1" w:rsidRDefault="007D16F1" w:rsidP="007D16F1">
            <w:pPr>
              <w:shd w:val="clear" w:color="auto" w:fill="27273A"/>
              <w:spacing w:line="270" w:lineRule="atLeast"/>
              <w:rPr>
                <w:rFonts w:ascii="Menlo" w:hAnsi="Menlo" w:cs="Menlo"/>
                <w:color w:val="FCF6FF"/>
                <w:sz w:val="18"/>
                <w:szCs w:val="18"/>
              </w:rPr>
            </w:pPr>
          </w:p>
          <w:p w14:paraId="256280F8"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0</w:t>
            </w:r>
            <w:r>
              <w:rPr>
                <w:rFonts w:ascii="Menlo" w:hAnsi="Menlo" w:cs="Menlo"/>
                <w:color w:val="FBD3E1"/>
                <w:sz w:val="18"/>
                <w:szCs w:val="18"/>
              </w:rPr>
              <w:t>);</w:t>
            </w:r>
          </w:p>
          <w:p w14:paraId="4EFA5E65"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375</w:t>
            </w:r>
            <w:r>
              <w:rPr>
                <w:rFonts w:ascii="Menlo" w:hAnsi="Menlo" w:cs="Menlo"/>
                <w:color w:val="FBD3E1"/>
                <w:sz w:val="18"/>
                <w:szCs w:val="18"/>
              </w:rPr>
              <w:t>;</w:t>
            </w:r>
          </w:p>
          <w:p w14:paraId="76041A49"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16715B4F"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
          <w:p w14:paraId="15C891AF"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293D678A"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B9E0FD"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712D66BF"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F9E19D" w14:textId="77777777" w:rsidR="00C468E6" w:rsidRDefault="00C468E6" w:rsidP="00C468E6">
            <w:pPr>
              <w:rPr>
                <w:rFonts w:ascii="Helvetica" w:eastAsiaTheme="minorHAnsi" w:hAnsi="Helvetica" w:cs="Helvetica"/>
                <w:lang w:eastAsia="ja-JP"/>
              </w:rPr>
            </w:pPr>
            <w:r>
              <w:rPr>
                <w:rFonts w:eastAsiaTheme="minorHAnsi"/>
                <w:lang w:eastAsia="ja-JP"/>
              </w:rPr>
              <w:t>LOG1</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5151DF" w14:textId="77777777" w:rsidR="00C468E6" w:rsidRDefault="00C468E6" w:rsidP="00C468E6">
            <w:pPr>
              <w:rPr>
                <w:rFonts w:ascii="Helvetica" w:eastAsiaTheme="minorHAnsi" w:hAnsi="Helvetica" w:cs="Helvetica"/>
                <w:lang w:eastAsia="ja-JP"/>
              </w:rPr>
            </w:pPr>
            <w:r>
              <w:rPr>
                <w:rFonts w:eastAsiaTheme="minorHAnsi"/>
                <w:lang w:eastAsia="ja-JP"/>
              </w:rPr>
              <w:t>A1</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BED25F" w14:textId="027B6203" w:rsidR="00C468E6" w:rsidRPr="00B243A5" w:rsidRDefault="007D16F1" w:rsidP="00C468E6">
            <w:pPr>
              <w:rPr>
                <w:rFonts w:eastAsiaTheme="minorHAnsi"/>
                <w:lang w:eastAsia="ja-JP"/>
              </w:rPr>
            </w:pPr>
            <w:r w:rsidRPr="007D16F1">
              <w:rPr>
                <w:rFonts w:eastAsiaTheme="minorHAnsi"/>
                <w:lang w:eastAsia="ja-JP"/>
              </w:rPr>
              <w:t xml:space="preserve">    assert(0);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AD788C"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73F66008" w14:textId="77777777" w:rsidR="007D16F1" w:rsidRDefault="007D16F1" w:rsidP="007D16F1">
            <w:pPr>
              <w:shd w:val="clear" w:color="auto" w:fill="27273A"/>
              <w:spacing w:line="270" w:lineRule="atLeast"/>
              <w:rPr>
                <w:rFonts w:ascii="Menlo" w:hAnsi="Menlo" w:cs="Menlo"/>
                <w:color w:val="FCF6FF"/>
                <w:sz w:val="18"/>
                <w:szCs w:val="18"/>
              </w:rPr>
            </w:pPr>
          </w:p>
          <w:p w14:paraId="4DCF168E"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0</w:t>
            </w:r>
            <w:r>
              <w:rPr>
                <w:rFonts w:ascii="Menlo" w:hAnsi="Menlo" w:cs="Menlo"/>
                <w:color w:val="FBD3E1"/>
                <w:sz w:val="18"/>
                <w:szCs w:val="18"/>
              </w:rPr>
              <w:t>);</w:t>
            </w:r>
          </w:p>
          <w:p w14:paraId="1CA124F9"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750</w:t>
            </w:r>
            <w:r>
              <w:rPr>
                <w:rFonts w:ascii="Menlo" w:hAnsi="Menlo" w:cs="Menlo"/>
                <w:color w:val="FBD3E1"/>
                <w:sz w:val="18"/>
                <w:szCs w:val="18"/>
              </w:rPr>
              <w:t>;</w:t>
            </w:r>
          </w:p>
          <w:p w14:paraId="6D1420B2"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38374E5E"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
          <w:p w14:paraId="3CC62FCF"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3B9951D1"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E48776"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523E2743"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CBA605" w14:textId="77777777" w:rsidR="00C468E6" w:rsidRDefault="00C468E6" w:rsidP="00C468E6">
            <w:pPr>
              <w:rPr>
                <w:rFonts w:ascii="Helvetica" w:eastAsiaTheme="minorHAnsi" w:hAnsi="Helvetica" w:cs="Helvetica"/>
                <w:lang w:eastAsia="ja-JP"/>
              </w:rPr>
            </w:pPr>
            <w:r>
              <w:rPr>
                <w:rFonts w:eastAsiaTheme="minorHAnsi"/>
                <w:lang w:eastAsia="ja-JP"/>
              </w:rPr>
              <w:lastRenderedPageBreak/>
              <w:t>LOG2</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ACF8BE" w14:textId="77777777" w:rsidR="00C468E6" w:rsidRDefault="00C468E6" w:rsidP="00C468E6">
            <w:pPr>
              <w:rPr>
                <w:rFonts w:ascii="Helvetica" w:eastAsiaTheme="minorHAnsi" w:hAnsi="Helvetica" w:cs="Helvetica"/>
                <w:lang w:eastAsia="ja-JP"/>
              </w:rPr>
            </w:pPr>
            <w:r>
              <w:rPr>
                <w:rFonts w:eastAsiaTheme="minorHAnsi"/>
                <w:lang w:eastAsia="ja-JP"/>
              </w:rPr>
              <w:t>A2</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CF4C4B" w14:textId="7D9E59F0" w:rsidR="00C468E6" w:rsidRPr="00B243A5" w:rsidRDefault="007D16F1" w:rsidP="00C468E6">
            <w:pPr>
              <w:rPr>
                <w:rFonts w:eastAsiaTheme="minorHAnsi"/>
                <w:lang w:eastAsia="ja-JP"/>
              </w:rPr>
            </w:pPr>
            <w:r w:rsidRPr="007D16F1">
              <w:rPr>
                <w:rFonts w:eastAsiaTheme="minorHAnsi"/>
                <w:lang w:eastAsia="ja-JP"/>
              </w:rPr>
              <w:t xml:space="preserve">    assert(0);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4F2E72"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13B5B3CB" w14:textId="77777777" w:rsidR="007D16F1" w:rsidRDefault="007D16F1" w:rsidP="007D16F1">
            <w:pPr>
              <w:shd w:val="clear" w:color="auto" w:fill="27273A"/>
              <w:spacing w:line="270" w:lineRule="atLeast"/>
              <w:rPr>
                <w:rFonts w:ascii="Menlo" w:hAnsi="Menlo" w:cs="Menlo"/>
                <w:color w:val="FCF6FF"/>
                <w:sz w:val="18"/>
                <w:szCs w:val="18"/>
              </w:rPr>
            </w:pPr>
          </w:p>
          <w:p w14:paraId="3CBF2732"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0</w:t>
            </w:r>
            <w:r>
              <w:rPr>
                <w:rFonts w:ascii="Menlo" w:hAnsi="Menlo" w:cs="Menlo"/>
                <w:color w:val="FBD3E1"/>
                <w:sz w:val="18"/>
                <w:szCs w:val="18"/>
              </w:rPr>
              <w:t>);</w:t>
            </w:r>
          </w:p>
          <w:p w14:paraId="0C4F88B3"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1125</w:t>
            </w:r>
            <w:r>
              <w:rPr>
                <w:rFonts w:ascii="Menlo" w:hAnsi="Menlo" w:cs="Menlo"/>
                <w:color w:val="FBD3E1"/>
                <w:sz w:val="18"/>
                <w:szCs w:val="18"/>
              </w:rPr>
              <w:t>;</w:t>
            </w:r>
          </w:p>
          <w:p w14:paraId="623C0534"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33A0955A"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
          <w:p w14:paraId="328E6208"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9AEA6B8"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3EDA01"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0FE178A6"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751972" w14:textId="77777777" w:rsidR="00C468E6" w:rsidRDefault="00C468E6" w:rsidP="00C468E6">
            <w:pPr>
              <w:rPr>
                <w:rFonts w:ascii="Helvetica" w:eastAsiaTheme="minorHAnsi" w:hAnsi="Helvetica" w:cs="Helvetica"/>
                <w:lang w:eastAsia="ja-JP"/>
              </w:rPr>
            </w:pPr>
            <w:r>
              <w:rPr>
                <w:rFonts w:eastAsiaTheme="minorHAnsi"/>
                <w:lang w:eastAsia="ja-JP"/>
              </w:rPr>
              <w:t>LOG3</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5DF7AA" w14:textId="77777777" w:rsidR="00C468E6" w:rsidRDefault="00C468E6" w:rsidP="00C468E6">
            <w:pPr>
              <w:rPr>
                <w:rFonts w:ascii="Helvetica" w:eastAsiaTheme="minorHAnsi" w:hAnsi="Helvetica" w:cs="Helvetica"/>
                <w:lang w:eastAsia="ja-JP"/>
              </w:rPr>
            </w:pPr>
            <w:r>
              <w:rPr>
                <w:rFonts w:eastAsiaTheme="minorHAnsi"/>
                <w:lang w:eastAsia="ja-JP"/>
              </w:rPr>
              <w:t>A3</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F31902" w14:textId="78D27C9E" w:rsidR="00C468E6" w:rsidRPr="00B243A5" w:rsidRDefault="007D16F1" w:rsidP="00C468E6">
            <w:pPr>
              <w:rPr>
                <w:rFonts w:eastAsiaTheme="minorHAnsi"/>
                <w:lang w:eastAsia="ja-JP"/>
              </w:rPr>
            </w:pPr>
            <w:r w:rsidRPr="007D16F1">
              <w:rPr>
                <w:rFonts w:eastAsiaTheme="minorHAnsi"/>
                <w:lang w:eastAsia="ja-JP"/>
              </w:rPr>
              <w:t xml:space="preserve">    assert(0);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AC7B72"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2D08774B" w14:textId="77777777" w:rsidR="007D16F1" w:rsidRDefault="007D16F1" w:rsidP="007D16F1">
            <w:pPr>
              <w:shd w:val="clear" w:color="auto" w:fill="27273A"/>
              <w:spacing w:line="270" w:lineRule="atLeast"/>
              <w:rPr>
                <w:rFonts w:ascii="Menlo" w:hAnsi="Menlo" w:cs="Menlo"/>
                <w:color w:val="FCF6FF"/>
                <w:sz w:val="18"/>
                <w:szCs w:val="18"/>
              </w:rPr>
            </w:pPr>
          </w:p>
          <w:p w14:paraId="38D53889"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0</w:t>
            </w:r>
            <w:r>
              <w:rPr>
                <w:rFonts w:ascii="Menlo" w:hAnsi="Menlo" w:cs="Menlo"/>
                <w:color w:val="FBD3E1"/>
                <w:sz w:val="18"/>
                <w:szCs w:val="18"/>
              </w:rPr>
              <w:t>);</w:t>
            </w:r>
          </w:p>
          <w:p w14:paraId="66E6B3C3"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1500</w:t>
            </w:r>
            <w:r>
              <w:rPr>
                <w:rFonts w:ascii="Menlo" w:hAnsi="Menlo" w:cs="Menlo"/>
                <w:color w:val="FBD3E1"/>
                <w:sz w:val="18"/>
                <w:szCs w:val="18"/>
              </w:rPr>
              <w:t>;</w:t>
            </w:r>
          </w:p>
          <w:p w14:paraId="3B8B316F"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65F430E2"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
          <w:p w14:paraId="64044BD4"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44136347"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D476E1"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66786A47"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DE22CA" w14:textId="77777777" w:rsidR="00C468E6" w:rsidRDefault="00C468E6" w:rsidP="00C468E6">
            <w:pPr>
              <w:rPr>
                <w:rFonts w:ascii="Helvetica" w:eastAsiaTheme="minorHAnsi" w:hAnsi="Helvetica" w:cs="Helvetica"/>
                <w:lang w:eastAsia="ja-JP"/>
              </w:rPr>
            </w:pPr>
            <w:r>
              <w:rPr>
                <w:rFonts w:eastAsiaTheme="minorHAnsi"/>
                <w:lang w:eastAsia="ja-JP"/>
              </w:rPr>
              <w:t>LOG4</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E978D8" w14:textId="77777777" w:rsidR="00C468E6" w:rsidRDefault="00C468E6" w:rsidP="00C468E6">
            <w:pPr>
              <w:rPr>
                <w:rFonts w:ascii="Helvetica" w:eastAsiaTheme="minorHAnsi" w:hAnsi="Helvetica" w:cs="Helvetica"/>
                <w:lang w:eastAsia="ja-JP"/>
              </w:rPr>
            </w:pPr>
            <w:r>
              <w:rPr>
                <w:rFonts w:eastAsiaTheme="minorHAnsi"/>
                <w:lang w:eastAsia="ja-JP"/>
              </w:rPr>
              <w:t>A4</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CDF207" w14:textId="4BE7F162" w:rsidR="00C468E6" w:rsidRPr="00B243A5" w:rsidRDefault="007D16F1" w:rsidP="00C468E6">
            <w:pPr>
              <w:rPr>
                <w:rFonts w:eastAsiaTheme="minorHAnsi"/>
                <w:lang w:eastAsia="ja-JP"/>
              </w:rPr>
            </w:pPr>
            <w:r w:rsidRPr="007D16F1">
              <w:rPr>
                <w:rFonts w:eastAsiaTheme="minorHAnsi"/>
                <w:lang w:eastAsia="ja-JP"/>
              </w:rPr>
              <w:t xml:space="preserve">    assert(0);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29370E"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60321CFA" w14:textId="77777777" w:rsidR="007D16F1" w:rsidRDefault="007D16F1" w:rsidP="007D16F1">
            <w:pPr>
              <w:shd w:val="clear" w:color="auto" w:fill="27273A"/>
              <w:spacing w:line="270" w:lineRule="atLeast"/>
              <w:rPr>
                <w:rFonts w:ascii="Menlo" w:hAnsi="Menlo" w:cs="Menlo"/>
                <w:color w:val="FCF6FF"/>
                <w:sz w:val="18"/>
                <w:szCs w:val="18"/>
              </w:rPr>
            </w:pPr>
          </w:p>
          <w:p w14:paraId="7D8E9DA0"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r>
              <w:rPr>
                <w:rFonts w:ascii="Menlo" w:hAnsi="Menlo" w:cs="Menlo"/>
                <w:color w:val="F8C275"/>
                <w:sz w:val="18"/>
                <w:szCs w:val="18"/>
              </w:rPr>
              <w:t>0</w:t>
            </w:r>
            <w:r>
              <w:rPr>
                <w:rFonts w:ascii="Menlo" w:hAnsi="Menlo" w:cs="Menlo"/>
                <w:color w:val="FBD3E1"/>
                <w:sz w:val="18"/>
                <w:szCs w:val="18"/>
              </w:rPr>
              <w:t>);</w:t>
            </w:r>
          </w:p>
          <w:p w14:paraId="6341F829"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1875</w:t>
            </w:r>
            <w:r>
              <w:rPr>
                <w:rFonts w:ascii="Menlo" w:hAnsi="Menlo" w:cs="Menlo"/>
                <w:color w:val="FBD3E1"/>
                <w:sz w:val="18"/>
                <w:szCs w:val="18"/>
              </w:rPr>
              <w:t>;</w:t>
            </w:r>
          </w:p>
          <w:p w14:paraId="74DA329B"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71D44BDB"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
          <w:p w14:paraId="786F11F5"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09CABE41"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F17092"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7EAE26ED"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920C72" w14:textId="77777777" w:rsidR="00C468E6" w:rsidRDefault="00C468E6" w:rsidP="00C468E6">
            <w:pPr>
              <w:rPr>
                <w:rFonts w:ascii="Helvetica" w:eastAsiaTheme="minorHAnsi" w:hAnsi="Helvetica" w:cs="Helvetica"/>
                <w:lang w:eastAsia="ja-JP"/>
              </w:rPr>
            </w:pPr>
            <w:r>
              <w:rPr>
                <w:rFonts w:eastAsiaTheme="minorHAnsi"/>
                <w:i/>
                <w:iCs/>
                <w:lang w:eastAsia="ja-JP"/>
              </w:rPr>
              <w:t>invalid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F44568" w14:textId="77777777" w:rsidR="00C468E6" w:rsidRDefault="00C468E6" w:rsidP="00C468E6">
            <w:pPr>
              <w:rPr>
                <w:rFonts w:ascii="Helvetica" w:eastAsiaTheme="minorHAnsi" w:hAnsi="Helvetica" w:cs="Helvetica"/>
                <w:lang w:eastAsia="ja-JP"/>
              </w:rPr>
            </w:pPr>
            <w:r>
              <w:rPr>
                <w:rFonts w:eastAsiaTheme="minorHAnsi"/>
                <w:lang w:eastAsia="ja-JP"/>
              </w:rPr>
              <w:t>A5A6A7A8A9AAABACADAEAFB1B2B3B4B5B6B7B8B9BABBBCBDBEBFC1C2C3C4C5C6C7C8C9CACBCCCDCECFD1D2D3D4D5D6D</w:t>
            </w:r>
            <w:r>
              <w:rPr>
                <w:rFonts w:eastAsiaTheme="minorHAnsi"/>
                <w:lang w:eastAsia="ja-JP"/>
              </w:rPr>
              <w:lastRenderedPageBreak/>
              <w:t>7D8D9DADBDCDDDEDFE1E2E3E4E5E6E7E8E9EAEBECEDEEEF</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17985F" w14:textId="46D7BF44" w:rsidR="00C468E6" w:rsidRPr="00B243A5" w:rsidRDefault="00C468E6" w:rsidP="00C468E6">
            <w:pPr>
              <w:rPr>
                <w:rFonts w:eastAsiaTheme="minorHAnsi"/>
                <w:lang w:eastAsia="ja-JP"/>
              </w:rPr>
            </w:pPr>
            <w:r>
              <w:rPr>
                <w:rFonts w:eastAsiaTheme="minorHAnsi"/>
                <w:lang w:eastAsia="ja-JP"/>
              </w:rPr>
              <w:lastRenderedPageBreak/>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3D5C6F" w14:textId="5DD17FD3" w:rsidR="00C468E6" w:rsidRDefault="00C468E6" w:rsidP="00C468E6">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100C21" w14:textId="54233D8C"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77EFE8D9"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18433C" w14:textId="77777777" w:rsidR="00C468E6" w:rsidRDefault="00C468E6" w:rsidP="00C468E6">
            <w:pPr>
              <w:rPr>
                <w:rFonts w:ascii="Helvetica" w:eastAsiaTheme="minorHAnsi" w:hAnsi="Helvetica" w:cs="Helvetica"/>
                <w:lang w:eastAsia="ja-JP"/>
              </w:rPr>
            </w:pPr>
            <w:r>
              <w:rPr>
                <w:rFonts w:eastAsiaTheme="minorHAnsi"/>
                <w:lang w:eastAsia="ja-JP"/>
              </w:rPr>
              <w:t>CREATE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D85FCB" w14:textId="77777777" w:rsidR="00C468E6" w:rsidRDefault="00C468E6" w:rsidP="00C468E6">
            <w:pPr>
              <w:rPr>
                <w:rFonts w:ascii="Helvetica" w:eastAsiaTheme="minorHAnsi" w:hAnsi="Helvetica" w:cs="Helvetica"/>
                <w:lang w:eastAsia="ja-JP"/>
              </w:rPr>
            </w:pPr>
            <w:r>
              <w:rPr>
                <w:rFonts w:eastAsiaTheme="minorHAnsi"/>
                <w:lang w:eastAsia="ja-JP"/>
              </w:rPr>
              <w:t>F0</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CDA7D3" w14:textId="77777777" w:rsidR="00C468E6" w:rsidRDefault="007D16F1" w:rsidP="00C468E6">
            <w:pPr>
              <w:rPr>
                <w:rFonts w:eastAsiaTheme="minorHAnsi"/>
                <w:lang w:eastAsia="ja-JP"/>
              </w:rPr>
            </w:pPr>
            <w:r w:rsidRPr="007D16F1">
              <w:rPr>
                <w:rFonts w:eastAsiaTheme="minorHAnsi"/>
                <w:lang w:eastAsia="ja-JP"/>
              </w:rPr>
              <w:t>accounts[</w:t>
            </w:r>
            <w:proofErr w:type="spellStart"/>
            <w:r w:rsidRPr="007D16F1">
              <w:rPr>
                <w:rFonts w:eastAsiaTheme="minorHAnsi"/>
                <w:lang w:eastAsia="ja-JP"/>
              </w:rPr>
              <w:t>accountNo</w:t>
            </w:r>
            <w:proofErr w:type="spellEnd"/>
            <w:r w:rsidRPr="007D16F1">
              <w:rPr>
                <w:rFonts w:eastAsiaTheme="minorHAnsi"/>
                <w:lang w:eastAsia="ja-JP"/>
              </w:rPr>
              <w:t xml:space="preserve">] = (struct </w:t>
            </w:r>
            <w:proofErr w:type="spellStart"/>
            <w:r w:rsidRPr="007D16F1">
              <w:rPr>
                <w:rFonts w:eastAsiaTheme="minorHAnsi"/>
                <w:lang w:eastAsia="ja-JP"/>
              </w:rPr>
              <w:t>numpair</w:t>
            </w:r>
            <w:proofErr w:type="spellEnd"/>
            <w:r w:rsidRPr="007D16F1">
              <w:rPr>
                <w:rFonts w:eastAsiaTheme="minorHAnsi"/>
                <w:lang w:eastAsia="ja-JP"/>
              </w:rPr>
              <w:t>){</w:t>
            </w:r>
            <w:proofErr w:type="spellStart"/>
            <w:r w:rsidRPr="007D16F1">
              <w:rPr>
                <w:rFonts w:eastAsiaTheme="minorHAnsi"/>
                <w:lang w:eastAsia="ja-JP"/>
              </w:rPr>
              <w:t>accountNo</w:t>
            </w:r>
            <w:proofErr w:type="spellEnd"/>
            <w:r w:rsidRPr="007D16F1">
              <w:rPr>
                <w:rFonts w:eastAsiaTheme="minorHAnsi"/>
                <w:lang w:eastAsia="ja-JP"/>
              </w:rPr>
              <w:t>, 0.0};</w:t>
            </w:r>
          </w:p>
          <w:p w14:paraId="7ADFA01F" w14:textId="5FD8F890" w:rsidR="007D16F1" w:rsidRPr="00B243A5" w:rsidRDefault="007D16F1" w:rsidP="00C468E6">
            <w:pPr>
              <w:rPr>
                <w:rFonts w:eastAsiaTheme="minorHAnsi"/>
                <w:lang w:eastAsia="ja-JP"/>
              </w:rPr>
            </w:pPr>
            <w:r>
              <w:rPr>
                <w:rFonts w:eastAsiaTheme="minorHAnsi"/>
                <w:lang w:eastAsia="ja-JP"/>
              </w:rPr>
              <w:t>//balance is initially 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108A6B"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5D9B24A1"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accounts</w:t>
            </w:r>
            <w:r>
              <w:rPr>
                <w:rFonts w:ascii="Menlo" w:hAnsi="Menlo" w:cs="Menlo"/>
                <w:color w:val="FBD3E1"/>
                <w:sz w:val="18"/>
                <w:szCs w:val="18"/>
              </w:rPr>
              <w:t>[</w:t>
            </w:r>
            <w:proofErr w:type="spellStart"/>
            <w:r>
              <w:rPr>
                <w:rFonts w:ascii="Menlo" w:hAnsi="Menlo" w:cs="Menlo"/>
                <w:color w:val="FCF6FF"/>
                <w:sz w:val="18"/>
                <w:szCs w:val="18"/>
              </w:rPr>
              <w:t>accountNo</w:t>
            </w:r>
            <w:proofErr w:type="spellEnd"/>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i/>
                <w:iCs/>
                <w:color w:val="E7ADFB"/>
                <w:sz w:val="18"/>
                <w:szCs w:val="18"/>
              </w:rPr>
              <w:t>struct</w:t>
            </w:r>
            <w:r>
              <w:rPr>
                <w:rFonts w:ascii="Menlo" w:hAnsi="Menlo" w:cs="Menlo"/>
                <w:color w:val="FCF6FF"/>
                <w:sz w:val="18"/>
                <w:szCs w:val="18"/>
              </w:rPr>
              <w:t xml:space="preserve"> </w:t>
            </w:r>
            <w:proofErr w:type="spellStart"/>
            <w:r>
              <w:rPr>
                <w:rFonts w:ascii="Menlo" w:hAnsi="Menlo" w:cs="Menlo"/>
                <w:color w:val="FCF6FF"/>
                <w:sz w:val="18"/>
                <w:szCs w:val="18"/>
              </w:rPr>
              <w:t>numpair</w:t>
            </w:r>
            <w:proofErr w:type="spellEnd"/>
            <w:r>
              <w:rPr>
                <w:rFonts w:ascii="Menlo" w:hAnsi="Menlo" w:cs="Menlo"/>
                <w:color w:val="FBD3E1"/>
                <w:sz w:val="18"/>
                <w:szCs w:val="18"/>
              </w:rPr>
              <w:t>){</w:t>
            </w:r>
            <w:proofErr w:type="spellStart"/>
            <w:r>
              <w:rPr>
                <w:rFonts w:ascii="Menlo" w:hAnsi="Menlo" w:cs="Menlo"/>
                <w:color w:val="FCF6FF"/>
                <w:sz w:val="18"/>
                <w:szCs w:val="18"/>
              </w:rPr>
              <w:t>accountNo</w:t>
            </w:r>
            <w:proofErr w:type="spellEnd"/>
            <w:r>
              <w:rPr>
                <w:rFonts w:ascii="Menlo" w:hAnsi="Menlo" w:cs="Menlo"/>
                <w:color w:val="E7ADFB"/>
                <w:sz w:val="18"/>
                <w:szCs w:val="18"/>
              </w:rPr>
              <w:t>,</w:t>
            </w:r>
            <w:r>
              <w:rPr>
                <w:rFonts w:ascii="Menlo" w:hAnsi="Menlo" w:cs="Menlo"/>
                <w:color w:val="FCF6FF"/>
                <w:sz w:val="18"/>
                <w:szCs w:val="18"/>
              </w:rPr>
              <w:t xml:space="preserve"> </w:t>
            </w:r>
            <w:r>
              <w:rPr>
                <w:rFonts w:ascii="Menlo" w:hAnsi="Menlo" w:cs="Menlo"/>
                <w:color w:val="F8C275"/>
                <w:sz w:val="18"/>
                <w:szCs w:val="18"/>
              </w:rPr>
              <w:t>0.0</w:t>
            </w:r>
            <w:r>
              <w:rPr>
                <w:rFonts w:ascii="Menlo" w:hAnsi="Menlo" w:cs="Menlo"/>
                <w:color w:val="FBD3E1"/>
                <w:sz w:val="18"/>
                <w:szCs w:val="18"/>
              </w:rPr>
              <w:t>};</w:t>
            </w:r>
          </w:p>
          <w:p w14:paraId="23D914B3"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accountNo</w:t>
            </w:r>
            <w:proofErr w:type="spellEnd"/>
            <w:r>
              <w:rPr>
                <w:rFonts w:ascii="Menlo" w:hAnsi="Menlo" w:cs="Menlo"/>
                <w:color w:val="E752A1"/>
                <w:sz w:val="18"/>
                <w:szCs w:val="18"/>
              </w:rPr>
              <w:t>++</w:t>
            </w:r>
            <w:r>
              <w:rPr>
                <w:rFonts w:ascii="Menlo" w:hAnsi="Menlo" w:cs="Menlo"/>
                <w:color w:val="FBD3E1"/>
                <w:sz w:val="18"/>
                <w:szCs w:val="18"/>
              </w:rPr>
              <w:t>;</w:t>
            </w:r>
          </w:p>
          <w:p w14:paraId="59FBD332"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32000</w:t>
            </w:r>
            <w:r>
              <w:rPr>
                <w:rFonts w:ascii="Menlo" w:hAnsi="Menlo" w:cs="Menlo"/>
                <w:color w:val="FBD3E1"/>
                <w:sz w:val="18"/>
                <w:szCs w:val="18"/>
              </w:rPr>
              <w:t>;</w:t>
            </w:r>
          </w:p>
          <w:p w14:paraId="2CE1F989"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742EC479"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700EB9FF"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026BD8"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3FDB99D5"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C4D38E" w14:textId="77777777" w:rsidR="00C468E6" w:rsidRDefault="00C468E6" w:rsidP="00C468E6">
            <w:pPr>
              <w:rPr>
                <w:rFonts w:ascii="Helvetica" w:eastAsiaTheme="minorHAnsi" w:hAnsi="Helvetica" w:cs="Helvetica"/>
                <w:lang w:eastAsia="ja-JP"/>
              </w:rPr>
            </w:pPr>
            <w:r>
              <w:rPr>
                <w:rFonts w:eastAsiaTheme="minorHAnsi"/>
                <w:lang w:eastAsia="ja-JP"/>
              </w:rPr>
              <w:t>CALL</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F4C6A1" w14:textId="77777777" w:rsidR="00C468E6" w:rsidRDefault="00C468E6" w:rsidP="00C468E6">
            <w:pPr>
              <w:rPr>
                <w:rFonts w:ascii="Helvetica" w:eastAsiaTheme="minorHAnsi" w:hAnsi="Helvetica" w:cs="Helvetica"/>
                <w:lang w:eastAsia="ja-JP"/>
              </w:rPr>
            </w:pPr>
            <w:r>
              <w:rPr>
                <w:rFonts w:eastAsiaTheme="minorHAnsi"/>
                <w:lang w:eastAsia="ja-JP"/>
              </w:rPr>
              <w:t>F1</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74D260" w14:textId="66FCFF58" w:rsidR="00C468E6" w:rsidRPr="00B243A5" w:rsidRDefault="00C468E6" w:rsidP="00C468E6">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B77615" w14:textId="12DCCADB" w:rsidR="00C468E6" w:rsidRDefault="00C468E6" w:rsidP="00C468E6">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39C8DD" w14:textId="77777777" w:rsidR="00C468E6" w:rsidRDefault="00C468E6" w:rsidP="00C468E6">
            <w:pPr>
              <w:rPr>
                <w:rFonts w:ascii="Helvetica" w:eastAsiaTheme="minorHAnsi" w:hAnsi="Helvetica" w:cs="Helvetica"/>
                <w:lang w:eastAsia="ja-JP"/>
              </w:rPr>
            </w:pPr>
            <w:r>
              <w:rPr>
                <w:rFonts w:eastAsiaTheme="minorHAnsi"/>
                <w:lang w:eastAsia="ja-JP"/>
              </w:rPr>
              <w:t>out of scope</w:t>
            </w:r>
          </w:p>
        </w:tc>
      </w:tr>
      <w:tr w:rsidR="00C468E6" w14:paraId="28309E66"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A94828" w14:textId="77777777" w:rsidR="00C468E6" w:rsidRDefault="00C468E6" w:rsidP="00C468E6">
            <w:pPr>
              <w:rPr>
                <w:rFonts w:ascii="Helvetica" w:eastAsiaTheme="minorHAnsi" w:hAnsi="Helvetica" w:cs="Helvetica"/>
                <w:lang w:eastAsia="ja-JP"/>
              </w:rPr>
            </w:pPr>
            <w:r>
              <w:rPr>
                <w:rFonts w:eastAsiaTheme="minorHAnsi"/>
                <w:lang w:eastAsia="ja-JP"/>
              </w:rPr>
              <w:t>CALLCODE</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422730" w14:textId="77777777" w:rsidR="00C468E6" w:rsidRDefault="00C468E6" w:rsidP="00C468E6">
            <w:pPr>
              <w:rPr>
                <w:rFonts w:ascii="Helvetica" w:eastAsiaTheme="minorHAnsi" w:hAnsi="Helvetica" w:cs="Helvetica"/>
                <w:lang w:eastAsia="ja-JP"/>
              </w:rPr>
            </w:pPr>
            <w:r>
              <w:rPr>
                <w:rFonts w:eastAsiaTheme="minorHAnsi"/>
                <w:lang w:eastAsia="ja-JP"/>
              </w:rPr>
              <w:t>F2</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E60B32" w14:textId="4669EC8F" w:rsidR="00C468E6" w:rsidRPr="00B243A5" w:rsidRDefault="00C468E6" w:rsidP="00C468E6">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483DD5" w14:textId="3B5EFF03" w:rsidR="00C468E6" w:rsidRDefault="00C468E6" w:rsidP="00C468E6">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78BE7C" w14:textId="77777777" w:rsidR="00C468E6" w:rsidRDefault="00C468E6" w:rsidP="00C468E6">
            <w:pPr>
              <w:rPr>
                <w:rFonts w:ascii="Helvetica" w:eastAsiaTheme="minorHAnsi" w:hAnsi="Helvetica" w:cs="Helvetica"/>
                <w:lang w:eastAsia="ja-JP"/>
              </w:rPr>
            </w:pPr>
            <w:r>
              <w:rPr>
                <w:rFonts w:eastAsiaTheme="minorHAnsi"/>
                <w:lang w:eastAsia="ja-JP"/>
              </w:rPr>
              <w:t>out of scope</w:t>
            </w:r>
          </w:p>
        </w:tc>
      </w:tr>
      <w:tr w:rsidR="00C468E6" w14:paraId="270A64C8"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397290" w14:textId="77777777" w:rsidR="00C468E6" w:rsidRDefault="00C468E6" w:rsidP="00C468E6">
            <w:pPr>
              <w:rPr>
                <w:rFonts w:ascii="Helvetica" w:eastAsiaTheme="minorHAnsi" w:hAnsi="Helvetica" w:cs="Helvetica"/>
                <w:lang w:eastAsia="ja-JP"/>
              </w:rPr>
            </w:pPr>
            <w:r>
              <w:rPr>
                <w:rFonts w:eastAsiaTheme="minorHAnsi"/>
                <w:lang w:eastAsia="ja-JP"/>
              </w:rPr>
              <w:t>RETURN</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ECF166" w14:textId="77777777" w:rsidR="00C468E6" w:rsidRDefault="00C468E6" w:rsidP="00C468E6">
            <w:pPr>
              <w:rPr>
                <w:rFonts w:ascii="Helvetica" w:eastAsiaTheme="minorHAnsi" w:hAnsi="Helvetica" w:cs="Helvetica"/>
                <w:lang w:eastAsia="ja-JP"/>
              </w:rPr>
            </w:pPr>
            <w:r>
              <w:rPr>
                <w:rFonts w:eastAsiaTheme="minorHAnsi"/>
                <w:lang w:eastAsia="ja-JP"/>
              </w:rPr>
              <w:t>F3</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F5D643" w14:textId="10AB0580" w:rsidR="00C468E6" w:rsidRPr="00B243A5" w:rsidRDefault="007D16F1" w:rsidP="00C468E6">
            <w:pPr>
              <w:rPr>
                <w:rFonts w:eastAsiaTheme="minorHAnsi"/>
                <w:lang w:eastAsia="ja-JP"/>
              </w:rPr>
            </w:pPr>
            <w:r w:rsidRPr="007D16F1">
              <w:rPr>
                <w:rFonts w:eastAsiaTheme="minorHAnsi"/>
                <w:lang w:eastAsia="ja-JP"/>
              </w:rPr>
              <w:t>exit(0);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2973BA" w14:textId="1214060B" w:rsidR="00C468E6" w:rsidRP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36F98"/>
                <w:sz w:val="18"/>
                <w:szCs w:val="18"/>
              </w:rPr>
              <w:t>exit</w:t>
            </w:r>
            <w:r>
              <w:rPr>
                <w:rFonts w:ascii="Menlo" w:hAnsi="Menlo" w:cs="Menlo"/>
                <w:color w:val="FBD3E1"/>
                <w:sz w:val="18"/>
                <w:szCs w:val="18"/>
              </w:rPr>
              <w:t>(</w:t>
            </w:r>
            <w:r>
              <w:rPr>
                <w:rFonts w:ascii="Menlo" w:hAnsi="Menlo" w:cs="Menlo"/>
                <w:color w:val="F8C275"/>
                <w:sz w:val="18"/>
                <w:szCs w:val="18"/>
              </w:rPr>
              <w:t>0</w:t>
            </w:r>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496090" w14:textId="6610211B" w:rsidR="00C468E6" w:rsidRDefault="00C468E6" w:rsidP="00C468E6">
            <w:pPr>
              <w:rPr>
                <w:rFonts w:ascii="Helvetica" w:eastAsiaTheme="minorHAnsi" w:hAnsi="Helvetica" w:cs="Helvetica"/>
                <w:lang w:eastAsia="ja-JP"/>
              </w:rPr>
            </w:pPr>
            <w:r>
              <w:rPr>
                <w:rFonts w:eastAsiaTheme="minorHAnsi"/>
                <w:lang w:eastAsia="ja-JP"/>
              </w:rPr>
              <w:t>Passed</w:t>
            </w:r>
          </w:p>
        </w:tc>
      </w:tr>
      <w:tr w:rsidR="00C468E6" w14:paraId="04784BAF"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C918DB" w14:textId="77777777" w:rsidR="00C468E6" w:rsidRDefault="00C468E6" w:rsidP="00C468E6">
            <w:pPr>
              <w:rPr>
                <w:rFonts w:ascii="Helvetica" w:eastAsiaTheme="minorHAnsi" w:hAnsi="Helvetica" w:cs="Helvetica"/>
                <w:lang w:eastAsia="ja-JP"/>
              </w:rPr>
            </w:pPr>
            <w:r>
              <w:rPr>
                <w:rFonts w:eastAsiaTheme="minorHAnsi"/>
                <w:lang w:eastAsia="ja-JP"/>
              </w:rPr>
              <w:t>DELEGATECALL</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CB7F59" w14:textId="77777777" w:rsidR="00C468E6" w:rsidRDefault="00C468E6" w:rsidP="00C468E6">
            <w:pPr>
              <w:rPr>
                <w:rFonts w:ascii="Helvetica" w:eastAsiaTheme="minorHAnsi" w:hAnsi="Helvetica" w:cs="Helvetica"/>
                <w:lang w:eastAsia="ja-JP"/>
              </w:rPr>
            </w:pPr>
            <w:r>
              <w:rPr>
                <w:rFonts w:eastAsiaTheme="minorHAnsi"/>
                <w:lang w:eastAsia="ja-JP"/>
              </w:rPr>
              <w:t>F4</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E1417D" w14:textId="68A4F4F3" w:rsidR="00C468E6" w:rsidRPr="00B243A5" w:rsidRDefault="00C468E6" w:rsidP="00C468E6">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9A2F2D" w14:textId="1B5607AA" w:rsidR="00C468E6" w:rsidRDefault="00C468E6" w:rsidP="00C468E6">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10B83A" w14:textId="77777777" w:rsidR="00C468E6" w:rsidRDefault="00C468E6" w:rsidP="00C468E6">
            <w:pPr>
              <w:rPr>
                <w:rFonts w:ascii="Helvetica" w:eastAsiaTheme="minorHAnsi" w:hAnsi="Helvetica" w:cs="Helvetica"/>
                <w:lang w:eastAsia="ja-JP"/>
              </w:rPr>
            </w:pPr>
            <w:r>
              <w:rPr>
                <w:rFonts w:eastAsiaTheme="minorHAnsi"/>
                <w:lang w:eastAsia="ja-JP"/>
              </w:rPr>
              <w:t>out of scope</w:t>
            </w:r>
          </w:p>
        </w:tc>
      </w:tr>
      <w:tr w:rsidR="00C468E6" w14:paraId="6FE130FC"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FC3E69" w14:textId="77777777" w:rsidR="00C468E6" w:rsidRDefault="00C468E6" w:rsidP="00C468E6">
            <w:pPr>
              <w:rPr>
                <w:rFonts w:ascii="Helvetica" w:eastAsiaTheme="minorHAnsi" w:hAnsi="Helvetica" w:cs="Helvetica"/>
                <w:lang w:eastAsia="ja-JP"/>
              </w:rPr>
            </w:pPr>
            <w:r>
              <w:rPr>
                <w:rFonts w:eastAsiaTheme="minorHAnsi"/>
                <w:lang w:eastAsia="ja-JP"/>
              </w:rPr>
              <w:t>CREATE2</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F300B7" w14:textId="77777777" w:rsidR="00C468E6" w:rsidRDefault="00C468E6" w:rsidP="00C468E6">
            <w:pPr>
              <w:rPr>
                <w:rFonts w:ascii="Helvetica" w:eastAsiaTheme="minorHAnsi" w:hAnsi="Helvetica" w:cs="Helvetica"/>
                <w:lang w:eastAsia="ja-JP"/>
              </w:rPr>
            </w:pPr>
            <w:r>
              <w:rPr>
                <w:rFonts w:eastAsiaTheme="minorHAnsi"/>
                <w:lang w:eastAsia="ja-JP"/>
              </w:rPr>
              <w:t>F5</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AB2BFA" w14:textId="77777777" w:rsidR="007D16F1" w:rsidRDefault="007D16F1" w:rsidP="007D16F1">
            <w:pPr>
              <w:rPr>
                <w:rFonts w:eastAsiaTheme="minorHAnsi"/>
                <w:lang w:eastAsia="ja-JP"/>
              </w:rPr>
            </w:pPr>
            <w:r w:rsidRPr="007D16F1">
              <w:rPr>
                <w:rFonts w:eastAsiaTheme="minorHAnsi"/>
                <w:lang w:eastAsia="ja-JP"/>
              </w:rPr>
              <w:t>accounts[</w:t>
            </w:r>
            <w:proofErr w:type="spellStart"/>
            <w:r w:rsidRPr="007D16F1">
              <w:rPr>
                <w:rFonts w:eastAsiaTheme="minorHAnsi"/>
                <w:lang w:eastAsia="ja-JP"/>
              </w:rPr>
              <w:t>accountNo</w:t>
            </w:r>
            <w:proofErr w:type="spellEnd"/>
            <w:r w:rsidRPr="007D16F1">
              <w:rPr>
                <w:rFonts w:eastAsiaTheme="minorHAnsi"/>
                <w:lang w:eastAsia="ja-JP"/>
              </w:rPr>
              <w:t xml:space="preserve">] = (struct </w:t>
            </w:r>
            <w:proofErr w:type="spellStart"/>
            <w:r w:rsidRPr="007D16F1">
              <w:rPr>
                <w:rFonts w:eastAsiaTheme="minorHAnsi"/>
                <w:lang w:eastAsia="ja-JP"/>
              </w:rPr>
              <w:t>numpair</w:t>
            </w:r>
            <w:proofErr w:type="spellEnd"/>
            <w:r w:rsidRPr="007D16F1">
              <w:rPr>
                <w:rFonts w:eastAsiaTheme="minorHAnsi"/>
                <w:lang w:eastAsia="ja-JP"/>
              </w:rPr>
              <w:t>){</w:t>
            </w:r>
            <w:proofErr w:type="spellStart"/>
            <w:r w:rsidRPr="007D16F1">
              <w:rPr>
                <w:rFonts w:eastAsiaTheme="minorHAnsi"/>
                <w:lang w:eastAsia="ja-JP"/>
              </w:rPr>
              <w:t>accountNo</w:t>
            </w:r>
            <w:proofErr w:type="spellEnd"/>
            <w:r w:rsidRPr="007D16F1">
              <w:rPr>
                <w:rFonts w:eastAsiaTheme="minorHAnsi"/>
                <w:lang w:eastAsia="ja-JP"/>
              </w:rPr>
              <w:t>, 0.0};</w:t>
            </w:r>
          </w:p>
          <w:p w14:paraId="6D6F134A" w14:textId="77777777" w:rsidR="00C468E6" w:rsidRPr="00B243A5" w:rsidRDefault="00C468E6" w:rsidP="00C468E6">
            <w:pPr>
              <w:rPr>
                <w:rFonts w:eastAsiaTheme="minorHAnsi"/>
                <w:lang w:eastAsia="ja-JP"/>
              </w:rPr>
            </w:pP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380141"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BD3E1"/>
                <w:sz w:val="18"/>
                <w:szCs w:val="18"/>
              </w:rPr>
              <w:t>{</w:t>
            </w:r>
          </w:p>
          <w:p w14:paraId="3C9506A9"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accounts</w:t>
            </w:r>
            <w:r>
              <w:rPr>
                <w:rFonts w:ascii="Menlo" w:hAnsi="Menlo" w:cs="Menlo"/>
                <w:color w:val="FBD3E1"/>
                <w:sz w:val="18"/>
                <w:szCs w:val="18"/>
              </w:rPr>
              <w:t>[</w:t>
            </w:r>
            <w:proofErr w:type="spellStart"/>
            <w:r>
              <w:rPr>
                <w:rFonts w:ascii="Menlo" w:hAnsi="Menlo" w:cs="Menlo"/>
                <w:color w:val="FCF6FF"/>
                <w:sz w:val="18"/>
                <w:szCs w:val="18"/>
              </w:rPr>
              <w:t>accountNo</w:t>
            </w:r>
            <w:proofErr w:type="spellEnd"/>
            <w:r>
              <w:rPr>
                <w:rFonts w:ascii="Menlo" w:hAnsi="Menlo" w:cs="Menlo"/>
                <w:color w:val="FBD3E1"/>
                <w:sz w:val="18"/>
                <w:szCs w:val="18"/>
              </w:rPr>
              <w:t>]</w:t>
            </w:r>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CF6FF"/>
                <w:sz w:val="18"/>
                <w:szCs w:val="18"/>
              </w:rPr>
              <w:t xml:space="preserve"> </w:t>
            </w:r>
            <w:r>
              <w:rPr>
                <w:rFonts w:ascii="Menlo" w:hAnsi="Menlo" w:cs="Menlo"/>
                <w:color w:val="FBD3E1"/>
                <w:sz w:val="18"/>
                <w:szCs w:val="18"/>
              </w:rPr>
              <w:t>(</w:t>
            </w:r>
            <w:r>
              <w:rPr>
                <w:rFonts w:ascii="Menlo" w:hAnsi="Menlo" w:cs="Menlo"/>
                <w:i/>
                <w:iCs/>
                <w:color w:val="E7ADFB"/>
                <w:sz w:val="18"/>
                <w:szCs w:val="18"/>
              </w:rPr>
              <w:t>struct</w:t>
            </w:r>
            <w:r>
              <w:rPr>
                <w:rFonts w:ascii="Menlo" w:hAnsi="Menlo" w:cs="Menlo"/>
                <w:color w:val="FCF6FF"/>
                <w:sz w:val="18"/>
                <w:szCs w:val="18"/>
              </w:rPr>
              <w:t xml:space="preserve"> </w:t>
            </w:r>
            <w:proofErr w:type="spellStart"/>
            <w:r>
              <w:rPr>
                <w:rFonts w:ascii="Menlo" w:hAnsi="Menlo" w:cs="Menlo"/>
                <w:color w:val="F36F98"/>
                <w:sz w:val="18"/>
                <w:szCs w:val="18"/>
                <w:u w:val="single"/>
              </w:rPr>
              <w:t>numpair</w:t>
            </w:r>
            <w:proofErr w:type="spellEnd"/>
            <w:r>
              <w:rPr>
                <w:rFonts w:ascii="Menlo" w:hAnsi="Menlo" w:cs="Menlo"/>
                <w:color w:val="FBD3E1"/>
                <w:sz w:val="18"/>
                <w:szCs w:val="18"/>
              </w:rPr>
              <w:t>){</w:t>
            </w:r>
            <w:proofErr w:type="spellStart"/>
            <w:r>
              <w:rPr>
                <w:rFonts w:ascii="Menlo" w:hAnsi="Menlo" w:cs="Menlo"/>
                <w:color w:val="FCF6FF"/>
                <w:sz w:val="18"/>
                <w:szCs w:val="18"/>
              </w:rPr>
              <w:t>accountNo</w:t>
            </w:r>
            <w:proofErr w:type="spellEnd"/>
            <w:r>
              <w:rPr>
                <w:rFonts w:ascii="Menlo" w:hAnsi="Menlo" w:cs="Menlo"/>
                <w:color w:val="E7ADFB"/>
                <w:sz w:val="18"/>
                <w:szCs w:val="18"/>
              </w:rPr>
              <w:t>,</w:t>
            </w:r>
            <w:r>
              <w:rPr>
                <w:rFonts w:ascii="Menlo" w:hAnsi="Menlo" w:cs="Menlo"/>
                <w:color w:val="FCF6FF"/>
                <w:sz w:val="18"/>
                <w:szCs w:val="18"/>
              </w:rPr>
              <w:t xml:space="preserve"> </w:t>
            </w:r>
            <w:r>
              <w:rPr>
                <w:rFonts w:ascii="Menlo" w:hAnsi="Menlo" w:cs="Menlo"/>
                <w:color w:val="F8C275"/>
                <w:sz w:val="18"/>
                <w:szCs w:val="18"/>
              </w:rPr>
              <w:t>0.0</w:t>
            </w:r>
            <w:r>
              <w:rPr>
                <w:rFonts w:ascii="Menlo" w:hAnsi="Menlo" w:cs="Menlo"/>
                <w:color w:val="FBD3E1"/>
                <w:sz w:val="18"/>
                <w:szCs w:val="18"/>
              </w:rPr>
              <w:t>};</w:t>
            </w:r>
          </w:p>
          <w:p w14:paraId="3C2D5863"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accountNo</w:t>
            </w:r>
            <w:proofErr w:type="spellEnd"/>
            <w:r>
              <w:rPr>
                <w:rFonts w:ascii="Menlo" w:hAnsi="Menlo" w:cs="Menlo"/>
                <w:color w:val="E752A1"/>
                <w:sz w:val="18"/>
                <w:szCs w:val="18"/>
              </w:rPr>
              <w:t>++</w:t>
            </w:r>
            <w:r>
              <w:rPr>
                <w:rFonts w:ascii="Menlo" w:hAnsi="Menlo" w:cs="Menlo"/>
                <w:color w:val="FBD3E1"/>
                <w:sz w:val="18"/>
                <w:szCs w:val="18"/>
              </w:rPr>
              <w:t>;</w:t>
            </w:r>
          </w:p>
          <w:p w14:paraId="32A4A362"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32000</w:t>
            </w:r>
            <w:r>
              <w:rPr>
                <w:rFonts w:ascii="Menlo" w:hAnsi="Menlo" w:cs="Menlo"/>
                <w:color w:val="FBD3E1"/>
                <w:sz w:val="18"/>
                <w:szCs w:val="18"/>
              </w:rPr>
              <w:t>;</w:t>
            </w:r>
          </w:p>
          <w:p w14:paraId="711CC323"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p w14:paraId="7776FC10" w14:textId="77777777"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BD3E1"/>
                <w:sz w:val="18"/>
                <w:szCs w:val="18"/>
              </w:rPr>
              <w:t>}</w:t>
            </w:r>
          </w:p>
          <w:p w14:paraId="59440188" w14:textId="77777777" w:rsidR="00C468E6" w:rsidRDefault="00C468E6" w:rsidP="00C468E6">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FB9DCB" w14:textId="77777777" w:rsidR="00C468E6" w:rsidRDefault="00C468E6" w:rsidP="00C468E6">
            <w:pPr>
              <w:rPr>
                <w:rFonts w:ascii="Helvetica" w:eastAsiaTheme="minorHAnsi" w:hAnsi="Helvetica" w:cs="Helvetica"/>
                <w:lang w:eastAsia="ja-JP"/>
              </w:rPr>
            </w:pPr>
            <w:r>
              <w:rPr>
                <w:rFonts w:eastAsiaTheme="minorHAnsi"/>
                <w:lang w:eastAsia="ja-JP"/>
              </w:rPr>
              <w:t xml:space="preserve">Passed </w:t>
            </w:r>
          </w:p>
        </w:tc>
      </w:tr>
      <w:tr w:rsidR="00C468E6" w14:paraId="7EC4C32E"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213540" w14:textId="77777777" w:rsidR="00C468E6" w:rsidRDefault="00C468E6" w:rsidP="00C468E6">
            <w:pPr>
              <w:rPr>
                <w:rFonts w:ascii="Helvetica" w:eastAsiaTheme="minorHAnsi" w:hAnsi="Helvetica" w:cs="Helvetica"/>
                <w:lang w:eastAsia="ja-JP"/>
              </w:rPr>
            </w:pPr>
            <w:r>
              <w:rPr>
                <w:rFonts w:eastAsiaTheme="minorHAnsi"/>
                <w:i/>
                <w:iCs/>
                <w:lang w:eastAsia="ja-JP"/>
              </w:rPr>
              <w:t>invalid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049BE8" w14:textId="77777777" w:rsidR="00C468E6" w:rsidRDefault="00C468E6" w:rsidP="00C468E6">
            <w:pPr>
              <w:rPr>
                <w:rFonts w:ascii="Helvetica" w:eastAsiaTheme="minorHAnsi" w:hAnsi="Helvetica" w:cs="Helvetica"/>
                <w:lang w:eastAsia="ja-JP"/>
              </w:rPr>
            </w:pPr>
            <w:r>
              <w:rPr>
                <w:rFonts w:eastAsiaTheme="minorHAnsi"/>
                <w:lang w:eastAsia="ja-JP"/>
              </w:rPr>
              <w:t>F6F7F8F9</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DE144F" w14:textId="70C31725" w:rsidR="00C468E6" w:rsidRPr="00B243A5" w:rsidRDefault="007D16F1" w:rsidP="00C468E6">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BDEC71" w14:textId="075BD411" w:rsidR="00C468E6" w:rsidRDefault="007D16F1" w:rsidP="00C468E6">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24B1C6" w14:textId="77777777" w:rsidR="00C468E6" w:rsidRDefault="00C468E6" w:rsidP="00C468E6">
            <w:pPr>
              <w:rPr>
                <w:rFonts w:ascii="Helvetica" w:eastAsiaTheme="minorHAnsi" w:hAnsi="Helvetica" w:cs="Helvetica"/>
                <w:lang w:eastAsia="ja-JP"/>
              </w:rPr>
            </w:pPr>
            <w:r>
              <w:rPr>
                <w:rFonts w:eastAsiaTheme="minorHAnsi"/>
                <w:lang w:eastAsia="ja-JP"/>
              </w:rPr>
              <w:t>Passed</w:t>
            </w:r>
          </w:p>
        </w:tc>
      </w:tr>
      <w:tr w:rsidR="007D16F1" w14:paraId="010A3C19"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80BC23" w14:textId="77777777" w:rsidR="007D16F1" w:rsidRDefault="007D16F1" w:rsidP="007D16F1">
            <w:pPr>
              <w:rPr>
                <w:rFonts w:ascii="Helvetica" w:eastAsiaTheme="minorHAnsi" w:hAnsi="Helvetica" w:cs="Helvetica"/>
                <w:lang w:eastAsia="ja-JP"/>
              </w:rPr>
            </w:pPr>
            <w:r>
              <w:rPr>
                <w:rFonts w:eastAsiaTheme="minorHAnsi"/>
                <w:lang w:eastAsia="ja-JP"/>
              </w:rPr>
              <w:t>STATICCALL</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BE7171" w14:textId="77777777" w:rsidR="007D16F1" w:rsidRDefault="007D16F1" w:rsidP="007D16F1">
            <w:pPr>
              <w:rPr>
                <w:rFonts w:ascii="Helvetica" w:eastAsiaTheme="minorHAnsi" w:hAnsi="Helvetica" w:cs="Helvetica"/>
                <w:lang w:eastAsia="ja-JP"/>
              </w:rPr>
            </w:pPr>
            <w:r>
              <w:rPr>
                <w:rFonts w:eastAsiaTheme="minorHAnsi"/>
                <w:lang w:eastAsia="ja-JP"/>
              </w:rPr>
              <w:t>FA</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E649FA" w14:textId="77777777" w:rsidR="0017027E" w:rsidRPr="0017027E" w:rsidRDefault="0017027E" w:rsidP="0017027E">
            <w:pPr>
              <w:rPr>
                <w:rFonts w:eastAsiaTheme="minorHAnsi"/>
                <w:lang w:eastAsia="ja-JP"/>
              </w:rPr>
            </w:pPr>
            <w:proofErr w:type="spellStart"/>
            <w:r w:rsidRPr="0017027E">
              <w:rPr>
                <w:rFonts w:eastAsiaTheme="minorHAnsi"/>
                <w:lang w:eastAsia="ja-JP"/>
              </w:rPr>
              <w:t>gasUsed</w:t>
            </w:r>
            <w:proofErr w:type="spellEnd"/>
            <w:r w:rsidRPr="0017027E">
              <w:rPr>
                <w:rFonts w:eastAsiaTheme="minorHAnsi"/>
                <w:lang w:eastAsia="ja-JP"/>
              </w:rPr>
              <w:t xml:space="preserve"> +=40;</w:t>
            </w:r>
          </w:p>
          <w:p w14:paraId="5B12D703" w14:textId="08387AA2" w:rsidR="007D16F1" w:rsidRPr="00B243A5" w:rsidRDefault="0017027E" w:rsidP="0017027E">
            <w:pPr>
              <w:rPr>
                <w:rFonts w:eastAsiaTheme="minorHAnsi"/>
                <w:lang w:eastAsia="ja-JP"/>
              </w:rPr>
            </w:pPr>
            <w:r w:rsidRPr="0017027E">
              <w:rPr>
                <w:rFonts w:eastAsiaTheme="minorHAnsi"/>
                <w:lang w:eastAsia="ja-JP"/>
              </w:rPr>
              <w:t xml:space="preserve">        </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E14715" w14:textId="357F1B41" w:rsidR="0017027E" w:rsidRDefault="0017027E" w:rsidP="0017027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w:t>
            </w:r>
            <w:r>
              <w:rPr>
                <w:rFonts w:ascii="Menlo" w:hAnsi="Menlo" w:cs="Menlo"/>
                <w:color w:val="F8C275"/>
                <w:sz w:val="18"/>
                <w:szCs w:val="18"/>
              </w:rPr>
              <w:t>40</w:t>
            </w:r>
            <w:r>
              <w:rPr>
                <w:rFonts w:ascii="Menlo" w:hAnsi="Menlo" w:cs="Menlo"/>
                <w:color w:val="FBD3E1"/>
                <w:sz w:val="18"/>
                <w:szCs w:val="18"/>
              </w:rPr>
              <w:t>;</w:t>
            </w:r>
          </w:p>
          <w:p w14:paraId="7CCF7B8F" w14:textId="5036D939" w:rsidR="007D16F1" w:rsidRPr="0017027E" w:rsidRDefault="0017027E" w:rsidP="0017027E">
            <w:pPr>
              <w:shd w:val="clear" w:color="auto" w:fill="27273A"/>
              <w:spacing w:line="270" w:lineRule="atLeast"/>
              <w:rPr>
                <w:rFonts w:ascii="Menlo" w:hAnsi="Menlo" w:cs="Menlo"/>
                <w:color w:val="FCF6FF"/>
                <w:sz w:val="18"/>
                <w:szCs w:val="18"/>
              </w:rPr>
            </w:pPr>
            <w:r>
              <w:rPr>
                <w:rFonts w:ascii="Menlo" w:hAnsi="Menlo" w:cs="Menlo"/>
                <w:color w:val="FCF6FF"/>
                <w:sz w:val="18"/>
                <w:szCs w:val="18"/>
              </w:rPr>
              <w:t xml:space="preserve">    </w:t>
            </w:r>
            <w:r>
              <w:rPr>
                <w:rFonts w:ascii="Menlo" w:hAnsi="Menlo" w:cs="Menlo"/>
                <w:color w:val="F36F98"/>
                <w:sz w:val="18"/>
                <w:szCs w:val="18"/>
              </w:rPr>
              <w:t>assert</w:t>
            </w:r>
            <w:r>
              <w:rPr>
                <w:rFonts w:ascii="Menlo" w:hAnsi="Menlo" w:cs="Menlo"/>
                <w:color w:val="FBD3E1"/>
                <w:sz w:val="18"/>
                <w:szCs w:val="18"/>
              </w:rPr>
              <w:t>(</w:t>
            </w:r>
            <w:proofErr w:type="spellStart"/>
            <w:r>
              <w:rPr>
                <w:rFonts w:ascii="Menlo" w:hAnsi="Menlo" w:cs="Menlo"/>
                <w:color w:val="FCF6FF"/>
                <w:sz w:val="18"/>
                <w:szCs w:val="18"/>
              </w:rPr>
              <w:t>gasUsed</w:t>
            </w:r>
            <w:proofErr w:type="spellEnd"/>
            <w:r>
              <w:rPr>
                <w:rFonts w:ascii="Menlo" w:hAnsi="Menlo" w:cs="Menlo"/>
                <w:color w:val="FCF6FF"/>
                <w:sz w:val="18"/>
                <w:szCs w:val="18"/>
              </w:rPr>
              <w:t xml:space="preserve"> </w:t>
            </w:r>
            <w:r>
              <w:rPr>
                <w:rFonts w:ascii="Menlo" w:hAnsi="Menlo" w:cs="Menlo"/>
                <w:color w:val="E752A1"/>
                <w:sz w:val="18"/>
                <w:szCs w:val="18"/>
              </w:rPr>
              <w:t>&lt;</w:t>
            </w:r>
            <w:r>
              <w:rPr>
                <w:rFonts w:ascii="Menlo" w:hAnsi="Menlo" w:cs="Menlo"/>
                <w:color w:val="FCF6FF"/>
                <w:sz w:val="18"/>
                <w:szCs w:val="18"/>
              </w:rPr>
              <w:t xml:space="preserve"> </w:t>
            </w:r>
            <w:proofErr w:type="spellStart"/>
            <w:r>
              <w:rPr>
                <w:rFonts w:ascii="Menlo" w:hAnsi="Menlo" w:cs="Menlo"/>
                <w:color w:val="FCF6FF"/>
                <w:sz w:val="18"/>
                <w:szCs w:val="18"/>
              </w:rPr>
              <w:t>gasLimit</w:t>
            </w:r>
            <w:proofErr w:type="spellEnd"/>
            <w:r>
              <w:rPr>
                <w:rFonts w:ascii="Menlo" w:hAnsi="Menlo" w:cs="Menlo"/>
                <w:color w:val="FBD3E1"/>
                <w:sz w:val="18"/>
                <w:szCs w:val="18"/>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C40540" w14:textId="389F5CE5" w:rsidR="007D16F1" w:rsidRDefault="007D16F1" w:rsidP="007D16F1">
            <w:pPr>
              <w:rPr>
                <w:rFonts w:ascii="Helvetica" w:eastAsiaTheme="minorHAnsi" w:hAnsi="Helvetica" w:cs="Helvetica"/>
                <w:lang w:eastAsia="ja-JP"/>
              </w:rPr>
            </w:pPr>
            <w:r>
              <w:rPr>
                <w:rFonts w:eastAsiaTheme="minorHAnsi"/>
                <w:lang w:eastAsia="ja-JP"/>
              </w:rPr>
              <w:t>out of scope</w:t>
            </w:r>
          </w:p>
        </w:tc>
      </w:tr>
      <w:tr w:rsidR="007D16F1" w14:paraId="5896AC14"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B04861" w14:textId="77777777" w:rsidR="007D16F1" w:rsidRDefault="007D16F1" w:rsidP="007D16F1">
            <w:pPr>
              <w:rPr>
                <w:rFonts w:ascii="Helvetica" w:eastAsiaTheme="minorHAnsi" w:hAnsi="Helvetica" w:cs="Helvetica"/>
                <w:lang w:eastAsia="ja-JP"/>
              </w:rPr>
            </w:pPr>
            <w:r>
              <w:rPr>
                <w:rFonts w:eastAsiaTheme="minorHAnsi"/>
                <w:i/>
                <w:iCs/>
                <w:lang w:eastAsia="ja-JP"/>
              </w:rPr>
              <w:t>invalid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D554AF" w14:textId="77777777" w:rsidR="007D16F1" w:rsidRDefault="007D16F1" w:rsidP="007D16F1">
            <w:pPr>
              <w:rPr>
                <w:rFonts w:ascii="Helvetica" w:eastAsiaTheme="minorHAnsi" w:hAnsi="Helvetica" w:cs="Helvetica"/>
                <w:lang w:eastAsia="ja-JP"/>
              </w:rPr>
            </w:pPr>
            <w:r>
              <w:rPr>
                <w:rFonts w:eastAsiaTheme="minorHAnsi"/>
                <w:lang w:eastAsia="ja-JP"/>
              </w:rPr>
              <w:t>FBFC</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1E7953" w14:textId="4E70C220" w:rsidR="007D16F1" w:rsidRPr="00B243A5" w:rsidRDefault="007D16F1" w:rsidP="007D16F1">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215C1D" w14:textId="56D41666" w:rsidR="007D16F1" w:rsidRDefault="007D16F1" w:rsidP="007D16F1">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D781AE" w14:textId="77777777" w:rsidR="007D16F1" w:rsidRDefault="007D16F1" w:rsidP="007D16F1">
            <w:pPr>
              <w:rPr>
                <w:rFonts w:ascii="Helvetica" w:eastAsiaTheme="minorHAnsi" w:hAnsi="Helvetica" w:cs="Helvetica"/>
                <w:lang w:eastAsia="ja-JP"/>
              </w:rPr>
            </w:pPr>
            <w:r>
              <w:rPr>
                <w:rFonts w:eastAsiaTheme="minorHAnsi"/>
                <w:lang w:eastAsia="ja-JP"/>
              </w:rPr>
              <w:t>Passed</w:t>
            </w:r>
          </w:p>
        </w:tc>
      </w:tr>
      <w:tr w:rsidR="007D16F1" w14:paraId="27BE43C5"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546883" w14:textId="77777777" w:rsidR="007D16F1" w:rsidRDefault="007D16F1" w:rsidP="007D16F1">
            <w:pPr>
              <w:rPr>
                <w:rFonts w:ascii="Helvetica" w:eastAsiaTheme="minorHAnsi" w:hAnsi="Helvetica" w:cs="Helvetica"/>
                <w:lang w:eastAsia="ja-JP"/>
              </w:rPr>
            </w:pPr>
            <w:r>
              <w:rPr>
                <w:rFonts w:eastAsiaTheme="minorHAnsi"/>
                <w:lang w:eastAsia="ja-JP"/>
              </w:rPr>
              <w:t>REVERT</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3A3CFC" w14:textId="77777777" w:rsidR="007D16F1" w:rsidRDefault="007D16F1" w:rsidP="007D16F1">
            <w:pPr>
              <w:rPr>
                <w:rFonts w:ascii="Helvetica" w:eastAsiaTheme="minorHAnsi" w:hAnsi="Helvetica" w:cs="Helvetica"/>
                <w:lang w:eastAsia="ja-JP"/>
              </w:rPr>
            </w:pPr>
            <w:r>
              <w:rPr>
                <w:rFonts w:eastAsiaTheme="minorHAnsi"/>
                <w:lang w:eastAsia="ja-JP"/>
              </w:rPr>
              <w:t>FD</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426FC2" w14:textId="4AAC9A62" w:rsidR="007D16F1" w:rsidRPr="00B243A5" w:rsidRDefault="0017027E" w:rsidP="007D16F1">
            <w:pPr>
              <w:rPr>
                <w:rFonts w:eastAsiaTheme="minorHAnsi"/>
                <w:lang w:eastAsia="ja-JP"/>
              </w:rPr>
            </w:pPr>
            <w:r w:rsidRPr="0017027E">
              <w:rPr>
                <w:rFonts w:eastAsiaTheme="minorHAnsi"/>
                <w:lang w:eastAsia="ja-JP"/>
              </w:rPr>
              <w:t>exit(0);</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CB86A3" w14:textId="375F9493" w:rsidR="007D16F1" w:rsidRDefault="007D16F1" w:rsidP="007D16F1">
            <w:pPr>
              <w:shd w:val="clear" w:color="auto" w:fill="27273A"/>
              <w:spacing w:line="270" w:lineRule="atLeast"/>
              <w:rPr>
                <w:rFonts w:ascii="Menlo" w:hAnsi="Menlo" w:cs="Menlo"/>
                <w:color w:val="FCF6FF"/>
                <w:sz w:val="18"/>
                <w:szCs w:val="18"/>
              </w:rPr>
            </w:pPr>
            <w:r>
              <w:rPr>
                <w:rFonts w:ascii="Menlo" w:hAnsi="Menlo" w:cs="Menlo"/>
                <w:color w:val="F36F98"/>
                <w:sz w:val="18"/>
                <w:szCs w:val="18"/>
              </w:rPr>
              <w:t>exit</w:t>
            </w:r>
            <w:r>
              <w:rPr>
                <w:rFonts w:ascii="Menlo" w:hAnsi="Menlo" w:cs="Menlo"/>
                <w:color w:val="FBD3E1"/>
                <w:sz w:val="18"/>
                <w:szCs w:val="18"/>
              </w:rPr>
              <w:t>(</w:t>
            </w:r>
            <w:r>
              <w:rPr>
                <w:rFonts w:ascii="Menlo" w:hAnsi="Menlo" w:cs="Menlo"/>
                <w:color w:val="F8C275"/>
                <w:sz w:val="18"/>
                <w:szCs w:val="18"/>
              </w:rPr>
              <w:t>0</w:t>
            </w:r>
            <w:r>
              <w:rPr>
                <w:rFonts w:ascii="Menlo" w:hAnsi="Menlo" w:cs="Menlo"/>
                <w:color w:val="FBD3E1"/>
                <w:sz w:val="18"/>
                <w:szCs w:val="18"/>
              </w:rPr>
              <w:t>);</w:t>
            </w:r>
          </w:p>
          <w:p w14:paraId="3CC621A5" w14:textId="77777777" w:rsidR="007D16F1" w:rsidRDefault="007D16F1" w:rsidP="007D16F1">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058B50" w14:textId="25140A78" w:rsidR="007D16F1" w:rsidRDefault="007D16F1" w:rsidP="007D16F1">
            <w:pPr>
              <w:rPr>
                <w:rFonts w:ascii="Helvetica" w:eastAsiaTheme="minorHAnsi" w:hAnsi="Helvetica" w:cs="Helvetica"/>
                <w:lang w:eastAsia="ja-JP"/>
              </w:rPr>
            </w:pPr>
            <w:r>
              <w:rPr>
                <w:rFonts w:eastAsiaTheme="minorHAnsi"/>
                <w:lang w:eastAsia="ja-JP"/>
              </w:rPr>
              <w:t>Passed</w:t>
            </w:r>
          </w:p>
        </w:tc>
      </w:tr>
      <w:tr w:rsidR="007D16F1" w14:paraId="6B274A34" w14:textId="77777777" w:rsidTr="004C0C46">
        <w:tblPrEx>
          <w:tblBorders>
            <w:top w:val="none" w:sz="0" w:space="0" w:color="auto"/>
          </w:tblBorders>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3AAFE3" w14:textId="77777777" w:rsidR="007D16F1" w:rsidRDefault="007D16F1" w:rsidP="007D16F1">
            <w:pPr>
              <w:rPr>
                <w:rFonts w:ascii="Helvetica" w:eastAsiaTheme="minorHAnsi" w:hAnsi="Helvetica" w:cs="Helvetica"/>
                <w:lang w:eastAsia="ja-JP"/>
              </w:rPr>
            </w:pPr>
            <w:r>
              <w:rPr>
                <w:rFonts w:eastAsiaTheme="minorHAnsi"/>
                <w:lang w:eastAsia="ja-JP"/>
              </w:rPr>
              <w:t>INVALID</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7A70B4" w14:textId="77777777" w:rsidR="007D16F1" w:rsidRDefault="007D16F1" w:rsidP="007D16F1">
            <w:pPr>
              <w:rPr>
                <w:rFonts w:ascii="Helvetica" w:eastAsiaTheme="minorHAnsi" w:hAnsi="Helvetica" w:cs="Helvetica"/>
                <w:lang w:eastAsia="ja-JP"/>
              </w:rPr>
            </w:pPr>
            <w:r>
              <w:rPr>
                <w:rFonts w:eastAsiaTheme="minorHAnsi"/>
                <w:lang w:eastAsia="ja-JP"/>
              </w:rPr>
              <w:t>FE</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42900B" w14:textId="1B06586C" w:rsidR="007D16F1" w:rsidRPr="00B243A5" w:rsidRDefault="0017027E" w:rsidP="0017027E">
            <w:pPr>
              <w:tabs>
                <w:tab w:val="left" w:pos="1920"/>
              </w:tabs>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9CCA24" w14:textId="5D7AEBA4" w:rsidR="007D16F1" w:rsidRDefault="007D16F1" w:rsidP="007D16F1">
            <w:pPr>
              <w:rPr>
                <w:rFonts w:ascii="Helvetica" w:eastAsiaTheme="minorHAnsi" w:hAnsi="Helvetica" w:cs="Helvetica"/>
                <w:lang w:eastAsia="ja-JP"/>
              </w:rPr>
            </w:pP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03A03F" w14:textId="76E31F27" w:rsidR="007D16F1" w:rsidRDefault="007D16F1" w:rsidP="007D16F1">
            <w:pPr>
              <w:rPr>
                <w:rFonts w:ascii="Helvetica" w:eastAsiaTheme="minorHAnsi" w:hAnsi="Helvetica" w:cs="Helvetica"/>
                <w:lang w:eastAsia="ja-JP"/>
              </w:rPr>
            </w:pPr>
            <w:r>
              <w:rPr>
                <w:rFonts w:eastAsiaTheme="minorHAnsi"/>
                <w:lang w:eastAsia="ja-JP"/>
              </w:rPr>
              <w:t>Passed</w:t>
            </w:r>
          </w:p>
        </w:tc>
      </w:tr>
      <w:tr w:rsidR="007D16F1" w14:paraId="2AD7D160" w14:textId="77777777" w:rsidTr="004C0C46">
        <w:tblPrEx>
          <w:tblCellMar>
            <w:top w:w="0" w:type="dxa"/>
            <w:bottom w:w="0" w:type="dxa"/>
          </w:tblCellMar>
        </w:tblPrEx>
        <w:tc>
          <w:tcPr>
            <w:tcW w:w="127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56AB5E" w14:textId="77777777" w:rsidR="007D16F1" w:rsidRDefault="007D16F1" w:rsidP="007D16F1">
            <w:pPr>
              <w:rPr>
                <w:rFonts w:ascii="Helvetica" w:eastAsiaTheme="minorHAnsi" w:hAnsi="Helvetica" w:cs="Helvetica"/>
                <w:lang w:eastAsia="ja-JP"/>
              </w:rPr>
            </w:pPr>
            <w:r>
              <w:rPr>
                <w:rFonts w:eastAsiaTheme="minorHAnsi"/>
                <w:lang w:eastAsia="ja-JP"/>
              </w:rPr>
              <w:t>SELFDESTRUCT</w:t>
            </w:r>
          </w:p>
        </w:tc>
        <w:tc>
          <w:tcPr>
            <w:tcW w:w="8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F9265D" w14:textId="77777777" w:rsidR="007D16F1" w:rsidRDefault="007D16F1" w:rsidP="007D16F1">
            <w:pPr>
              <w:rPr>
                <w:rFonts w:ascii="Helvetica" w:eastAsiaTheme="minorHAnsi" w:hAnsi="Helvetica" w:cs="Helvetica"/>
                <w:lang w:eastAsia="ja-JP"/>
              </w:rPr>
            </w:pPr>
            <w:r>
              <w:rPr>
                <w:rFonts w:eastAsiaTheme="minorHAnsi"/>
                <w:lang w:eastAsia="ja-JP"/>
              </w:rPr>
              <w:t>FF</w:t>
            </w:r>
          </w:p>
        </w:tc>
        <w:tc>
          <w:tcPr>
            <w:tcW w:w="31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41A93B" w14:textId="3710C5F4" w:rsidR="007D16F1" w:rsidRPr="00B243A5" w:rsidRDefault="0017027E" w:rsidP="007D16F1">
            <w:pPr>
              <w:rPr>
                <w:rFonts w:eastAsiaTheme="minorHAnsi"/>
                <w:lang w:eastAsia="ja-JP"/>
              </w:rPr>
            </w:pPr>
            <w:r>
              <w:rPr>
                <w:rFonts w:eastAsiaTheme="minorHAnsi"/>
                <w:lang w:eastAsia="ja-JP"/>
              </w:rPr>
              <w:t>-</w:t>
            </w:r>
          </w:p>
        </w:tc>
        <w:tc>
          <w:tcPr>
            <w:tcW w:w="48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062867" w14:textId="5905300A" w:rsidR="007D16F1" w:rsidRDefault="0017027E" w:rsidP="007D16F1">
            <w:pPr>
              <w:rPr>
                <w:rFonts w:ascii="Helvetica" w:eastAsiaTheme="minorHAnsi" w:hAnsi="Helvetica" w:cs="Helvetica"/>
                <w:lang w:eastAsia="ja-JP"/>
              </w:rPr>
            </w:pPr>
            <w:r>
              <w:rPr>
                <w:rFonts w:ascii="Helvetica" w:eastAsiaTheme="minorHAnsi" w:hAnsi="Helvetica" w:cs="Helvetica"/>
                <w:lang w:eastAsia="ja-JP"/>
              </w:rPr>
              <w:t>-</w:t>
            </w:r>
          </w:p>
        </w:tc>
        <w:tc>
          <w:tcPr>
            <w:tcW w:w="141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48EDCF" w14:textId="780811CD" w:rsidR="007D16F1" w:rsidRDefault="007D16F1" w:rsidP="007D16F1">
            <w:pPr>
              <w:rPr>
                <w:rFonts w:eastAsiaTheme="minorHAnsi"/>
                <w:lang w:eastAsia="ja-JP"/>
              </w:rPr>
            </w:pPr>
            <w:r>
              <w:rPr>
                <w:rFonts w:eastAsiaTheme="minorHAnsi"/>
                <w:lang w:eastAsia="ja-JP"/>
              </w:rPr>
              <w:t>Passed</w:t>
            </w:r>
          </w:p>
        </w:tc>
      </w:tr>
    </w:tbl>
    <w:p w14:paraId="4544CA0D" w14:textId="77777777" w:rsidR="00A63209" w:rsidRPr="00A63209" w:rsidRDefault="00A63209" w:rsidP="00A63209"/>
    <w:p w14:paraId="7FD9576A" w14:textId="6784AAE8" w:rsidR="00F27B13" w:rsidRDefault="00F27B13" w:rsidP="00800B5B">
      <w:pPr>
        <w:pStyle w:val="Heading2"/>
      </w:pPr>
      <w:bookmarkStart w:id="32" w:name="_Toc103605549"/>
      <w:r w:rsidRPr="00667463">
        <w:t xml:space="preserve">Appendix </w:t>
      </w:r>
      <w:r w:rsidR="000F4BDD">
        <w:t>B</w:t>
      </w:r>
      <w:r w:rsidRPr="00667463">
        <w:t>: Meeting Records</w:t>
      </w:r>
      <w:bookmarkEnd w:id="32"/>
    </w:p>
    <w:p w14:paraId="679D8655" w14:textId="5F21600F" w:rsidR="00576780" w:rsidRPr="00576780" w:rsidRDefault="000656C0" w:rsidP="00576780">
      <w:r>
        <w:t>These notes were taken on my mac notes app, and have been added here:</w:t>
      </w:r>
    </w:p>
    <w:p w14:paraId="2AE30A8E" w14:textId="77777777" w:rsidR="00CC5A9E" w:rsidRDefault="00CC5A9E" w:rsidP="00CC5A9E">
      <w:pPr>
        <w:rPr>
          <w:rFonts w:eastAsiaTheme="minorHAnsi"/>
          <w:lang w:eastAsia="ja-JP"/>
        </w:rPr>
      </w:pPr>
      <w:r>
        <w:rPr>
          <w:rFonts w:eastAsiaTheme="minorHAnsi"/>
          <w:lang w:eastAsia="ja-JP"/>
        </w:rPr>
        <w:lastRenderedPageBreak/>
        <w:t>Project research references:</w:t>
      </w:r>
    </w:p>
    <w:p w14:paraId="6318BD6E" w14:textId="77777777" w:rsidR="00CC5A9E" w:rsidRDefault="00CC5A9E" w:rsidP="00CC5A9E">
      <w:pPr>
        <w:rPr>
          <w:rFonts w:eastAsiaTheme="minorHAnsi"/>
          <w:lang w:eastAsia="ja-JP"/>
        </w:rPr>
      </w:pPr>
    </w:p>
    <w:p w14:paraId="65DF5F33" w14:textId="7C2FA1E5" w:rsidR="00CC5A9E" w:rsidRDefault="00CC5A9E" w:rsidP="00CC5A9E">
      <w:pPr>
        <w:rPr>
          <w:rFonts w:eastAsiaTheme="minorHAnsi"/>
          <w:lang w:eastAsia="ja-JP"/>
        </w:rPr>
      </w:pPr>
      <w:hyperlink r:id="rId131" w:history="1">
        <w:r>
          <w:rPr>
            <w:rFonts w:eastAsiaTheme="minorHAnsi"/>
            <w:color w:val="DCA10D"/>
            <w:lang w:eastAsia="ja-JP"/>
          </w:rPr>
          <w:t>https://unix.stackexchange.com/questions/229802/convert-executable-back-to-c-source-code</w:t>
        </w:r>
      </w:hyperlink>
      <w:r>
        <w:rPr>
          <w:rFonts w:eastAsiaTheme="minorHAnsi"/>
          <w:lang w:eastAsia="ja-JP"/>
        </w:rPr>
        <w:t xml:space="preserve"> - no variable names etc</w:t>
      </w:r>
    </w:p>
    <w:p w14:paraId="45542482" w14:textId="0D471CFC" w:rsidR="00CC5A9E" w:rsidRDefault="00CC5A9E" w:rsidP="00CC5A9E">
      <w:pPr>
        <w:rPr>
          <w:rFonts w:eastAsiaTheme="minorHAnsi"/>
          <w:lang w:eastAsia="ja-JP"/>
        </w:rPr>
      </w:pPr>
      <w:r>
        <w:rPr>
          <w:rFonts w:eastAsiaTheme="minorHAnsi"/>
          <w:lang w:eastAsia="ja-JP"/>
        </w:rPr>
        <w:t>Furthermore, </w:t>
      </w:r>
      <w:hyperlink r:id="rId132" w:history="1">
        <w:proofErr w:type="spellStart"/>
        <w:r>
          <w:rPr>
            <w:rFonts w:eastAsiaTheme="minorHAnsi"/>
            <w:color w:val="DCA10D"/>
            <w:u w:val="single" w:color="DCA10D"/>
            <w:lang w:eastAsia="ja-JP"/>
          </w:rPr>
          <w:t>eth.build</w:t>
        </w:r>
        <w:proofErr w:type="spellEnd"/>
      </w:hyperlink>
      <w:r>
        <w:rPr>
          <w:rFonts w:eastAsiaTheme="minorHAnsi"/>
          <w:lang w:eastAsia="ja-JP"/>
        </w:rPr>
        <w:t xml:space="preserve"> is a nice learning platform for Smart Contracts with </w:t>
      </w:r>
      <w:r w:rsidR="00B23C37">
        <w:rPr>
          <w:rFonts w:eastAsiaTheme="minorHAnsi"/>
          <w:lang w:eastAsia="ja-JP"/>
        </w:rPr>
        <w:t>many</w:t>
      </w:r>
      <w:r>
        <w:rPr>
          <w:rFonts w:eastAsiaTheme="minorHAnsi"/>
          <w:lang w:eastAsia="ja-JP"/>
        </w:rPr>
        <w:t xml:space="preserve"> examples. </w:t>
      </w:r>
    </w:p>
    <w:p w14:paraId="4809682B" w14:textId="77777777" w:rsidR="00CC5A9E" w:rsidRDefault="00CC5A9E" w:rsidP="00CC5A9E">
      <w:pPr>
        <w:rPr>
          <w:rFonts w:eastAsiaTheme="minorHAnsi"/>
          <w:lang w:eastAsia="ja-JP"/>
        </w:rPr>
      </w:pPr>
      <w:hyperlink r:id="rId133" w:history="1">
        <w:r>
          <w:rPr>
            <w:rFonts w:eastAsiaTheme="minorHAnsi"/>
            <w:color w:val="DCA10D"/>
            <w:u w:val="single" w:color="DCA10D"/>
            <w:lang w:eastAsia="ja-JP"/>
          </w:rPr>
          <w:t>https://ethereum.org/en/developers/docs/ethereum-stack/#ethereum-client-apis</w:t>
        </w:r>
      </w:hyperlink>
      <w:r>
        <w:rPr>
          <w:rFonts w:eastAsiaTheme="minorHAnsi"/>
          <w:u w:val="single"/>
          <w:lang w:eastAsia="ja-JP"/>
        </w:rPr>
        <w:t xml:space="preserve">  ??</w:t>
      </w:r>
    </w:p>
    <w:p w14:paraId="2BEE0467" w14:textId="77777777" w:rsidR="00CC5A9E" w:rsidRDefault="00CC5A9E" w:rsidP="00CC5A9E">
      <w:pPr>
        <w:rPr>
          <w:rFonts w:eastAsiaTheme="minorHAnsi"/>
          <w:lang w:eastAsia="ja-JP"/>
        </w:rPr>
      </w:pPr>
      <w:r>
        <w:rPr>
          <w:rFonts w:eastAsiaTheme="minorHAnsi"/>
          <w:lang w:eastAsia="ja-JP"/>
        </w:rPr>
        <w:t> </w:t>
      </w:r>
      <w:hyperlink r:id="rId134" w:history="1">
        <w:r>
          <w:rPr>
            <w:rFonts w:eastAsiaTheme="minorHAnsi"/>
            <w:color w:val="DCA10D"/>
            <w:u w:val="single" w:color="DCA10D"/>
            <w:lang w:eastAsia="ja-JP"/>
          </w:rPr>
          <w:t>Remix</w:t>
        </w:r>
      </w:hyperlink>
      <w:r>
        <w:rPr>
          <w:rFonts w:eastAsiaTheme="minorHAnsi"/>
          <w:lang w:eastAsia="ja-JP"/>
        </w:rPr>
        <w:t xml:space="preserve"> is an online environment for developing Smart Contracts. It has some example contracts that can be used as a starting points. </w:t>
      </w:r>
    </w:p>
    <w:p w14:paraId="652BA188" w14:textId="77777777" w:rsidR="00CC5A9E" w:rsidRDefault="00CC5A9E" w:rsidP="00CC5A9E">
      <w:pPr>
        <w:rPr>
          <w:rFonts w:eastAsiaTheme="minorHAnsi"/>
          <w:lang w:eastAsia="ja-JP"/>
        </w:rPr>
      </w:pPr>
      <w:r>
        <w:rPr>
          <w:rFonts w:eastAsiaTheme="minorHAnsi"/>
          <w:u w:val="single"/>
          <w:lang w:eastAsia="ja-JP"/>
        </w:rPr>
        <w:t xml:space="preserve">Decompiling : </w:t>
      </w:r>
      <w:hyperlink r:id="rId135" w:history="1">
        <w:r>
          <w:rPr>
            <w:rFonts w:eastAsiaTheme="minorHAnsi"/>
            <w:color w:val="DCA10D"/>
            <w:lang w:eastAsia="ja-JP"/>
          </w:rPr>
          <w:t>https://suif.stanford.edu/dragonbook/</w:t>
        </w:r>
      </w:hyperlink>
    </w:p>
    <w:p w14:paraId="55E0CE7F" w14:textId="77777777" w:rsidR="00CC5A9E" w:rsidRDefault="00CC5A9E" w:rsidP="00CC5A9E">
      <w:pPr>
        <w:rPr>
          <w:rFonts w:eastAsiaTheme="minorHAnsi"/>
          <w:lang w:eastAsia="ja-JP"/>
        </w:rPr>
      </w:pPr>
      <w:r>
        <w:rPr>
          <w:rFonts w:eastAsiaTheme="minorHAnsi"/>
          <w:lang w:eastAsia="ja-JP"/>
        </w:rPr>
        <w:t xml:space="preserve">CProver tools: </w:t>
      </w:r>
      <w:hyperlink r:id="rId136" w:history="1">
        <w:r>
          <w:rPr>
            <w:rFonts w:eastAsiaTheme="minorHAnsi"/>
            <w:color w:val="DCA10D"/>
            <w:lang w:eastAsia="ja-JP"/>
          </w:rPr>
          <w:t>http://www.cprover.org/cprover-manual/cbmc/tutorial/</w:t>
        </w:r>
      </w:hyperlink>
    </w:p>
    <w:p w14:paraId="2C5ED426" w14:textId="77777777" w:rsidR="00CC5A9E" w:rsidRDefault="00CC5A9E" w:rsidP="00CC5A9E">
      <w:pPr>
        <w:rPr>
          <w:rFonts w:eastAsiaTheme="minorHAnsi"/>
          <w:b/>
          <w:bCs/>
          <w:color w:val="DCA10D"/>
          <w:lang w:eastAsia="ja-JP"/>
        </w:rPr>
      </w:pPr>
      <w:r>
        <w:rPr>
          <w:rFonts w:eastAsiaTheme="minorHAnsi"/>
          <w:lang w:eastAsia="ja-JP"/>
        </w:rPr>
        <w:t xml:space="preserve">Existing decompiler: </w:t>
      </w:r>
      <w:hyperlink r:id="rId137" w:history="1">
        <w:r>
          <w:rPr>
            <w:rFonts w:eastAsiaTheme="minorHAnsi"/>
            <w:b/>
            <w:bCs/>
            <w:color w:val="DCA10D"/>
            <w:lang w:eastAsia="ja-JP"/>
          </w:rPr>
          <w:t>https://github.com/MrLuit/evm</w:t>
        </w:r>
      </w:hyperlink>
      <w:r>
        <w:rPr>
          <w:rFonts w:eastAsiaTheme="minorHAnsi"/>
          <w:lang w:eastAsia="ja-JP"/>
        </w:rPr>
        <w:t xml:space="preserve"> , </w:t>
      </w:r>
      <w:hyperlink r:id="rId138" w:history="1">
        <w:r>
          <w:rPr>
            <w:rFonts w:eastAsiaTheme="minorHAnsi"/>
            <w:b/>
            <w:bCs/>
            <w:color w:val="DCA10D"/>
            <w:lang w:eastAsia="ja-JP"/>
          </w:rPr>
          <w:t>https://www.trustlook.com/services/smart.html</w:t>
        </w:r>
      </w:hyperlink>
      <w:r>
        <w:rPr>
          <w:rFonts w:eastAsiaTheme="minorHAnsi"/>
          <w:b/>
          <w:bCs/>
          <w:lang w:eastAsia="ja-JP"/>
        </w:rPr>
        <w:t xml:space="preserve"> , </w:t>
      </w:r>
      <w:hyperlink r:id="rId139" w:history="1">
        <w:r>
          <w:rPr>
            <w:rFonts w:eastAsiaTheme="minorHAnsi"/>
            <w:b/>
            <w:bCs/>
            <w:color w:val="DCA10D"/>
            <w:lang w:eastAsia="ja-JP"/>
          </w:rPr>
          <w:t>https://www.ethervm.io/decompile</w:t>
        </w:r>
      </w:hyperlink>
    </w:p>
    <w:p w14:paraId="4CFD92DD" w14:textId="4A62D0CB" w:rsidR="00CC5A9E" w:rsidRDefault="00CC5A9E" w:rsidP="00CC5A9E">
      <w:pPr>
        <w:rPr>
          <w:rFonts w:eastAsiaTheme="minorHAnsi"/>
          <w:b/>
          <w:bCs/>
          <w:color w:val="DCA10D"/>
          <w:lang w:eastAsia="ja-JP"/>
        </w:rPr>
      </w:pPr>
      <w:hyperlink r:id="rId140" w:history="1">
        <w:r>
          <w:rPr>
            <w:rFonts w:eastAsiaTheme="minorHAnsi"/>
            <w:b/>
            <w:bCs/>
            <w:color w:val="DCA10D"/>
            <w:lang w:eastAsia="ja-JP"/>
          </w:rPr>
          <w:t>https://github.com/crytic/rattle</w:t>
        </w:r>
      </w:hyperlink>
      <w:r>
        <w:rPr>
          <w:rFonts w:eastAsiaTheme="minorHAnsi"/>
          <w:b/>
          <w:bCs/>
          <w:color w:val="DCA10D"/>
          <w:lang w:eastAsia="ja-JP"/>
        </w:rPr>
        <w:t xml:space="preserve"> </w:t>
      </w:r>
      <w:proofErr w:type="spellStart"/>
      <w:r>
        <w:rPr>
          <w:rFonts w:eastAsiaTheme="minorHAnsi"/>
          <w:b/>
          <w:bCs/>
          <w:color w:val="DCA10D"/>
          <w:lang w:eastAsia="ja-JP"/>
        </w:rPr>
        <w:t>evm</w:t>
      </w:r>
      <w:proofErr w:type="spellEnd"/>
      <w:r>
        <w:rPr>
          <w:rFonts w:eastAsiaTheme="minorHAnsi"/>
          <w:b/>
          <w:bCs/>
          <w:color w:val="DCA10D"/>
          <w:lang w:eastAsia="ja-JP"/>
        </w:rPr>
        <w:t xml:space="preserve"> static analysis of op codes</w:t>
      </w:r>
    </w:p>
    <w:p w14:paraId="4BF0C64D" w14:textId="77777777" w:rsidR="00B23C37" w:rsidRDefault="00B23C37" w:rsidP="00CC5A9E">
      <w:pPr>
        <w:rPr>
          <w:rFonts w:eastAsiaTheme="minorHAnsi"/>
          <w:lang w:eastAsia="ja-JP"/>
        </w:rPr>
      </w:pPr>
    </w:p>
    <w:p w14:paraId="36F8190E" w14:textId="77777777" w:rsidR="00CC5A9E" w:rsidRDefault="00CC5A9E" w:rsidP="00CC5A9E">
      <w:pPr>
        <w:rPr>
          <w:rFonts w:eastAsiaTheme="minorHAnsi"/>
          <w:u w:val="single"/>
          <w:lang w:eastAsia="ja-JP"/>
        </w:rPr>
      </w:pPr>
      <w:r>
        <w:rPr>
          <w:rFonts w:eastAsiaTheme="minorHAnsi"/>
          <w:lang w:eastAsia="ja-JP"/>
        </w:rPr>
        <w:t xml:space="preserve"> I'd start with </w:t>
      </w:r>
      <w:hyperlink r:id="rId141" w:history="1">
        <w:r>
          <w:rPr>
            <w:rFonts w:eastAsiaTheme="minorHAnsi"/>
            <w:color w:val="DCA10D"/>
            <w:u w:val="single" w:color="DCA10D"/>
            <w:lang w:eastAsia="ja-JP"/>
          </w:rPr>
          <w:t>Ethereum documentation</w:t>
        </w:r>
      </w:hyperlink>
      <w:r>
        <w:rPr>
          <w:rFonts w:eastAsiaTheme="minorHAnsi"/>
          <w:lang w:eastAsia="ja-JP"/>
        </w:rPr>
        <w:t> and the </w:t>
      </w:r>
      <w:hyperlink r:id="rId142" w:history="1">
        <w:r>
          <w:rPr>
            <w:rFonts w:eastAsiaTheme="minorHAnsi"/>
            <w:color w:val="DCA10D"/>
            <w:u w:val="single" w:color="DCA10D"/>
            <w:lang w:eastAsia="ja-JP"/>
          </w:rPr>
          <w:t>Ethereum Yellow Paper</w:t>
        </w:r>
      </w:hyperlink>
    </w:p>
    <w:p w14:paraId="66E5EFB9" w14:textId="77777777" w:rsidR="00CC5A9E" w:rsidRDefault="00CC5A9E" w:rsidP="00CC5A9E">
      <w:pPr>
        <w:rPr>
          <w:rFonts w:eastAsiaTheme="minorHAnsi"/>
          <w:lang w:eastAsia="ja-JP"/>
        </w:rPr>
      </w:pPr>
    </w:p>
    <w:p w14:paraId="1E2A6A8B" w14:textId="77777777" w:rsidR="00CC5A9E" w:rsidRDefault="00CC5A9E" w:rsidP="00CC5A9E">
      <w:pPr>
        <w:rPr>
          <w:rFonts w:eastAsiaTheme="minorHAnsi"/>
          <w:lang w:eastAsia="ja-JP"/>
        </w:rPr>
      </w:pPr>
      <w:r>
        <w:rPr>
          <w:rFonts w:eastAsiaTheme="minorHAnsi"/>
          <w:lang w:eastAsia="ja-JP"/>
        </w:rPr>
        <w:t>17th Feb meeting with Martin:</w:t>
      </w:r>
    </w:p>
    <w:p w14:paraId="5C462445" w14:textId="77777777" w:rsidR="00CC5A9E" w:rsidRDefault="00CC5A9E" w:rsidP="00CC5A9E">
      <w:pPr>
        <w:rPr>
          <w:rFonts w:eastAsiaTheme="minorHAnsi"/>
          <w:lang w:eastAsia="ja-JP"/>
        </w:rPr>
      </w:pPr>
      <w:r>
        <w:rPr>
          <w:rFonts w:eastAsiaTheme="minorHAnsi"/>
          <w:lang w:eastAsia="ja-JP"/>
        </w:rPr>
        <w:t>Decompiling .net is also more relevant to our project</w:t>
      </w:r>
    </w:p>
    <w:p w14:paraId="09EA59BD" w14:textId="48E1AB27" w:rsidR="00CC5A9E" w:rsidRDefault="00CC5A9E" w:rsidP="00CC5A9E">
      <w:pPr>
        <w:rPr>
          <w:rFonts w:eastAsiaTheme="minorHAnsi"/>
          <w:lang w:eastAsia="ja-JP"/>
        </w:rPr>
      </w:pPr>
      <w:r>
        <w:rPr>
          <w:rFonts w:eastAsiaTheme="minorHAnsi"/>
          <w:lang w:eastAsia="ja-JP"/>
        </w:rPr>
        <w:t xml:space="preserve">Literature on Decompiling, look more at JVM </w:t>
      </w:r>
      <w:r w:rsidR="00B23C37">
        <w:rPr>
          <w:rFonts w:eastAsiaTheme="minorHAnsi"/>
          <w:lang w:eastAsia="ja-JP"/>
        </w:rPr>
        <w:t>Decompilation</w:t>
      </w:r>
      <w:r>
        <w:rPr>
          <w:rFonts w:eastAsiaTheme="minorHAnsi"/>
          <w:lang w:eastAsia="ja-JP"/>
        </w:rPr>
        <w:t xml:space="preserve">, will be closer technically (decompiling from binary </w:t>
      </w:r>
      <w:proofErr w:type="spellStart"/>
      <w:r>
        <w:rPr>
          <w:rFonts w:eastAsiaTheme="minorHAnsi"/>
          <w:lang w:eastAsia="ja-JP"/>
        </w:rPr>
        <w:t>i.e</w:t>
      </w:r>
      <w:proofErr w:type="spellEnd"/>
      <w:r>
        <w:rPr>
          <w:rFonts w:eastAsiaTheme="minorHAnsi"/>
          <w:lang w:eastAsia="ja-JP"/>
        </w:rPr>
        <w:t xml:space="preserve"> executables) with JVM we have types and boundaries. </w:t>
      </w:r>
    </w:p>
    <w:p w14:paraId="7E8165FF" w14:textId="77777777" w:rsidR="00CC5A9E" w:rsidRDefault="00CC5A9E" w:rsidP="00CC5A9E">
      <w:pPr>
        <w:rPr>
          <w:rFonts w:eastAsiaTheme="minorHAnsi"/>
          <w:lang w:eastAsia="ja-JP"/>
        </w:rPr>
      </w:pPr>
      <w:r>
        <w:rPr>
          <w:rFonts w:eastAsiaTheme="minorHAnsi"/>
          <w:lang w:eastAsia="ja-JP"/>
        </w:rPr>
        <w:t>State of the art for elm or for solidity , what else is out there for that top link. Look at verification of EVM and Solidity  (“competitors” of my approach) that directly do verification.</w:t>
      </w:r>
    </w:p>
    <w:p w14:paraId="4532ECA2" w14:textId="482E5D6C" w:rsidR="00CC5A9E" w:rsidRDefault="00CC5A9E" w:rsidP="00CC5A9E">
      <w:pPr>
        <w:rPr>
          <w:rFonts w:eastAsiaTheme="minorHAnsi"/>
          <w:lang w:eastAsia="ja-JP"/>
        </w:rPr>
      </w:pPr>
      <w:r>
        <w:rPr>
          <w:rFonts w:eastAsiaTheme="minorHAnsi"/>
          <w:lang w:eastAsia="ja-JP"/>
        </w:rPr>
        <w:t xml:space="preserve">Existing systems (disassembles vs full </w:t>
      </w:r>
      <w:proofErr w:type="spellStart"/>
      <w:r w:rsidR="00B23C37">
        <w:rPr>
          <w:rFonts w:eastAsiaTheme="minorHAnsi"/>
          <w:lang w:eastAsia="ja-JP"/>
        </w:rPr>
        <w:t>d</w:t>
      </w:r>
      <w:r w:rsidR="00B23C37" w:rsidRPr="00B23C37">
        <w:rPr>
          <w:rFonts w:eastAsiaTheme="minorHAnsi"/>
          <w:lang w:eastAsia="ja-JP"/>
        </w:rPr>
        <w:t>ecompilation</w:t>
      </w:r>
      <w:proofErr w:type="spellEnd"/>
      <w:r w:rsidR="00B23C37" w:rsidRPr="00B23C37">
        <w:rPr>
          <w:rFonts w:eastAsiaTheme="minorHAnsi"/>
          <w:lang w:eastAsia="ja-JP"/>
        </w:rPr>
        <w:t xml:space="preserve"> </w:t>
      </w:r>
      <w:r>
        <w:rPr>
          <w:rFonts w:eastAsiaTheme="minorHAnsi"/>
          <w:lang w:eastAsia="ja-JP"/>
        </w:rPr>
        <w:t>that return source code)</w:t>
      </w:r>
    </w:p>
    <w:p w14:paraId="4DACEC93" w14:textId="77777777" w:rsidR="00CC5A9E" w:rsidRDefault="00CC5A9E" w:rsidP="00CC5A9E">
      <w:pPr>
        <w:rPr>
          <w:rFonts w:eastAsiaTheme="minorHAnsi"/>
          <w:lang w:eastAsia="ja-JP"/>
        </w:rPr>
      </w:pPr>
      <w:r>
        <w:rPr>
          <w:rFonts w:eastAsiaTheme="minorHAnsi"/>
          <w:lang w:eastAsia="ja-JP"/>
        </w:rPr>
        <w:t>Approved PDD</w:t>
      </w:r>
    </w:p>
    <w:p w14:paraId="7DFCA88D" w14:textId="77777777" w:rsidR="00CC5A9E" w:rsidRDefault="00CC5A9E" w:rsidP="00CC5A9E">
      <w:pPr>
        <w:rPr>
          <w:rFonts w:eastAsiaTheme="minorHAnsi"/>
          <w:lang w:eastAsia="ja-JP"/>
        </w:rPr>
      </w:pPr>
    </w:p>
    <w:p w14:paraId="60DB31AA" w14:textId="77777777" w:rsidR="00CC5A9E" w:rsidRDefault="00CC5A9E" w:rsidP="00CC5A9E">
      <w:pPr>
        <w:rPr>
          <w:rFonts w:eastAsiaTheme="minorHAnsi"/>
          <w:lang w:eastAsia="ja-JP"/>
        </w:rPr>
      </w:pPr>
      <w:r>
        <w:rPr>
          <w:rFonts w:eastAsiaTheme="minorHAnsi"/>
          <w:lang w:eastAsia="ja-JP"/>
        </w:rPr>
        <w:t>28 Feb meeting : Design section should include:</w:t>
      </w:r>
    </w:p>
    <w:p w14:paraId="540D3E1E" w14:textId="77777777" w:rsidR="00CC5A9E" w:rsidRDefault="00CC5A9E" w:rsidP="00CC5A9E">
      <w:pPr>
        <w:rPr>
          <w:rFonts w:eastAsiaTheme="minorHAnsi"/>
          <w:lang w:eastAsia="ja-JP"/>
        </w:rPr>
      </w:pPr>
      <w:r>
        <w:rPr>
          <w:rFonts w:eastAsiaTheme="minorHAnsi"/>
          <w:lang w:eastAsia="ja-JP"/>
        </w:rPr>
        <w:t>How many intermediate formats are we using?</w:t>
      </w:r>
    </w:p>
    <w:p w14:paraId="1B14EC4D" w14:textId="77777777" w:rsidR="00CC5A9E" w:rsidRDefault="00CC5A9E" w:rsidP="00CC5A9E">
      <w:pPr>
        <w:rPr>
          <w:rFonts w:eastAsiaTheme="minorHAnsi"/>
          <w:lang w:eastAsia="ja-JP"/>
        </w:rPr>
      </w:pPr>
      <w:r>
        <w:rPr>
          <w:rFonts w:eastAsiaTheme="minorHAnsi"/>
          <w:lang w:eastAsia="ja-JP"/>
        </w:rPr>
        <w:t>WHAT PARSES ARE WE DOING IN THE DATA AND HOW DO WE STRUCTURE THEM?</w:t>
      </w:r>
    </w:p>
    <w:p w14:paraId="0CBA12ED" w14:textId="77777777" w:rsidR="00CC5A9E" w:rsidRDefault="00CC5A9E" w:rsidP="00CC5A9E">
      <w:pPr>
        <w:rPr>
          <w:rFonts w:eastAsiaTheme="minorHAnsi"/>
          <w:lang w:eastAsia="ja-JP"/>
        </w:rPr>
      </w:pPr>
      <w:r>
        <w:rPr>
          <w:rFonts w:eastAsiaTheme="minorHAnsi"/>
          <w:lang w:eastAsia="ja-JP"/>
        </w:rPr>
        <w:t>parsers, one that outputs it in the same format as the input, demonstrate that it works both ways</w:t>
      </w:r>
    </w:p>
    <w:p w14:paraId="5974D67A" w14:textId="77777777" w:rsidR="00CC5A9E" w:rsidRDefault="00CC5A9E" w:rsidP="00CC5A9E">
      <w:pPr>
        <w:rPr>
          <w:rFonts w:eastAsiaTheme="minorHAnsi"/>
          <w:lang w:eastAsia="ja-JP"/>
        </w:rPr>
      </w:pPr>
      <w:r>
        <w:rPr>
          <w:rFonts w:eastAsiaTheme="minorHAnsi"/>
          <w:lang w:eastAsia="ja-JP"/>
        </w:rPr>
        <w:t xml:space="preserve">3rd parse: start trying to map to c , directly from disassembly </w:t>
      </w:r>
    </w:p>
    <w:p w14:paraId="7254F1FD" w14:textId="77777777" w:rsidR="00CC5A9E" w:rsidRDefault="00CC5A9E" w:rsidP="00CC5A9E">
      <w:pPr>
        <w:rPr>
          <w:rFonts w:eastAsiaTheme="minorHAnsi"/>
          <w:lang w:eastAsia="ja-JP"/>
        </w:rPr>
      </w:pPr>
      <w:r>
        <w:rPr>
          <w:rFonts w:eastAsiaTheme="minorHAnsi"/>
          <w:lang w:eastAsia="ja-JP"/>
        </w:rPr>
        <w:t xml:space="preserve">Tree structure it? CFG Recovery? Am I going to take my arrays and completely convert them? Control flow graph? When I print stuff out will it use the control flow graphs. </w:t>
      </w:r>
    </w:p>
    <w:p w14:paraId="3FD477CA" w14:textId="77777777" w:rsidR="00CC5A9E" w:rsidRDefault="00CC5A9E" w:rsidP="00CC5A9E">
      <w:pPr>
        <w:rPr>
          <w:rFonts w:eastAsiaTheme="minorHAnsi"/>
          <w:lang w:eastAsia="ja-JP"/>
        </w:rPr>
      </w:pPr>
      <w:r>
        <w:rPr>
          <w:rFonts w:eastAsiaTheme="minorHAnsi"/>
          <w:lang w:eastAsia="ja-JP"/>
        </w:rPr>
        <w:t xml:space="preserve">More of a Research project rather than class design </w:t>
      </w:r>
    </w:p>
    <w:p w14:paraId="5504440B" w14:textId="77777777" w:rsidR="00CC5A9E" w:rsidRDefault="00CC5A9E" w:rsidP="00CC5A9E">
      <w:pPr>
        <w:rPr>
          <w:rFonts w:eastAsiaTheme="minorHAnsi"/>
          <w:lang w:eastAsia="ja-JP"/>
        </w:rPr>
      </w:pPr>
      <w:r>
        <w:rPr>
          <w:rFonts w:eastAsiaTheme="minorHAnsi"/>
          <w:lang w:eastAsia="ja-JP"/>
        </w:rPr>
        <w:t>Getting the end to end, getting the intermediate formats right and the parsing correct.</w:t>
      </w:r>
    </w:p>
    <w:p w14:paraId="1FB334A9" w14:textId="77777777" w:rsidR="00CC5A9E" w:rsidRDefault="00CC5A9E" w:rsidP="00CC5A9E">
      <w:pPr>
        <w:rPr>
          <w:rFonts w:eastAsiaTheme="minorHAnsi"/>
          <w:lang w:eastAsia="ja-JP"/>
        </w:rPr>
      </w:pPr>
      <w:r>
        <w:rPr>
          <w:rFonts w:eastAsiaTheme="minorHAnsi"/>
          <w:lang w:eastAsia="ja-JP"/>
        </w:rPr>
        <w:t>Started with x , ended with Y</w:t>
      </w:r>
    </w:p>
    <w:p w14:paraId="38F808FE" w14:textId="77777777" w:rsidR="00CC5A9E" w:rsidRDefault="00CC5A9E" w:rsidP="00CC5A9E">
      <w:pPr>
        <w:rPr>
          <w:rFonts w:eastAsiaTheme="minorHAnsi"/>
          <w:lang w:eastAsia="ja-JP"/>
        </w:rPr>
      </w:pPr>
      <w:r>
        <w:rPr>
          <w:rFonts w:eastAsiaTheme="minorHAnsi"/>
          <w:lang w:eastAsia="ja-JP"/>
        </w:rPr>
        <w:t xml:space="preserve">If there’s an unrecognised op code </w:t>
      </w:r>
    </w:p>
    <w:p w14:paraId="1E7DCAB2" w14:textId="77777777" w:rsidR="00CC5A9E" w:rsidRDefault="00CC5A9E" w:rsidP="00CC5A9E">
      <w:pPr>
        <w:rPr>
          <w:rFonts w:eastAsiaTheme="minorHAnsi"/>
          <w:lang w:eastAsia="ja-JP"/>
        </w:rPr>
      </w:pPr>
      <w:r>
        <w:rPr>
          <w:rFonts w:eastAsiaTheme="minorHAnsi"/>
          <w:lang w:eastAsia="ja-JP"/>
        </w:rPr>
        <w:t>2nd parse: Human readable (like the table)</w:t>
      </w:r>
    </w:p>
    <w:p w14:paraId="5AD5E102" w14:textId="6244A451" w:rsidR="00CC5A9E" w:rsidRDefault="00CC5A9E" w:rsidP="00CC5A9E">
      <w:pPr>
        <w:rPr>
          <w:rFonts w:eastAsiaTheme="minorHAnsi"/>
          <w:lang w:eastAsia="ja-JP"/>
        </w:rPr>
      </w:pPr>
      <w:r>
        <w:rPr>
          <w:rFonts w:eastAsiaTheme="minorHAnsi"/>
          <w:lang w:eastAsia="ja-JP"/>
        </w:rPr>
        <w:t xml:space="preserve">Parse from disassembled to c , might not be the best or most useful output, but we will find this out earlier rather than later. Inform us on what </w:t>
      </w:r>
      <w:r w:rsidR="00B23C37">
        <w:rPr>
          <w:rFonts w:eastAsiaTheme="minorHAnsi"/>
          <w:lang w:eastAsia="ja-JP"/>
        </w:rPr>
        <w:t>Decompilation</w:t>
      </w:r>
      <w:r>
        <w:rPr>
          <w:rFonts w:eastAsiaTheme="minorHAnsi"/>
          <w:lang w:eastAsia="ja-JP"/>
        </w:rPr>
        <w:t xml:space="preserve"> activities we want to do.</w:t>
      </w:r>
    </w:p>
    <w:p w14:paraId="5A25FB77" w14:textId="77777777" w:rsidR="00CC5A9E" w:rsidRDefault="00CC5A9E" w:rsidP="00CC5A9E">
      <w:pPr>
        <w:rPr>
          <w:rFonts w:eastAsiaTheme="minorHAnsi"/>
          <w:lang w:eastAsia="ja-JP"/>
        </w:rPr>
      </w:pPr>
      <w:r>
        <w:rPr>
          <w:rFonts w:eastAsiaTheme="minorHAnsi"/>
          <w:lang w:eastAsia="ja-JP"/>
        </w:rPr>
        <w:t>1st parse:  Parsers written using visitor patient ,(compiler internals) opcode. Java has a visit method that allows you to pass something</w:t>
      </w:r>
    </w:p>
    <w:p w14:paraId="7E2CFA17" w14:textId="77777777" w:rsidR="00CC5A9E" w:rsidRDefault="00CC5A9E" w:rsidP="00CC5A9E">
      <w:pPr>
        <w:rPr>
          <w:rFonts w:eastAsiaTheme="minorHAnsi"/>
          <w:lang w:eastAsia="ja-JP"/>
        </w:rPr>
      </w:pPr>
      <w:r>
        <w:rPr>
          <w:rFonts w:eastAsiaTheme="minorHAnsi"/>
          <w:lang w:eastAsia="ja-JP"/>
        </w:rPr>
        <w:t>Iterate over the array, make a switch when you come to an instruction. Explicit or using visitor function.</w:t>
      </w:r>
    </w:p>
    <w:p w14:paraId="1E8339D8" w14:textId="77777777" w:rsidR="00CC5A9E" w:rsidRDefault="00CC5A9E" w:rsidP="00CC5A9E">
      <w:pPr>
        <w:rPr>
          <w:rFonts w:eastAsiaTheme="minorHAnsi"/>
          <w:lang w:eastAsia="ja-JP"/>
        </w:rPr>
      </w:pPr>
    </w:p>
    <w:p w14:paraId="2B4EE61E" w14:textId="77777777" w:rsidR="00CC5A9E" w:rsidRDefault="00CC5A9E" w:rsidP="00CC5A9E">
      <w:pPr>
        <w:rPr>
          <w:rFonts w:eastAsiaTheme="minorHAnsi"/>
          <w:lang w:eastAsia="ja-JP"/>
        </w:rPr>
      </w:pPr>
      <w:r>
        <w:rPr>
          <w:rFonts w:eastAsiaTheme="minorHAnsi"/>
          <w:lang w:eastAsia="ja-JP"/>
        </w:rPr>
        <w:t>10th march</w:t>
      </w:r>
    </w:p>
    <w:p w14:paraId="0CDECDCA" w14:textId="77777777" w:rsidR="00CC5A9E" w:rsidRDefault="00CC5A9E" w:rsidP="00CC5A9E">
      <w:pPr>
        <w:rPr>
          <w:rFonts w:eastAsiaTheme="minorHAnsi"/>
          <w:lang w:eastAsia="ja-JP"/>
        </w:rPr>
      </w:pPr>
      <w:r>
        <w:rPr>
          <w:rFonts w:eastAsiaTheme="minorHAnsi"/>
          <w:lang w:eastAsia="ja-JP"/>
        </w:rPr>
        <w:t>For example, when processing byte code like “ADD”, how do you deal with the values you are adding?</w:t>
      </w:r>
    </w:p>
    <w:p w14:paraId="5A897D65" w14:textId="45092448" w:rsidR="00CC5A9E" w:rsidRDefault="00CC5A9E" w:rsidP="00CC5A9E">
      <w:pPr>
        <w:rPr>
          <w:rFonts w:eastAsiaTheme="minorHAnsi"/>
          <w:lang w:eastAsia="ja-JP"/>
        </w:rPr>
      </w:pPr>
      <w:r>
        <w:rPr>
          <w:rFonts w:eastAsiaTheme="minorHAnsi"/>
          <w:noProof/>
          <w:lang w:eastAsia="ja-JP"/>
        </w:rPr>
        <w:lastRenderedPageBreak/>
        <w:drawing>
          <wp:anchor distT="0" distB="0" distL="114300" distR="114300" simplePos="0" relativeHeight="251663360" behindDoc="0" locked="0" layoutInCell="1" allowOverlap="1" wp14:anchorId="3E086E11" wp14:editId="42137489">
            <wp:simplePos x="0" y="0"/>
            <wp:positionH relativeFrom="column">
              <wp:posOffset>3213463</wp:posOffset>
            </wp:positionH>
            <wp:positionV relativeFrom="paragraph">
              <wp:posOffset>348433</wp:posOffset>
            </wp:positionV>
            <wp:extent cx="2848606" cy="5060133"/>
            <wp:effectExtent l="0" t="0" r="0" b="0"/>
            <wp:wrapSquare wrapText="bothSides"/>
            <wp:docPr id="12" name="Picture 12"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white board with writing on i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48606" cy="5060133"/>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rFonts w:eastAsiaTheme="minorHAnsi"/>
          <w:lang w:eastAsia="ja-JP"/>
        </w:rPr>
        <w:t>At the moment</w:t>
      </w:r>
      <w:proofErr w:type="gramEnd"/>
      <w:r>
        <w:rPr>
          <w:rFonts w:eastAsiaTheme="minorHAnsi"/>
          <w:lang w:eastAsia="ja-JP"/>
        </w:rPr>
        <w:t>: Function where you feed in the string, from that you produce an array of objects of type op code -  modify, so that instead it prints the semantics of each op code (research)</w:t>
      </w:r>
    </w:p>
    <w:p w14:paraId="679C82AD" w14:textId="4AA7BAC3" w:rsidR="00CC5A9E" w:rsidRDefault="00CC5A9E" w:rsidP="00CC5A9E">
      <w:pPr>
        <w:rPr>
          <w:rFonts w:eastAsiaTheme="minorHAnsi"/>
          <w:lang w:eastAsia="ja-JP"/>
        </w:rPr>
      </w:pPr>
      <w:r>
        <w:rPr>
          <w:rFonts w:eastAsiaTheme="minorHAnsi"/>
          <w:lang w:eastAsia="ja-JP"/>
        </w:rPr>
        <w:t xml:space="preserve">Check buildexample.txt </w:t>
      </w:r>
      <w:proofErr w:type="gramStart"/>
      <w:r>
        <w:rPr>
          <w:rFonts w:eastAsiaTheme="minorHAnsi"/>
          <w:lang w:eastAsia="ja-JP"/>
        </w:rPr>
        <w:t>as a way to</w:t>
      </w:r>
      <w:proofErr w:type="gramEnd"/>
      <w:r>
        <w:rPr>
          <w:rFonts w:eastAsiaTheme="minorHAnsi"/>
          <w:lang w:eastAsia="ja-JP"/>
        </w:rPr>
        <w:t xml:space="preserve"> improve the code!</w:t>
      </w:r>
    </w:p>
    <w:p w14:paraId="7A4E11C4" w14:textId="77777777" w:rsidR="00CC5A9E" w:rsidRDefault="00CC5A9E" w:rsidP="00CC5A9E">
      <w:pPr>
        <w:rPr>
          <w:rFonts w:eastAsiaTheme="minorHAnsi"/>
          <w:lang w:eastAsia="ja-JP"/>
        </w:rPr>
      </w:pPr>
      <w:r>
        <w:rPr>
          <w:rFonts w:eastAsiaTheme="minorHAnsi"/>
          <w:lang w:eastAsia="ja-JP"/>
        </w:rPr>
        <w:t>Parse in , generate it out in human readable</w:t>
      </w:r>
    </w:p>
    <w:p w14:paraId="200C9420" w14:textId="77777777" w:rsidR="00CC5A9E" w:rsidRDefault="00CC5A9E" w:rsidP="00CC5A9E">
      <w:pPr>
        <w:rPr>
          <w:rFonts w:eastAsiaTheme="minorHAnsi"/>
          <w:lang w:eastAsia="ja-JP"/>
        </w:rPr>
      </w:pPr>
    </w:p>
    <w:p w14:paraId="1D9B5649" w14:textId="77777777" w:rsidR="00CC5A9E" w:rsidRDefault="00CC5A9E" w:rsidP="00CC5A9E">
      <w:pPr>
        <w:rPr>
          <w:rFonts w:eastAsiaTheme="minorHAnsi"/>
          <w:lang w:eastAsia="ja-JP"/>
        </w:rPr>
      </w:pPr>
      <w:r>
        <w:rPr>
          <w:rFonts w:eastAsiaTheme="minorHAnsi"/>
          <w:lang w:eastAsia="ja-JP"/>
        </w:rPr>
        <w:t xml:space="preserve">24th March </w:t>
      </w:r>
    </w:p>
    <w:p w14:paraId="6B49ED02" w14:textId="77777777" w:rsidR="00CC5A9E" w:rsidRDefault="00CC5A9E" w:rsidP="00CC5A9E">
      <w:pPr>
        <w:rPr>
          <w:rFonts w:eastAsiaTheme="minorHAnsi"/>
          <w:lang w:eastAsia="ja-JP"/>
        </w:rPr>
      </w:pPr>
      <w:r>
        <w:rPr>
          <w:rFonts w:eastAsiaTheme="minorHAnsi"/>
          <w:lang w:eastAsia="ja-JP"/>
        </w:rPr>
        <w:t>Add Automated testing</w:t>
      </w:r>
    </w:p>
    <w:p w14:paraId="0E16524D" w14:textId="77777777" w:rsidR="00CC5A9E" w:rsidRDefault="00CC5A9E" w:rsidP="00CC5A9E">
      <w:pPr>
        <w:rPr>
          <w:rFonts w:eastAsiaTheme="minorHAnsi"/>
          <w:lang w:eastAsia="ja-JP"/>
        </w:rPr>
      </w:pPr>
      <w:r>
        <w:rPr>
          <w:rFonts w:eastAsiaTheme="minorHAnsi"/>
          <w:lang w:eastAsia="ja-JP"/>
        </w:rPr>
        <w:t>The Halting problem for normal programs - you cannot write a program that can take in an arbitrary Turing machine and tell you whether it will ALWAYS terminate</w:t>
      </w:r>
    </w:p>
    <w:p w14:paraId="09600F18" w14:textId="7A619F3A" w:rsidR="00CC5A9E" w:rsidRDefault="00CC5A9E" w:rsidP="00CC5A9E">
      <w:pPr>
        <w:rPr>
          <w:rFonts w:eastAsiaTheme="minorHAnsi"/>
          <w:lang w:eastAsia="ja-JP"/>
        </w:rPr>
      </w:pPr>
      <w:proofErr w:type="spellStart"/>
      <w:r>
        <w:rPr>
          <w:rFonts w:eastAsiaTheme="minorHAnsi"/>
          <w:lang w:eastAsia="ja-JP"/>
        </w:rPr>
        <w:t>Relitavely</w:t>
      </w:r>
      <w:proofErr w:type="spellEnd"/>
      <w:r>
        <w:rPr>
          <w:rFonts w:eastAsiaTheme="minorHAnsi"/>
          <w:lang w:eastAsia="ja-JP"/>
        </w:rPr>
        <w:t xml:space="preserve"> easy to prove , come up with an algorithm that works for some Turing machines (</w:t>
      </w:r>
      <w:proofErr w:type="spellStart"/>
      <w:r>
        <w:rPr>
          <w:rFonts w:eastAsiaTheme="minorHAnsi"/>
          <w:lang w:eastAsia="ja-JP"/>
        </w:rPr>
        <w:t>its</w:t>
      </w:r>
      <w:proofErr w:type="spellEnd"/>
      <w:r>
        <w:rPr>
          <w:rFonts w:eastAsiaTheme="minorHAnsi"/>
          <w:lang w:eastAsia="ja-JP"/>
        </w:rPr>
        <w:t xml:space="preserve"> easy to prove some Turing machines terminate) - same applies to programs: if given a program with a loop, how do you know it will terminate? </w:t>
      </w:r>
    </w:p>
    <w:p w14:paraId="452FCB42" w14:textId="7CEDACBF" w:rsidR="00CC5A9E" w:rsidRDefault="00CC5A9E" w:rsidP="00CC5A9E">
      <w:pPr>
        <w:rPr>
          <w:rFonts w:eastAsiaTheme="minorHAnsi"/>
          <w:lang w:eastAsia="ja-JP"/>
        </w:rPr>
      </w:pPr>
      <w:r>
        <w:rPr>
          <w:rFonts w:eastAsiaTheme="minorHAnsi"/>
          <w:lang w:eastAsia="ja-JP"/>
        </w:rPr>
        <w:t xml:space="preserve">Wind up with a pyramid (pyramid of verification, you can have 2 sides, but to have all 3 is difficult , </w:t>
      </w:r>
      <w:proofErr w:type="spellStart"/>
      <w:r>
        <w:rPr>
          <w:rFonts w:eastAsiaTheme="minorHAnsi"/>
          <w:lang w:eastAsia="ja-JP"/>
        </w:rPr>
        <w:t>e.g</w:t>
      </w:r>
      <w:proofErr w:type="spellEnd"/>
      <w:r>
        <w:rPr>
          <w:rFonts w:eastAsiaTheme="minorHAnsi"/>
          <w:lang w:eastAsia="ja-JP"/>
        </w:rPr>
        <w:t xml:space="preserve"> a verification tool that is automatic and has no missed bugs, might give false alarms ( for example warning messages on visual studios- shows EVERY possible problem that could </w:t>
      </w:r>
      <w:proofErr w:type="spellStart"/>
      <w:r>
        <w:rPr>
          <w:rFonts w:eastAsiaTheme="minorHAnsi"/>
          <w:lang w:eastAsia="ja-JP"/>
        </w:rPr>
        <w:t>occour</w:t>
      </w:r>
      <w:proofErr w:type="spellEnd"/>
      <w:r>
        <w:rPr>
          <w:rFonts w:eastAsiaTheme="minorHAnsi"/>
          <w:lang w:eastAsia="ja-JP"/>
        </w:rPr>
        <w:t>):</w:t>
      </w:r>
    </w:p>
    <w:p w14:paraId="55957E03" w14:textId="3E8E19F7" w:rsidR="00CC5A9E" w:rsidRDefault="00CC5A9E" w:rsidP="00CC5A9E">
      <w:pPr>
        <w:rPr>
          <w:rFonts w:eastAsiaTheme="minorHAnsi"/>
          <w:lang w:eastAsia="ja-JP"/>
        </w:rPr>
      </w:pPr>
    </w:p>
    <w:p w14:paraId="63102D87" w14:textId="048EAEC2" w:rsidR="00CC5A9E" w:rsidRDefault="00CC5A9E" w:rsidP="00CC5A9E">
      <w:pPr>
        <w:rPr>
          <w:rFonts w:eastAsiaTheme="minorHAnsi"/>
          <w:lang w:eastAsia="ja-JP"/>
        </w:rPr>
      </w:pPr>
      <w:r>
        <w:rPr>
          <w:rFonts w:eastAsiaTheme="minorHAnsi"/>
          <w:lang w:eastAsia="ja-JP"/>
        </w:rPr>
        <w:t>(</w:t>
      </w:r>
      <w:proofErr w:type="gramStart"/>
      <w:r>
        <w:rPr>
          <w:rFonts w:eastAsiaTheme="minorHAnsi"/>
          <w:lang w:eastAsia="ja-JP"/>
        </w:rPr>
        <w:t>see</w:t>
      </w:r>
      <w:proofErr w:type="gramEnd"/>
      <w:r>
        <w:rPr>
          <w:rFonts w:eastAsiaTheme="minorHAnsi"/>
          <w:lang w:eastAsia="ja-JP"/>
        </w:rPr>
        <w:t xml:space="preserve"> email from this date with example code and using prover)</w:t>
      </w:r>
    </w:p>
    <w:p w14:paraId="7EAF7838" w14:textId="77777777" w:rsidR="00CC5A9E" w:rsidRDefault="00CC5A9E" w:rsidP="00CC5A9E">
      <w:pPr>
        <w:rPr>
          <w:rFonts w:eastAsiaTheme="minorHAnsi"/>
          <w:lang w:eastAsia="ja-JP"/>
        </w:rPr>
      </w:pPr>
      <w:r>
        <w:rPr>
          <w:rFonts w:eastAsiaTheme="minorHAnsi"/>
          <w:lang w:eastAsia="ja-JP"/>
        </w:rPr>
        <w:t>See email from Martin for documents , and commands that were run on the prover tool, with the c file.</w:t>
      </w:r>
    </w:p>
    <w:p w14:paraId="2CA3F6EE" w14:textId="77777777" w:rsidR="00CC5A9E" w:rsidRDefault="00CC5A9E" w:rsidP="00CC5A9E">
      <w:pPr>
        <w:rPr>
          <w:rFonts w:eastAsiaTheme="minorHAnsi"/>
          <w:lang w:eastAsia="ja-JP"/>
        </w:rPr>
      </w:pPr>
    </w:p>
    <w:p w14:paraId="2944C23B" w14:textId="77777777" w:rsidR="00CC5A9E" w:rsidRDefault="00CC5A9E" w:rsidP="00CC5A9E">
      <w:pPr>
        <w:rPr>
          <w:rFonts w:eastAsiaTheme="minorHAnsi"/>
          <w:u w:val="single"/>
          <w:lang w:eastAsia="ja-JP"/>
        </w:rPr>
      </w:pPr>
      <w:r>
        <w:rPr>
          <w:rFonts w:eastAsiaTheme="minorHAnsi"/>
          <w:lang w:eastAsia="ja-JP"/>
        </w:rPr>
        <w:t>14th April:</w:t>
      </w:r>
    </w:p>
    <w:p w14:paraId="4DDC2CFF" w14:textId="77777777" w:rsidR="00CC5A9E" w:rsidRDefault="00CC5A9E" w:rsidP="00CC5A9E">
      <w:pPr>
        <w:rPr>
          <w:rFonts w:eastAsiaTheme="minorHAnsi"/>
          <w:u w:val="single"/>
          <w:lang w:eastAsia="ja-JP"/>
        </w:rPr>
      </w:pPr>
      <w:r>
        <w:rPr>
          <w:rFonts w:eastAsiaTheme="minorHAnsi"/>
          <w:lang w:eastAsia="ja-JP"/>
        </w:rPr>
        <w:t xml:space="preserve">Links for blockchain verification </w:t>
      </w:r>
      <w:r>
        <w:rPr>
          <w:rFonts w:eastAsiaTheme="minorHAnsi"/>
          <w:u w:val="single"/>
          <w:lang w:eastAsia="ja-JP"/>
        </w:rPr>
        <w:t>https://link.springer.com/book/10.1007/978-3-030-99524-9</w:t>
      </w:r>
    </w:p>
    <w:p w14:paraId="12B70B21" w14:textId="77777777" w:rsidR="00CC5A9E" w:rsidRDefault="00CC5A9E" w:rsidP="00CC5A9E">
      <w:pPr>
        <w:rPr>
          <w:rFonts w:eastAsiaTheme="minorHAnsi"/>
          <w:lang w:eastAsia="ja-JP"/>
        </w:rPr>
      </w:pPr>
    </w:p>
    <w:p w14:paraId="1332B853" w14:textId="77777777" w:rsidR="00CC5A9E" w:rsidRDefault="00CC5A9E" w:rsidP="00CC5A9E">
      <w:pPr>
        <w:rPr>
          <w:rFonts w:eastAsiaTheme="minorHAnsi"/>
          <w:lang w:eastAsia="ja-JP"/>
        </w:rPr>
      </w:pPr>
    </w:p>
    <w:p w14:paraId="1BD5F8A2" w14:textId="77777777" w:rsidR="00CC5A9E" w:rsidRDefault="00CC5A9E" w:rsidP="00CC5A9E">
      <w:pPr>
        <w:rPr>
          <w:rFonts w:eastAsiaTheme="minorHAnsi"/>
          <w:lang w:eastAsia="ja-JP"/>
        </w:rPr>
      </w:pPr>
      <w:r>
        <w:rPr>
          <w:rFonts w:eastAsiaTheme="minorHAnsi"/>
          <w:lang w:eastAsia="ja-JP"/>
        </w:rPr>
        <w:t>Ethereum/EVM Smart Contract Reverse Engineering &amp; Disassembly - Blockchain Security #3</w:t>
      </w:r>
    </w:p>
    <w:p w14:paraId="7AB02654" w14:textId="77777777" w:rsidR="00CC5A9E" w:rsidRDefault="00CC5A9E" w:rsidP="00CC5A9E">
      <w:pPr>
        <w:rPr>
          <w:rFonts w:eastAsiaTheme="minorHAnsi"/>
          <w:lang w:eastAsia="ja-JP"/>
        </w:rPr>
      </w:pPr>
      <w:hyperlink r:id="rId144" w:history="1">
        <w:r>
          <w:rPr>
            <w:rFonts w:eastAsiaTheme="minorHAnsi"/>
            <w:color w:val="DCA10D"/>
            <w:lang w:eastAsia="ja-JP"/>
          </w:rPr>
          <w:t>https://www.youtube.com/watch?v=I6VDBvX9Pkw&amp;t=41s</w:t>
        </w:r>
      </w:hyperlink>
      <w:r>
        <w:rPr>
          <w:rFonts w:eastAsiaTheme="minorHAnsi"/>
          <w:lang w:eastAsia="ja-JP"/>
        </w:rPr>
        <w:t xml:space="preserve"> </w:t>
      </w:r>
    </w:p>
    <w:p w14:paraId="52BB6FA8" w14:textId="77777777" w:rsidR="00CC5A9E" w:rsidRDefault="00CC5A9E" w:rsidP="00CC5A9E">
      <w:pPr>
        <w:rPr>
          <w:rFonts w:eastAsiaTheme="minorHAnsi"/>
          <w:lang w:eastAsia="ja-JP"/>
        </w:rPr>
      </w:pPr>
      <w:r>
        <w:rPr>
          <w:rFonts w:eastAsiaTheme="minorHAnsi"/>
          <w:lang w:eastAsia="ja-JP"/>
        </w:rPr>
        <w:t>Disassemble  from EVM byte code to op code</w:t>
      </w:r>
    </w:p>
    <w:p w14:paraId="7BB765B5" w14:textId="77777777" w:rsidR="00CC5A9E" w:rsidRDefault="00CC5A9E" w:rsidP="00CC5A9E">
      <w:pPr>
        <w:rPr>
          <w:rFonts w:eastAsiaTheme="minorHAnsi"/>
          <w:lang w:eastAsia="ja-JP"/>
        </w:rPr>
      </w:pPr>
    </w:p>
    <w:p w14:paraId="45C5BD40" w14:textId="77777777" w:rsidR="00CC5A9E" w:rsidRDefault="00CC5A9E" w:rsidP="00CC5A9E">
      <w:pPr>
        <w:rPr>
          <w:rFonts w:eastAsiaTheme="minorHAnsi"/>
          <w:lang w:eastAsia="ja-JP"/>
        </w:rPr>
      </w:pPr>
      <w:r>
        <w:rPr>
          <w:rFonts w:eastAsiaTheme="minorHAnsi"/>
          <w:lang w:eastAsia="ja-JP"/>
        </w:rPr>
        <w:t>Decompose into basic blocks of opcodes- Separate op coded based on:</w:t>
      </w:r>
    </w:p>
    <w:p w14:paraId="4DFA1AB0" w14:textId="0E75056A" w:rsidR="00CC5A9E" w:rsidRDefault="00CC5A9E" w:rsidP="00CC5A9E">
      <w:pPr>
        <w:rPr>
          <w:rFonts w:eastAsiaTheme="minorHAnsi"/>
          <w:lang w:eastAsia="ja-JP"/>
        </w:rPr>
      </w:pPr>
      <w:r>
        <w:rPr>
          <w:rFonts w:eastAsiaTheme="minorHAnsi"/>
          <w:noProof/>
          <w:lang w:eastAsia="ja-JP"/>
        </w:rPr>
        <w:lastRenderedPageBreak/>
        <w:drawing>
          <wp:inline distT="0" distB="0" distL="0" distR="0" wp14:anchorId="647368E7" wp14:editId="2D32BC78">
            <wp:extent cx="5760085" cy="1974850"/>
            <wp:effectExtent l="0" t="0" r="5715" b="635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085" cy="1974850"/>
                    </a:xfrm>
                    <a:prstGeom prst="rect">
                      <a:avLst/>
                    </a:prstGeom>
                    <a:noFill/>
                    <a:ln>
                      <a:noFill/>
                    </a:ln>
                  </pic:spPr>
                </pic:pic>
              </a:graphicData>
            </a:graphic>
          </wp:inline>
        </w:drawing>
      </w:r>
    </w:p>
    <w:p w14:paraId="0EDEB4FF" w14:textId="77777777" w:rsidR="00CC5A9E" w:rsidRDefault="00CC5A9E" w:rsidP="00CC5A9E">
      <w:pPr>
        <w:rPr>
          <w:rFonts w:eastAsiaTheme="minorHAnsi"/>
          <w:lang w:eastAsia="ja-JP"/>
        </w:rPr>
      </w:pPr>
    </w:p>
    <w:p w14:paraId="10D25310" w14:textId="77777777" w:rsidR="00CC5A9E" w:rsidRDefault="00CC5A9E" w:rsidP="00CC5A9E">
      <w:pPr>
        <w:rPr>
          <w:rFonts w:eastAsiaTheme="minorHAnsi"/>
          <w:lang w:eastAsia="ja-JP"/>
        </w:rPr>
      </w:pPr>
      <w:r>
        <w:rPr>
          <w:rFonts w:eastAsiaTheme="minorHAnsi"/>
          <w:lang w:eastAsia="ja-JP"/>
        </w:rPr>
        <w:t xml:space="preserve">CFG (CONTROL FLOW GRAPH) reconstruction, if you do not know the jump location, then you must use dynamic analysis rather than static, the example </w:t>
      </w:r>
      <w:proofErr w:type="gramStart"/>
      <w:r>
        <w:rPr>
          <w:rFonts w:eastAsiaTheme="minorHAnsi"/>
          <w:lang w:eastAsia="ja-JP"/>
        </w:rPr>
        <w:t>bellow</w:t>
      </w:r>
      <w:proofErr w:type="gramEnd"/>
      <w:r>
        <w:rPr>
          <w:rFonts w:eastAsiaTheme="minorHAnsi"/>
          <w:lang w:eastAsia="ja-JP"/>
        </w:rPr>
        <w:t xml:space="preserve"> shows that if we have the location then we can track the flow of the program:</w:t>
      </w:r>
    </w:p>
    <w:p w14:paraId="6FC937AB" w14:textId="4ABD9E3C" w:rsidR="00CC5A9E" w:rsidRDefault="00CC5A9E" w:rsidP="00CC5A9E">
      <w:pPr>
        <w:rPr>
          <w:rFonts w:eastAsiaTheme="minorHAnsi"/>
          <w:lang w:eastAsia="ja-JP"/>
        </w:rPr>
      </w:pPr>
      <w:r>
        <w:rPr>
          <w:rFonts w:eastAsiaTheme="minorHAnsi"/>
          <w:noProof/>
          <w:lang w:eastAsia="ja-JP"/>
        </w:rPr>
        <w:drawing>
          <wp:inline distT="0" distB="0" distL="0" distR="0" wp14:anchorId="3A8C40E2" wp14:editId="71E3C9B2">
            <wp:extent cx="5760085" cy="281940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085" cy="2819400"/>
                    </a:xfrm>
                    <a:prstGeom prst="rect">
                      <a:avLst/>
                    </a:prstGeom>
                    <a:noFill/>
                    <a:ln>
                      <a:noFill/>
                    </a:ln>
                  </pic:spPr>
                </pic:pic>
              </a:graphicData>
            </a:graphic>
          </wp:inline>
        </w:drawing>
      </w:r>
    </w:p>
    <w:p w14:paraId="1569976E" w14:textId="50BA8B4A" w:rsidR="00CC5A9E" w:rsidRDefault="00CC5A9E" w:rsidP="00CC5A9E">
      <w:pPr>
        <w:rPr>
          <w:rFonts w:eastAsiaTheme="minorHAnsi"/>
          <w:lang w:eastAsia="ja-JP"/>
        </w:rPr>
      </w:pPr>
      <w:r>
        <w:rPr>
          <w:rFonts w:eastAsiaTheme="minorHAnsi"/>
          <w:noProof/>
          <w:lang w:eastAsia="ja-JP"/>
        </w:rPr>
        <w:drawing>
          <wp:inline distT="0" distB="0" distL="0" distR="0" wp14:anchorId="31A1E536" wp14:editId="4478289B">
            <wp:extent cx="5760085" cy="2744470"/>
            <wp:effectExtent l="0" t="0" r="5715"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085" cy="2744470"/>
                    </a:xfrm>
                    <a:prstGeom prst="rect">
                      <a:avLst/>
                    </a:prstGeom>
                    <a:noFill/>
                    <a:ln>
                      <a:noFill/>
                    </a:ln>
                  </pic:spPr>
                </pic:pic>
              </a:graphicData>
            </a:graphic>
          </wp:inline>
        </w:drawing>
      </w:r>
    </w:p>
    <w:p w14:paraId="0EE317A1" w14:textId="77777777" w:rsidR="00CC5A9E" w:rsidRDefault="00CC5A9E" w:rsidP="00CC5A9E">
      <w:pPr>
        <w:rPr>
          <w:rFonts w:eastAsiaTheme="minorHAnsi"/>
          <w:lang w:eastAsia="ja-JP"/>
        </w:rPr>
      </w:pPr>
    </w:p>
    <w:p w14:paraId="390E2599" w14:textId="77777777" w:rsidR="00CC5A9E" w:rsidRDefault="00CC5A9E" w:rsidP="00CC5A9E">
      <w:pPr>
        <w:rPr>
          <w:rFonts w:eastAsiaTheme="minorHAnsi"/>
          <w:lang w:eastAsia="ja-JP"/>
        </w:rPr>
      </w:pPr>
      <w:r>
        <w:rPr>
          <w:rFonts w:eastAsiaTheme="minorHAnsi"/>
          <w:lang w:eastAsia="ja-JP"/>
        </w:rPr>
        <w:t xml:space="preserve">Function identification and function names: based on the </w:t>
      </w:r>
      <w:proofErr w:type="spellStart"/>
      <w:r>
        <w:rPr>
          <w:rFonts w:eastAsiaTheme="minorHAnsi"/>
          <w:lang w:eastAsia="ja-JP"/>
        </w:rPr>
        <w:t>cfg</w:t>
      </w:r>
      <w:proofErr w:type="spellEnd"/>
      <w:r>
        <w:rPr>
          <w:rFonts w:eastAsiaTheme="minorHAnsi"/>
          <w:lang w:eastAsia="ja-JP"/>
        </w:rPr>
        <w:t xml:space="preserve"> constructed we can identify functions</w:t>
      </w:r>
    </w:p>
    <w:p w14:paraId="6EC53B91" w14:textId="77777777" w:rsidR="00CC5A9E" w:rsidRDefault="00CC5A9E" w:rsidP="00CC5A9E">
      <w:pPr>
        <w:rPr>
          <w:rFonts w:eastAsiaTheme="minorHAnsi"/>
          <w:lang w:eastAsia="ja-JP"/>
        </w:rPr>
      </w:pPr>
    </w:p>
    <w:p w14:paraId="1F8B137A" w14:textId="77777777" w:rsidR="00CC5A9E" w:rsidRDefault="00CC5A9E" w:rsidP="00CC5A9E">
      <w:pPr>
        <w:rPr>
          <w:rFonts w:eastAsiaTheme="minorHAnsi"/>
          <w:lang w:eastAsia="ja-JP"/>
        </w:rPr>
      </w:pPr>
    </w:p>
    <w:p w14:paraId="3576F514" w14:textId="77777777" w:rsidR="00CC5A9E" w:rsidRDefault="00CC5A9E" w:rsidP="00CC5A9E">
      <w:pPr>
        <w:rPr>
          <w:rFonts w:eastAsiaTheme="minorHAnsi"/>
          <w:lang w:eastAsia="ja-JP"/>
        </w:rPr>
      </w:pPr>
      <w:hyperlink r:id="rId148" w:history="1">
        <w:r>
          <w:rPr>
            <w:rFonts w:eastAsiaTheme="minorHAnsi"/>
            <w:color w:val="DCA10D"/>
            <w:lang w:eastAsia="ja-JP"/>
          </w:rPr>
          <w:t>https://ethereum.stackexchange.com/questions/188/how-can-you-decompile-a-smart-contract</w:t>
        </w:r>
      </w:hyperlink>
    </w:p>
    <w:p w14:paraId="2FA4DE3A" w14:textId="77777777" w:rsidR="00CC5A9E" w:rsidRDefault="00CC5A9E" w:rsidP="00CC5A9E">
      <w:pPr>
        <w:rPr>
          <w:rFonts w:eastAsiaTheme="minorHAnsi"/>
          <w:lang w:eastAsia="ja-JP"/>
        </w:rPr>
      </w:pPr>
    </w:p>
    <w:p w14:paraId="62EE285E" w14:textId="0B79929D" w:rsidR="00CC5A9E" w:rsidRDefault="00CC5A9E" w:rsidP="00CC5A9E">
      <w:pPr>
        <w:rPr>
          <w:rFonts w:eastAsiaTheme="minorHAnsi"/>
          <w:lang w:eastAsia="ja-JP"/>
        </w:rPr>
      </w:pPr>
      <w:r>
        <w:rPr>
          <w:rFonts w:eastAsiaTheme="minorHAnsi"/>
          <w:lang w:eastAsia="ja-JP"/>
        </w:rPr>
        <w:t xml:space="preserve">Compilation back to the original source code is impossible because all variable names, type names and even function names are removed. It might be technically possible to arrive at some source code that is </w:t>
      </w:r>
      <w:r w:rsidR="00AE58C0">
        <w:rPr>
          <w:rFonts w:eastAsiaTheme="minorHAnsi"/>
          <w:lang w:eastAsia="ja-JP"/>
        </w:rPr>
        <w:t>like</w:t>
      </w:r>
      <w:r>
        <w:rPr>
          <w:rFonts w:eastAsiaTheme="minorHAnsi"/>
          <w:lang w:eastAsia="ja-JP"/>
        </w:rPr>
        <w:t xml:space="preserve"> the original source code but that is very complicated, especially when the optimiser was used during compilation. I don't know of any tools that do more than converting </w:t>
      </w:r>
      <w:r w:rsidR="00AE58C0">
        <w:rPr>
          <w:rFonts w:eastAsiaTheme="minorHAnsi"/>
          <w:lang w:eastAsia="ja-JP"/>
        </w:rPr>
        <w:t>bytecode</w:t>
      </w:r>
      <w:r>
        <w:rPr>
          <w:rFonts w:eastAsiaTheme="minorHAnsi"/>
          <w:lang w:eastAsia="ja-JP"/>
        </w:rPr>
        <w:t xml:space="preserve"> to opcodes.</w:t>
      </w:r>
    </w:p>
    <w:p w14:paraId="658F7B0F" w14:textId="079958FC" w:rsidR="00CC5A9E" w:rsidRDefault="00CC5A9E" w:rsidP="00CC5A9E">
      <w:pPr>
        <w:rPr>
          <w:rFonts w:eastAsiaTheme="minorHAnsi"/>
          <w:lang w:eastAsia="ja-JP"/>
        </w:rPr>
      </w:pPr>
      <w:r>
        <w:rPr>
          <w:rFonts w:eastAsiaTheme="minorHAnsi"/>
          <w:lang w:eastAsia="ja-JP"/>
        </w:rPr>
        <w:t xml:space="preserve">Since contracts can access their own code and thus (ab)use the code for storing data, it is not always clear whether some part of the code is </w:t>
      </w:r>
      <w:r w:rsidR="00AE58C0">
        <w:rPr>
          <w:rFonts w:eastAsiaTheme="minorHAnsi"/>
          <w:lang w:eastAsia="ja-JP"/>
        </w:rPr>
        <w:t>used</w:t>
      </w:r>
      <w:r>
        <w:rPr>
          <w:rFonts w:eastAsiaTheme="minorHAnsi"/>
          <w:lang w:eastAsia="ja-JP"/>
        </w:rPr>
        <w:t xml:space="preserve"> as code or only as mere data and whether it makes sense to try and decompile it. It is computationally undecidable whether some piece of the code is reachable or not.</w:t>
      </w:r>
    </w:p>
    <w:p w14:paraId="4C70D147" w14:textId="4DB8FE61" w:rsidR="00CC5A9E" w:rsidRDefault="00CC5A9E" w:rsidP="00CC5A9E">
      <w:pPr>
        <w:rPr>
          <w:rFonts w:eastAsiaTheme="minorHAnsi"/>
          <w:lang w:eastAsia="ja-JP"/>
        </w:rPr>
      </w:pPr>
      <w:r>
        <w:rPr>
          <w:rFonts w:eastAsiaTheme="minorHAnsi"/>
          <w:lang w:eastAsia="ja-JP"/>
        </w:rPr>
        <w:t xml:space="preserve">Note that there is no dedicated area to store creation-time fixed data (like lookup tables, etc). Apart from the code of the contract, it would also be possible to store the data in storage, but that would be way more expensive, so putting such data in the code is </w:t>
      </w:r>
      <w:r w:rsidR="00AE58C0">
        <w:rPr>
          <w:rFonts w:eastAsiaTheme="minorHAnsi"/>
          <w:lang w:eastAsia="ja-JP"/>
        </w:rPr>
        <w:t>a</w:t>
      </w:r>
      <w:r>
        <w:rPr>
          <w:rFonts w:eastAsiaTheme="minorHAnsi"/>
          <w:lang w:eastAsia="ja-JP"/>
        </w:rPr>
        <w:t xml:space="preserve"> common thing.</w:t>
      </w:r>
    </w:p>
    <w:p w14:paraId="1F19810A" w14:textId="77777777" w:rsidR="00CC5A9E" w:rsidRDefault="00CC5A9E" w:rsidP="00CC5A9E">
      <w:pPr>
        <w:rPr>
          <w:rFonts w:eastAsiaTheme="minorHAnsi"/>
          <w:lang w:eastAsia="ja-JP"/>
        </w:rPr>
      </w:pPr>
    </w:p>
    <w:p w14:paraId="307813DB" w14:textId="59720835" w:rsidR="00CC5A9E" w:rsidRDefault="00CC5A9E" w:rsidP="00CC5A9E">
      <w:pPr>
        <w:rPr>
          <w:rFonts w:eastAsiaTheme="minorHAnsi"/>
          <w:lang w:eastAsia="ja-JP"/>
        </w:rPr>
      </w:pPr>
      <w:r>
        <w:rPr>
          <w:rFonts w:eastAsiaTheme="minorHAnsi"/>
          <w:lang w:eastAsia="ja-JP"/>
        </w:rPr>
        <w:t xml:space="preserve">Note: why do I write that you match on opcodes and not instructions (i.e. opcode and operand pair)? This is because if you are doing pattern matching you want to abstract a little bit; using the opcode for the instruction does that. In those cases where operand information should be included, what is done in the Python decompiler is that the opcode changes to reflect this additional piece of abstraction. There is nothing that dictates that you </w:t>
      </w:r>
      <w:r w:rsidR="00AE58C0">
        <w:rPr>
          <w:rFonts w:eastAsiaTheme="minorHAnsi"/>
          <w:lang w:eastAsia="ja-JP"/>
        </w:rPr>
        <w:t>must</w:t>
      </w:r>
      <w:r>
        <w:rPr>
          <w:rFonts w:eastAsiaTheme="minorHAnsi"/>
          <w:lang w:eastAsia="ja-JP"/>
        </w:rPr>
        <w:t xml:space="preserve"> match on existing EVM opcodes. You can make up new opcodes, insert opcodes that might indicate control structure boundary or change some opcode names to assist in pattern matching.</w:t>
      </w:r>
    </w:p>
    <w:p w14:paraId="099E8D62" w14:textId="77777777" w:rsidR="00CC5A9E" w:rsidRDefault="00CC5A9E" w:rsidP="00CC5A9E">
      <w:pPr>
        <w:rPr>
          <w:rFonts w:eastAsiaTheme="minorHAnsi"/>
          <w:lang w:eastAsia="ja-JP"/>
        </w:rPr>
      </w:pPr>
    </w:p>
    <w:p w14:paraId="22A28D65" w14:textId="77777777" w:rsidR="00CC5A9E" w:rsidRDefault="00CC5A9E" w:rsidP="00CC5A9E">
      <w:pPr>
        <w:rPr>
          <w:rFonts w:eastAsiaTheme="minorHAnsi"/>
          <w:lang w:eastAsia="ja-JP"/>
        </w:rPr>
      </w:pPr>
      <w:r>
        <w:rPr>
          <w:rFonts w:eastAsiaTheme="minorHAnsi"/>
          <w:lang w:eastAsia="ja-JP"/>
        </w:rPr>
        <w:t>——28/04—</w:t>
      </w:r>
    </w:p>
    <w:p w14:paraId="51171649" w14:textId="54DF0ED3" w:rsidR="00CC5A9E" w:rsidRDefault="00CC5A9E" w:rsidP="00CC5A9E">
      <w:pPr>
        <w:rPr>
          <w:rFonts w:eastAsiaTheme="minorHAnsi"/>
          <w:lang w:eastAsia="ja-JP"/>
        </w:rPr>
      </w:pPr>
      <w:r>
        <w:rPr>
          <w:rFonts w:eastAsiaTheme="minorHAnsi"/>
          <w:lang w:eastAsia="ja-JP"/>
        </w:rPr>
        <w:t xml:space="preserve">See example .c file, simulate the </w:t>
      </w:r>
      <w:r w:rsidR="00AE58C0">
        <w:rPr>
          <w:rFonts w:eastAsiaTheme="minorHAnsi"/>
          <w:lang w:eastAsia="ja-JP"/>
        </w:rPr>
        <w:t>EVM</w:t>
      </w:r>
      <w:r>
        <w:rPr>
          <w:rFonts w:eastAsiaTheme="minorHAnsi"/>
          <w:lang w:eastAsia="ja-JP"/>
        </w:rPr>
        <w:t xml:space="preserve"> stack first, then try to reconstruct functions, variables, etc…</w:t>
      </w:r>
    </w:p>
    <w:p w14:paraId="7DBECA01" w14:textId="36868C13" w:rsidR="00CC5A9E" w:rsidRDefault="00CC5A9E" w:rsidP="00CC5A9E">
      <w:pPr>
        <w:rPr>
          <w:rFonts w:eastAsiaTheme="minorHAnsi"/>
          <w:lang w:eastAsia="ja-JP"/>
        </w:rPr>
      </w:pPr>
      <w:r>
        <w:rPr>
          <w:rFonts w:eastAsiaTheme="minorHAnsi"/>
          <w:lang w:eastAsia="ja-JP"/>
        </w:rPr>
        <w:t xml:space="preserve">Visitor , for every instruction </w:t>
      </w:r>
    </w:p>
    <w:p w14:paraId="43ED8C9F" w14:textId="1E04BAFF" w:rsidR="00CC5A9E" w:rsidRPr="00AE58C0" w:rsidRDefault="00CC5A9E" w:rsidP="00CC5A9E">
      <w:pPr>
        <w:rPr>
          <w:rFonts w:eastAsiaTheme="minorHAnsi"/>
          <w:lang w:eastAsia="ja-JP"/>
        </w:rPr>
      </w:pPr>
      <w:r>
        <w:rPr>
          <w:rFonts w:eastAsiaTheme="minorHAnsi"/>
          <w:lang w:eastAsia="ja-JP"/>
        </w:rPr>
        <w:t xml:space="preserve">        </w:t>
      </w:r>
    </w:p>
    <w:p w14:paraId="2AC9DADA" w14:textId="3D68562E" w:rsidR="00CC5A9E" w:rsidRDefault="00CC5A9E" w:rsidP="00CC5A9E">
      <w:pPr>
        <w:rPr>
          <w:rFonts w:eastAsiaTheme="minorHAnsi"/>
          <w:lang w:eastAsia="ja-JP"/>
        </w:rPr>
      </w:pPr>
      <w:r w:rsidRPr="00CC5A9E">
        <w:rPr>
          <w:rFonts w:eastAsiaTheme="minorHAnsi"/>
          <w:lang w:eastAsia="ja-JP"/>
        </w:rPr>
        <w:t>--</w:t>
      </w:r>
      <w:r w:rsidR="00AE58C0">
        <w:rPr>
          <w:rFonts w:eastAsiaTheme="minorHAnsi"/>
          <w:lang w:eastAsia="ja-JP"/>
        </w:rPr>
        <w:t>L</w:t>
      </w:r>
      <w:r w:rsidRPr="00CC5A9E">
        <w:rPr>
          <w:rFonts w:eastAsiaTheme="minorHAnsi"/>
          <w:lang w:eastAsia="ja-JP"/>
        </w:rPr>
        <w:t>ast meeting before submission</w:t>
      </w:r>
      <w:r w:rsidR="00AE58C0">
        <w:rPr>
          <w:rFonts w:eastAsiaTheme="minorHAnsi"/>
          <w:lang w:eastAsia="ja-JP"/>
        </w:rPr>
        <w:t xml:space="preserve"> 09/05 </w:t>
      </w:r>
      <w:r w:rsidRPr="00CC5A9E">
        <w:rPr>
          <w:rFonts w:eastAsiaTheme="minorHAnsi"/>
          <w:lang w:eastAsia="ja-JP"/>
        </w:rPr>
        <w:t>--</w:t>
      </w:r>
      <w:r w:rsidRPr="00CC5A9E">
        <w:rPr>
          <w:rFonts w:eastAsiaTheme="minorHAnsi"/>
          <w:lang w:eastAsia="ja-JP"/>
        </w:rPr>
        <w:t xml:space="preserve">- </w:t>
      </w:r>
    </w:p>
    <w:p w14:paraId="10E73D03" w14:textId="6DD689FD" w:rsidR="00CC5A9E" w:rsidRDefault="00CC5A9E" w:rsidP="00CC5A9E">
      <w:pPr>
        <w:rPr>
          <w:rFonts w:eastAsiaTheme="minorHAnsi"/>
          <w:lang w:eastAsia="ja-JP"/>
        </w:rPr>
      </w:pPr>
      <w:r w:rsidRPr="00CC5A9E">
        <w:rPr>
          <w:rFonts w:eastAsiaTheme="minorHAnsi"/>
          <w:lang w:eastAsia="ja-JP"/>
        </w:rPr>
        <w:t xml:space="preserve">Var needs to be a </w:t>
      </w:r>
      <w:r w:rsidR="00B23C37" w:rsidRPr="00CC5A9E">
        <w:rPr>
          <w:rFonts w:eastAsiaTheme="minorHAnsi"/>
          <w:lang w:eastAsia="ja-JP"/>
        </w:rPr>
        <w:t>256-bit</w:t>
      </w:r>
      <w:r w:rsidRPr="00CC5A9E">
        <w:rPr>
          <w:rFonts w:eastAsiaTheme="minorHAnsi"/>
          <w:lang w:eastAsia="ja-JP"/>
        </w:rPr>
        <w:t xml:space="preserve"> integer : int64_t for </w:t>
      </w:r>
      <w:r w:rsidR="00AE58C0" w:rsidRPr="00CC5A9E">
        <w:rPr>
          <w:rFonts w:eastAsiaTheme="minorHAnsi"/>
          <w:lang w:eastAsia="ja-JP"/>
        </w:rPr>
        <w:t>executable</w:t>
      </w:r>
      <w:r w:rsidRPr="00CC5A9E">
        <w:rPr>
          <w:rFonts w:eastAsiaTheme="minorHAnsi"/>
          <w:lang w:eastAsia="ja-JP"/>
        </w:rPr>
        <w:t xml:space="preserve"> , int128_t for </w:t>
      </w:r>
      <w:r w:rsidR="00AE58C0" w:rsidRPr="00CC5A9E">
        <w:rPr>
          <w:rFonts w:eastAsiaTheme="minorHAnsi"/>
          <w:lang w:eastAsia="ja-JP"/>
        </w:rPr>
        <w:t>compliable</w:t>
      </w:r>
      <w:r w:rsidRPr="00CC5A9E">
        <w:rPr>
          <w:rFonts w:eastAsiaTheme="minorHAnsi"/>
          <w:lang w:eastAsia="ja-JP"/>
        </w:rPr>
        <w:t xml:space="preserve">/analysable ( have a switch between an executable and analysable , give an option to make runnable code vs </w:t>
      </w:r>
      <w:r w:rsidR="00AE58C0">
        <w:rPr>
          <w:rFonts w:eastAsiaTheme="minorHAnsi"/>
          <w:lang w:eastAsia="ja-JP"/>
        </w:rPr>
        <w:t>C</w:t>
      </w:r>
      <w:r w:rsidRPr="00CC5A9E">
        <w:rPr>
          <w:rFonts w:eastAsiaTheme="minorHAnsi"/>
          <w:lang w:eastAsia="ja-JP"/>
        </w:rPr>
        <w:t>prover code)</w:t>
      </w:r>
    </w:p>
    <w:p w14:paraId="67A8CDE7" w14:textId="77777777" w:rsidR="00AE58C0" w:rsidRDefault="00AE58C0" w:rsidP="00CC5A9E">
      <w:pPr>
        <w:rPr>
          <w:rFonts w:eastAsiaTheme="minorHAnsi"/>
          <w:lang w:eastAsia="ja-JP"/>
        </w:rPr>
      </w:pPr>
    </w:p>
    <w:p w14:paraId="4BE22507" w14:textId="70FD7A09" w:rsidR="00CC5A9E" w:rsidRDefault="00CC5A9E" w:rsidP="00CC5A9E">
      <w:pPr>
        <w:rPr>
          <w:rFonts w:eastAsiaTheme="minorHAnsi"/>
          <w:lang w:eastAsia="ja-JP"/>
        </w:rPr>
      </w:pPr>
      <w:r w:rsidRPr="00CC5A9E">
        <w:rPr>
          <w:rFonts w:eastAsiaTheme="minorHAnsi"/>
          <w:lang w:eastAsia="ja-JP"/>
        </w:rPr>
        <w:t>For unsignable, call them uint64_t,  #include &lt;stdint.h&gt;</w:t>
      </w:r>
    </w:p>
    <w:p w14:paraId="55283FC4" w14:textId="77777777" w:rsidR="00AE58C0" w:rsidRPr="00AE58C0" w:rsidRDefault="00AE58C0" w:rsidP="00AE58C0">
      <w:pPr>
        <w:rPr>
          <w:rFonts w:eastAsiaTheme="minorHAnsi"/>
          <w:lang w:eastAsia="ja-JP"/>
        </w:rPr>
      </w:pPr>
      <w:r w:rsidRPr="00AE58C0">
        <w:rPr>
          <w:rFonts w:eastAsiaTheme="minorHAnsi"/>
          <w:lang w:eastAsia="ja-JP"/>
        </w:rPr>
        <w:t>Interactive Commands with stack</w:t>
      </w:r>
    </w:p>
    <w:p w14:paraId="04232543" w14:textId="77777777" w:rsidR="00AE58C0" w:rsidRPr="00AE58C0" w:rsidRDefault="00AE58C0" w:rsidP="00AE58C0">
      <w:pPr>
        <w:rPr>
          <w:rFonts w:eastAsiaTheme="minorHAnsi"/>
          <w:lang w:eastAsia="ja-JP"/>
        </w:rPr>
      </w:pPr>
      <w:r w:rsidRPr="00AE58C0">
        <w:rPr>
          <w:rFonts w:eastAsiaTheme="minorHAnsi"/>
          <w:lang w:eastAsia="ja-JP"/>
        </w:rPr>
        <w:t>1. work out how the values of the program counter correspond to the instructions</w:t>
      </w:r>
    </w:p>
    <w:p w14:paraId="535933C3" w14:textId="77777777" w:rsidR="00AE58C0" w:rsidRPr="00AE58C0" w:rsidRDefault="00AE58C0" w:rsidP="00AE58C0">
      <w:pPr>
        <w:rPr>
          <w:rFonts w:eastAsiaTheme="minorHAnsi"/>
          <w:lang w:eastAsia="ja-JP"/>
        </w:rPr>
      </w:pPr>
      <w:r w:rsidRPr="00AE58C0">
        <w:rPr>
          <w:rFonts w:eastAsiaTheme="minorHAnsi"/>
          <w:lang w:eastAsia="ja-JP"/>
        </w:rPr>
        <w:t xml:space="preserve">2. Create a map between program counter values / byte instructions and labels in the C. </w:t>
      </w:r>
    </w:p>
    <w:p w14:paraId="20239110" w14:textId="77777777" w:rsidR="00AE58C0" w:rsidRPr="00AE58C0" w:rsidRDefault="00AE58C0" w:rsidP="00AE58C0">
      <w:pPr>
        <w:rPr>
          <w:rFonts w:eastAsiaTheme="minorHAnsi"/>
          <w:lang w:eastAsia="ja-JP"/>
        </w:rPr>
      </w:pPr>
    </w:p>
    <w:p w14:paraId="0F80E8C2" w14:textId="77777777" w:rsidR="00AE58C0" w:rsidRPr="00AE58C0" w:rsidRDefault="00AE58C0" w:rsidP="00AE58C0">
      <w:pPr>
        <w:rPr>
          <w:rFonts w:eastAsiaTheme="minorHAnsi"/>
          <w:lang w:eastAsia="ja-JP"/>
        </w:rPr>
      </w:pPr>
      <w:r w:rsidRPr="00AE58C0">
        <w:rPr>
          <w:rFonts w:eastAsiaTheme="minorHAnsi"/>
          <w:lang w:eastAsia="ja-JP"/>
        </w:rPr>
        <w:t>[ 2.1. Catch and error on cases when a jump would take you into the middle of a multi-byte instruction. ]</w:t>
      </w:r>
    </w:p>
    <w:p w14:paraId="5F6E1B10" w14:textId="77777777" w:rsidR="00AE58C0" w:rsidRPr="00AE58C0" w:rsidRDefault="00AE58C0" w:rsidP="00AE58C0">
      <w:pPr>
        <w:rPr>
          <w:rFonts w:eastAsiaTheme="minorHAnsi"/>
          <w:lang w:eastAsia="ja-JP"/>
        </w:rPr>
      </w:pPr>
    </w:p>
    <w:p w14:paraId="1E1124AF" w14:textId="77777777" w:rsidR="00AE58C0" w:rsidRPr="00AE58C0" w:rsidRDefault="00AE58C0" w:rsidP="00AE58C0">
      <w:pPr>
        <w:rPr>
          <w:rFonts w:eastAsiaTheme="minorHAnsi"/>
          <w:lang w:eastAsia="ja-JP"/>
        </w:rPr>
      </w:pPr>
      <w:r w:rsidRPr="00AE58C0">
        <w:rPr>
          <w:rFonts w:eastAsiaTheme="minorHAnsi"/>
          <w:lang w:eastAsia="ja-JP"/>
        </w:rPr>
        <w:t>[ 2.2. Use the map to implement the PC instruction. ]</w:t>
      </w:r>
    </w:p>
    <w:p w14:paraId="12B90852" w14:textId="77777777" w:rsidR="00AE58C0" w:rsidRPr="00AE58C0" w:rsidRDefault="00AE58C0" w:rsidP="00AE58C0">
      <w:pPr>
        <w:rPr>
          <w:rFonts w:eastAsiaTheme="minorHAnsi"/>
          <w:lang w:eastAsia="ja-JP"/>
        </w:rPr>
      </w:pPr>
    </w:p>
    <w:p w14:paraId="5F80F4D9" w14:textId="77777777" w:rsidR="00AE58C0" w:rsidRPr="00AE58C0" w:rsidRDefault="00AE58C0" w:rsidP="00AE58C0">
      <w:pPr>
        <w:rPr>
          <w:rFonts w:eastAsiaTheme="minorHAnsi"/>
          <w:lang w:eastAsia="ja-JP"/>
        </w:rPr>
      </w:pPr>
      <w:r w:rsidRPr="00AE58C0">
        <w:rPr>
          <w:rFonts w:eastAsiaTheme="minorHAnsi"/>
          <w:lang w:eastAsia="ja-JP"/>
        </w:rPr>
        <w:t>3. Be able to identify whether the top element of the stack is a constant or not when a jump is called.  It is fine to just handle the simple cases of this.</w:t>
      </w:r>
    </w:p>
    <w:p w14:paraId="713E1879" w14:textId="77777777" w:rsidR="00AE58C0" w:rsidRPr="00AE58C0" w:rsidRDefault="00AE58C0" w:rsidP="00AE58C0">
      <w:pPr>
        <w:rPr>
          <w:rFonts w:eastAsiaTheme="minorHAnsi"/>
          <w:lang w:eastAsia="ja-JP"/>
        </w:rPr>
      </w:pPr>
    </w:p>
    <w:p w14:paraId="763DCC85" w14:textId="77777777" w:rsidR="00AE58C0" w:rsidRPr="00AE58C0" w:rsidRDefault="00AE58C0" w:rsidP="00AE58C0">
      <w:pPr>
        <w:rPr>
          <w:rFonts w:eastAsiaTheme="minorHAnsi"/>
          <w:lang w:eastAsia="ja-JP"/>
        </w:rPr>
      </w:pPr>
      <w:r w:rsidRPr="00AE58C0">
        <w:rPr>
          <w:rFonts w:eastAsiaTheme="minorHAnsi"/>
          <w:lang w:eastAsia="ja-JP"/>
        </w:rPr>
        <w:t>4. If you are jumping to a constant location, then you can use the compile time map to work out which label to goto</w:t>
      </w:r>
    </w:p>
    <w:p w14:paraId="3BDC002E" w14:textId="77777777" w:rsidR="00AE58C0" w:rsidRPr="00AE58C0" w:rsidRDefault="00AE58C0" w:rsidP="00AE58C0">
      <w:pPr>
        <w:rPr>
          <w:rFonts w:eastAsiaTheme="minorHAnsi"/>
          <w:lang w:eastAsia="ja-JP"/>
        </w:rPr>
      </w:pPr>
    </w:p>
    <w:p w14:paraId="01FFB3EA" w14:textId="77777777" w:rsidR="00AE58C0" w:rsidRPr="00AE58C0" w:rsidRDefault="00AE58C0" w:rsidP="00AE58C0">
      <w:pPr>
        <w:rPr>
          <w:rFonts w:eastAsiaTheme="minorHAnsi"/>
          <w:lang w:eastAsia="ja-JP"/>
        </w:rPr>
      </w:pPr>
      <w:r w:rsidRPr="00AE58C0">
        <w:rPr>
          <w:rFonts w:eastAsiaTheme="minorHAnsi"/>
          <w:lang w:eastAsia="ja-JP"/>
        </w:rPr>
        <w:t>The map in 2 is working out which locations it is valid to jump to.  This is what is described in section 9.4.3 in the yellow paper.</w:t>
      </w:r>
    </w:p>
    <w:p w14:paraId="49A5CB42" w14:textId="77777777" w:rsidR="00AE58C0" w:rsidRPr="00AE58C0" w:rsidRDefault="00AE58C0" w:rsidP="00AE58C0">
      <w:pPr>
        <w:rPr>
          <w:rFonts w:eastAsiaTheme="minorHAnsi"/>
          <w:lang w:eastAsia="ja-JP"/>
        </w:rPr>
      </w:pPr>
    </w:p>
    <w:p w14:paraId="7873861B" w14:textId="77777777" w:rsidR="00AE58C0" w:rsidRPr="00AE58C0" w:rsidRDefault="00AE58C0" w:rsidP="00AE58C0">
      <w:pPr>
        <w:rPr>
          <w:rFonts w:eastAsiaTheme="minorHAnsi"/>
          <w:lang w:eastAsia="ja-JP"/>
        </w:rPr>
      </w:pPr>
      <w:r w:rsidRPr="00AE58C0">
        <w:rPr>
          <w:rFonts w:eastAsiaTheme="minorHAnsi"/>
          <w:lang w:eastAsia="ja-JP"/>
        </w:rPr>
        <w:t>5. extend 4 so that conditional jumps are _if (stack[1]) { goto ___ ; }_</w:t>
      </w:r>
    </w:p>
    <w:p w14:paraId="02ECB691" w14:textId="77777777" w:rsidR="00AE58C0" w:rsidRPr="00AE58C0" w:rsidRDefault="00AE58C0" w:rsidP="00AE58C0">
      <w:pPr>
        <w:rPr>
          <w:rFonts w:eastAsiaTheme="minorHAnsi"/>
          <w:lang w:eastAsia="ja-JP"/>
        </w:rPr>
      </w:pPr>
    </w:p>
    <w:p w14:paraId="4E249CC9" w14:textId="77777777" w:rsidR="00AE58C0" w:rsidRPr="00AE58C0" w:rsidRDefault="00AE58C0" w:rsidP="00AE58C0">
      <w:pPr>
        <w:rPr>
          <w:rFonts w:eastAsiaTheme="minorHAnsi"/>
          <w:lang w:eastAsia="ja-JP"/>
        </w:rPr>
      </w:pPr>
      <w:r w:rsidRPr="00AE58C0">
        <w:rPr>
          <w:rFonts w:eastAsiaTheme="minorHAnsi"/>
          <w:lang w:eastAsia="ja-JP"/>
        </w:rPr>
        <w:t>( Sorry conditional jumps to known fixed instructions! )</w:t>
      </w:r>
    </w:p>
    <w:p w14:paraId="6D9FA921" w14:textId="77777777" w:rsidR="00AE58C0" w:rsidRPr="00AE58C0" w:rsidRDefault="00AE58C0" w:rsidP="00AE58C0">
      <w:pPr>
        <w:rPr>
          <w:rFonts w:eastAsiaTheme="minorHAnsi"/>
          <w:lang w:eastAsia="ja-JP"/>
        </w:rPr>
      </w:pPr>
    </w:p>
    <w:p w14:paraId="21284D3A" w14:textId="77777777" w:rsidR="00AE58C0" w:rsidRPr="00AE58C0" w:rsidRDefault="00AE58C0" w:rsidP="00AE58C0">
      <w:pPr>
        <w:rPr>
          <w:rFonts w:eastAsiaTheme="minorHAnsi"/>
          <w:lang w:eastAsia="ja-JP"/>
        </w:rPr>
      </w:pPr>
      <w:r w:rsidRPr="00AE58C0">
        <w:rPr>
          <w:rFonts w:eastAsiaTheme="minorHAnsi"/>
          <w:lang w:eastAsia="ja-JP"/>
        </w:rPr>
        <w:t xml:space="preserve">Handling computed / non-constant jump targets is Hard.  IF </w:t>
      </w:r>
      <w:proofErr w:type="gramStart"/>
      <w:r w:rsidRPr="00AE58C0">
        <w:rPr>
          <w:rFonts w:eastAsiaTheme="minorHAnsi"/>
          <w:lang w:eastAsia="ja-JP"/>
        </w:rPr>
        <w:t>you</w:t>
      </w:r>
      <w:proofErr w:type="gramEnd"/>
      <w:r w:rsidRPr="00AE58C0">
        <w:rPr>
          <w:rFonts w:eastAsiaTheme="minorHAnsi"/>
          <w:lang w:eastAsia="ja-JP"/>
        </w:rPr>
        <w:t xml:space="preserve"> do it, you should make a big deal about it in your write up.</w:t>
      </w:r>
    </w:p>
    <w:p w14:paraId="222775D3" w14:textId="77777777" w:rsidR="00AE58C0" w:rsidRPr="00AE58C0" w:rsidRDefault="00AE58C0" w:rsidP="00AE58C0">
      <w:pPr>
        <w:rPr>
          <w:rFonts w:eastAsiaTheme="minorHAnsi"/>
          <w:lang w:eastAsia="ja-JP"/>
        </w:rPr>
      </w:pPr>
      <w:r w:rsidRPr="00AE58C0">
        <w:rPr>
          <w:rFonts w:eastAsiaTheme="minorHAnsi"/>
          <w:lang w:eastAsia="ja-JP"/>
        </w:rPr>
        <w:t>Options...</w:t>
      </w:r>
    </w:p>
    <w:p w14:paraId="5EDFEBA1" w14:textId="77777777" w:rsidR="00AE58C0" w:rsidRPr="00AE58C0" w:rsidRDefault="00AE58C0" w:rsidP="00AE58C0">
      <w:pPr>
        <w:rPr>
          <w:rFonts w:eastAsiaTheme="minorHAnsi"/>
          <w:lang w:eastAsia="ja-JP"/>
        </w:rPr>
      </w:pPr>
    </w:p>
    <w:p w14:paraId="4F5F605F" w14:textId="77777777" w:rsidR="00AE58C0" w:rsidRPr="00AE58C0" w:rsidRDefault="00AE58C0" w:rsidP="00AE58C0">
      <w:pPr>
        <w:rPr>
          <w:rFonts w:eastAsiaTheme="minorHAnsi"/>
          <w:lang w:eastAsia="ja-JP"/>
        </w:rPr>
      </w:pPr>
      <w:r w:rsidRPr="00AE58C0">
        <w:rPr>
          <w:rFonts w:eastAsiaTheme="minorHAnsi"/>
          <w:lang w:eastAsia="ja-JP"/>
        </w:rPr>
        <w:t>6.A. Each time you come to a jump that you can't show to be to a constant location, generate code that uses a switch statement and go-tos for each possible location to handle it.</w:t>
      </w:r>
    </w:p>
    <w:p w14:paraId="1900F109" w14:textId="77777777" w:rsidR="00AE58C0" w:rsidRPr="00AE58C0" w:rsidRDefault="00AE58C0" w:rsidP="00AE58C0">
      <w:pPr>
        <w:rPr>
          <w:rFonts w:eastAsiaTheme="minorHAnsi"/>
          <w:lang w:eastAsia="ja-JP"/>
        </w:rPr>
      </w:pPr>
    </w:p>
    <w:p w14:paraId="542B958C" w14:textId="77777777" w:rsidR="00AE58C0" w:rsidRPr="00AE58C0" w:rsidRDefault="00AE58C0" w:rsidP="00AE58C0">
      <w:pPr>
        <w:rPr>
          <w:rFonts w:eastAsiaTheme="minorHAnsi"/>
          <w:lang w:eastAsia="ja-JP"/>
        </w:rPr>
      </w:pPr>
      <w:r w:rsidRPr="00AE58C0">
        <w:rPr>
          <w:rFonts w:eastAsiaTheme="minorHAnsi"/>
          <w:lang w:eastAsia="ja-JP"/>
        </w:rPr>
        <w:t>Using the map you built in 2...</w:t>
      </w:r>
    </w:p>
    <w:p w14:paraId="27150D4D" w14:textId="77777777" w:rsidR="00AE58C0" w:rsidRPr="00AE58C0" w:rsidRDefault="00AE58C0" w:rsidP="00AE58C0">
      <w:pPr>
        <w:rPr>
          <w:rFonts w:eastAsiaTheme="minorHAnsi"/>
          <w:lang w:eastAsia="ja-JP"/>
        </w:rPr>
      </w:pPr>
    </w:p>
    <w:p w14:paraId="6DAC1CF6" w14:textId="77777777" w:rsidR="00AE58C0" w:rsidRPr="00AE58C0" w:rsidRDefault="00AE58C0" w:rsidP="00AE58C0">
      <w:pPr>
        <w:rPr>
          <w:rFonts w:eastAsiaTheme="minorHAnsi"/>
          <w:lang w:eastAsia="ja-JP"/>
        </w:rPr>
      </w:pPr>
      <w:r w:rsidRPr="00AE58C0">
        <w:rPr>
          <w:rFonts w:eastAsiaTheme="minorHAnsi"/>
          <w:lang w:eastAsia="ja-JP"/>
        </w:rPr>
        <w:t>switch (stack[top]) {  </w:t>
      </w:r>
    </w:p>
    <w:p w14:paraId="7EDFE8F9" w14:textId="77777777" w:rsidR="00AE58C0" w:rsidRPr="00AE58C0" w:rsidRDefault="00AE58C0" w:rsidP="00AE58C0">
      <w:pPr>
        <w:rPr>
          <w:rFonts w:eastAsiaTheme="minorHAnsi"/>
          <w:lang w:eastAsia="ja-JP"/>
        </w:rPr>
      </w:pPr>
      <w:r w:rsidRPr="00AE58C0">
        <w:rPr>
          <w:rFonts w:eastAsiaTheme="minorHAnsi"/>
          <w:lang w:eastAsia="ja-JP"/>
        </w:rPr>
        <w:tab/>
        <w:t xml:space="preserve">case 0 : goto label_000; </w:t>
      </w:r>
    </w:p>
    <w:p w14:paraId="6EF98FF7" w14:textId="707F2935" w:rsidR="00AE58C0" w:rsidRPr="00AE58C0" w:rsidRDefault="00AE58C0" w:rsidP="00AE58C0">
      <w:pPr>
        <w:rPr>
          <w:rFonts w:eastAsiaTheme="minorHAnsi"/>
          <w:lang w:eastAsia="ja-JP"/>
        </w:rPr>
      </w:pPr>
      <w:r w:rsidRPr="00AE58C0">
        <w:rPr>
          <w:rFonts w:eastAsiaTheme="minorHAnsi"/>
          <w:lang w:eastAsia="ja-JP"/>
        </w:rPr>
        <w:tab/>
        <w:t xml:space="preserve">break; // no case 1 as 0 is a </w:t>
      </w:r>
      <w:r w:rsidRPr="00AE58C0">
        <w:rPr>
          <w:rFonts w:eastAsiaTheme="minorHAnsi"/>
          <w:lang w:eastAsia="ja-JP"/>
        </w:rPr>
        <w:t>2-byte</w:t>
      </w:r>
      <w:r w:rsidRPr="00AE58C0">
        <w:rPr>
          <w:rFonts w:eastAsiaTheme="minorHAnsi"/>
          <w:lang w:eastAsia="ja-JP"/>
        </w:rPr>
        <w:t xml:space="preserve"> instruction </w:t>
      </w:r>
    </w:p>
    <w:p w14:paraId="7714EC24" w14:textId="77777777" w:rsidR="00AE58C0" w:rsidRPr="00AE58C0" w:rsidRDefault="00AE58C0" w:rsidP="00AE58C0">
      <w:pPr>
        <w:rPr>
          <w:rFonts w:eastAsiaTheme="minorHAnsi"/>
          <w:lang w:eastAsia="ja-JP"/>
        </w:rPr>
      </w:pPr>
      <w:r w:rsidRPr="00AE58C0">
        <w:rPr>
          <w:rFonts w:eastAsiaTheme="minorHAnsi"/>
          <w:lang w:eastAsia="ja-JP"/>
        </w:rPr>
        <w:tab/>
        <w:t xml:space="preserve">case 2 : goto label_002; </w:t>
      </w:r>
    </w:p>
    <w:p w14:paraId="78B41331" w14:textId="77777777" w:rsidR="00AE58C0" w:rsidRPr="00AE58C0" w:rsidRDefault="00AE58C0" w:rsidP="00AE58C0">
      <w:pPr>
        <w:rPr>
          <w:rFonts w:eastAsiaTheme="minorHAnsi"/>
          <w:lang w:eastAsia="ja-JP"/>
        </w:rPr>
      </w:pPr>
      <w:r w:rsidRPr="00AE58C0">
        <w:rPr>
          <w:rFonts w:eastAsiaTheme="minorHAnsi"/>
          <w:lang w:eastAsia="ja-JP"/>
        </w:rPr>
        <w:tab/>
        <w:t>break; .</w:t>
      </w:r>
    </w:p>
    <w:p w14:paraId="473FA6E7" w14:textId="2F513138" w:rsidR="00AE58C0" w:rsidRDefault="00AE58C0" w:rsidP="00AE58C0">
      <w:pPr>
        <w:rPr>
          <w:rFonts w:eastAsiaTheme="minorHAnsi"/>
          <w:lang w:eastAsia="ja-JP"/>
        </w:rPr>
      </w:pPr>
      <w:r w:rsidRPr="00AE58C0">
        <w:rPr>
          <w:rFonts w:eastAsiaTheme="minorHAnsi"/>
          <w:lang w:eastAsia="ja-JP"/>
        </w:rPr>
        <w:t>}</w:t>
      </w:r>
    </w:p>
    <w:p w14:paraId="51BF4EA2" w14:textId="333883A7" w:rsidR="00AE58C0" w:rsidRDefault="00AE58C0" w:rsidP="00CC5A9E">
      <w:pPr>
        <w:rPr>
          <w:rFonts w:eastAsiaTheme="minorHAnsi"/>
          <w:lang w:eastAsia="ja-JP"/>
        </w:rPr>
      </w:pPr>
    </w:p>
    <w:p w14:paraId="1A1F7F9A" w14:textId="6FC14A40" w:rsidR="00AE58C0" w:rsidRPr="00CC5A9E" w:rsidRDefault="00AE58C0" w:rsidP="00CC5A9E">
      <w:pPr>
        <w:rPr>
          <w:rFonts w:eastAsiaTheme="minorHAnsi"/>
          <w:lang w:eastAsia="ja-JP"/>
        </w:rPr>
      </w:pPr>
      <w:r>
        <w:rPr>
          <w:rFonts w:eastAsiaTheme="minorHAnsi"/>
          <w:lang w:eastAsia="ja-JP"/>
        </w:rPr>
        <w:t>SHA3:</w:t>
      </w:r>
    </w:p>
    <w:p w14:paraId="05F74AA9" w14:textId="77777777" w:rsidR="00AE58C0" w:rsidRDefault="00AE58C0" w:rsidP="00AE58C0">
      <w:r>
        <w:t>Put in an existing implementation of SHA 3 (have a switch for either a computable vs analysable interpretation)</w:t>
      </w:r>
    </w:p>
    <w:p w14:paraId="7AF7ED83" w14:textId="1FB77D9A" w:rsidR="00AE58C0" w:rsidRDefault="00AE58C0" w:rsidP="00AE58C0">
      <w:r>
        <w:t xml:space="preserve">Uninterpreted function is best for an analysable solution (for </w:t>
      </w:r>
      <w:r>
        <w:t>C</w:t>
      </w:r>
      <w:r>
        <w:t>prover only), output is non-deterministic, documentation for uninterpreted functions: http://www.cprover.org/cprover-manual/modeling/nondeterminism/)</w:t>
      </w:r>
    </w:p>
    <w:p w14:paraId="145FBCAB" w14:textId="77777777" w:rsidR="00AE58C0" w:rsidRDefault="00AE58C0" w:rsidP="00AE58C0">
      <w:r>
        <w:t xml:space="preserve">example: </w:t>
      </w:r>
    </w:p>
    <w:p w14:paraId="73FFFEE4" w14:textId="5D5A4819" w:rsidR="00CC5A9E" w:rsidRDefault="00AE58C0" w:rsidP="00AE58C0">
      <w:hyperlink r:id="rId149" w:history="1">
        <w:r w:rsidRPr="0066243B">
          <w:rPr>
            <w:rStyle w:val="Hyperlink"/>
          </w:rPr>
          <w:t>https://github.com/diffblue/cbmc/blob/develop/regres</w:t>
        </w:r>
        <w:r w:rsidRPr="0066243B">
          <w:rPr>
            <w:rStyle w:val="Hyperlink"/>
          </w:rPr>
          <w:t>s</w:t>
        </w:r>
        <w:r w:rsidRPr="0066243B">
          <w:rPr>
            <w:rStyle w:val="Hyperlink"/>
          </w:rPr>
          <w:t>ion/cbmc/uninterpreted_function/uf2.c</w:t>
        </w:r>
      </w:hyperlink>
    </w:p>
    <w:p w14:paraId="2194EB03" w14:textId="77777777" w:rsidR="00AE58C0" w:rsidRDefault="00AE58C0" w:rsidP="00AE58C0"/>
    <w:p w14:paraId="69089346" w14:textId="77777777" w:rsidR="00AE58C0" w:rsidRDefault="00AE58C0" w:rsidP="00AE58C0">
      <w:r>
        <w:t>A NOTIFICATION (Publish/ subscribe system that lets you know when things happen, the log writes to some notion of output)</w:t>
      </w:r>
    </w:p>
    <w:p w14:paraId="0906E5AF" w14:textId="77777777" w:rsidR="00AE58C0" w:rsidRDefault="00AE58C0" w:rsidP="00AE58C0">
      <w:r>
        <w:t>Since contracts are passive, this is not as useful to implement so we simply use an assert so that we can at least show that the client is being “shown” something</w:t>
      </w:r>
    </w:p>
    <w:p w14:paraId="68A62AB6" w14:textId="77777777" w:rsidR="00AE58C0" w:rsidRDefault="00AE58C0" w:rsidP="00AE58C0"/>
    <w:p w14:paraId="36FDEC1F" w14:textId="214A5EBC" w:rsidR="00AE58C0" w:rsidRDefault="00AE58C0" w:rsidP="00AE58C0">
      <w:r>
        <w:t xml:space="preserve">- [x] </w:t>
      </w:r>
      <w:proofErr w:type="spellStart"/>
      <w:r>
        <w:t>LOGx</w:t>
      </w:r>
      <w:proofErr w:type="spellEnd"/>
      <w:r>
        <w:t>: Append a log record with x topics, where x is any integer from 0 to 4 inclusive</w:t>
      </w:r>
      <w:r>
        <w:t xml:space="preserve">, can be a </w:t>
      </w:r>
      <w:r>
        <w:t>Simple assert statement:</w:t>
      </w:r>
      <w:r>
        <w:t xml:space="preserve">  </w:t>
      </w:r>
      <w:r>
        <w:t>assert(0);</w:t>
      </w:r>
    </w:p>
    <w:p w14:paraId="3D210F97" w14:textId="4259AA8D" w:rsidR="00AE58C0" w:rsidRDefault="00AE58C0" w:rsidP="00AE58C0">
      <w:r w:rsidRPr="00AE58C0">
        <w:t>- [x] CREATE: Create a new account with associated code</w:t>
      </w:r>
    </w:p>
    <w:p w14:paraId="04F0C95B" w14:textId="7759E904" w:rsidR="00AE58C0" w:rsidRDefault="00AE58C0" w:rsidP="00AE58C0">
      <w:r w:rsidRPr="00AE58C0">
        <w:t>Map of account number and a balance (pairs like the memory)</w:t>
      </w:r>
    </w:p>
    <w:p w14:paraId="4F4D4181" w14:textId="77777777" w:rsidR="00AE58C0" w:rsidRDefault="00AE58C0" w:rsidP="00AE58C0"/>
    <w:p w14:paraId="29FB8DDC" w14:textId="7B78E065" w:rsidR="00AE58C0" w:rsidRDefault="00AE58C0" w:rsidP="00AE58C0">
      <w:r>
        <w:t>Scope meeting:</w:t>
      </w:r>
    </w:p>
    <w:p w14:paraId="7679A481" w14:textId="2DAAA255" w:rsidR="00AE58C0" w:rsidRDefault="00AE58C0" w:rsidP="00AE58C0">
      <w:pPr>
        <w:rPr>
          <w:rFonts w:eastAsiaTheme="minorHAnsi"/>
          <w:lang w:eastAsia="ja-JP"/>
        </w:rPr>
      </w:pPr>
      <w:r w:rsidRPr="00AE58C0">
        <w:rPr>
          <w:rFonts w:eastAsiaTheme="minorHAnsi"/>
          <w:b/>
          <w:bCs/>
          <w:lang w:eastAsia="ja-JP"/>
        </w:rPr>
        <w:t xml:space="preserve">out of scope </w:t>
      </w:r>
      <w:r w:rsidRPr="00AE58C0">
        <w:rPr>
          <w:rFonts w:eastAsiaTheme="minorHAnsi"/>
          <w:b/>
          <w:bCs/>
          <w:lang w:eastAsia="ja-JP"/>
        </w:rPr>
        <w:t xml:space="preserve">: </w:t>
      </w:r>
      <w:r w:rsidRPr="00AE58C0">
        <w:rPr>
          <w:rFonts w:eastAsiaTheme="minorHAnsi"/>
          <w:lang w:eastAsia="ja-JP"/>
        </w:rPr>
        <w:t xml:space="preserve">“Message-call” </w:t>
      </w:r>
      <w:r w:rsidRPr="00AE58C0">
        <w:rPr>
          <w:rFonts w:eastAsiaTheme="minorHAnsi"/>
          <w:lang w:eastAsia="ja-JP"/>
        </w:rPr>
        <w:t>and calls, and block commands</w:t>
      </w:r>
      <w:r w:rsidRPr="00AE58C0">
        <w:rPr>
          <w:rFonts w:eastAsiaTheme="minorHAnsi"/>
          <w:lang w:eastAsia="ja-JP"/>
        </w:rPr>
        <w:t xml:space="preserve">-  only to smart contract accounts, we have accounts that are limited to balance, this would require </w:t>
      </w:r>
      <w:r w:rsidRPr="00AE58C0">
        <w:rPr>
          <w:rFonts w:eastAsiaTheme="minorHAnsi"/>
          <w:lang w:eastAsia="ja-JP"/>
        </w:rPr>
        <w:t>modelling</w:t>
      </w:r>
      <w:r w:rsidRPr="00AE58C0">
        <w:rPr>
          <w:rFonts w:eastAsiaTheme="minorHAnsi"/>
          <w:lang w:eastAsia="ja-JP"/>
        </w:rPr>
        <w:t xml:space="preserve"> of states, which requires a separate hash-map.</w:t>
      </w:r>
    </w:p>
    <w:p w14:paraId="1ABB24D2" w14:textId="21990883" w:rsidR="00AE58C0" w:rsidRPr="00AE58C0" w:rsidRDefault="00AE58C0" w:rsidP="00AE58C0">
      <w:pPr>
        <w:rPr>
          <w:rFonts w:eastAsiaTheme="minorHAnsi"/>
          <w:lang w:eastAsia="ja-JP"/>
        </w:rPr>
      </w:pPr>
      <w:r w:rsidRPr="00AE58C0">
        <w:rPr>
          <w:rFonts w:eastAsiaTheme="minorHAnsi"/>
          <w:lang w:eastAsia="ja-JP"/>
        </w:rPr>
        <w:t>Block is out of scope, as you need the storage of every modification</w:t>
      </w:r>
    </w:p>
    <w:p w14:paraId="72030CD6" w14:textId="77777777" w:rsidR="00AE58C0" w:rsidRPr="00CC5A9E" w:rsidRDefault="00AE58C0" w:rsidP="00AE58C0"/>
    <w:p w14:paraId="4FFB7FA8" w14:textId="321D47E9" w:rsidR="00F27B13" w:rsidRDefault="00F27B13" w:rsidP="00800B5B">
      <w:pPr>
        <w:pStyle w:val="Heading2"/>
      </w:pPr>
      <w:bookmarkStart w:id="33" w:name="_Toc103605550"/>
      <w:r w:rsidRPr="00667463">
        <w:lastRenderedPageBreak/>
        <w:t xml:space="preserve">Appendix </w:t>
      </w:r>
      <w:r w:rsidR="000F4BDD">
        <w:t>B</w:t>
      </w:r>
      <w:r w:rsidRPr="00667463">
        <w:t>: Deployment Guide</w:t>
      </w:r>
      <w:bookmarkEnd w:id="33"/>
    </w:p>
    <w:p w14:paraId="285C87D8" w14:textId="3458B5FF" w:rsidR="00897C18" w:rsidRPr="00897C18" w:rsidRDefault="00897C18" w:rsidP="00897C18">
      <w:r>
        <w:t>This is found on my GitHub repository, in the readme file.</w:t>
      </w:r>
    </w:p>
    <w:p w14:paraId="713C7F5C" w14:textId="37C75892" w:rsidR="00CD3187" w:rsidRPr="00044C93" w:rsidRDefault="00CD3187" w:rsidP="000A47A2">
      <w:pPr>
        <w:pStyle w:val="Heading3"/>
      </w:pPr>
      <w:bookmarkStart w:id="34" w:name="_Toc103605551"/>
      <w:r w:rsidRPr="00044C93">
        <w:t xml:space="preserve">How to Compile and run the Decompiler </w:t>
      </w:r>
      <w:r w:rsidRPr="00044C93">
        <w:t>J</w:t>
      </w:r>
      <w:r w:rsidRPr="00044C93">
        <w:t>ava program:</w:t>
      </w:r>
      <w:bookmarkEnd w:id="34"/>
    </w:p>
    <w:p w14:paraId="759DB69F" w14:textId="094DA95C" w:rsidR="00CD3187" w:rsidRDefault="00CD3187" w:rsidP="00CD3187">
      <w:r>
        <w:t>Requirements:</w:t>
      </w:r>
    </w:p>
    <w:p w14:paraId="24268933" w14:textId="5C1E5793" w:rsidR="00CD3187" w:rsidRDefault="00CD3187" w:rsidP="00CD3187">
      <w:r>
        <w:t>You must have Java , and the JVM downloaded on your device</w:t>
      </w:r>
      <w:r w:rsidR="00AF27F1">
        <w:t xml:space="preserve">, see </w:t>
      </w:r>
      <w:hyperlink r:id="rId150" w:history="1">
        <w:r w:rsidR="00AF27F1" w:rsidRPr="0066243B">
          <w:rPr>
            <w:rStyle w:val="Hyperlink"/>
          </w:rPr>
          <w:t>https://www.java.com/en/</w:t>
        </w:r>
      </w:hyperlink>
    </w:p>
    <w:p w14:paraId="05688433" w14:textId="77777777" w:rsidR="00CD3187" w:rsidRPr="00CD3187" w:rsidRDefault="00CD3187" w:rsidP="00CD3187"/>
    <w:p w14:paraId="75BD991D" w14:textId="40629C85" w:rsidR="00CD3187" w:rsidRDefault="00CD3187" w:rsidP="00CD3187">
      <w:r>
        <w:t>Visual Code:</w:t>
      </w:r>
    </w:p>
    <w:p w14:paraId="221B7E33" w14:textId="77777777" w:rsidR="00CD3187" w:rsidRDefault="00CD3187" w:rsidP="00CD3187"/>
    <w:p w14:paraId="41F3AA69" w14:textId="3050ACE4" w:rsidR="00CD3187" w:rsidRDefault="00CD3187" w:rsidP="00CD3187">
      <w:r>
        <w:t xml:space="preserve">Simply open the src folder in Visual Studio Code, go to the decompile package and run the main function in the java fine : </w:t>
      </w:r>
      <w:r w:rsidRPr="00CD3187">
        <w:t>EvmDecompile</w:t>
      </w:r>
      <w:r>
        <w:t>.java</w:t>
      </w:r>
    </w:p>
    <w:p w14:paraId="22057654" w14:textId="37D563F0" w:rsidR="00A47D9C" w:rsidRDefault="00A47D9C" w:rsidP="00CD3187">
      <w:r w:rsidRPr="00A47D9C">
        <w:drawing>
          <wp:inline distT="0" distB="0" distL="0" distR="0" wp14:anchorId="1067C1D0" wp14:editId="4CC9599A">
            <wp:extent cx="5760085" cy="2216150"/>
            <wp:effectExtent l="0" t="0" r="5715" b="6350"/>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51"/>
                    <a:stretch>
                      <a:fillRect/>
                    </a:stretch>
                  </pic:blipFill>
                  <pic:spPr>
                    <a:xfrm>
                      <a:off x="0" y="0"/>
                      <a:ext cx="5760085" cy="2216150"/>
                    </a:xfrm>
                    <a:prstGeom prst="rect">
                      <a:avLst/>
                    </a:prstGeom>
                  </pic:spPr>
                </pic:pic>
              </a:graphicData>
            </a:graphic>
          </wp:inline>
        </w:drawing>
      </w:r>
    </w:p>
    <w:p w14:paraId="29E1395E" w14:textId="77777777" w:rsidR="00CD3187" w:rsidRPr="00CD3187" w:rsidRDefault="00CD3187" w:rsidP="00CD3187"/>
    <w:p w14:paraId="38EEDA31" w14:textId="4FB769B9" w:rsidR="00CD3187" w:rsidRDefault="00CD3187" w:rsidP="00CD3187">
      <w:r>
        <w:t>Run in terminal:</w:t>
      </w:r>
    </w:p>
    <w:p w14:paraId="64F40915" w14:textId="77777777" w:rsidR="00CD3187" w:rsidRDefault="00CD3187" w:rsidP="00CD3187"/>
    <w:p w14:paraId="3E3567B0" w14:textId="7AB2450A" w:rsidR="00CD3187" w:rsidRDefault="00CD3187" w:rsidP="00AF27F1">
      <w:pPr>
        <w:pStyle w:val="ListParagraph"/>
        <w:numPr>
          <w:ilvl w:val="0"/>
          <w:numId w:val="38"/>
        </w:numPr>
      </w:pPr>
      <w:r>
        <w:t xml:space="preserve">Run a command to find all </w:t>
      </w:r>
      <w:r w:rsidR="00AF27F1">
        <w:t>files with the extension .java once you have navigated to the correct src folder:</w:t>
      </w:r>
    </w:p>
    <w:p w14:paraId="584D226D" w14:textId="77777777" w:rsidR="00AF27F1" w:rsidRDefault="00AF27F1" w:rsidP="00CD3187"/>
    <w:p w14:paraId="21D79545" w14:textId="77777777" w:rsidR="00CD3187" w:rsidRDefault="00CD3187" w:rsidP="00AF27F1">
      <w:pPr>
        <w:pStyle w:val="ListParagraph"/>
      </w:pPr>
      <w:r w:rsidRPr="00AF27F1">
        <w:t>find .  -name "*.java"</w:t>
      </w:r>
    </w:p>
    <w:p w14:paraId="668632BC" w14:textId="240F78C9" w:rsidR="00CD3187" w:rsidRDefault="00CD3187" w:rsidP="00CD3187"/>
    <w:p w14:paraId="00997D15" w14:textId="0B9CAEFF" w:rsidR="00AF27F1" w:rsidRDefault="00AF27F1" w:rsidP="00AF27F1">
      <w:pPr>
        <w:pStyle w:val="ListParagraph"/>
        <w:numPr>
          <w:ilvl w:val="0"/>
          <w:numId w:val="38"/>
        </w:numPr>
      </w:pPr>
      <w:r>
        <w:t>Save these names in a text file:</w:t>
      </w:r>
    </w:p>
    <w:p w14:paraId="14F22C8E" w14:textId="77777777" w:rsidR="00AF27F1" w:rsidRDefault="00AF27F1" w:rsidP="00CD3187"/>
    <w:p w14:paraId="455538C1" w14:textId="222E8AF0" w:rsidR="00CD3187" w:rsidRDefault="00CD3187" w:rsidP="00AF27F1">
      <w:pPr>
        <w:pStyle w:val="ListParagraph"/>
      </w:pPr>
      <w:r>
        <w:t>find .  -name "*.java" &gt;source.txt</w:t>
      </w:r>
    </w:p>
    <w:p w14:paraId="6E94DCC5" w14:textId="29A3F4BE" w:rsidR="00AF27F1" w:rsidRDefault="00AF27F1" w:rsidP="00CD3187"/>
    <w:p w14:paraId="11F0D67F" w14:textId="62773E2D" w:rsidR="00AF27F1" w:rsidRDefault="00AF27F1" w:rsidP="00AF27F1">
      <w:pPr>
        <w:pStyle w:val="ListParagraph"/>
        <w:numPr>
          <w:ilvl w:val="0"/>
          <w:numId w:val="38"/>
        </w:numPr>
      </w:pPr>
      <w:r>
        <w:t xml:space="preserve">Compile every java file using </w:t>
      </w:r>
      <w:proofErr w:type="spellStart"/>
      <w:r>
        <w:t>javac</w:t>
      </w:r>
      <w:proofErr w:type="spellEnd"/>
      <w:r>
        <w:t xml:space="preserve"> :</w:t>
      </w:r>
    </w:p>
    <w:p w14:paraId="45B94FD6" w14:textId="77777777" w:rsidR="00AF27F1" w:rsidRDefault="00AF27F1" w:rsidP="00AF27F1">
      <w:pPr>
        <w:pStyle w:val="ListParagraph"/>
      </w:pPr>
    </w:p>
    <w:p w14:paraId="1FC315B7" w14:textId="13CD4ABF" w:rsidR="00AF27F1" w:rsidRDefault="00CD3187" w:rsidP="00AF27F1">
      <w:pPr>
        <w:pStyle w:val="ListParagraph"/>
      </w:pPr>
      <w:proofErr w:type="spellStart"/>
      <w:r>
        <w:t>javac</w:t>
      </w:r>
      <w:proofErr w:type="spellEnd"/>
      <w:r>
        <w:t xml:space="preserve"> @source.txt</w:t>
      </w:r>
      <w:r w:rsidR="00AF27F1">
        <w:t xml:space="preserve"> </w:t>
      </w:r>
    </w:p>
    <w:p w14:paraId="10055D6D" w14:textId="38DDEABA" w:rsidR="00AF27F1" w:rsidRDefault="00AF27F1" w:rsidP="00CD3187"/>
    <w:p w14:paraId="60152E5D" w14:textId="27A0871E" w:rsidR="00AF27F1" w:rsidRDefault="00AF27F1" w:rsidP="00AF27F1">
      <w:pPr>
        <w:pStyle w:val="ListParagraph"/>
        <w:numPr>
          <w:ilvl w:val="0"/>
          <w:numId w:val="38"/>
        </w:numPr>
      </w:pPr>
      <w:r>
        <w:t xml:space="preserve">Once the files have been compiled, run the </w:t>
      </w:r>
      <w:r>
        <w:t>EvmDecompile</w:t>
      </w:r>
      <w:r>
        <w:t xml:space="preserve"> class, where the main function Is located:    </w:t>
      </w:r>
    </w:p>
    <w:p w14:paraId="546C61DD" w14:textId="77777777" w:rsidR="00AF27F1" w:rsidRDefault="00AF27F1" w:rsidP="00AF27F1">
      <w:pPr>
        <w:pStyle w:val="ListParagraph"/>
      </w:pPr>
    </w:p>
    <w:p w14:paraId="4CFFC0C8" w14:textId="32F44559" w:rsidR="00CD3187" w:rsidRDefault="00CD3187" w:rsidP="00AF27F1">
      <w:pPr>
        <w:pStyle w:val="ListParagraph"/>
      </w:pPr>
      <w:r>
        <w:t xml:space="preserve">java -cp . src.decompiler.EvmDecompile </w:t>
      </w:r>
    </w:p>
    <w:p w14:paraId="0A938B9B" w14:textId="77777777" w:rsidR="00CD3187" w:rsidRDefault="00CD3187" w:rsidP="00CD3187"/>
    <w:p w14:paraId="595F6FB5" w14:textId="77777777" w:rsidR="00CD3187" w:rsidRDefault="00CD3187" w:rsidP="00CD3187">
      <w:r>
        <w:t>Example:</w:t>
      </w:r>
    </w:p>
    <w:p w14:paraId="3B0F583B" w14:textId="5E497678" w:rsidR="00CD3187" w:rsidRPr="00CD3187" w:rsidRDefault="00CD3187" w:rsidP="00CD3187"/>
    <w:p w14:paraId="393A0CA1" w14:textId="44AA09EE" w:rsidR="00667463" w:rsidRPr="00667463" w:rsidRDefault="00CD3187" w:rsidP="00667463">
      <w:r>
        <w:rPr>
          <w:noProof/>
        </w:rPr>
        <w:lastRenderedPageBreak/>
        <w:drawing>
          <wp:inline distT="0" distB="0" distL="0" distR="0" wp14:anchorId="4A4BCC4C" wp14:editId="57734852">
            <wp:extent cx="5760085" cy="70104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2"/>
                    <a:stretch>
                      <a:fillRect/>
                    </a:stretch>
                  </pic:blipFill>
                  <pic:spPr>
                    <a:xfrm>
                      <a:off x="0" y="0"/>
                      <a:ext cx="5760085" cy="701040"/>
                    </a:xfrm>
                    <a:prstGeom prst="rect">
                      <a:avLst/>
                    </a:prstGeom>
                  </pic:spPr>
                </pic:pic>
              </a:graphicData>
            </a:graphic>
          </wp:inline>
        </w:drawing>
      </w:r>
    </w:p>
    <w:p w14:paraId="70129D2D" w14:textId="77777777" w:rsidR="009F4AD6" w:rsidRPr="001B1A5B" w:rsidRDefault="009F4AD6" w:rsidP="000F7764">
      <w:pPr>
        <w:jc w:val="both"/>
      </w:pPr>
    </w:p>
    <w:p w14:paraId="4D2C83EB" w14:textId="724959E2" w:rsidR="00800B5B" w:rsidRDefault="00800B5B" w:rsidP="00800B5B">
      <w:pPr>
        <w:pStyle w:val="Heading2"/>
      </w:pPr>
      <w:bookmarkStart w:id="35" w:name="_Toc103605552"/>
      <w:r w:rsidRPr="00667463">
        <w:t xml:space="preserve">Appendix </w:t>
      </w:r>
      <w:r w:rsidR="00965CBE">
        <w:t>B</w:t>
      </w:r>
      <w:r w:rsidRPr="00667463">
        <w:t xml:space="preserve">: </w:t>
      </w:r>
      <w:r w:rsidR="00965CBE">
        <w:t>List of libraries/ Software used</w:t>
      </w:r>
      <w:bookmarkEnd w:id="35"/>
    </w:p>
    <w:p w14:paraId="08C5790C" w14:textId="2BDBA91D" w:rsidR="00965CBE" w:rsidRPr="000A47A2" w:rsidRDefault="00965CBE" w:rsidP="000A47A2">
      <w:pPr>
        <w:pStyle w:val="Heading3"/>
      </w:pPr>
      <w:bookmarkStart w:id="36" w:name="_Toc103605553"/>
      <w:r w:rsidRPr="000A47A2">
        <w:t>Libraries imported in code:</w:t>
      </w:r>
      <w:bookmarkEnd w:id="36"/>
    </w:p>
    <w:p w14:paraId="16A02EAA" w14:textId="77777777" w:rsidR="00965CBE" w:rsidRDefault="00965CBE" w:rsidP="00965CBE">
      <w:pPr>
        <w:shd w:val="clear" w:color="auto" w:fill="27273A"/>
        <w:spacing w:line="270" w:lineRule="atLeast"/>
        <w:rPr>
          <w:rFonts w:ascii="Menlo" w:hAnsi="Menlo" w:cs="Menlo"/>
          <w:color w:val="E752A1"/>
          <w:sz w:val="18"/>
          <w:szCs w:val="18"/>
        </w:rPr>
      </w:pPr>
    </w:p>
    <w:p w14:paraId="124BD8CE" w14:textId="1A2AE8EF" w:rsidR="00965CBE" w:rsidRDefault="00965CBE" w:rsidP="00965CBE">
      <w:pPr>
        <w:shd w:val="clear" w:color="auto" w:fill="27273A"/>
        <w:spacing w:line="270" w:lineRule="atLeast"/>
        <w:rPr>
          <w:rFonts w:ascii="Menlo" w:hAnsi="Menlo" w:cs="Menlo"/>
          <w:color w:val="FBD3E1"/>
          <w:sz w:val="18"/>
          <w:szCs w:val="18"/>
        </w:rPr>
      </w:pPr>
      <w:r>
        <w:rPr>
          <w:rFonts w:ascii="Menlo" w:hAnsi="Menlo" w:cs="Menlo"/>
          <w:color w:val="E752A1"/>
          <w:sz w:val="18"/>
          <w:szCs w:val="18"/>
        </w:rPr>
        <w:t>import</w:t>
      </w:r>
      <w:r>
        <w:rPr>
          <w:rFonts w:ascii="Menlo" w:hAnsi="Menlo" w:cs="Menlo"/>
          <w:color w:val="FCF6FF"/>
          <w:sz w:val="18"/>
          <w:szCs w:val="18"/>
        </w:rPr>
        <w:t xml:space="preserve"> </w:t>
      </w:r>
      <w:r>
        <w:rPr>
          <w:rFonts w:ascii="Menlo" w:hAnsi="Menlo" w:cs="Menlo"/>
          <w:color w:val="E34F8C"/>
          <w:sz w:val="18"/>
          <w:szCs w:val="18"/>
        </w:rPr>
        <w:t>java</w:t>
      </w:r>
      <w:r>
        <w:rPr>
          <w:rFonts w:ascii="Menlo" w:hAnsi="Menlo" w:cs="Menlo"/>
          <w:color w:val="E7ADFB"/>
          <w:sz w:val="18"/>
          <w:szCs w:val="18"/>
        </w:rPr>
        <w:t>.</w:t>
      </w:r>
      <w:r>
        <w:rPr>
          <w:rFonts w:ascii="Menlo" w:hAnsi="Menlo" w:cs="Menlo"/>
          <w:color w:val="E34F8C"/>
          <w:sz w:val="18"/>
          <w:szCs w:val="18"/>
        </w:rPr>
        <w:t>util</w:t>
      </w:r>
      <w:r>
        <w:rPr>
          <w:rFonts w:ascii="Menlo" w:hAnsi="Menlo" w:cs="Menlo"/>
          <w:color w:val="E7ADFB"/>
          <w:sz w:val="18"/>
          <w:szCs w:val="18"/>
        </w:rPr>
        <w:t>.</w:t>
      </w:r>
      <w:r>
        <w:rPr>
          <w:rFonts w:ascii="Menlo" w:hAnsi="Menlo" w:cs="Menlo"/>
          <w:color w:val="E34F8C"/>
          <w:sz w:val="18"/>
          <w:szCs w:val="18"/>
        </w:rPr>
        <w:t>*</w:t>
      </w:r>
      <w:r>
        <w:rPr>
          <w:rFonts w:ascii="Menlo" w:hAnsi="Menlo" w:cs="Menlo"/>
          <w:color w:val="FBD3E1"/>
          <w:sz w:val="18"/>
          <w:szCs w:val="18"/>
        </w:rPr>
        <w:t>;</w:t>
      </w:r>
    </w:p>
    <w:p w14:paraId="08A369B2" w14:textId="4BC852FA" w:rsidR="00965CBE" w:rsidRPr="00965CBE" w:rsidRDefault="00965CBE" w:rsidP="00965CBE">
      <w:pPr>
        <w:shd w:val="clear" w:color="auto" w:fill="27273A"/>
        <w:spacing w:line="270" w:lineRule="atLeast"/>
        <w:rPr>
          <w:rFonts w:ascii="Menlo" w:hAnsi="Menlo" w:cs="Menlo"/>
          <w:color w:val="FCF6FF"/>
          <w:sz w:val="18"/>
          <w:szCs w:val="18"/>
        </w:rPr>
      </w:pPr>
      <w:r>
        <w:rPr>
          <w:rFonts w:ascii="Menlo" w:hAnsi="Menlo" w:cs="Menlo"/>
          <w:color w:val="E752A1"/>
          <w:sz w:val="18"/>
          <w:szCs w:val="18"/>
        </w:rPr>
        <w:t>import</w:t>
      </w:r>
      <w:r>
        <w:rPr>
          <w:rFonts w:ascii="Menlo" w:hAnsi="Menlo" w:cs="Menlo"/>
          <w:color w:val="FCF6FF"/>
          <w:sz w:val="18"/>
          <w:szCs w:val="18"/>
        </w:rPr>
        <w:t xml:space="preserve"> </w:t>
      </w:r>
      <w:r>
        <w:rPr>
          <w:rFonts w:ascii="Menlo" w:hAnsi="Menlo" w:cs="Menlo"/>
          <w:color w:val="E34F8C"/>
          <w:sz w:val="18"/>
          <w:szCs w:val="18"/>
        </w:rPr>
        <w:t>java</w:t>
      </w:r>
      <w:r>
        <w:rPr>
          <w:rFonts w:ascii="Menlo" w:hAnsi="Menlo" w:cs="Menlo"/>
          <w:color w:val="E7ADFB"/>
          <w:sz w:val="18"/>
          <w:szCs w:val="18"/>
        </w:rPr>
        <w:t>.</w:t>
      </w:r>
      <w:r>
        <w:rPr>
          <w:rFonts w:ascii="Menlo" w:hAnsi="Menlo" w:cs="Menlo"/>
          <w:color w:val="E34F8C"/>
          <w:sz w:val="18"/>
          <w:szCs w:val="18"/>
        </w:rPr>
        <w:t>io</w:t>
      </w:r>
      <w:r>
        <w:rPr>
          <w:rFonts w:ascii="Menlo" w:hAnsi="Menlo" w:cs="Menlo"/>
          <w:color w:val="E7ADFB"/>
          <w:sz w:val="18"/>
          <w:szCs w:val="18"/>
        </w:rPr>
        <w:t>.</w:t>
      </w:r>
      <w:r>
        <w:rPr>
          <w:rFonts w:ascii="Menlo" w:hAnsi="Menlo" w:cs="Menlo"/>
          <w:color w:val="F8C275"/>
          <w:sz w:val="18"/>
          <w:szCs w:val="18"/>
        </w:rPr>
        <w:t>*</w:t>
      </w:r>
      <w:r>
        <w:rPr>
          <w:rFonts w:ascii="Menlo" w:hAnsi="Menlo" w:cs="Menlo"/>
          <w:color w:val="FBD3E1"/>
          <w:sz w:val="18"/>
          <w:szCs w:val="18"/>
        </w:rPr>
        <w:t>;</w:t>
      </w:r>
    </w:p>
    <w:p w14:paraId="30D925DF" w14:textId="0D49C13C" w:rsidR="00965CBE" w:rsidRDefault="00965CBE" w:rsidP="00965CBE">
      <w:pPr>
        <w:shd w:val="clear" w:color="auto" w:fill="27273A"/>
        <w:spacing w:line="270" w:lineRule="atLeast"/>
        <w:rPr>
          <w:rFonts w:ascii="Menlo" w:hAnsi="Menlo" w:cs="Menlo"/>
          <w:color w:val="FBD3E1"/>
          <w:sz w:val="18"/>
          <w:szCs w:val="18"/>
        </w:rPr>
      </w:pPr>
      <w:r>
        <w:rPr>
          <w:rFonts w:ascii="Menlo" w:hAnsi="Menlo" w:cs="Menlo"/>
          <w:color w:val="E752A1"/>
          <w:sz w:val="18"/>
          <w:szCs w:val="18"/>
        </w:rPr>
        <w:t>import</w:t>
      </w:r>
      <w:r>
        <w:rPr>
          <w:rFonts w:ascii="Menlo" w:hAnsi="Menlo" w:cs="Menlo"/>
          <w:color w:val="FCF6FF"/>
          <w:sz w:val="18"/>
          <w:szCs w:val="18"/>
        </w:rPr>
        <w:t xml:space="preserve"> </w:t>
      </w:r>
      <w:proofErr w:type="spellStart"/>
      <w:r>
        <w:rPr>
          <w:rFonts w:ascii="Menlo" w:hAnsi="Menlo" w:cs="Menlo"/>
          <w:color w:val="E34F8C"/>
          <w:sz w:val="18"/>
          <w:szCs w:val="18"/>
        </w:rPr>
        <w:t>java</w:t>
      </w:r>
      <w:r>
        <w:rPr>
          <w:rFonts w:ascii="Menlo" w:hAnsi="Menlo" w:cs="Menlo"/>
          <w:color w:val="E7ADFB"/>
          <w:sz w:val="18"/>
          <w:szCs w:val="18"/>
        </w:rPr>
        <w:t>.</w:t>
      </w:r>
      <w:r>
        <w:rPr>
          <w:rFonts w:ascii="Menlo" w:hAnsi="Menlo" w:cs="Menlo"/>
          <w:color w:val="E34F8C"/>
          <w:sz w:val="18"/>
          <w:szCs w:val="18"/>
        </w:rPr>
        <w:t>util</w:t>
      </w:r>
      <w:r>
        <w:rPr>
          <w:rFonts w:ascii="Menlo" w:hAnsi="Menlo" w:cs="Menlo"/>
          <w:color w:val="E7ADFB"/>
          <w:sz w:val="18"/>
          <w:szCs w:val="18"/>
        </w:rPr>
        <w:t>.</w:t>
      </w:r>
      <w:r>
        <w:rPr>
          <w:rFonts w:ascii="Menlo" w:hAnsi="Menlo" w:cs="Menlo"/>
          <w:color w:val="E34F8C"/>
          <w:sz w:val="18"/>
          <w:szCs w:val="18"/>
        </w:rPr>
        <w:t>concurrent</w:t>
      </w:r>
      <w:r>
        <w:rPr>
          <w:rFonts w:ascii="Menlo" w:hAnsi="Menlo" w:cs="Menlo"/>
          <w:color w:val="E7ADFB"/>
          <w:sz w:val="18"/>
          <w:szCs w:val="18"/>
        </w:rPr>
        <w:t>.</w:t>
      </w:r>
      <w:r>
        <w:rPr>
          <w:rFonts w:ascii="Menlo" w:hAnsi="Menlo" w:cs="Menlo"/>
          <w:color w:val="E34F8C"/>
          <w:sz w:val="18"/>
          <w:szCs w:val="18"/>
        </w:rPr>
        <w:t>TimeUnit</w:t>
      </w:r>
      <w:proofErr w:type="spellEnd"/>
      <w:r>
        <w:rPr>
          <w:rFonts w:ascii="Menlo" w:hAnsi="Menlo" w:cs="Menlo"/>
          <w:color w:val="FBD3E1"/>
          <w:sz w:val="18"/>
          <w:szCs w:val="18"/>
        </w:rPr>
        <w:t>;</w:t>
      </w:r>
    </w:p>
    <w:p w14:paraId="6186DA30" w14:textId="728CCE4E" w:rsidR="00965CBE" w:rsidRDefault="00965CBE" w:rsidP="00965CBE">
      <w:pPr>
        <w:shd w:val="clear" w:color="auto" w:fill="27273A"/>
        <w:spacing w:line="270" w:lineRule="atLeast"/>
        <w:rPr>
          <w:rFonts w:ascii="Menlo" w:hAnsi="Menlo" w:cs="Menlo"/>
          <w:color w:val="FCF6FF"/>
          <w:sz w:val="18"/>
          <w:szCs w:val="18"/>
        </w:rPr>
      </w:pPr>
      <w:r>
        <w:rPr>
          <w:rFonts w:ascii="Menlo" w:hAnsi="Menlo" w:cs="Menlo"/>
          <w:color w:val="E752A1"/>
          <w:sz w:val="18"/>
          <w:szCs w:val="18"/>
        </w:rPr>
        <w:t>import</w:t>
      </w:r>
      <w:r>
        <w:rPr>
          <w:rFonts w:ascii="Menlo" w:hAnsi="Menlo" w:cs="Menlo"/>
          <w:color w:val="FCF6FF"/>
          <w:sz w:val="18"/>
          <w:szCs w:val="18"/>
        </w:rPr>
        <w:t xml:space="preserve"> </w:t>
      </w:r>
      <w:proofErr w:type="spellStart"/>
      <w:r>
        <w:rPr>
          <w:rFonts w:ascii="Menlo" w:hAnsi="Menlo" w:cs="Menlo"/>
          <w:color w:val="E34F8C"/>
          <w:sz w:val="18"/>
          <w:szCs w:val="18"/>
        </w:rPr>
        <w:t>java</w:t>
      </w:r>
      <w:r>
        <w:rPr>
          <w:rFonts w:ascii="Menlo" w:hAnsi="Menlo" w:cs="Menlo"/>
          <w:color w:val="E7ADFB"/>
          <w:sz w:val="18"/>
          <w:szCs w:val="18"/>
        </w:rPr>
        <w:t>.</w:t>
      </w:r>
      <w:r>
        <w:rPr>
          <w:rFonts w:ascii="Menlo" w:hAnsi="Menlo" w:cs="Menlo"/>
          <w:color w:val="E34F8C"/>
          <w:sz w:val="18"/>
          <w:szCs w:val="18"/>
        </w:rPr>
        <w:t>math</w:t>
      </w:r>
      <w:r>
        <w:rPr>
          <w:rFonts w:ascii="Menlo" w:hAnsi="Menlo" w:cs="Menlo"/>
          <w:color w:val="E7ADFB"/>
          <w:sz w:val="18"/>
          <w:szCs w:val="18"/>
        </w:rPr>
        <w:t>.</w:t>
      </w:r>
      <w:r>
        <w:rPr>
          <w:rFonts w:ascii="Menlo" w:hAnsi="Menlo" w:cs="Menlo"/>
          <w:color w:val="E34F8C"/>
          <w:sz w:val="18"/>
          <w:szCs w:val="18"/>
        </w:rPr>
        <w:t>BigInteger</w:t>
      </w:r>
      <w:proofErr w:type="spellEnd"/>
      <w:r>
        <w:rPr>
          <w:rFonts w:ascii="Menlo" w:hAnsi="Menlo" w:cs="Menlo"/>
          <w:color w:val="FBD3E1"/>
          <w:sz w:val="18"/>
          <w:szCs w:val="18"/>
        </w:rPr>
        <w:t>;</w:t>
      </w:r>
    </w:p>
    <w:p w14:paraId="1FF42C6B" w14:textId="77777777" w:rsidR="00965CBE" w:rsidRPr="00965CBE" w:rsidRDefault="00965CBE" w:rsidP="00965CBE">
      <w:pPr>
        <w:shd w:val="clear" w:color="auto" w:fill="27273A"/>
        <w:spacing w:line="270" w:lineRule="atLeast"/>
        <w:rPr>
          <w:rFonts w:ascii="Menlo" w:hAnsi="Menlo" w:cs="Menlo"/>
          <w:color w:val="E34F8C"/>
          <w:sz w:val="18"/>
          <w:szCs w:val="18"/>
        </w:rPr>
      </w:pPr>
    </w:p>
    <w:p w14:paraId="24F38F5C" w14:textId="5F2423B9" w:rsidR="00965CBE" w:rsidRDefault="00965CBE" w:rsidP="00965CBE"/>
    <w:p w14:paraId="7F17A2C3" w14:textId="26B18708" w:rsidR="000A47A2" w:rsidRDefault="000A47A2" w:rsidP="000A47A2">
      <w:pPr>
        <w:rPr>
          <w:rFonts w:eastAsiaTheme="majorEastAsia"/>
          <w:color w:val="0C1227" w:themeColor="text2"/>
          <w:sz w:val="30"/>
        </w:rPr>
      </w:pPr>
      <w:r w:rsidRPr="000A47A2">
        <w:rPr>
          <w:rFonts w:eastAsiaTheme="majorEastAsia"/>
          <w:color w:val="0C1227" w:themeColor="text2"/>
          <w:sz w:val="30"/>
        </w:rPr>
        <w:t>All files in the src/sha3Hash package</w:t>
      </w:r>
      <w:r>
        <w:rPr>
          <w:rFonts w:eastAsiaTheme="majorEastAsia"/>
          <w:color w:val="0C1227" w:themeColor="text2"/>
          <w:sz w:val="30"/>
        </w:rPr>
        <w:t xml:space="preserve"> are not written by me, they</w:t>
      </w:r>
      <w:r w:rsidRPr="000A47A2">
        <w:rPr>
          <w:rFonts w:eastAsiaTheme="majorEastAsia"/>
          <w:color w:val="0C1227" w:themeColor="text2"/>
          <w:sz w:val="30"/>
        </w:rPr>
        <w:t xml:space="preserve"> are from</w:t>
      </w:r>
      <w:r>
        <w:rPr>
          <w:rFonts w:eastAsiaTheme="majorEastAsia"/>
          <w:color w:val="0C1227" w:themeColor="text2"/>
          <w:sz w:val="30"/>
        </w:rPr>
        <w:t xml:space="preserve">: </w:t>
      </w:r>
      <w:hyperlink r:id="rId153" w:history="1">
        <w:r w:rsidRPr="0066243B">
          <w:rPr>
            <w:rStyle w:val="Hyperlink"/>
            <w:rFonts w:eastAsiaTheme="majorEastAsia"/>
            <w:sz w:val="30"/>
          </w:rPr>
          <w:t>https://github.com/mchrapek/sha3-</w:t>
        </w:r>
        <w:r w:rsidRPr="0066243B">
          <w:rPr>
            <w:rStyle w:val="Hyperlink"/>
            <w:rFonts w:eastAsiaTheme="majorEastAsia"/>
            <w:sz w:val="30"/>
          </w:rPr>
          <w:t>j</w:t>
        </w:r>
        <w:r w:rsidRPr="0066243B">
          <w:rPr>
            <w:rStyle w:val="Hyperlink"/>
            <w:rFonts w:eastAsiaTheme="majorEastAsia"/>
            <w:sz w:val="30"/>
          </w:rPr>
          <w:t>ava</w:t>
        </w:r>
      </w:hyperlink>
      <w:r w:rsidRPr="000A47A2">
        <w:rPr>
          <w:rFonts w:eastAsiaTheme="majorEastAsia"/>
          <w:color w:val="0C1227" w:themeColor="text2"/>
          <w:sz w:val="30"/>
        </w:rPr>
        <w:t>:</w:t>
      </w:r>
    </w:p>
    <w:p w14:paraId="0395F356" w14:textId="77777777" w:rsidR="000A47A2" w:rsidRDefault="000A47A2" w:rsidP="000A47A2">
      <w:pPr>
        <w:rPr>
          <w:rFonts w:eastAsiaTheme="majorEastAsia"/>
          <w:color w:val="0C1227" w:themeColor="text2"/>
          <w:sz w:val="30"/>
        </w:rPr>
      </w:pPr>
    </w:p>
    <w:p w14:paraId="0A7C23E2" w14:textId="057BF2A0" w:rsidR="000A47A2" w:rsidRPr="000A47A2" w:rsidRDefault="000A47A2" w:rsidP="000A47A2">
      <w:pPr>
        <w:rPr>
          <w:rFonts w:eastAsiaTheme="majorEastAsia"/>
          <w:color w:val="0C1227" w:themeColor="text2"/>
          <w:sz w:val="30"/>
        </w:rPr>
      </w:pPr>
      <w:r>
        <w:t>./sha3Hash/main/java/pl/</w:t>
      </w:r>
      <w:proofErr w:type="spellStart"/>
      <w:r>
        <w:t>thewalkingcode</w:t>
      </w:r>
      <w:proofErr w:type="spellEnd"/>
      <w:r>
        <w:t>/sha3/Type.java</w:t>
      </w:r>
    </w:p>
    <w:p w14:paraId="57794A3A" w14:textId="77777777" w:rsidR="000A47A2" w:rsidRDefault="000A47A2" w:rsidP="000A47A2">
      <w:r>
        <w:t>./sha3Hash/main/java/pl/thewalkingcode/sha3/transformation/Rho.java</w:t>
      </w:r>
    </w:p>
    <w:p w14:paraId="63216497" w14:textId="77777777" w:rsidR="000A47A2" w:rsidRDefault="000A47A2" w:rsidP="000A47A2">
      <w:r>
        <w:t>./sha3Hash/main/java/pl/thewalkingcode/sha3/transformation/Pi.java</w:t>
      </w:r>
    </w:p>
    <w:p w14:paraId="131CE6AD" w14:textId="77777777" w:rsidR="000A47A2" w:rsidRDefault="000A47A2" w:rsidP="000A47A2">
      <w:r>
        <w:t>./sha3Hash/main/java/pl/thewalkingcode/sha3/transformation/Theta.java</w:t>
      </w:r>
    </w:p>
    <w:p w14:paraId="56CA2AF3" w14:textId="77777777" w:rsidR="000A47A2" w:rsidRDefault="000A47A2" w:rsidP="000A47A2">
      <w:r>
        <w:t>./sha3Hash/main/java/pl/thewalkingcode/sha3/transformation/Iota.java</w:t>
      </w:r>
    </w:p>
    <w:p w14:paraId="24DE9DA5" w14:textId="77777777" w:rsidR="000A47A2" w:rsidRDefault="000A47A2" w:rsidP="000A47A2">
      <w:r>
        <w:t>./sha3Hash/main/java/pl/thewalkingcode/sha3/transformation/Chi.java</w:t>
      </w:r>
    </w:p>
    <w:p w14:paraId="0B5295F7" w14:textId="77777777" w:rsidR="000A47A2" w:rsidRDefault="000A47A2" w:rsidP="000A47A2">
      <w:r>
        <w:t>./sha3Hash/main/java/pl/</w:t>
      </w:r>
      <w:proofErr w:type="spellStart"/>
      <w:r>
        <w:t>thewalkingcode</w:t>
      </w:r>
      <w:proofErr w:type="spellEnd"/>
      <w:r>
        <w:t>/sha3/utils/HexTools.java</w:t>
      </w:r>
    </w:p>
    <w:p w14:paraId="7A4FE218" w14:textId="77777777" w:rsidR="000A47A2" w:rsidRDefault="000A47A2" w:rsidP="000A47A2">
      <w:r>
        <w:t>./sha3Hash/main/java/pl/thewalkingcode/sha3/exceptions/AlgorithmInvalidState.java</w:t>
      </w:r>
    </w:p>
    <w:p w14:paraId="65A1A9DA" w14:textId="77777777" w:rsidR="000A47A2" w:rsidRDefault="000A47A2" w:rsidP="000A47A2">
      <w:r>
        <w:t>./sha3Hash/main/java/pl/thewalkingcode/sha3/operations/Absorb.java</w:t>
      </w:r>
    </w:p>
    <w:p w14:paraId="05FE0935" w14:textId="77777777" w:rsidR="000A47A2" w:rsidRDefault="000A47A2" w:rsidP="000A47A2">
      <w:r>
        <w:t>./sha3Hash/main/java/pl/thewalkingcode/sha3/operations/Squeeze.java</w:t>
      </w:r>
    </w:p>
    <w:p w14:paraId="7DB3F723" w14:textId="77777777" w:rsidR="000A47A2" w:rsidRDefault="000A47A2" w:rsidP="000A47A2">
      <w:r>
        <w:t>./sha3Hash/main/java/pl/thewalkingcode/sha3/operations/Permute.java</w:t>
      </w:r>
    </w:p>
    <w:p w14:paraId="7C1D0574" w14:textId="77777777" w:rsidR="000A47A2" w:rsidRDefault="000A47A2" w:rsidP="000A47A2">
      <w:r>
        <w:t>./sha3Hash/main/java/pl/thewalkingcode/sha3/operations/Padding.java</w:t>
      </w:r>
    </w:p>
    <w:p w14:paraId="00672A35" w14:textId="77777777" w:rsidR="000A47A2" w:rsidRDefault="000A47A2" w:rsidP="000A47A2">
      <w:r>
        <w:t>./sha3Hash/main/java/pl/</w:t>
      </w:r>
      <w:proofErr w:type="spellStart"/>
      <w:r>
        <w:t>thewalkingcode</w:t>
      </w:r>
      <w:proofErr w:type="spellEnd"/>
      <w:r>
        <w:t>/sha3/Config.java</w:t>
      </w:r>
    </w:p>
    <w:p w14:paraId="10CAD87F" w14:textId="77777777" w:rsidR="000A47A2" w:rsidRDefault="000A47A2" w:rsidP="000A47A2">
      <w:r>
        <w:t>./sha3Hash/main/java/pl/</w:t>
      </w:r>
      <w:proofErr w:type="spellStart"/>
      <w:r>
        <w:t>thewalkingcode</w:t>
      </w:r>
      <w:proofErr w:type="spellEnd"/>
      <w:r>
        <w:t>/sha3/Sha3.java</w:t>
      </w:r>
    </w:p>
    <w:p w14:paraId="07ACC7DD" w14:textId="77777777" w:rsidR="000A47A2" w:rsidRDefault="000A47A2" w:rsidP="00965CBE"/>
    <w:p w14:paraId="17E17C33" w14:textId="77777777" w:rsidR="000A47A2" w:rsidRDefault="000A47A2" w:rsidP="000A47A2">
      <w:pPr>
        <w:rPr>
          <w:rFonts w:eastAsiaTheme="majorEastAsia"/>
          <w:color w:val="0C1227" w:themeColor="text2"/>
          <w:sz w:val="30"/>
        </w:rPr>
      </w:pPr>
      <w:r w:rsidRPr="000A47A2">
        <w:rPr>
          <w:rFonts w:eastAsiaTheme="majorEastAsia"/>
          <w:color w:val="0C1227" w:themeColor="text2"/>
          <w:sz w:val="30"/>
        </w:rPr>
        <w:t>List of java files written by me: (all in the src</w:t>
      </w:r>
      <w:r>
        <w:rPr>
          <w:rFonts w:eastAsiaTheme="majorEastAsia"/>
          <w:color w:val="0C1227" w:themeColor="text2"/>
          <w:sz w:val="30"/>
        </w:rPr>
        <w:t xml:space="preserve"> </w:t>
      </w:r>
      <w:r w:rsidRPr="000A47A2">
        <w:rPr>
          <w:rFonts w:eastAsiaTheme="majorEastAsia"/>
          <w:color w:val="0C1227" w:themeColor="text2"/>
          <w:sz w:val="30"/>
        </w:rPr>
        <w:t>folder)</w:t>
      </w:r>
      <w:r>
        <w:rPr>
          <w:rFonts w:eastAsiaTheme="majorEastAsia"/>
          <w:color w:val="0C1227" w:themeColor="text2"/>
          <w:sz w:val="30"/>
        </w:rPr>
        <w:t xml:space="preserve">: </w:t>
      </w:r>
    </w:p>
    <w:p w14:paraId="34987AB5" w14:textId="77777777" w:rsidR="000A47A2" w:rsidRDefault="000A47A2" w:rsidP="000A47A2">
      <w:pPr>
        <w:rPr>
          <w:rFonts w:eastAsiaTheme="majorEastAsia"/>
          <w:color w:val="0C1227" w:themeColor="text2"/>
          <w:sz w:val="30"/>
        </w:rPr>
      </w:pPr>
    </w:p>
    <w:p w14:paraId="181987A8" w14:textId="40666E0B" w:rsidR="000A47A2" w:rsidRDefault="000A47A2" w:rsidP="000A47A2">
      <w:r>
        <w:t>./decompile/EvmDisassemble.java</w:t>
      </w:r>
    </w:p>
    <w:p w14:paraId="2676050F" w14:textId="77777777" w:rsidR="000A47A2" w:rsidRDefault="000A47A2" w:rsidP="000A47A2">
      <w:r>
        <w:t>./decompile/EvmDecompile.java</w:t>
      </w:r>
    </w:p>
    <w:p w14:paraId="18ACDFCD" w14:textId="77777777" w:rsidR="000A47A2" w:rsidRDefault="000A47A2" w:rsidP="000A47A2">
      <w:r>
        <w:t>./decompile/visitOpCode.java</w:t>
      </w:r>
    </w:p>
    <w:p w14:paraId="3B127CA9" w14:textId="77777777" w:rsidR="000A47A2" w:rsidRDefault="000A47A2" w:rsidP="000A47A2">
      <w:r>
        <w:t>./tests/visitorTestAdd.java</w:t>
      </w:r>
    </w:p>
    <w:p w14:paraId="75AF92F7" w14:textId="77777777" w:rsidR="000A47A2" w:rsidRDefault="000A47A2" w:rsidP="000A47A2">
      <w:r>
        <w:t>./</w:t>
      </w:r>
      <w:proofErr w:type="spellStart"/>
      <w:r>
        <w:t>cCodes</w:t>
      </w:r>
      <w:proofErr w:type="spellEnd"/>
      <w:r>
        <w:t>/structs.java</w:t>
      </w:r>
    </w:p>
    <w:p w14:paraId="6BA6119A" w14:textId="77777777" w:rsidR="000A47A2" w:rsidRDefault="000A47A2" w:rsidP="000A47A2">
      <w:r>
        <w:t>./</w:t>
      </w:r>
      <w:proofErr w:type="spellStart"/>
      <w:r>
        <w:t>cCodes</w:t>
      </w:r>
      <w:proofErr w:type="spellEnd"/>
      <w:r>
        <w:t>/storage.java</w:t>
      </w:r>
    </w:p>
    <w:p w14:paraId="5CFE3528" w14:textId="77777777" w:rsidR="000A47A2" w:rsidRDefault="000A47A2" w:rsidP="000A47A2">
      <w:r>
        <w:t>./</w:t>
      </w:r>
      <w:proofErr w:type="spellStart"/>
      <w:r>
        <w:t>cCodes</w:t>
      </w:r>
      <w:proofErr w:type="spellEnd"/>
      <w:r>
        <w:t>/label.java</w:t>
      </w:r>
    </w:p>
    <w:p w14:paraId="1F4A353F" w14:textId="77777777" w:rsidR="000A47A2" w:rsidRDefault="000A47A2" w:rsidP="000A47A2">
      <w:r>
        <w:t>./</w:t>
      </w:r>
      <w:proofErr w:type="spellStart"/>
      <w:r>
        <w:t>cCodes</w:t>
      </w:r>
      <w:proofErr w:type="spellEnd"/>
      <w:r>
        <w:t>/include.java</w:t>
      </w:r>
    </w:p>
    <w:p w14:paraId="7CE97312" w14:textId="77777777" w:rsidR="000A47A2" w:rsidRDefault="000A47A2" w:rsidP="000A47A2">
      <w:r>
        <w:t>./</w:t>
      </w:r>
      <w:proofErr w:type="spellStart"/>
      <w:r>
        <w:t>cCodes</w:t>
      </w:r>
      <w:proofErr w:type="spellEnd"/>
      <w:r>
        <w:t>/account.java</w:t>
      </w:r>
    </w:p>
    <w:p w14:paraId="22F07ACB" w14:textId="77777777" w:rsidR="000A47A2" w:rsidRDefault="000A47A2" w:rsidP="000A47A2">
      <w:r>
        <w:t>./</w:t>
      </w:r>
      <w:proofErr w:type="spellStart"/>
      <w:r>
        <w:t>cCodes</w:t>
      </w:r>
      <w:proofErr w:type="spellEnd"/>
      <w:r>
        <w:t>/variable.java</w:t>
      </w:r>
    </w:p>
    <w:p w14:paraId="7EA37DF5" w14:textId="77777777" w:rsidR="000A47A2" w:rsidRDefault="000A47A2" w:rsidP="000A47A2">
      <w:r>
        <w:t>./</w:t>
      </w:r>
      <w:proofErr w:type="spellStart"/>
      <w:r>
        <w:t>cCodes</w:t>
      </w:r>
      <w:proofErr w:type="spellEnd"/>
      <w:r>
        <w:t>/assertVal.java</w:t>
      </w:r>
    </w:p>
    <w:p w14:paraId="61241364" w14:textId="77777777" w:rsidR="000A47A2" w:rsidRDefault="000A47A2" w:rsidP="000A47A2">
      <w:r>
        <w:t>./</w:t>
      </w:r>
      <w:proofErr w:type="spellStart"/>
      <w:r>
        <w:t>cCodes</w:t>
      </w:r>
      <w:proofErr w:type="spellEnd"/>
      <w:r>
        <w:t>/memory.java</w:t>
      </w:r>
    </w:p>
    <w:p w14:paraId="4008D90A" w14:textId="77777777" w:rsidR="000A47A2" w:rsidRDefault="000A47A2" w:rsidP="000A47A2">
      <w:r>
        <w:t>./</w:t>
      </w:r>
      <w:proofErr w:type="spellStart"/>
      <w:r>
        <w:t>cCodes</w:t>
      </w:r>
      <w:proofErr w:type="spellEnd"/>
      <w:r>
        <w:t>/function.java</w:t>
      </w:r>
    </w:p>
    <w:p w14:paraId="2E7B3C2F" w14:textId="77777777" w:rsidR="000A47A2" w:rsidRDefault="000A47A2" w:rsidP="000A47A2">
      <w:r>
        <w:lastRenderedPageBreak/>
        <w:t>./</w:t>
      </w:r>
      <w:proofErr w:type="spellStart"/>
      <w:r>
        <w:t>cCodes</w:t>
      </w:r>
      <w:proofErr w:type="spellEnd"/>
      <w:r>
        <w:t>/stack.java</w:t>
      </w:r>
    </w:p>
    <w:p w14:paraId="48C0B1F6" w14:textId="77777777" w:rsidR="000A47A2" w:rsidRDefault="000A47A2" w:rsidP="000A47A2">
      <w:r>
        <w:t>./</w:t>
      </w:r>
      <w:proofErr w:type="spellStart"/>
      <w:r>
        <w:t>cCodes</w:t>
      </w:r>
      <w:proofErr w:type="spellEnd"/>
      <w:r>
        <w:t>/returnVal.java</w:t>
      </w:r>
    </w:p>
    <w:p w14:paraId="237810DF" w14:textId="77777777" w:rsidR="000A47A2" w:rsidRDefault="000A47A2" w:rsidP="000A47A2">
      <w:r>
        <w:t>./</w:t>
      </w:r>
      <w:proofErr w:type="spellStart"/>
      <w:r>
        <w:t>cCodes</w:t>
      </w:r>
      <w:proofErr w:type="spellEnd"/>
      <w:r>
        <w:t>/define.java</w:t>
      </w:r>
    </w:p>
    <w:p w14:paraId="502C0112" w14:textId="77777777" w:rsidR="000A47A2" w:rsidRDefault="000A47A2" w:rsidP="000A47A2">
      <w:r>
        <w:t>./opcodes/sdiv.java</w:t>
      </w:r>
    </w:p>
    <w:p w14:paraId="4331E302" w14:textId="77777777" w:rsidR="000A47A2" w:rsidRDefault="000A47A2" w:rsidP="000A47A2">
      <w:r>
        <w:t>./opcodes/pop.java</w:t>
      </w:r>
    </w:p>
    <w:p w14:paraId="6BDEAAE7" w14:textId="77777777" w:rsidR="000A47A2" w:rsidRDefault="000A47A2" w:rsidP="000A47A2">
      <w:r>
        <w:t>./opcodes/callvalue.java</w:t>
      </w:r>
    </w:p>
    <w:p w14:paraId="584F3E54" w14:textId="77777777" w:rsidR="000A47A2" w:rsidRDefault="000A47A2" w:rsidP="000A47A2">
      <w:r>
        <w:t>./opcodes/stop.java</w:t>
      </w:r>
    </w:p>
    <w:p w14:paraId="7316F142" w14:textId="77777777" w:rsidR="000A47A2" w:rsidRDefault="000A47A2" w:rsidP="000A47A2">
      <w:r>
        <w:t>./opcodes/mul.java</w:t>
      </w:r>
    </w:p>
    <w:p w14:paraId="52325B86" w14:textId="77777777" w:rsidR="000A47A2" w:rsidRDefault="000A47A2" w:rsidP="000A47A2">
      <w:r>
        <w:t>./opcodes/shr.java</w:t>
      </w:r>
    </w:p>
    <w:p w14:paraId="70EE08E8" w14:textId="77777777" w:rsidR="000A47A2" w:rsidRDefault="000A47A2" w:rsidP="000A47A2">
      <w:r>
        <w:t>./opcodes/revert.java</w:t>
      </w:r>
    </w:p>
    <w:p w14:paraId="76D89554" w14:textId="77777777" w:rsidR="000A47A2" w:rsidRDefault="000A47A2" w:rsidP="000A47A2">
      <w:r>
        <w:t>./opcodes/extcodesize.java</w:t>
      </w:r>
    </w:p>
    <w:p w14:paraId="6DE5AAD4" w14:textId="77777777" w:rsidR="000A47A2" w:rsidRDefault="000A47A2" w:rsidP="000A47A2">
      <w:r>
        <w:t>./opcodes/selfbalance.java</w:t>
      </w:r>
    </w:p>
    <w:p w14:paraId="1ED775D6" w14:textId="77777777" w:rsidR="000A47A2" w:rsidRDefault="000A47A2" w:rsidP="000A47A2">
      <w:r>
        <w:t>./opcodes/jumpdest.java</w:t>
      </w:r>
    </w:p>
    <w:p w14:paraId="4AD05F18" w14:textId="77777777" w:rsidR="000A47A2" w:rsidRDefault="000A47A2" w:rsidP="000A47A2">
      <w:r>
        <w:t>./opcodes/mstore8.java</w:t>
      </w:r>
    </w:p>
    <w:p w14:paraId="36DCF915" w14:textId="77777777" w:rsidR="000A47A2" w:rsidRDefault="000A47A2" w:rsidP="000A47A2">
      <w:r>
        <w:t>./opcodes/timestamp.java</w:t>
      </w:r>
    </w:p>
    <w:p w14:paraId="564C5A8B" w14:textId="77777777" w:rsidR="000A47A2" w:rsidRDefault="000A47A2" w:rsidP="000A47A2">
      <w:r>
        <w:t>./opcodes/return_.java</w:t>
      </w:r>
    </w:p>
    <w:p w14:paraId="4A3A5E03" w14:textId="77777777" w:rsidR="000A47A2" w:rsidRDefault="000A47A2" w:rsidP="000A47A2">
      <w:r>
        <w:t>./opcodes/callcode.java</w:t>
      </w:r>
    </w:p>
    <w:p w14:paraId="3C3578EC" w14:textId="77777777" w:rsidR="000A47A2" w:rsidRDefault="000A47A2" w:rsidP="000A47A2">
      <w:r>
        <w:t>./opcodes/calldataload.java</w:t>
      </w:r>
    </w:p>
    <w:p w14:paraId="6A6CDBC9" w14:textId="77777777" w:rsidR="000A47A2" w:rsidRDefault="000A47A2" w:rsidP="000A47A2">
      <w:r>
        <w:t>./opcodes/returndatacopy.java</w:t>
      </w:r>
    </w:p>
    <w:p w14:paraId="6D3896FE" w14:textId="77777777" w:rsidR="000A47A2" w:rsidRDefault="000A47A2" w:rsidP="000A47A2">
      <w:r>
        <w:t>./opcodes/add.java</w:t>
      </w:r>
    </w:p>
    <w:p w14:paraId="2F057A79" w14:textId="77777777" w:rsidR="000A47A2" w:rsidRDefault="000A47A2" w:rsidP="000A47A2">
      <w:r>
        <w:t>./opcodes/sstore.java</w:t>
      </w:r>
    </w:p>
    <w:p w14:paraId="00383287" w14:textId="77777777" w:rsidR="000A47A2" w:rsidRDefault="000A47A2" w:rsidP="000A47A2">
      <w:r>
        <w:t>./opcodes/swap.java</w:t>
      </w:r>
    </w:p>
    <w:p w14:paraId="06F70BDC" w14:textId="77777777" w:rsidR="000A47A2" w:rsidRDefault="000A47A2" w:rsidP="000A47A2">
      <w:r>
        <w:t>./opcodes/dup.java</w:t>
      </w:r>
    </w:p>
    <w:p w14:paraId="4E8EADD8" w14:textId="77777777" w:rsidR="000A47A2" w:rsidRDefault="000A47A2" w:rsidP="000A47A2">
      <w:r>
        <w:t>./opcodes/iszero.java</w:t>
      </w:r>
    </w:p>
    <w:p w14:paraId="52B02527" w14:textId="77777777" w:rsidR="000A47A2" w:rsidRDefault="000A47A2" w:rsidP="000A47A2">
      <w:r>
        <w:t>./opcodes/pc.java</w:t>
      </w:r>
    </w:p>
    <w:p w14:paraId="4A8E3716" w14:textId="77777777" w:rsidR="000A47A2" w:rsidRDefault="000A47A2" w:rsidP="000A47A2">
      <w:r>
        <w:t>./opcodes/codesize.java</w:t>
      </w:r>
    </w:p>
    <w:p w14:paraId="4CE432BD" w14:textId="77777777" w:rsidR="000A47A2" w:rsidRDefault="000A47A2" w:rsidP="000A47A2">
      <w:r>
        <w:t>./opcodes/mstore.java</w:t>
      </w:r>
    </w:p>
    <w:p w14:paraId="697B5E24" w14:textId="77777777" w:rsidR="000A47A2" w:rsidRDefault="000A47A2" w:rsidP="000A47A2">
      <w:r>
        <w:t>./opcodes/exp.java</w:t>
      </w:r>
    </w:p>
    <w:p w14:paraId="3CD770FB" w14:textId="77777777" w:rsidR="000A47A2" w:rsidRDefault="000A47A2" w:rsidP="000A47A2">
      <w:r>
        <w:t>./opcodes/calldatasize.java</w:t>
      </w:r>
    </w:p>
    <w:p w14:paraId="30162839" w14:textId="77777777" w:rsidR="000A47A2" w:rsidRDefault="000A47A2" w:rsidP="000A47A2">
      <w:r>
        <w:t>./opcodes/create.java</w:t>
      </w:r>
    </w:p>
    <w:p w14:paraId="5D11E0C8" w14:textId="77777777" w:rsidR="000A47A2" w:rsidRDefault="000A47A2" w:rsidP="000A47A2">
      <w:r>
        <w:t>./opcodes/gt.java</w:t>
      </w:r>
    </w:p>
    <w:p w14:paraId="11E93CD7" w14:textId="77777777" w:rsidR="000A47A2" w:rsidRDefault="000A47A2" w:rsidP="000A47A2">
      <w:r>
        <w:t>./opcodes/chainid.java</w:t>
      </w:r>
    </w:p>
    <w:p w14:paraId="3BCFB1F6" w14:textId="77777777" w:rsidR="000A47A2" w:rsidRDefault="000A47A2" w:rsidP="000A47A2">
      <w:r>
        <w:t>./opcodes/shl.java</w:t>
      </w:r>
    </w:p>
    <w:p w14:paraId="29EB0A80" w14:textId="77777777" w:rsidR="000A47A2" w:rsidRDefault="000A47A2" w:rsidP="000A47A2">
      <w:r>
        <w:t>./opcodes/coinbase.java</w:t>
      </w:r>
    </w:p>
    <w:p w14:paraId="38FEAC10" w14:textId="77777777" w:rsidR="000A47A2" w:rsidRDefault="000A47A2" w:rsidP="000A47A2">
      <w:r>
        <w:t>./opcodes/div.java</w:t>
      </w:r>
    </w:p>
    <w:p w14:paraId="1D1BBA4E" w14:textId="77777777" w:rsidR="000A47A2" w:rsidRDefault="000A47A2" w:rsidP="000A47A2">
      <w:r>
        <w:t>./opcodes/jump.java</w:t>
      </w:r>
    </w:p>
    <w:p w14:paraId="4BC709AB" w14:textId="77777777" w:rsidR="000A47A2" w:rsidRDefault="000A47A2" w:rsidP="000A47A2">
      <w:r>
        <w:t>./opcodes/slt.java</w:t>
      </w:r>
    </w:p>
    <w:p w14:paraId="2DCABBF7" w14:textId="77777777" w:rsidR="000A47A2" w:rsidRDefault="000A47A2" w:rsidP="000A47A2">
      <w:r>
        <w:t>./opcodes/basefee.java</w:t>
      </w:r>
    </w:p>
    <w:p w14:paraId="5599BA36" w14:textId="77777777" w:rsidR="000A47A2" w:rsidRDefault="000A47A2" w:rsidP="000A47A2">
      <w:r>
        <w:t>./opcodes/address.java</w:t>
      </w:r>
    </w:p>
    <w:p w14:paraId="05898E66" w14:textId="77777777" w:rsidR="000A47A2" w:rsidRDefault="000A47A2" w:rsidP="000A47A2">
      <w:r>
        <w:t>./opcodes/extcodehash.java</w:t>
      </w:r>
    </w:p>
    <w:p w14:paraId="09289E4C" w14:textId="77777777" w:rsidR="000A47A2" w:rsidRDefault="000A47A2" w:rsidP="000A47A2">
      <w:r>
        <w:t>./opcodes/difficulty.java</w:t>
      </w:r>
    </w:p>
    <w:p w14:paraId="764D88C5" w14:textId="77777777" w:rsidR="000A47A2" w:rsidRDefault="000A47A2" w:rsidP="000A47A2">
      <w:r>
        <w:t>./opcodes/addmod.java</w:t>
      </w:r>
    </w:p>
    <w:p w14:paraId="1784F27E" w14:textId="77777777" w:rsidR="000A47A2" w:rsidRDefault="000A47A2" w:rsidP="000A47A2">
      <w:r>
        <w:t>./opcodes/push.java</w:t>
      </w:r>
    </w:p>
    <w:p w14:paraId="6257883D" w14:textId="77777777" w:rsidR="000A47A2" w:rsidRDefault="000A47A2" w:rsidP="000A47A2">
      <w:r>
        <w:t>./opcodes/returndatasize.java</w:t>
      </w:r>
    </w:p>
    <w:p w14:paraId="53127C67" w14:textId="77777777" w:rsidR="000A47A2" w:rsidRDefault="000A47A2" w:rsidP="000A47A2">
      <w:r>
        <w:t>./opcodes/call.java</w:t>
      </w:r>
    </w:p>
    <w:p w14:paraId="073B5902" w14:textId="77777777" w:rsidR="000A47A2" w:rsidRDefault="000A47A2" w:rsidP="000A47A2">
      <w:r>
        <w:t>./opcodes/number.java</w:t>
      </w:r>
    </w:p>
    <w:p w14:paraId="0AD25030" w14:textId="77777777" w:rsidR="000A47A2" w:rsidRDefault="000A47A2" w:rsidP="000A47A2">
      <w:r>
        <w:t>./opcodes/staticcall.java</w:t>
      </w:r>
    </w:p>
    <w:p w14:paraId="415AE63A" w14:textId="77777777" w:rsidR="000A47A2" w:rsidRDefault="000A47A2" w:rsidP="000A47A2">
      <w:r>
        <w:t>./opcodes/gaslimit.java</w:t>
      </w:r>
    </w:p>
    <w:p w14:paraId="573F2007" w14:textId="77777777" w:rsidR="000A47A2" w:rsidRDefault="000A47A2" w:rsidP="000A47A2">
      <w:r>
        <w:t>./opcodes/signextend.java</w:t>
      </w:r>
    </w:p>
    <w:p w14:paraId="2BBC8808" w14:textId="77777777" w:rsidR="000A47A2" w:rsidRDefault="000A47A2" w:rsidP="000A47A2">
      <w:r>
        <w:t>./opcodes/sar.java</w:t>
      </w:r>
    </w:p>
    <w:p w14:paraId="7ABB6C6D" w14:textId="77777777" w:rsidR="000A47A2" w:rsidRDefault="000A47A2" w:rsidP="000A47A2">
      <w:r>
        <w:lastRenderedPageBreak/>
        <w:t>./opcodes/delegatecall.java</w:t>
      </w:r>
    </w:p>
    <w:p w14:paraId="033B836B" w14:textId="77777777" w:rsidR="000A47A2" w:rsidRDefault="000A47A2" w:rsidP="000A47A2">
      <w:r>
        <w:t>./opcodes/and.java</w:t>
      </w:r>
    </w:p>
    <w:p w14:paraId="1D2D500D" w14:textId="77777777" w:rsidR="000A47A2" w:rsidRDefault="000A47A2" w:rsidP="000A47A2">
      <w:r>
        <w:t>./opcodes/sub.java</w:t>
      </w:r>
    </w:p>
    <w:p w14:paraId="6E64D4B2" w14:textId="77777777" w:rsidR="000A47A2" w:rsidRDefault="000A47A2" w:rsidP="000A47A2">
      <w:r>
        <w:t>./opcodes/jumpi.java</w:t>
      </w:r>
    </w:p>
    <w:p w14:paraId="2D409691" w14:textId="77777777" w:rsidR="000A47A2" w:rsidRDefault="000A47A2" w:rsidP="000A47A2">
      <w:r>
        <w:t>./opcodes/codecopy.java</w:t>
      </w:r>
    </w:p>
    <w:p w14:paraId="21DD13B7" w14:textId="77777777" w:rsidR="000A47A2" w:rsidRDefault="000A47A2" w:rsidP="000A47A2">
      <w:r>
        <w:t>./opcodes/calldatacopy.java</w:t>
      </w:r>
    </w:p>
    <w:p w14:paraId="394A218E" w14:textId="77777777" w:rsidR="000A47A2" w:rsidRDefault="000A47A2" w:rsidP="000A47A2">
      <w:r>
        <w:t>./opcodes/invalid.java</w:t>
      </w:r>
    </w:p>
    <w:p w14:paraId="6BF628C3" w14:textId="77777777" w:rsidR="000A47A2" w:rsidRDefault="000A47A2" w:rsidP="000A47A2">
      <w:r>
        <w:t>./opcodes/xor.java</w:t>
      </w:r>
    </w:p>
    <w:p w14:paraId="5D86BB6C" w14:textId="77777777" w:rsidR="000A47A2" w:rsidRDefault="000A47A2" w:rsidP="000A47A2">
      <w:r>
        <w:t>./opcodes/gasprice.java</w:t>
      </w:r>
    </w:p>
    <w:p w14:paraId="14D0FE5F" w14:textId="77777777" w:rsidR="000A47A2" w:rsidRDefault="000A47A2" w:rsidP="000A47A2">
      <w:r>
        <w:t>./opcodes/log.java</w:t>
      </w:r>
    </w:p>
    <w:p w14:paraId="30BB37B6" w14:textId="77777777" w:rsidR="000A47A2" w:rsidRDefault="000A47A2" w:rsidP="000A47A2">
      <w:r>
        <w:t>./opcodes/selfdestruct.java</w:t>
      </w:r>
    </w:p>
    <w:p w14:paraId="1955199C" w14:textId="77777777" w:rsidR="000A47A2" w:rsidRDefault="000A47A2" w:rsidP="000A47A2">
      <w:r>
        <w:t>./opcodes/bytee.java</w:t>
      </w:r>
    </w:p>
    <w:p w14:paraId="70C43D00" w14:textId="77777777" w:rsidR="000A47A2" w:rsidRDefault="000A47A2" w:rsidP="000A47A2">
      <w:r>
        <w:t>./opcodes/smod.java</w:t>
      </w:r>
    </w:p>
    <w:p w14:paraId="33652635" w14:textId="77777777" w:rsidR="000A47A2" w:rsidRDefault="000A47A2" w:rsidP="000A47A2">
      <w:r>
        <w:t>./opcodes/caller.java</w:t>
      </w:r>
    </w:p>
    <w:p w14:paraId="4A7786CF" w14:textId="77777777" w:rsidR="000A47A2" w:rsidRDefault="000A47A2" w:rsidP="000A47A2">
      <w:r>
        <w:t>./opcodes/gas.java</w:t>
      </w:r>
    </w:p>
    <w:p w14:paraId="667B9EF2" w14:textId="77777777" w:rsidR="000A47A2" w:rsidRDefault="000A47A2" w:rsidP="000A47A2">
      <w:r>
        <w:t>./opcodes/not.java</w:t>
      </w:r>
    </w:p>
    <w:p w14:paraId="2F8D8B66" w14:textId="77777777" w:rsidR="000A47A2" w:rsidRDefault="000A47A2" w:rsidP="000A47A2">
      <w:r>
        <w:t>./opcodes/mod.java</w:t>
      </w:r>
    </w:p>
    <w:p w14:paraId="64298798" w14:textId="77777777" w:rsidR="000A47A2" w:rsidRDefault="000A47A2" w:rsidP="000A47A2">
      <w:r>
        <w:t>./opcodes/blockhash.java</w:t>
      </w:r>
    </w:p>
    <w:p w14:paraId="2843AD42" w14:textId="77777777" w:rsidR="000A47A2" w:rsidRDefault="000A47A2" w:rsidP="000A47A2">
      <w:r>
        <w:t>./opcodes/balance.java</w:t>
      </w:r>
    </w:p>
    <w:p w14:paraId="475A8B0D" w14:textId="77777777" w:rsidR="000A47A2" w:rsidRDefault="000A47A2" w:rsidP="000A47A2">
      <w:r>
        <w:t>./opcodes/mload.java</w:t>
      </w:r>
    </w:p>
    <w:p w14:paraId="779555E6" w14:textId="77777777" w:rsidR="000A47A2" w:rsidRDefault="000A47A2" w:rsidP="000A47A2">
      <w:r>
        <w:t>./opcodes/eq.java</w:t>
      </w:r>
    </w:p>
    <w:p w14:paraId="370D5323" w14:textId="77777777" w:rsidR="000A47A2" w:rsidRDefault="000A47A2" w:rsidP="000A47A2">
      <w:r>
        <w:t>./opcodes/origin.java</w:t>
      </w:r>
    </w:p>
    <w:p w14:paraId="153B45DA" w14:textId="77777777" w:rsidR="000A47A2" w:rsidRDefault="000A47A2" w:rsidP="000A47A2">
      <w:r>
        <w:t>./opcodes/extcodecopy.java</w:t>
      </w:r>
    </w:p>
    <w:p w14:paraId="1DF37166" w14:textId="77777777" w:rsidR="000A47A2" w:rsidRDefault="000A47A2" w:rsidP="000A47A2">
      <w:r>
        <w:t>./opcodes/create2.java</w:t>
      </w:r>
    </w:p>
    <w:p w14:paraId="1F52082F" w14:textId="77777777" w:rsidR="000A47A2" w:rsidRDefault="000A47A2" w:rsidP="000A47A2">
      <w:r>
        <w:t>./opcodes/lt.java</w:t>
      </w:r>
    </w:p>
    <w:p w14:paraId="2910BA68" w14:textId="77777777" w:rsidR="000A47A2" w:rsidRDefault="000A47A2" w:rsidP="000A47A2">
      <w:r>
        <w:t>./opcodes/sload.java</w:t>
      </w:r>
    </w:p>
    <w:p w14:paraId="01CBFEA1" w14:textId="77777777" w:rsidR="000A47A2" w:rsidRDefault="000A47A2" w:rsidP="000A47A2">
      <w:r>
        <w:t>./opcodes/or.java</w:t>
      </w:r>
    </w:p>
    <w:p w14:paraId="09F4079C" w14:textId="77777777" w:rsidR="000A47A2" w:rsidRDefault="000A47A2" w:rsidP="000A47A2">
      <w:r>
        <w:t>./opcodes/sh3.java</w:t>
      </w:r>
    </w:p>
    <w:p w14:paraId="71D4AA16" w14:textId="77777777" w:rsidR="000A47A2" w:rsidRDefault="000A47A2" w:rsidP="000A47A2">
      <w:r>
        <w:t>./opcodes/mulmod.java</w:t>
      </w:r>
    </w:p>
    <w:p w14:paraId="068E0A98" w14:textId="77777777" w:rsidR="000A47A2" w:rsidRDefault="000A47A2" w:rsidP="000A47A2">
      <w:r>
        <w:t>./opcodes/msize.java</w:t>
      </w:r>
    </w:p>
    <w:p w14:paraId="1239101C" w14:textId="77777777" w:rsidR="000A47A2" w:rsidRDefault="000A47A2" w:rsidP="000A47A2">
      <w:r>
        <w:t>./opcodes/sgt.java</w:t>
      </w:r>
    </w:p>
    <w:p w14:paraId="322BC010" w14:textId="77777777" w:rsidR="000A47A2" w:rsidRDefault="000A47A2" w:rsidP="000A47A2">
      <w:r>
        <w:t>./</w:t>
      </w:r>
      <w:proofErr w:type="spellStart"/>
      <w:r>
        <w:t>zdrafts</w:t>
      </w:r>
      <w:proofErr w:type="spellEnd"/>
      <w:r>
        <w:t>/testingPush.java</w:t>
      </w:r>
    </w:p>
    <w:p w14:paraId="53740100" w14:textId="77777777" w:rsidR="000A47A2" w:rsidRDefault="000A47A2" w:rsidP="000A47A2">
      <w:r>
        <w:t>./</w:t>
      </w:r>
      <w:proofErr w:type="spellStart"/>
      <w:r>
        <w:t>zdrafts</w:t>
      </w:r>
      <w:proofErr w:type="spellEnd"/>
      <w:r>
        <w:t>/visitorTestAdd.java</w:t>
      </w:r>
    </w:p>
    <w:p w14:paraId="24573904" w14:textId="77777777" w:rsidR="000A47A2" w:rsidRDefault="000A47A2" w:rsidP="000A47A2">
      <w:r>
        <w:t>./interfaces/Dissasemble.java</w:t>
      </w:r>
    </w:p>
    <w:p w14:paraId="4D4098D9" w14:textId="745D9089" w:rsidR="00965CBE" w:rsidRPr="00965CBE" w:rsidRDefault="000A47A2" w:rsidP="00965CBE">
      <w:r>
        <w:t>./interfaces/GetInstructionsFromOpcode.java</w:t>
      </w:r>
    </w:p>
    <w:p w14:paraId="256B627B" w14:textId="458B5D89" w:rsidR="009F4AD6" w:rsidRDefault="009F4AD6" w:rsidP="000F7764">
      <w:pPr>
        <w:jc w:val="both"/>
        <w:rPr>
          <w:rFonts w:eastAsiaTheme="majorEastAsia"/>
          <w:color w:val="0C1227" w:themeColor="text2"/>
          <w:spacing w:val="14"/>
          <w:sz w:val="40"/>
          <w:szCs w:val="26"/>
        </w:rPr>
      </w:pPr>
      <w:r w:rsidRPr="009F4AD6">
        <w:rPr>
          <w:rFonts w:eastAsiaTheme="majorEastAsia"/>
          <w:color w:val="0C1227" w:themeColor="text2"/>
          <w:spacing w:val="14"/>
          <w:sz w:val="40"/>
          <w:szCs w:val="26"/>
        </w:rPr>
        <w:t xml:space="preserve">Reference List </w:t>
      </w:r>
    </w:p>
    <w:p w14:paraId="5A28EF08" w14:textId="61E2DF5A" w:rsidR="009F4AD6" w:rsidRDefault="009F4AD6" w:rsidP="000F7764">
      <w:pPr>
        <w:jc w:val="both"/>
        <w:rPr>
          <w:i/>
          <w:iCs/>
        </w:rPr>
      </w:pPr>
      <w:r w:rsidRPr="009F4AD6">
        <w:rPr>
          <w:i/>
          <w:iCs/>
        </w:rPr>
        <w:t xml:space="preserve">Harvard style referencing </w:t>
      </w:r>
      <w:r>
        <w:rPr>
          <w:i/>
          <w:iCs/>
        </w:rPr>
        <w:t>was</w:t>
      </w:r>
      <w:r w:rsidRPr="009F4AD6">
        <w:rPr>
          <w:i/>
          <w:iCs/>
        </w:rPr>
        <w:t xml:space="preserve"> used for the books, articles, videos and website links bellow:</w:t>
      </w:r>
    </w:p>
    <w:p w14:paraId="579F6479" w14:textId="77777777" w:rsidR="009F4AD6" w:rsidRPr="009F4AD6" w:rsidRDefault="009F4AD6" w:rsidP="000F7764">
      <w:pPr>
        <w:jc w:val="both"/>
        <w:rPr>
          <w:i/>
          <w:iCs/>
        </w:rPr>
      </w:pPr>
    </w:p>
    <w:p w14:paraId="785F2CAE" w14:textId="7374A5E8" w:rsidR="009F4AD6" w:rsidRPr="009F4AD6" w:rsidRDefault="009F4AD6" w:rsidP="00064673">
      <w:pPr>
        <w:pStyle w:val="ListParagraph"/>
        <w:numPr>
          <w:ilvl w:val="0"/>
          <w:numId w:val="10"/>
        </w:numPr>
        <w:ind w:left="170"/>
        <w:jc w:val="both"/>
      </w:pPr>
      <w:r w:rsidRPr="009F4AD6">
        <w:t xml:space="preserve">ETHEREUM: A SECURE DECENTRALISED GENERALISED TRANSACTION LEDGER. (n.d.). [online] Available at: </w:t>
      </w:r>
      <w:hyperlink r:id="rId154" w:history="1">
        <w:r w:rsidRPr="009F4AD6">
          <w:rPr>
            <w:rStyle w:val="Hyperlink"/>
          </w:rPr>
          <w:t>https://ethereum.github.io/yellowpaper/paper.pdf</w:t>
        </w:r>
      </w:hyperlink>
      <w:r w:rsidRPr="009F4AD6">
        <w:t>.</w:t>
      </w:r>
    </w:p>
    <w:p w14:paraId="208ECED9" w14:textId="77777777" w:rsidR="009F4AD6" w:rsidRDefault="009F4AD6" w:rsidP="000F7764">
      <w:pPr>
        <w:ind w:left="170"/>
        <w:jc w:val="both"/>
      </w:pPr>
    </w:p>
    <w:p w14:paraId="502A8F67" w14:textId="53B64152" w:rsidR="009F4AD6" w:rsidRPr="009F4AD6" w:rsidRDefault="00232912" w:rsidP="00064673">
      <w:pPr>
        <w:pStyle w:val="ListParagraph"/>
        <w:numPr>
          <w:ilvl w:val="0"/>
          <w:numId w:val="10"/>
        </w:numPr>
        <w:ind w:left="170"/>
        <w:jc w:val="both"/>
      </w:pPr>
      <w:r w:rsidRPr="009F4AD6">
        <w:t xml:space="preserve">The Guardian. (2017). “$300m in cryptocurrency” accidentally lost forever due to bug. [online] Available at: </w:t>
      </w:r>
      <w:hyperlink r:id="rId155" w:history="1">
        <w:r w:rsidR="009F4AD6" w:rsidRPr="009F4AD6">
          <w:rPr>
            <w:rStyle w:val="Hyperlink"/>
          </w:rPr>
          <w:t>https://www.theguardian.com/technology/2017/nov/08/cryptocurrency-300m-dollars-stolen-bug-ether</w:t>
        </w:r>
      </w:hyperlink>
    </w:p>
    <w:p w14:paraId="1C42015F" w14:textId="77777777" w:rsidR="009F4AD6" w:rsidRPr="009F4AD6" w:rsidRDefault="009F4AD6" w:rsidP="000F7764">
      <w:pPr>
        <w:ind w:left="170"/>
        <w:jc w:val="both"/>
      </w:pPr>
    </w:p>
    <w:p w14:paraId="6B1892D2" w14:textId="0CF24C85" w:rsidR="00200C8B" w:rsidRPr="009F4AD6" w:rsidRDefault="00BD03E6" w:rsidP="00064673">
      <w:pPr>
        <w:pStyle w:val="ListParagraph"/>
        <w:numPr>
          <w:ilvl w:val="0"/>
          <w:numId w:val="10"/>
        </w:numPr>
        <w:ind w:left="170"/>
        <w:jc w:val="both"/>
        <w:rPr>
          <w:color w:val="000000"/>
        </w:rPr>
      </w:pPr>
      <w:r w:rsidRPr="009F4AD6">
        <w:rPr>
          <w:color w:val="000000"/>
        </w:rPr>
        <w:t xml:space="preserve">Hollander, L. (2022). EVM Bytecode Decompiler. [online] GitHub. Available at: </w:t>
      </w:r>
      <w:hyperlink r:id="rId156" w:history="1">
        <w:r w:rsidR="009F4AD6" w:rsidRPr="009F4AD6">
          <w:rPr>
            <w:rStyle w:val="Hyperlink"/>
          </w:rPr>
          <w:t>https://github.com/MrLuit/evm</w:t>
        </w:r>
      </w:hyperlink>
    </w:p>
    <w:p w14:paraId="3AD4E7A3" w14:textId="77777777" w:rsidR="009F4AD6" w:rsidRPr="009F4AD6" w:rsidRDefault="009F4AD6" w:rsidP="000F7764">
      <w:pPr>
        <w:ind w:left="170"/>
        <w:jc w:val="both"/>
        <w:rPr>
          <w:color w:val="000000"/>
        </w:rPr>
      </w:pPr>
    </w:p>
    <w:p w14:paraId="152A7E8F" w14:textId="095308EF" w:rsidR="00417FA5" w:rsidRPr="009F4AD6" w:rsidRDefault="005460A7" w:rsidP="00064673">
      <w:pPr>
        <w:pStyle w:val="ListParagraph"/>
        <w:numPr>
          <w:ilvl w:val="0"/>
          <w:numId w:val="10"/>
        </w:numPr>
        <w:ind w:left="170"/>
        <w:jc w:val="both"/>
        <w:rPr>
          <w:color w:val="000000"/>
        </w:rPr>
      </w:pPr>
      <w:r w:rsidRPr="009F4AD6">
        <w:rPr>
          <w:color w:val="000000"/>
        </w:rPr>
        <w:lastRenderedPageBreak/>
        <w:t>Ethereum Stack Exchange. (n.d.). </w:t>
      </w:r>
      <w:r w:rsidR="009F4AD6" w:rsidRPr="009F4AD6">
        <w:rPr>
          <w:color w:val="000000"/>
        </w:rPr>
        <w:t>EVM</w:t>
      </w:r>
      <w:r w:rsidRPr="009F4AD6">
        <w:rPr>
          <w:color w:val="000000"/>
        </w:rPr>
        <w:t xml:space="preserve"> - How can you decompile a smart contract? [online] Available at: </w:t>
      </w:r>
      <w:hyperlink r:id="rId157" w:history="1">
        <w:r w:rsidR="009F4AD6" w:rsidRPr="009F4AD6">
          <w:rPr>
            <w:rStyle w:val="Hyperlink"/>
          </w:rPr>
          <w:t>https://ethereum.stackexchange.com/questions/188/how-can-you-decompile-a-smart-contract</w:t>
        </w:r>
      </w:hyperlink>
    </w:p>
    <w:p w14:paraId="01323923" w14:textId="77777777" w:rsidR="009F4AD6" w:rsidRPr="009F4AD6" w:rsidRDefault="009F4AD6" w:rsidP="000F7764">
      <w:pPr>
        <w:ind w:left="170"/>
        <w:jc w:val="both"/>
        <w:rPr>
          <w:color w:val="000000"/>
        </w:rPr>
      </w:pPr>
    </w:p>
    <w:p w14:paraId="2B4A5E72" w14:textId="4ADD04BB" w:rsidR="00417FA5" w:rsidRPr="009F4AD6" w:rsidRDefault="00417FA5" w:rsidP="00064673">
      <w:pPr>
        <w:pStyle w:val="ListParagraph"/>
        <w:numPr>
          <w:ilvl w:val="0"/>
          <w:numId w:val="10"/>
        </w:numPr>
        <w:ind w:left="170"/>
        <w:jc w:val="both"/>
        <w:rPr>
          <w:color w:val="000000"/>
        </w:rPr>
      </w:pPr>
      <w:r w:rsidRPr="009F4AD6">
        <w:rPr>
          <w:color w:val="000000"/>
        </w:rPr>
        <w:t xml:space="preserve">ethereum.org. (n.d.). Introduction to the Ethereum stack. [online] Available at: </w:t>
      </w:r>
      <w:hyperlink r:id="rId158" w:anchor="ethereum-client-apis" w:history="1">
        <w:r w:rsidR="009F4AD6" w:rsidRPr="009F4AD6">
          <w:rPr>
            <w:rStyle w:val="Hyperlink"/>
          </w:rPr>
          <w:t>https://ethereum.org/en/developers/docs/ethereum-stack/#ethereum-client-apis</w:t>
        </w:r>
      </w:hyperlink>
    </w:p>
    <w:p w14:paraId="2A433FD9" w14:textId="77777777" w:rsidR="009F4AD6" w:rsidRPr="009F4AD6" w:rsidRDefault="009F4AD6" w:rsidP="000F7764">
      <w:pPr>
        <w:ind w:left="170"/>
        <w:jc w:val="both"/>
        <w:rPr>
          <w:color w:val="000000"/>
        </w:rPr>
      </w:pPr>
    </w:p>
    <w:p w14:paraId="451A8C67" w14:textId="7D097384" w:rsidR="009F4AD6" w:rsidRPr="009F4AD6" w:rsidRDefault="009F4AD6" w:rsidP="00064673">
      <w:pPr>
        <w:pStyle w:val="ListParagraph"/>
        <w:numPr>
          <w:ilvl w:val="0"/>
          <w:numId w:val="10"/>
        </w:numPr>
        <w:ind w:left="170"/>
        <w:jc w:val="both"/>
        <w:rPr>
          <w:color w:val="000000"/>
        </w:rPr>
      </w:pPr>
      <w:r w:rsidRPr="009F4AD6">
        <w:rPr>
          <w:color w:val="000000"/>
        </w:rPr>
        <w:t xml:space="preserve">www.cprover.org. (n.d.). The CPROVER Manual. [online] Available at: </w:t>
      </w:r>
      <w:hyperlink r:id="rId159" w:history="1">
        <w:r w:rsidRPr="009F4AD6">
          <w:rPr>
            <w:rStyle w:val="Hyperlink"/>
          </w:rPr>
          <w:t>http://www.cprover.org/cprover-manual/cbmc/tutorial/</w:t>
        </w:r>
      </w:hyperlink>
    </w:p>
    <w:p w14:paraId="6BCE3654" w14:textId="77777777" w:rsidR="009F4AD6" w:rsidRPr="009F4AD6" w:rsidRDefault="009F4AD6" w:rsidP="000F7764">
      <w:pPr>
        <w:ind w:left="170"/>
        <w:jc w:val="both"/>
        <w:rPr>
          <w:color w:val="000000"/>
        </w:rPr>
      </w:pPr>
    </w:p>
    <w:p w14:paraId="7396595D" w14:textId="69C619CF" w:rsidR="005460A7" w:rsidRPr="009F4AD6" w:rsidRDefault="009F4AD6" w:rsidP="00064673">
      <w:pPr>
        <w:pStyle w:val="ListParagraph"/>
        <w:numPr>
          <w:ilvl w:val="0"/>
          <w:numId w:val="10"/>
        </w:numPr>
        <w:ind w:left="170"/>
        <w:jc w:val="both"/>
        <w:rPr>
          <w:color w:val="000000"/>
        </w:rPr>
      </w:pPr>
      <w:r w:rsidRPr="009F4AD6">
        <w:rPr>
          <w:color w:val="000000"/>
        </w:rPr>
        <w:t xml:space="preserve">GitHub. (2022). rattle. [online] Available at: </w:t>
      </w:r>
      <w:hyperlink r:id="rId160" w:history="1">
        <w:r w:rsidRPr="009F4AD6">
          <w:rPr>
            <w:rStyle w:val="Hyperlink"/>
          </w:rPr>
          <w:t>https://github.com/crytic/rattle</w:t>
        </w:r>
      </w:hyperlink>
    </w:p>
    <w:p w14:paraId="06226DE2" w14:textId="77777777" w:rsidR="009F4AD6" w:rsidRPr="009F4AD6" w:rsidRDefault="009F4AD6" w:rsidP="000F7764">
      <w:pPr>
        <w:ind w:left="170"/>
        <w:jc w:val="both"/>
        <w:rPr>
          <w:color w:val="000000"/>
        </w:rPr>
      </w:pPr>
    </w:p>
    <w:p w14:paraId="490DB9F5" w14:textId="0E5C4AA0" w:rsidR="00200C8B" w:rsidRPr="009F4AD6" w:rsidRDefault="00200C8B" w:rsidP="00064673">
      <w:pPr>
        <w:pStyle w:val="ListParagraph"/>
        <w:numPr>
          <w:ilvl w:val="0"/>
          <w:numId w:val="10"/>
        </w:numPr>
        <w:ind w:left="170"/>
        <w:jc w:val="both"/>
        <w:rPr>
          <w:color w:val="000000"/>
        </w:rPr>
      </w:pPr>
      <w:r w:rsidRPr="009F4AD6">
        <w:rPr>
          <w:color w:val="000000"/>
        </w:rPr>
        <w:t xml:space="preserve">Online Solidity Decompiler. (n.d.). Online Solidity Decompiler. [online] Available at: </w:t>
      </w:r>
      <w:hyperlink r:id="rId161" w:history="1">
        <w:r w:rsidR="009F4AD6" w:rsidRPr="009F4AD6">
          <w:rPr>
            <w:rStyle w:val="Hyperlink"/>
          </w:rPr>
          <w:t>https://www.ethervm.io/decompile</w:t>
        </w:r>
      </w:hyperlink>
    </w:p>
    <w:p w14:paraId="0B0A92DC" w14:textId="77777777" w:rsidR="009F4AD6" w:rsidRPr="009F4AD6" w:rsidRDefault="009F4AD6" w:rsidP="000F7764">
      <w:pPr>
        <w:ind w:left="170"/>
        <w:jc w:val="both"/>
        <w:rPr>
          <w:color w:val="000000"/>
        </w:rPr>
      </w:pPr>
    </w:p>
    <w:p w14:paraId="4C168651" w14:textId="6A57FC59" w:rsidR="009F4AD6" w:rsidRPr="009F4AD6" w:rsidRDefault="009F4AD6" w:rsidP="00064673">
      <w:pPr>
        <w:pStyle w:val="ListParagraph"/>
        <w:numPr>
          <w:ilvl w:val="0"/>
          <w:numId w:val="10"/>
        </w:numPr>
        <w:ind w:left="170"/>
        <w:jc w:val="both"/>
        <w:rPr>
          <w:color w:val="000000"/>
        </w:rPr>
      </w:pPr>
      <w:r w:rsidRPr="009F4AD6">
        <w:rPr>
          <w:color w:val="000000"/>
        </w:rPr>
        <w:t xml:space="preserve">ethereum.org. (n.d.). Ethereum development documentation. [online] Available at: </w:t>
      </w:r>
      <w:hyperlink r:id="rId162" w:history="1">
        <w:r w:rsidRPr="009F4AD6">
          <w:rPr>
            <w:rStyle w:val="Hyperlink"/>
          </w:rPr>
          <w:t>https://ethereum.org/en/developers/docs/</w:t>
        </w:r>
      </w:hyperlink>
    </w:p>
    <w:p w14:paraId="776A82C8" w14:textId="77777777" w:rsidR="009F4AD6" w:rsidRPr="009F4AD6" w:rsidRDefault="009F4AD6" w:rsidP="000F7764">
      <w:pPr>
        <w:ind w:left="170"/>
        <w:jc w:val="both"/>
        <w:rPr>
          <w:color w:val="000000"/>
        </w:rPr>
      </w:pPr>
    </w:p>
    <w:p w14:paraId="79793D8E" w14:textId="7E5F07A7" w:rsidR="005460A7" w:rsidRPr="009F4AD6" w:rsidRDefault="00417FA5" w:rsidP="00064673">
      <w:pPr>
        <w:pStyle w:val="ListParagraph"/>
        <w:numPr>
          <w:ilvl w:val="0"/>
          <w:numId w:val="10"/>
        </w:numPr>
        <w:ind w:left="170"/>
        <w:jc w:val="both"/>
        <w:rPr>
          <w:color w:val="000000"/>
        </w:rPr>
      </w:pPr>
      <w:proofErr w:type="spellStart"/>
      <w:r w:rsidRPr="009F4AD6">
        <w:rPr>
          <w:color w:val="000000"/>
        </w:rPr>
        <w:t>Aho</w:t>
      </w:r>
      <w:proofErr w:type="spellEnd"/>
      <w:r w:rsidRPr="009F4AD6">
        <w:rPr>
          <w:color w:val="000000"/>
        </w:rPr>
        <w:t xml:space="preserve">, A.V., Ravi Sethi and Ullman, J.D. (2002). Compilers : </w:t>
      </w:r>
      <w:r w:rsidR="009F4AD6" w:rsidRPr="009F4AD6">
        <w:rPr>
          <w:color w:val="000000"/>
        </w:rPr>
        <w:t>P</w:t>
      </w:r>
      <w:r w:rsidRPr="009F4AD6">
        <w:rPr>
          <w:color w:val="000000"/>
        </w:rPr>
        <w:t xml:space="preserve">rinciples, </w:t>
      </w:r>
      <w:r w:rsidR="009F4AD6" w:rsidRPr="009F4AD6">
        <w:rPr>
          <w:color w:val="000000"/>
        </w:rPr>
        <w:t>T</w:t>
      </w:r>
      <w:r w:rsidRPr="009F4AD6">
        <w:rPr>
          <w:color w:val="000000"/>
        </w:rPr>
        <w:t xml:space="preserve">echniques, and </w:t>
      </w:r>
      <w:r w:rsidR="009F4AD6" w:rsidRPr="009F4AD6">
        <w:rPr>
          <w:color w:val="000000"/>
        </w:rPr>
        <w:t>T</w:t>
      </w:r>
      <w:r w:rsidRPr="009F4AD6">
        <w:rPr>
          <w:color w:val="000000"/>
        </w:rPr>
        <w:t>ools. Reading, Mass.: Addison-Wesley.</w:t>
      </w:r>
    </w:p>
    <w:p w14:paraId="5CE86E03" w14:textId="77777777" w:rsidR="009F4AD6" w:rsidRPr="009F4AD6" w:rsidRDefault="009F4AD6" w:rsidP="000F7764">
      <w:pPr>
        <w:ind w:left="170"/>
        <w:jc w:val="both"/>
        <w:rPr>
          <w:color w:val="000000"/>
        </w:rPr>
      </w:pPr>
    </w:p>
    <w:p w14:paraId="76A3D31A" w14:textId="15158BFF" w:rsidR="00BD03E6" w:rsidRPr="009F4AD6" w:rsidRDefault="00BD03E6" w:rsidP="00064673">
      <w:pPr>
        <w:pStyle w:val="ListParagraph"/>
        <w:numPr>
          <w:ilvl w:val="0"/>
          <w:numId w:val="10"/>
        </w:numPr>
        <w:ind w:left="170"/>
        <w:jc w:val="both"/>
        <w:rPr>
          <w:color w:val="000000"/>
        </w:rPr>
      </w:pPr>
      <w:proofErr w:type="spellStart"/>
      <w:r w:rsidRPr="009F4AD6">
        <w:rPr>
          <w:color w:val="000000"/>
        </w:rPr>
        <w:t>OpenZeppelin</w:t>
      </w:r>
      <w:proofErr w:type="spellEnd"/>
      <w:r w:rsidRPr="009F4AD6">
        <w:rPr>
          <w:color w:val="000000"/>
        </w:rPr>
        <w:t xml:space="preserve"> blog. (2018). Deconstructing a Solidity Contract — Part III: The Function Selector. [online] Available at: </w:t>
      </w:r>
      <w:hyperlink r:id="rId163" w:history="1">
        <w:r w:rsidR="009F4AD6" w:rsidRPr="009F4AD6">
          <w:rPr>
            <w:rStyle w:val="Hyperlink"/>
          </w:rPr>
          <w:t>https://blog.openzeppelin.com/deconstructing-a-solidity-contract-part-iii-the-function-selector-6a9b6886ea49/</w:t>
        </w:r>
      </w:hyperlink>
    </w:p>
    <w:p w14:paraId="51486249" w14:textId="77777777" w:rsidR="009F4AD6" w:rsidRPr="009F4AD6" w:rsidRDefault="009F4AD6" w:rsidP="000F7764">
      <w:pPr>
        <w:ind w:left="170"/>
        <w:jc w:val="both"/>
        <w:rPr>
          <w:color w:val="000000"/>
        </w:rPr>
      </w:pPr>
    </w:p>
    <w:p w14:paraId="3BFDEF8B" w14:textId="2C072346" w:rsidR="00BD03E6" w:rsidRPr="009F4AD6" w:rsidRDefault="00BD03E6" w:rsidP="00064673">
      <w:pPr>
        <w:pStyle w:val="ListParagraph"/>
        <w:numPr>
          <w:ilvl w:val="0"/>
          <w:numId w:val="10"/>
        </w:numPr>
        <w:ind w:left="170"/>
        <w:jc w:val="both"/>
        <w:rPr>
          <w:color w:val="000000"/>
        </w:rPr>
      </w:pPr>
      <w:proofErr w:type="spellStart"/>
      <w:r w:rsidRPr="009F4AD6">
        <w:rPr>
          <w:color w:val="000000"/>
        </w:rPr>
        <w:t>OpenZeppelin</w:t>
      </w:r>
      <w:proofErr w:type="spellEnd"/>
      <w:r w:rsidRPr="009F4AD6">
        <w:rPr>
          <w:color w:val="000000"/>
        </w:rPr>
        <w:t xml:space="preserve"> blog. (2018). Deconstructing a Solidity Contract —Part I: Introduction. [online] Available at: </w:t>
      </w:r>
      <w:hyperlink r:id="rId164" w:history="1">
        <w:r w:rsidR="009F4AD6" w:rsidRPr="009F4AD6">
          <w:rPr>
            <w:rStyle w:val="Hyperlink"/>
          </w:rPr>
          <w:t>https://blog.openzeppelin.com/deconstructing-a-solidity-contract-part-i-introduction-832efd2d7737/</w:t>
        </w:r>
      </w:hyperlink>
      <w:r w:rsidRPr="009F4AD6">
        <w:rPr>
          <w:color w:val="000000"/>
        </w:rPr>
        <w:t xml:space="preserve"> </w:t>
      </w:r>
    </w:p>
    <w:p w14:paraId="32358894" w14:textId="77777777" w:rsidR="009F4AD6" w:rsidRPr="009F4AD6" w:rsidRDefault="009F4AD6" w:rsidP="000F7764">
      <w:pPr>
        <w:ind w:left="170"/>
        <w:jc w:val="both"/>
        <w:rPr>
          <w:color w:val="000000"/>
        </w:rPr>
      </w:pPr>
    </w:p>
    <w:p w14:paraId="11F4065B" w14:textId="6E46B0ED" w:rsidR="009F4AD6" w:rsidRPr="009F4AD6" w:rsidRDefault="00BD03E6" w:rsidP="00064673">
      <w:pPr>
        <w:pStyle w:val="ListParagraph"/>
        <w:numPr>
          <w:ilvl w:val="0"/>
          <w:numId w:val="10"/>
        </w:numPr>
        <w:ind w:left="170"/>
        <w:jc w:val="both"/>
        <w:rPr>
          <w:color w:val="000000"/>
        </w:rPr>
      </w:pPr>
      <w:r w:rsidRPr="009F4AD6">
        <w:rPr>
          <w:color w:val="000000"/>
        </w:rPr>
        <w:t xml:space="preserve">www.youtube.com. (n.d.). Ethereum/EVM Smart Contract Reverse Engineering &amp; Disassembly - Blockchain Security #3. [online] Available at: </w:t>
      </w:r>
      <w:hyperlink r:id="rId165" w:history="1">
        <w:r w:rsidR="009F4AD6" w:rsidRPr="009F4AD6">
          <w:rPr>
            <w:rStyle w:val="Hyperlink"/>
          </w:rPr>
          <w:t>https://www.youtube.com/watch?v=I6VDBvX9Pkw&amp;t=41s</w:t>
        </w:r>
      </w:hyperlink>
    </w:p>
    <w:p w14:paraId="0EB87E68" w14:textId="77777777" w:rsidR="009F4AD6" w:rsidRPr="009F4AD6" w:rsidRDefault="009F4AD6" w:rsidP="000F7764">
      <w:pPr>
        <w:ind w:left="170"/>
        <w:jc w:val="both"/>
        <w:rPr>
          <w:color w:val="000000"/>
        </w:rPr>
      </w:pPr>
    </w:p>
    <w:p w14:paraId="4BD2E42E" w14:textId="33B6AAD4" w:rsidR="00BD03E6" w:rsidRPr="009F4AD6" w:rsidRDefault="00BD03E6" w:rsidP="00064673">
      <w:pPr>
        <w:pStyle w:val="ListParagraph"/>
        <w:numPr>
          <w:ilvl w:val="0"/>
          <w:numId w:val="10"/>
        </w:numPr>
        <w:ind w:left="170"/>
        <w:jc w:val="both"/>
        <w:rPr>
          <w:color w:val="000000"/>
        </w:rPr>
      </w:pPr>
      <w:r w:rsidRPr="009F4AD6">
        <w:rPr>
          <w:color w:val="000000"/>
        </w:rPr>
        <w:t xml:space="preserve">ethereum.org. (n.d.). Reverse Engineering a Contract. [online] Available at: </w:t>
      </w:r>
      <w:hyperlink r:id="rId166" w:history="1">
        <w:r w:rsidR="009F4AD6" w:rsidRPr="009F4AD6">
          <w:rPr>
            <w:rStyle w:val="Hyperlink"/>
          </w:rPr>
          <w:t>https://ethereum.org/en/developers/tutorials/reverse-engineering-a-contract/</w:t>
        </w:r>
      </w:hyperlink>
    </w:p>
    <w:p w14:paraId="64E6E8C2" w14:textId="77777777" w:rsidR="009F4AD6" w:rsidRPr="009F4AD6" w:rsidRDefault="009F4AD6" w:rsidP="000F7764">
      <w:pPr>
        <w:ind w:left="170"/>
        <w:jc w:val="both"/>
        <w:rPr>
          <w:color w:val="000000"/>
        </w:rPr>
      </w:pPr>
    </w:p>
    <w:p w14:paraId="32FAFDEC" w14:textId="4E4F5EA5" w:rsidR="005460A7" w:rsidRPr="009F4AD6" w:rsidRDefault="00BD03E6" w:rsidP="00064673">
      <w:pPr>
        <w:pStyle w:val="ListParagraph"/>
        <w:numPr>
          <w:ilvl w:val="0"/>
          <w:numId w:val="10"/>
        </w:numPr>
        <w:ind w:left="170"/>
        <w:jc w:val="both"/>
        <w:rPr>
          <w:color w:val="000000"/>
        </w:rPr>
      </w:pPr>
      <w:proofErr w:type="spellStart"/>
      <w:r w:rsidRPr="009F4AD6">
        <w:rPr>
          <w:color w:val="000000"/>
        </w:rPr>
        <w:t>FreddyCoen</w:t>
      </w:r>
      <w:proofErr w:type="spellEnd"/>
      <w:r w:rsidRPr="009F4AD6">
        <w:rPr>
          <w:color w:val="000000"/>
        </w:rPr>
        <w:t xml:space="preserve"> (2022). EVM development Starter Kit. [online] Medium. Available at: </w:t>
      </w:r>
      <w:hyperlink r:id="rId167" w:history="1">
        <w:r w:rsidR="009F4AD6" w:rsidRPr="009F4AD6">
          <w:rPr>
            <w:rStyle w:val="Hyperlink"/>
          </w:rPr>
          <w:t>https://freddycoen.medium.com/evm-starter-kit-1790bcc992ef</w:t>
        </w:r>
      </w:hyperlink>
    </w:p>
    <w:p w14:paraId="16626C4E" w14:textId="77777777" w:rsidR="009F4AD6" w:rsidRPr="009F4AD6" w:rsidRDefault="009F4AD6" w:rsidP="000F7764">
      <w:pPr>
        <w:ind w:left="170"/>
        <w:jc w:val="both"/>
        <w:rPr>
          <w:color w:val="000000"/>
        </w:rPr>
      </w:pPr>
    </w:p>
    <w:p w14:paraId="412C2CE8" w14:textId="1E7C4B32" w:rsidR="009F4AD6" w:rsidRPr="009F4AD6" w:rsidRDefault="005460A7" w:rsidP="00064673">
      <w:pPr>
        <w:pStyle w:val="ListParagraph"/>
        <w:numPr>
          <w:ilvl w:val="0"/>
          <w:numId w:val="10"/>
        </w:numPr>
        <w:ind w:left="170"/>
        <w:jc w:val="both"/>
        <w:rPr>
          <w:color w:val="000000"/>
        </w:rPr>
      </w:pPr>
      <w:r w:rsidRPr="009F4AD6">
        <w:rPr>
          <w:color w:val="000000"/>
        </w:rPr>
        <w:t xml:space="preserve">www.youtube.com. (n.d.). EVM: From Solidity to byte code, memory and storage. [online] Available at: </w:t>
      </w:r>
      <w:hyperlink r:id="rId168" w:history="1">
        <w:r w:rsidR="009F4AD6" w:rsidRPr="009F4AD6">
          <w:rPr>
            <w:rStyle w:val="Hyperlink"/>
          </w:rPr>
          <w:t>https://www.youtube.com/watch?v=RxL_1AfV7N4</w:t>
        </w:r>
      </w:hyperlink>
    </w:p>
    <w:p w14:paraId="1A1EA253" w14:textId="77777777" w:rsidR="009F4AD6" w:rsidRPr="009F4AD6" w:rsidRDefault="009F4AD6" w:rsidP="000F7764">
      <w:pPr>
        <w:ind w:left="170"/>
        <w:jc w:val="both"/>
        <w:rPr>
          <w:color w:val="000000"/>
        </w:rPr>
      </w:pPr>
    </w:p>
    <w:p w14:paraId="53F4D1D0" w14:textId="11743463" w:rsidR="00BD03E6" w:rsidRPr="009F4AD6" w:rsidRDefault="005460A7" w:rsidP="00064673">
      <w:pPr>
        <w:pStyle w:val="ListParagraph"/>
        <w:numPr>
          <w:ilvl w:val="0"/>
          <w:numId w:val="10"/>
        </w:numPr>
        <w:ind w:left="170"/>
        <w:jc w:val="both"/>
        <w:rPr>
          <w:color w:val="000000"/>
        </w:rPr>
      </w:pPr>
      <w:r w:rsidRPr="009F4AD6">
        <w:rPr>
          <w:color w:val="000000"/>
        </w:rPr>
        <w:t xml:space="preserve">Unix &amp; Linux Stack Exchange. (n.d.). convert executable back to C source code. [online] Available at: </w:t>
      </w:r>
      <w:hyperlink r:id="rId169" w:history="1">
        <w:r w:rsidR="009F4AD6" w:rsidRPr="009F4AD6">
          <w:rPr>
            <w:rStyle w:val="Hyperlink"/>
          </w:rPr>
          <w:t>https://unix.stackexchange.com/questions/229802/convert-executable-back-to-c-source-code</w:t>
        </w:r>
      </w:hyperlink>
    </w:p>
    <w:p w14:paraId="54C7F106" w14:textId="77777777" w:rsidR="009F4AD6" w:rsidRPr="009F4AD6" w:rsidRDefault="009F4AD6" w:rsidP="000F7764">
      <w:pPr>
        <w:ind w:left="170"/>
        <w:jc w:val="both"/>
        <w:rPr>
          <w:color w:val="000000"/>
        </w:rPr>
      </w:pPr>
    </w:p>
    <w:p w14:paraId="4E93163A" w14:textId="2DD585F3" w:rsidR="00BD03E6" w:rsidRPr="009F4AD6" w:rsidRDefault="00BD03E6" w:rsidP="00064673">
      <w:pPr>
        <w:pStyle w:val="ListParagraph"/>
        <w:numPr>
          <w:ilvl w:val="0"/>
          <w:numId w:val="10"/>
        </w:numPr>
        <w:ind w:left="170"/>
        <w:jc w:val="both"/>
        <w:rPr>
          <w:color w:val="000000"/>
        </w:rPr>
      </w:pPr>
      <w:r w:rsidRPr="009F4AD6">
        <w:rPr>
          <w:color w:val="000000"/>
        </w:rPr>
        <w:t xml:space="preserve">readthedocs.org. (n.d.). Solidity | Read the Docs. [online] Available at: </w:t>
      </w:r>
      <w:hyperlink r:id="rId170" w:history="1">
        <w:r w:rsidR="009F4AD6" w:rsidRPr="009F4AD6">
          <w:rPr>
            <w:rStyle w:val="Hyperlink"/>
          </w:rPr>
          <w:t>https://readthedocs.org/projects/solidity/</w:t>
        </w:r>
      </w:hyperlink>
    </w:p>
    <w:p w14:paraId="3FBCBDE4" w14:textId="77777777" w:rsidR="00200C8B" w:rsidRPr="009F4AD6" w:rsidRDefault="00200C8B" w:rsidP="000F7764">
      <w:pPr>
        <w:ind w:left="170"/>
        <w:jc w:val="both"/>
      </w:pPr>
    </w:p>
    <w:p w14:paraId="1DCFA239" w14:textId="0717DC48" w:rsidR="00200C8B" w:rsidRPr="009F4AD6" w:rsidRDefault="00200C8B" w:rsidP="00064673">
      <w:pPr>
        <w:pStyle w:val="ListParagraph"/>
        <w:numPr>
          <w:ilvl w:val="0"/>
          <w:numId w:val="10"/>
        </w:numPr>
        <w:ind w:left="170"/>
        <w:jc w:val="both"/>
        <w:rPr>
          <w:color w:val="000000"/>
        </w:rPr>
      </w:pPr>
      <w:r w:rsidRPr="009F4AD6">
        <w:rPr>
          <w:color w:val="000000"/>
        </w:rPr>
        <w:lastRenderedPageBreak/>
        <w:t>TOOLS AND ALGORITHMS FOR THE CONSTRUCTION AND ANALYSIS OF SYSTEMS : 28th. (2022). S.L.: Springer Nature.</w:t>
      </w:r>
      <w:r w:rsidRPr="009F4AD6">
        <w:t xml:space="preserve"> </w:t>
      </w:r>
    </w:p>
    <w:p w14:paraId="4154B05D" w14:textId="77777777" w:rsidR="00200C8B" w:rsidRPr="009F4AD6" w:rsidRDefault="00200C8B" w:rsidP="000F7764">
      <w:pPr>
        <w:ind w:left="170"/>
        <w:jc w:val="both"/>
        <w:rPr>
          <w:color w:val="000000"/>
        </w:rPr>
      </w:pPr>
    </w:p>
    <w:p w14:paraId="1AD22990" w14:textId="77777777" w:rsidR="00780101" w:rsidRPr="00780101" w:rsidRDefault="00200C8B" w:rsidP="00064673">
      <w:pPr>
        <w:pStyle w:val="ListParagraph"/>
        <w:numPr>
          <w:ilvl w:val="0"/>
          <w:numId w:val="10"/>
        </w:numPr>
        <w:ind w:left="170"/>
        <w:jc w:val="both"/>
        <w:rPr>
          <w:color w:val="000000"/>
        </w:rPr>
      </w:pPr>
      <w:r w:rsidRPr="009F4AD6">
        <w:rPr>
          <w:color w:val="000000"/>
        </w:rPr>
        <w:t>‌</w:t>
      </w:r>
      <w:proofErr w:type="spellStart"/>
      <w:r w:rsidRPr="009F4AD6">
        <w:rPr>
          <w:color w:val="000000"/>
        </w:rPr>
        <w:t>Cassez</w:t>
      </w:r>
      <w:proofErr w:type="spellEnd"/>
      <w:r w:rsidRPr="009F4AD6">
        <w:rPr>
          <w:color w:val="000000"/>
        </w:rPr>
        <w:t xml:space="preserve">, F., Fuller, J. and </w:t>
      </w:r>
      <w:proofErr w:type="spellStart"/>
      <w:r w:rsidRPr="009F4AD6">
        <w:rPr>
          <w:color w:val="000000"/>
        </w:rPr>
        <w:t>Asgaonkar</w:t>
      </w:r>
      <w:proofErr w:type="spellEnd"/>
      <w:r w:rsidRPr="009F4AD6">
        <w:rPr>
          <w:color w:val="000000"/>
        </w:rPr>
        <w:t>, A. (2022). Formal Verification of the Ethereum 2.0 Beacon Chain. Tools and Algorithms for the Construction and Analysis of Systems, pp.167–182.</w:t>
      </w:r>
      <w:r w:rsidRPr="009F4AD6">
        <w:t xml:space="preserve"> </w:t>
      </w:r>
    </w:p>
    <w:p w14:paraId="0B9126B9" w14:textId="77777777" w:rsidR="00780101" w:rsidRPr="00780101" w:rsidRDefault="00780101" w:rsidP="000F7764">
      <w:pPr>
        <w:pStyle w:val="ListParagraph"/>
        <w:jc w:val="both"/>
        <w:rPr>
          <w:color w:val="000000"/>
        </w:rPr>
      </w:pPr>
    </w:p>
    <w:p w14:paraId="61FDAB0A" w14:textId="77777777" w:rsidR="00FC5940" w:rsidRPr="00FC5940" w:rsidRDefault="00780101" w:rsidP="00064673">
      <w:pPr>
        <w:pStyle w:val="ListParagraph"/>
        <w:numPr>
          <w:ilvl w:val="0"/>
          <w:numId w:val="10"/>
        </w:numPr>
        <w:ind w:left="170"/>
        <w:jc w:val="both"/>
        <w:rPr>
          <w:color w:val="000000"/>
        </w:rPr>
      </w:pPr>
      <w:r w:rsidRPr="00780101">
        <w:rPr>
          <w:color w:val="000000"/>
        </w:rPr>
        <w:t>Bytecode and transactions . (n.d.). [online] Available at:</w:t>
      </w:r>
      <w:r>
        <w:rPr>
          <w:color w:val="000000"/>
        </w:rPr>
        <w:t xml:space="preserve"> </w:t>
      </w:r>
      <w:hyperlink r:id="rId171" w:history="1">
        <w:r w:rsidRPr="004D26A8">
          <w:rPr>
            <w:rStyle w:val="Hyperlink"/>
          </w:rPr>
          <w:t>https://cse.iitk.ac.in/users/dwivedi/Blockchain/bytecode.pdf</w:t>
        </w:r>
      </w:hyperlink>
      <w:r w:rsidR="00FC5940" w:rsidRPr="00FC5940">
        <w:rPr>
          <w:rFonts w:ascii="Calibri" w:hAnsi="Calibri" w:cs="Calibri"/>
          <w:color w:val="000000"/>
          <w:sz w:val="27"/>
          <w:szCs w:val="27"/>
        </w:rPr>
        <w:t>‌</w:t>
      </w:r>
    </w:p>
    <w:p w14:paraId="5B977ADE" w14:textId="77777777" w:rsidR="00FC5940" w:rsidRPr="00FC5940" w:rsidRDefault="00FC5940" w:rsidP="000F7764">
      <w:pPr>
        <w:pStyle w:val="ListParagraph"/>
        <w:jc w:val="both"/>
        <w:rPr>
          <w:rFonts w:ascii="Calibri" w:hAnsi="Calibri" w:cs="Calibri"/>
          <w:color w:val="000000"/>
          <w:sz w:val="27"/>
          <w:szCs w:val="27"/>
        </w:rPr>
      </w:pPr>
    </w:p>
    <w:p w14:paraId="6E7C2A75" w14:textId="77777777" w:rsidR="002505CF" w:rsidRDefault="00FC5940" w:rsidP="00064673">
      <w:pPr>
        <w:pStyle w:val="ListParagraph"/>
        <w:numPr>
          <w:ilvl w:val="0"/>
          <w:numId w:val="10"/>
        </w:numPr>
        <w:ind w:left="170"/>
        <w:jc w:val="both"/>
        <w:rPr>
          <w:color w:val="000000"/>
        </w:rPr>
      </w:pPr>
      <w:r w:rsidRPr="00FC5940">
        <w:rPr>
          <w:color w:val="000000"/>
        </w:rPr>
        <w:t>Hollander, L. (2019). </w:t>
      </w:r>
      <w:r w:rsidRPr="00FC5940">
        <w:rPr>
          <w:i/>
          <w:iCs/>
          <w:color w:val="000000"/>
        </w:rPr>
        <w:t>The Ethereum Virtual Machine — How does it work?</w:t>
      </w:r>
      <w:r w:rsidRPr="00FC5940">
        <w:rPr>
          <w:color w:val="000000"/>
        </w:rPr>
        <w:t xml:space="preserve"> [online] Medium. Available at: </w:t>
      </w:r>
      <w:hyperlink r:id="rId172" w:history="1">
        <w:r w:rsidRPr="004D26A8">
          <w:rPr>
            <w:rStyle w:val="Hyperlink"/>
          </w:rPr>
          <w:t>https://medium.com/mycrypto/the-ethereum-virtual-machine-how-does-it-work-9abac2b7c9e</w:t>
        </w:r>
      </w:hyperlink>
      <w:r w:rsidRPr="00FC5940">
        <w:rPr>
          <w:color w:val="000000"/>
        </w:rPr>
        <w:t>.</w:t>
      </w:r>
    </w:p>
    <w:p w14:paraId="2C75BBA6" w14:textId="77777777" w:rsidR="002505CF" w:rsidRPr="002505CF" w:rsidRDefault="002505CF" w:rsidP="000F7764">
      <w:pPr>
        <w:pStyle w:val="ListParagraph"/>
        <w:jc w:val="both"/>
        <w:rPr>
          <w:color w:val="000000"/>
          <w:sz w:val="20"/>
          <w:szCs w:val="20"/>
          <w:shd w:val="clear" w:color="auto" w:fill="FFFFFF"/>
        </w:rPr>
      </w:pPr>
    </w:p>
    <w:p w14:paraId="7B4A0229" w14:textId="77777777" w:rsidR="00F8729E" w:rsidRPr="00F8729E" w:rsidRDefault="002505CF" w:rsidP="00064673">
      <w:pPr>
        <w:pStyle w:val="ListParagraph"/>
        <w:numPr>
          <w:ilvl w:val="0"/>
          <w:numId w:val="10"/>
        </w:numPr>
        <w:ind w:left="170"/>
        <w:jc w:val="both"/>
        <w:rPr>
          <w:color w:val="000000"/>
        </w:rPr>
      </w:pPr>
      <w:r w:rsidRPr="002505CF">
        <w:rPr>
          <w:color w:val="000000"/>
          <w:shd w:val="clear" w:color="auto" w:fill="FFFFFF"/>
        </w:rPr>
        <w:t>En.wikipedia.org. 2022. </w:t>
      </w:r>
      <w:r w:rsidRPr="002505CF">
        <w:rPr>
          <w:i/>
          <w:iCs/>
          <w:color w:val="000000"/>
          <w:shd w:val="clear" w:color="auto" w:fill="FFFFFF"/>
        </w:rPr>
        <w:t>Control-flow graph - Wikipedia</w:t>
      </w:r>
      <w:r w:rsidRPr="002505CF">
        <w:rPr>
          <w:color w:val="000000"/>
          <w:shd w:val="clear" w:color="auto" w:fill="FFFFFF"/>
        </w:rPr>
        <w:t xml:space="preserve">. [online] Available at: </w:t>
      </w:r>
      <w:hyperlink r:id="rId173" w:history="1">
        <w:r w:rsidRPr="002505CF">
          <w:rPr>
            <w:rStyle w:val="Hyperlink"/>
            <w:shd w:val="clear" w:color="auto" w:fill="FFFFFF"/>
          </w:rPr>
          <w:t>https://en.wikipedia.org/wiki/Control-flow_graph</w:t>
        </w:r>
      </w:hyperlink>
    </w:p>
    <w:p w14:paraId="6141DCB3" w14:textId="77777777" w:rsidR="00F8729E" w:rsidRPr="00F8729E" w:rsidRDefault="00F8729E" w:rsidP="000F7764">
      <w:pPr>
        <w:pStyle w:val="ListParagraph"/>
        <w:jc w:val="both"/>
        <w:rPr>
          <w:color w:val="000000"/>
        </w:rPr>
      </w:pPr>
    </w:p>
    <w:p w14:paraId="42A08C99" w14:textId="77777777" w:rsidR="00F8729E" w:rsidRPr="00F8729E" w:rsidRDefault="00F8729E" w:rsidP="00064673">
      <w:pPr>
        <w:pStyle w:val="ListParagraph"/>
        <w:numPr>
          <w:ilvl w:val="0"/>
          <w:numId w:val="10"/>
        </w:numPr>
        <w:ind w:left="170"/>
        <w:jc w:val="both"/>
        <w:rPr>
          <w:color w:val="000000"/>
        </w:rPr>
      </w:pPr>
      <w:r w:rsidRPr="00F8729E">
        <w:rPr>
          <w:color w:val="000000"/>
        </w:rPr>
        <w:t>cypherpunks-core.github.io. (n.d.). </w:t>
      </w:r>
      <w:r w:rsidRPr="00F8729E">
        <w:rPr>
          <w:i/>
          <w:iCs/>
          <w:color w:val="000000"/>
        </w:rPr>
        <w:t xml:space="preserve">Chapter 13: The Ethereum Virtual Machine · </w:t>
      </w:r>
      <w:proofErr w:type="spellStart"/>
      <w:r w:rsidRPr="00F8729E">
        <w:rPr>
          <w:i/>
          <w:iCs/>
          <w:color w:val="000000"/>
        </w:rPr>
        <w:t>GitBook</w:t>
      </w:r>
      <w:proofErr w:type="spellEnd"/>
      <w:r w:rsidRPr="00F8729E">
        <w:rPr>
          <w:color w:val="000000"/>
        </w:rPr>
        <w:t xml:space="preserve">. [online] Available at: </w:t>
      </w:r>
      <w:hyperlink r:id="rId174" w:anchor="evm_architecture" w:history="1">
        <w:r w:rsidRPr="00F8729E">
          <w:rPr>
            <w:rStyle w:val="Hyperlink"/>
          </w:rPr>
          <w:t>https://cypherpunks-core.github.io/ethereumbook/13evm.html#evm_architecture</w:t>
        </w:r>
      </w:hyperlink>
      <w:r w:rsidRPr="00F8729E">
        <w:rPr>
          <w:color w:val="000000"/>
        </w:rPr>
        <w:t xml:space="preserve"> </w:t>
      </w:r>
    </w:p>
    <w:p w14:paraId="243EA7EB" w14:textId="77777777" w:rsidR="00F8729E" w:rsidRPr="00F8729E" w:rsidRDefault="00F8729E" w:rsidP="000F7764">
      <w:pPr>
        <w:pStyle w:val="ListParagraph"/>
        <w:jc w:val="both"/>
        <w:rPr>
          <w:color w:val="000000"/>
        </w:rPr>
      </w:pPr>
    </w:p>
    <w:p w14:paraId="28C17C8E" w14:textId="77777777" w:rsidR="00F8729E" w:rsidRPr="00F8729E" w:rsidRDefault="00F8729E" w:rsidP="00064673">
      <w:pPr>
        <w:pStyle w:val="ListParagraph"/>
        <w:numPr>
          <w:ilvl w:val="0"/>
          <w:numId w:val="10"/>
        </w:numPr>
        <w:ind w:left="170"/>
        <w:jc w:val="both"/>
        <w:rPr>
          <w:color w:val="000000"/>
        </w:rPr>
      </w:pPr>
      <w:proofErr w:type="spellStart"/>
      <w:r w:rsidRPr="00F8729E">
        <w:rPr>
          <w:color w:val="000000"/>
        </w:rPr>
        <w:t>Mochi.Market</w:t>
      </w:r>
      <w:proofErr w:type="spellEnd"/>
      <w:r w:rsidRPr="00F8729E">
        <w:rPr>
          <w:color w:val="000000"/>
        </w:rPr>
        <w:t xml:space="preserve"> (2021). </w:t>
      </w:r>
      <w:r w:rsidRPr="00F8729E">
        <w:rPr>
          <w:i/>
          <w:iCs/>
          <w:color w:val="000000"/>
        </w:rPr>
        <w:t>Learn about Ethereum Virtual Machine</w:t>
      </w:r>
      <w:r w:rsidRPr="00F8729E">
        <w:rPr>
          <w:color w:val="000000"/>
        </w:rPr>
        <w:t xml:space="preserve">. [online] </w:t>
      </w:r>
      <w:proofErr w:type="spellStart"/>
      <w:r w:rsidRPr="00F8729E">
        <w:rPr>
          <w:color w:val="000000"/>
        </w:rPr>
        <w:t>Mochilab</w:t>
      </w:r>
      <w:proofErr w:type="spellEnd"/>
      <w:r w:rsidRPr="00F8729E">
        <w:rPr>
          <w:color w:val="000000"/>
        </w:rPr>
        <w:t xml:space="preserve">. Available at: </w:t>
      </w:r>
      <w:hyperlink r:id="rId175" w:history="1">
        <w:r w:rsidRPr="00F8729E">
          <w:rPr>
            <w:rStyle w:val="Hyperlink"/>
          </w:rPr>
          <w:t>https://medium.com/mochilab/learn-about-ethereum-virtual-machine-de0a574b13ba</w:t>
        </w:r>
      </w:hyperlink>
      <w:r w:rsidRPr="00F8729E">
        <w:rPr>
          <w:color w:val="000000"/>
        </w:rPr>
        <w:t xml:space="preserve"> </w:t>
      </w:r>
    </w:p>
    <w:p w14:paraId="21D41D3E" w14:textId="77777777" w:rsidR="00F8729E" w:rsidRPr="00F8729E" w:rsidRDefault="00F8729E" w:rsidP="000F7764">
      <w:pPr>
        <w:pStyle w:val="ListParagraph"/>
        <w:jc w:val="both"/>
        <w:rPr>
          <w:color w:val="000000"/>
        </w:rPr>
      </w:pPr>
    </w:p>
    <w:p w14:paraId="4425B051" w14:textId="77777777" w:rsidR="00F8729E" w:rsidRPr="00F8729E" w:rsidRDefault="00F8729E" w:rsidP="00064673">
      <w:pPr>
        <w:pStyle w:val="ListParagraph"/>
        <w:numPr>
          <w:ilvl w:val="0"/>
          <w:numId w:val="10"/>
        </w:numPr>
        <w:ind w:left="170"/>
        <w:jc w:val="both"/>
        <w:rPr>
          <w:color w:val="000000"/>
        </w:rPr>
      </w:pPr>
      <w:r w:rsidRPr="00F8729E">
        <w:rPr>
          <w:color w:val="000000"/>
        </w:rPr>
        <w:t>www.cprover.org. (n.d.). </w:t>
      </w:r>
      <w:r w:rsidRPr="00F8729E">
        <w:rPr>
          <w:i/>
          <w:iCs/>
          <w:color w:val="000000"/>
        </w:rPr>
        <w:t>The CBMC Homepage</w:t>
      </w:r>
      <w:r w:rsidRPr="00F8729E">
        <w:rPr>
          <w:color w:val="000000"/>
        </w:rPr>
        <w:t xml:space="preserve">. [online] Available at: </w:t>
      </w:r>
      <w:hyperlink r:id="rId176" w:history="1">
        <w:r w:rsidRPr="00F8729E">
          <w:rPr>
            <w:rStyle w:val="Hyperlink"/>
          </w:rPr>
          <w:t>https://www.cprover.org/cbmc/</w:t>
        </w:r>
      </w:hyperlink>
      <w:r w:rsidRPr="00F8729E">
        <w:rPr>
          <w:color w:val="000000"/>
        </w:rPr>
        <w:t>.</w:t>
      </w:r>
    </w:p>
    <w:p w14:paraId="74E9E971" w14:textId="77777777" w:rsidR="00F8729E" w:rsidRPr="00F8729E" w:rsidRDefault="00F8729E" w:rsidP="000F7764">
      <w:pPr>
        <w:pStyle w:val="ListParagraph"/>
        <w:jc w:val="both"/>
        <w:rPr>
          <w:color w:val="000000"/>
        </w:rPr>
      </w:pPr>
    </w:p>
    <w:p w14:paraId="7C11BBD0" w14:textId="77777777" w:rsidR="002230C2" w:rsidRPr="002230C2" w:rsidRDefault="00F8729E" w:rsidP="00064673">
      <w:pPr>
        <w:pStyle w:val="ListParagraph"/>
        <w:numPr>
          <w:ilvl w:val="0"/>
          <w:numId w:val="10"/>
        </w:numPr>
        <w:ind w:left="170"/>
        <w:jc w:val="both"/>
        <w:rPr>
          <w:color w:val="000000"/>
        </w:rPr>
      </w:pPr>
      <w:proofErr w:type="spellStart"/>
      <w:r w:rsidRPr="00F8729E">
        <w:rPr>
          <w:color w:val="000000"/>
        </w:rPr>
        <w:t>Szczukocki</w:t>
      </w:r>
      <w:proofErr w:type="spellEnd"/>
      <w:r w:rsidRPr="00F8729E">
        <w:rPr>
          <w:color w:val="000000"/>
        </w:rPr>
        <w:t>, D. (2018). </w:t>
      </w:r>
      <w:r w:rsidRPr="00F8729E">
        <w:rPr>
          <w:i/>
          <w:iCs/>
          <w:color w:val="000000"/>
        </w:rPr>
        <w:t xml:space="preserve">Visitor Design Pattern in Java | </w:t>
      </w:r>
      <w:proofErr w:type="spellStart"/>
      <w:r w:rsidRPr="00F8729E">
        <w:rPr>
          <w:i/>
          <w:iCs/>
          <w:color w:val="000000"/>
        </w:rPr>
        <w:t>Baeldung</w:t>
      </w:r>
      <w:proofErr w:type="spellEnd"/>
      <w:r w:rsidRPr="00F8729E">
        <w:rPr>
          <w:color w:val="000000"/>
        </w:rPr>
        <w:t xml:space="preserve">. [online] www.baeldung.com. Available at: </w:t>
      </w:r>
      <w:hyperlink r:id="rId177" w:history="1">
        <w:r w:rsidRPr="00F8729E">
          <w:rPr>
            <w:rStyle w:val="Hyperlink"/>
          </w:rPr>
          <w:t>https://www.baeldung.com/java-visitor-pattern</w:t>
        </w:r>
      </w:hyperlink>
      <w:r w:rsidRPr="00F8729E">
        <w:rPr>
          <w:color w:val="000000"/>
        </w:rPr>
        <w:t>.</w:t>
      </w:r>
    </w:p>
    <w:p w14:paraId="4F5F093B" w14:textId="77777777" w:rsidR="002230C2" w:rsidRPr="002230C2" w:rsidRDefault="002230C2" w:rsidP="002230C2">
      <w:pPr>
        <w:pStyle w:val="ListParagraph"/>
        <w:rPr>
          <w:rFonts w:ascii="Calibri" w:hAnsi="Calibri" w:cs="Calibri"/>
          <w:color w:val="000000"/>
          <w:sz w:val="27"/>
          <w:szCs w:val="27"/>
        </w:rPr>
      </w:pPr>
    </w:p>
    <w:p w14:paraId="66B73519" w14:textId="77777777" w:rsidR="002230C2" w:rsidRPr="002230C2" w:rsidRDefault="002230C2" w:rsidP="00064673">
      <w:pPr>
        <w:pStyle w:val="ListParagraph"/>
        <w:numPr>
          <w:ilvl w:val="0"/>
          <w:numId w:val="10"/>
        </w:numPr>
        <w:ind w:left="170"/>
        <w:jc w:val="both"/>
        <w:rPr>
          <w:color w:val="000000"/>
        </w:rPr>
      </w:pPr>
      <w:proofErr w:type="spellStart"/>
      <w:r w:rsidRPr="002230C2">
        <w:rPr>
          <w:color w:val="000000"/>
        </w:rPr>
        <w:t>Dannen</w:t>
      </w:r>
      <w:proofErr w:type="spellEnd"/>
      <w:r w:rsidRPr="002230C2">
        <w:rPr>
          <w:color w:val="000000"/>
        </w:rPr>
        <w:t>, C. (2017). </w:t>
      </w:r>
      <w:r w:rsidRPr="002230C2">
        <w:rPr>
          <w:i/>
          <w:iCs/>
          <w:color w:val="000000"/>
        </w:rPr>
        <w:t xml:space="preserve">Introducing </w:t>
      </w:r>
      <w:proofErr w:type="spellStart"/>
      <w:r w:rsidRPr="002230C2">
        <w:rPr>
          <w:i/>
          <w:iCs/>
          <w:color w:val="000000"/>
        </w:rPr>
        <w:t>ethereum</w:t>
      </w:r>
      <w:proofErr w:type="spellEnd"/>
      <w:r w:rsidRPr="002230C2">
        <w:rPr>
          <w:i/>
          <w:iCs/>
          <w:color w:val="000000"/>
        </w:rPr>
        <w:t xml:space="preserve"> and solidity : foundations of cryptocurrency and blockchain programming for beginners</w:t>
      </w:r>
      <w:r w:rsidRPr="002230C2">
        <w:rPr>
          <w:color w:val="000000"/>
        </w:rPr>
        <w:t xml:space="preserve">. New York: </w:t>
      </w:r>
      <w:proofErr w:type="spellStart"/>
      <w:r w:rsidRPr="002230C2">
        <w:rPr>
          <w:color w:val="000000"/>
        </w:rPr>
        <w:t>Apress</w:t>
      </w:r>
      <w:proofErr w:type="spellEnd"/>
      <w:r w:rsidRPr="002230C2">
        <w:rPr>
          <w:color w:val="000000"/>
        </w:rPr>
        <w:t>, Cop.</w:t>
      </w:r>
    </w:p>
    <w:p w14:paraId="1D7CF01A" w14:textId="77777777" w:rsidR="002230C2" w:rsidRPr="002230C2" w:rsidRDefault="002230C2" w:rsidP="002230C2">
      <w:pPr>
        <w:pStyle w:val="ListParagraph"/>
        <w:rPr>
          <w:rFonts w:ascii="Calibri" w:hAnsi="Calibri" w:cs="Calibri"/>
          <w:color w:val="000000"/>
          <w:sz w:val="27"/>
          <w:szCs w:val="27"/>
        </w:rPr>
      </w:pPr>
    </w:p>
    <w:p w14:paraId="2AA21D96" w14:textId="77777777" w:rsidR="00CD3187" w:rsidRPr="00CD3187" w:rsidRDefault="002230C2" w:rsidP="00FC5940">
      <w:pPr>
        <w:pStyle w:val="ListParagraph"/>
        <w:numPr>
          <w:ilvl w:val="0"/>
          <w:numId w:val="10"/>
        </w:numPr>
        <w:ind w:left="170"/>
        <w:jc w:val="both"/>
        <w:rPr>
          <w:color w:val="000000"/>
        </w:rPr>
      </w:pPr>
      <w:r w:rsidRPr="002230C2">
        <w:rPr>
          <w:color w:val="000000"/>
        </w:rPr>
        <w:t>www.programiz.com. (n.d.). </w:t>
      </w:r>
      <w:r w:rsidRPr="002230C2">
        <w:rPr>
          <w:i/>
          <w:iCs/>
          <w:color w:val="000000"/>
        </w:rPr>
        <w:t xml:space="preserve">C Bitwise Operators: AND, </w:t>
      </w:r>
      <w:proofErr w:type="gramStart"/>
      <w:r w:rsidRPr="002230C2">
        <w:rPr>
          <w:i/>
          <w:iCs/>
          <w:color w:val="000000"/>
        </w:rPr>
        <w:t>OR,</w:t>
      </w:r>
      <w:proofErr w:type="gramEnd"/>
      <w:r w:rsidRPr="002230C2">
        <w:rPr>
          <w:i/>
          <w:iCs/>
          <w:color w:val="000000"/>
        </w:rPr>
        <w:t xml:space="preserve"> XOR, Complement and Shift Operations</w:t>
      </w:r>
      <w:r w:rsidRPr="002230C2">
        <w:rPr>
          <w:color w:val="000000"/>
        </w:rPr>
        <w:t xml:space="preserve">. [online] Available at: </w:t>
      </w:r>
      <w:hyperlink r:id="rId178" w:anchor="complement" w:history="1">
        <w:r w:rsidRPr="004D26A8">
          <w:rPr>
            <w:rStyle w:val="Hyperlink"/>
          </w:rPr>
          <w:t>https://www.programiz.com/c-programming/bitwise-operators#complement</w:t>
        </w:r>
      </w:hyperlink>
      <w:r w:rsidR="00CD3187">
        <w:t xml:space="preserve"> </w:t>
      </w:r>
    </w:p>
    <w:p w14:paraId="2855D671" w14:textId="77777777" w:rsidR="00CD3187" w:rsidRDefault="00CD3187" w:rsidP="00CD3187">
      <w:pPr>
        <w:pStyle w:val="ListParagraph"/>
      </w:pPr>
    </w:p>
    <w:p w14:paraId="6E7B4B86" w14:textId="6C18B8C9" w:rsidR="00CD3187" w:rsidRPr="00CD3187" w:rsidRDefault="00CD3187" w:rsidP="00CD3187">
      <w:pPr>
        <w:pStyle w:val="ListParagraph"/>
        <w:numPr>
          <w:ilvl w:val="0"/>
          <w:numId w:val="10"/>
        </w:numPr>
        <w:ind w:left="170"/>
        <w:jc w:val="both"/>
        <w:rPr>
          <w:color w:val="000000"/>
        </w:rPr>
      </w:pPr>
      <w:r w:rsidRPr="00CD3187">
        <w:t xml:space="preserve">Ethereum Stack Exchange. (n.d.). </w:t>
      </w:r>
      <w:proofErr w:type="spellStart"/>
      <w:r w:rsidRPr="00CD3187">
        <w:t>evm</w:t>
      </w:r>
      <w:proofErr w:type="spellEnd"/>
      <w:r w:rsidRPr="00CD3187">
        <w:t xml:space="preserve"> - How can you decompile a smart contract? [online] Available at: </w:t>
      </w:r>
      <w:hyperlink r:id="rId179" w:history="1">
        <w:r w:rsidRPr="0066243B">
          <w:rPr>
            <w:rStyle w:val="Hyperlink"/>
          </w:rPr>
          <w:t>https://ethereum.stackexchange.com/questions/188/how-can-you-decompile-a-smart-contract</w:t>
        </w:r>
      </w:hyperlink>
      <w:r w:rsidRPr="00CD3187">
        <w:t>.</w:t>
      </w:r>
    </w:p>
    <w:sectPr w:rsidR="00CD3187" w:rsidRPr="00CD3187" w:rsidSect="00AD5248">
      <w:type w:val="continuous"/>
      <w:pgSz w:w="11907" w:h="16839" w:code="9"/>
      <w:pgMar w:top="1418" w:right="1418" w:bottom="1418" w:left="1418" w:header="720" w:footer="431"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6610D" w14:textId="77777777" w:rsidR="006C6F6D" w:rsidRDefault="006C6F6D">
      <w:r>
        <w:separator/>
      </w:r>
    </w:p>
    <w:p w14:paraId="2E3622D0" w14:textId="77777777" w:rsidR="006C6F6D" w:rsidRDefault="006C6F6D"/>
  </w:endnote>
  <w:endnote w:type="continuationSeparator" w:id="0">
    <w:p w14:paraId="2072C418" w14:textId="77777777" w:rsidR="006C6F6D" w:rsidRDefault="006C6F6D">
      <w:r>
        <w:continuationSeparator/>
      </w:r>
    </w:p>
    <w:p w14:paraId="6DD97FE4" w14:textId="77777777" w:rsidR="006C6F6D" w:rsidRDefault="006C6F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FZShuTi">
    <w:altName w:val="方正舒体"/>
    <w:panose1 w:val="020B0604020202020204"/>
    <w:charset w:val="86"/>
    <w:family w:val="auto"/>
    <w:pitch w:val="variable"/>
    <w:sig w:usb0="00002A87" w:usb1="080E0000" w:usb2="00000010" w:usb3="00000000" w:csb0="000401FF" w:csb1="00000000"/>
  </w:font>
  <w:font w:name="Arial (Headings CS)">
    <w:altName w:val="Arial"/>
    <w:panose1 w:val="020B0604020202020204"/>
    <w:charset w:val="00"/>
    <w:family w:val="roman"/>
    <w:pitch w:val="default"/>
  </w:font>
  <w:font w:name="Georgia">
    <w:panose1 w:val="02040502050405020303"/>
    <w:charset w:val="00"/>
    <w:family w:val="roman"/>
    <w:pitch w:val="variable"/>
    <w:sig w:usb0="00000287" w:usb1="00000000" w:usb2="00000000" w:usb3="00000000" w:csb0="0000009F" w:csb1="00000000"/>
  </w:font>
  <w:font w:name=".AppleSystemUIFont">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ACFF"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171722"/>
      <w:docPartObj>
        <w:docPartGallery w:val="Page Numbers (Bottom of Page)"/>
        <w:docPartUnique/>
      </w:docPartObj>
    </w:sdtPr>
    <w:sdtEndPr>
      <w:rPr>
        <w:noProof/>
      </w:rPr>
    </w:sdtEndPr>
    <w:sdtContent>
      <w:p w14:paraId="28BD04B8" w14:textId="77777777" w:rsidR="00132570" w:rsidRDefault="00B604E0">
        <w:pPr>
          <w:pStyle w:val="Footer"/>
        </w:pPr>
        <w:r>
          <w:rPr>
            <w:lang w:bidi="en-GB"/>
          </w:rPr>
          <w:fldChar w:fldCharType="begin"/>
        </w:r>
        <w:r>
          <w:rPr>
            <w:lang w:bidi="en-GB"/>
          </w:rPr>
          <w:instrText xml:space="preserve"> PAGE   \* MERGEFORMAT </w:instrText>
        </w:r>
        <w:r>
          <w:rPr>
            <w:lang w:bidi="en-GB"/>
          </w:rPr>
          <w:fldChar w:fldCharType="separate"/>
        </w:r>
        <w:r>
          <w:rPr>
            <w:noProof/>
            <w:lang w:bidi="en-GB"/>
          </w:rPr>
          <w:t>0</w:t>
        </w:r>
        <w:r>
          <w:rPr>
            <w:noProof/>
            <w:lang w:bidi="en-GB"/>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7523099"/>
      <w:docPartObj>
        <w:docPartGallery w:val="Page Numbers (Bottom of Page)"/>
        <w:docPartUnique/>
      </w:docPartObj>
    </w:sdtPr>
    <w:sdtEndPr>
      <w:rPr>
        <w:rStyle w:val="PageNumber"/>
      </w:rPr>
    </w:sdtEndPr>
    <w:sdtContent>
      <w:p w14:paraId="488A205C" w14:textId="3C99661E" w:rsidR="006D02B7" w:rsidRDefault="006D02B7" w:rsidP="004B5C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AF8A53D" w14:textId="5CD8B292" w:rsidR="00132570" w:rsidRDefault="006320CF" w:rsidP="006D02B7">
    <w:pPr>
      <w:pStyle w:val="Footer"/>
      <w:ind w:right="360"/>
    </w:pPr>
    <w:r w:rsidRPr="006320CF">
      <w:t xml:space="preserve"> City U</w:t>
    </w:r>
    <w:r w:rsidR="00630742">
      <w:t xml:space="preserve">niversity </w:t>
    </w:r>
    <w:proofErr w:type="gramStart"/>
    <w:r w:rsidRPr="006320CF">
      <w:t>O</w:t>
    </w:r>
    <w:r w:rsidR="00630742">
      <w:t>f</w:t>
    </w:r>
    <w:proofErr w:type="gramEnd"/>
    <w:r w:rsidR="00630742">
      <w:t xml:space="preserve"> </w:t>
    </w:r>
    <w:r w:rsidRPr="006320CF">
      <w:t>L</w:t>
    </w:r>
    <w:r w:rsidR="00630742">
      <w:t>ondon</w:t>
    </w:r>
    <w:r w:rsidRPr="006320CF">
      <w:t>, Department of Computer Science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EFCDFA" w14:textId="77777777" w:rsidR="006C6F6D" w:rsidRDefault="006C6F6D">
      <w:r>
        <w:separator/>
      </w:r>
    </w:p>
    <w:p w14:paraId="0CBDE3BD" w14:textId="77777777" w:rsidR="006C6F6D" w:rsidRDefault="006C6F6D"/>
  </w:footnote>
  <w:footnote w:type="continuationSeparator" w:id="0">
    <w:p w14:paraId="1E8B7964" w14:textId="77777777" w:rsidR="006C6F6D" w:rsidRDefault="006C6F6D">
      <w:r>
        <w:continuationSeparator/>
      </w:r>
    </w:p>
    <w:p w14:paraId="67BCA481" w14:textId="77777777" w:rsidR="006C6F6D" w:rsidRDefault="006C6F6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FFFFFFFF"/>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FFFFFFFF"/>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FFFFFFFF"/>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FFFFFFFF"/>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FFFFFFFF"/>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FFFFFFFF"/>
    <w:lvl w:ilvl="0" w:tplc="000004B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08078A"/>
    <w:multiLevelType w:val="hybridMultilevel"/>
    <w:tmpl w:val="5DD4E986"/>
    <w:lvl w:ilvl="0" w:tplc="2820AE6E">
      <w:start w:val="4"/>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52B7D7E"/>
    <w:multiLevelType w:val="hybridMultilevel"/>
    <w:tmpl w:val="D5C436A8"/>
    <w:lvl w:ilvl="0" w:tplc="602E43F0">
      <w:start w:val="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70758BC"/>
    <w:multiLevelType w:val="hybridMultilevel"/>
    <w:tmpl w:val="C720D23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21746B"/>
    <w:multiLevelType w:val="hybridMultilevel"/>
    <w:tmpl w:val="F332684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12B1371F"/>
    <w:multiLevelType w:val="hybridMultilevel"/>
    <w:tmpl w:val="E0A60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3305470"/>
    <w:multiLevelType w:val="hybridMultilevel"/>
    <w:tmpl w:val="E586EDE8"/>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22665C02"/>
    <w:multiLevelType w:val="hybridMultilevel"/>
    <w:tmpl w:val="03B2FD4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5C1083F"/>
    <w:multiLevelType w:val="hybridMultilevel"/>
    <w:tmpl w:val="04E2D284"/>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2" w15:restartNumberingAfterBreak="0">
    <w:nsid w:val="30A57563"/>
    <w:multiLevelType w:val="hybridMultilevel"/>
    <w:tmpl w:val="EA9E5C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6330D3"/>
    <w:multiLevelType w:val="hybridMultilevel"/>
    <w:tmpl w:val="2F46204A"/>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428D686D"/>
    <w:multiLevelType w:val="hybridMultilevel"/>
    <w:tmpl w:val="925AEA18"/>
    <w:lvl w:ilvl="0" w:tplc="08090005">
      <w:start w:val="1"/>
      <w:numFmt w:val="bullet"/>
      <w:lvlText w:val=""/>
      <w:lvlJc w:val="left"/>
      <w:pPr>
        <w:ind w:left="720" w:hanging="360"/>
      </w:pPr>
      <w:rPr>
        <w:rFonts w:ascii="Wingdings" w:hAnsi="Wingdings" w:hint="default"/>
      </w:rPr>
    </w:lvl>
    <w:lvl w:ilvl="1" w:tplc="BACA8B40">
      <w:start w:val="1"/>
      <w:numFmt w:val="bullet"/>
      <w:lvlText w:val=""/>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1F37B6"/>
    <w:multiLevelType w:val="hybridMultilevel"/>
    <w:tmpl w:val="5FEC41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7909C4"/>
    <w:multiLevelType w:val="hybridMultilevel"/>
    <w:tmpl w:val="C3B4626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47C22BA9"/>
    <w:multiLevelType w:val="hybridMultilevel"/>
    <w:tmpl w:val="7E1A22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018624D"/>
    <w:multiLevelType w:val="hybridMultilevel"/>
    <w:tmpl w:val="00480D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4952309"/>
    <w:multiLevelType w:val="hybridMultilevel"/>
    <w:tmpl w:val="B4F2437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0" w15:restartNumberingAfterBreak="0">
    <w:nsid w:val="569977C8"/>
    <w:multiLevelType w:val="hybridMultilevel"/>
    <w:tmpl w:val="0ED8C48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5C18451E"/>
    <w:multiLevelType w:val="hybridMultilevel"/>
    <w:tmpl w:val="859635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5F1D1D85"/>
    <w:multiLevelType w:val="hybridMultilevel"/>
    <w:tmpl w:val="4932933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1F54F83"/>
    <w:multiLevelType w:val="hybridMultilevel"/>
    <w:tmpl w:val="14380F62"/>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E307CAD"/>
    <w:multiLevelType w:val="hybridMultilevel"/>
    <w:tmpl w:val="A742024E"/>
    <w:lvl w:ilvl="0" w:tplc="08090005">
      <w:start w:val="1"/>
      <w:numFmt w:val="bullet"/>
      <w:lvlText w:val=""/>
      <w:lvlJc w:val="left"/>
      <w:pPr>
        <w:ind w:left="720" w:hanging="360"/>
      </w:pPr>
      <w:rPr>
        <w:rFonts w:ascii="Wingdings" w:hAnsi="Wingding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F3D5552"/>
    <w:multiLevelType w:val="hybridMultilevel"/>
    <w:tmpl w:val="DB5C129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16909FF"/>
    <w:multiLevelType w:val="hybridMultilevel"/>
    <w:tmpl w:val="5B123B0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768925C1"/>
    <w:multiLevelType w:val="hybridMultilevel"/>
    <w:tmpl w:val="27C87C0E"/>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8634236">
    <w:abstractNumId w:val="16"/>
  </w:num>
  <w:num w:numId="2" w16cid:durableId="1582519281">
    <w:abstractNumId w:val="38"/>
  </w:num>
  <w:num w:numId="3" w16cid:durableId="310208845">
    <w:abstractNumId w:val="18"/>
  </w:num>
  <w:num w:numId="4" w16cid:durableId="1235123284">
    <w:abstractNumId w:val="33"/>
  </w:num>
  <w:num w:numId="5" w16cid:durableId="793914418">
    <w:abstractNumId w:val="29"/>
  </w:num>
  <w:num w:numId="6" w16cid:durableId="299772324">
    <w:abstractNumId w:val="22"/>
  </w:num>
  <w:num w:numId="7" w16cid:durableId="1420562842">
    <w:abstractNumId w:val="31"/>
  </w:num>
  <w:num w:numId="8" w16cid:durableId="183133952">
    <w:abstractNumId w:val="36"/>
  </w:num>
  <w:num w:numId="9" w16cid:durableId="1628127567">
    <w:abstractNumId w:val="24"/>
  </w:num>
  <w:num w:numId="10" w16cid:durableId="1578399969">
    <w:abstractNumId w:val="34"/>
  </w:num>
  <w:num w:numId="11" w16cid:durableId="835345013">
    <w:abstractNumId w:val="13"/>
  </w:num>
  <w:num w:numId="12" w16cid:durableId="99758877">
    <w:abstractNumId w:val="37"/>
  </w:num>
  <w:num w:numId="13" w16cid:durableId="545920865">
    <w:abstractNumId w:val="17"/>
  </w:num>
  <w:num w:numId="14" w16cid:durableId="1376664309">
    <w:abstractNumId w:val="23"/>
  </w:num>
  <w:num w:numId="15" w16cid:durableId="2130776150">
    <w:abstractNumId w:val="32"/>
  </w:num>
  <w:num w:numId="16" w16cid:durableId="282734063">
    <w:abstractNumId w:val="19"/>
  </w:num>
  <w:num w:numId="17" w16cid:durableId="764695069">
    <w:abstractNumId w:val="30"/>
  </w:num>
  <w:num w:numId="18" w16cid:durableId="932472887">
    <w:abstractNumId w:val="28"/>
  </w:num>
  <w:num w:numId="19" w16cid:durableId="1396470728">
    <w:abstractNumId w:val="20"/>
  </w:num>
  <w:num w:numId="20" w16cid:durableId="1588658253">
    <w:abstractNumId w:val="21"/>
  </w:num>
  <w:num w:numId="21" w16cid:durableId="450050610">
    <w:abstractNumId w:val="25"/>
  </w:num>
  <w:num w:numId="22" w16cid:durableId="37629073">
    <w:abstractNumId w:val="35"/>
  </w:num>
  <w:num w:numId="23" w16cid:durableId="1026951813">
    <w:abstractNumId w:val="26"/>
  </w:num>
  <w:num w:numId="24" w16cid:durableId="27486795">
    <w:abstractNumId w:val="15"/>
  </w:num>
  <w:num w:numId="25" w16cid:durableId="271475513">
    <w:abstractNumId w:val="0"/>
  </w:num>
  <w:num w:numId="26" w16cid:durableId="1544094004">
    <w:abstractNumId w:val="1"/>
  </w:num>
  <w:num w:numId="27" w16cid:durableId="1354919904">
    <w:abstractNumId w:val="2"/>
  </w:num>
  <w:num w:numId="28" w16cid:durableId="554925076">
    <w:abstractNumId w:val="3"/>
  </w:num>
  <w:num w:numId="29" w16cid:durableId="1536652385">
    <w:abstractNumId w:val="4"/>
  </w:num>
  <w:num w:numId="30" w16cid:durableId="190460345">
    <w:abstractNumId w:val="5"/>
  </w:num>
  <w:num w:numId="31" w16cid:durableId="1289705675">
    <w:abstractNumId w:val="6"/>
  </w:num>
  <w:num w:numId="32" w16cid:durableId="969364423">
    <w:abstractNumId w:val="7"/>
  </w:num>
  <w:num w:numId="33" w16cid:durableId="1281179311">
    <w:abstractNumId w:val="8"/>
  </w:num>
  <w:num w:numId="34" w16cid:durableId="1949072858">
    <w:abstractNumId w:val="9"/>
  </w:num>
  <w:num w:numId="35" w16cid:durableId="1585525633">
    <w:abstractNumId w:val="10"/>
  </w:num>
  <w:num w:numId="36" w16cid:durableId="613709186">
    <w:abstractNumId w:val="11"/>
  </w:num>
  <w:num w:numId="37" w16cid:durableId="1511330542">
    <w:abstractNumId w:val="12"/>
  </w:num>
  <w:num w:numId="38" w16cid:durableId="1141728491">
    <w:abstractNumId w:val="27"/>
  </w:num>
  <w:num w:numId="39" w16cid:durableId="1966420328">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960"/>
    <w:rsid w:val="00004F28"/>
    <w:rsid w:val="000177BF"/>
    <w:rsid w:val="00020529"/>
    <w:rsid w:val="00025032"/>
    <w:rsid w:val="00044C93"/>
    <w:rsid w:val="00057664"/>
    <w:rsid w:val="00064673"/>
    <w:rsid w:val="0006489C"/>
    <w:rsid w:val="000656C0"/>
    <w:rsid w:val="00070A6F"/>
    <w:rsid w:val="000828E1"/>
    <w:rsid w:val="00093F87"/>
    <w:rsid w:val="000A47A2"/>
    <w:rsid w:val="000B41A9"/>
    <w:rsid w:val="000B61AF"/>
    <w:rsid w:val="000B7332"/>
    <w:rsid w:val="000C5E0C"/>
    <w:rsid w:val="000C5EDC"/>
    <w:rsid w:val="000D3848"/>
    <w:rsid w:val="000D70A1"/>
    <w:rsid w:val="000E44B1"/>
    <w:rsid w:val="000F4BDD"/>
    <w:rsid w:val="000F7764"/>
    <w:rsid w:val="00105113"/>
    <w:rsid w:val="001241E1"/>
    <w:rsid w:val="00132570"/>
    <w:rsid w:val="0017027E"/>
    <w:rsid w:val="00191ADE"/>
    <w:rsid w:val="00195E1A"/>
    <w:rsid w:val="001A27D3"/>
    <w:rsid w:val="001B08FC"/>
    <w:rsid w:val="001B1A5B"/>
    <w:rsid w:val="001E2676"/>
    <w:rsid w:val="001E516E"/>
    <w:rsid w:val="001E6866"/>
    <w:rsid w:val="001F3A07"/>
    <w:rsid w:val="001F5392"/>
    <w:rsid w:val="001F731B"/>
    <w:rsid w:val="00200C8B"/>
    <w:rsid w:val="00210EB2"/>
    <w:rsid w:val="00217863"/>
    <w:rsid w:val="00220FD9"/>
    <w:rsid w:val="002230C2"/>
    <w:rsid w:val="00232912"/>
    <w:rsid w:val="002429A0"/>
    <w:rsid w:val="002505CF"/>
    <w:rsid w:val="00254E15"/>
    <w:rsid w:val="002622F8"/>
    <w:rsid w:val="00262A7A"/>
    <w:rsid w:val="00270EDB"/>
    <w:rsid w:val="0028748E"/>
    <w:rsid w:val="0029577B"/>
    <w:rsid w:val="002A2419"/>
    <w:rsid w:val="002A2DA8"/>
    <w:rsid w:val="002B4581"/>
    <w:rsid w:val="002D0260"/>
    <w:rsid w:val="002D1B38"/>
    <w:rsid w:val="002E20F5"/>
    <w:rsid w:val="002E438E"/>
    <w:rsid w:val="00300D81"/>
    <w:rsid w:val="00304271"/>
    <w:rsid w:val="0030443D"/>
    <w:rsid w:val="00323785"/>
    <w:rsid w:val="00326BA9"/>
    <w:rsid w:val="00337BED"/>
    <w:rsid w:val="003533A5"/>
    <w:rsid w:val="0035487C"/>
    <w:rsid w:val="00356B9B"/>
    <w:rsid w:val="00361BB8"/>
    <w:rsid w:val="00380EF9"/>
    <w:rsid w:val="003A56E6"/>
    <w:rsid w:val="003B1EA5"/>
    <w:rsid w:val="003B50DA"/>
    <w:rsid w:val="003C4523"/>
    <w:rsid w:val="003C6F26"/>
    <w:rsid w:val="003E137E"/>
    <w:rsid w:val="003F6ADC"/>
    <w:rsid w:val="004054D3"/>
    <w:rsid w:val="00414B42"/>
    <w:rsid w:val="00417FA5"/>
    <w:rsid w:val="004212EE"/>
    <w:rsid w:val="0042361B"/>
    <w:rsid w:val="00423B4C"/>
    <w:rsid w:val="00433F23"/>
    <w:rsid w:val="00436448"/>
    <w:rsid w:val="004640DD"/>
    <w:rsid w:val="0048128C"/>
    <w:rsid w:val="00481676"/>
    <w:rsid w:val="00492AB5"/>
    <w:rsid w:val="004A025F"/>
    <w:rsid w:val="004C0C46"/>
    <w:rsid w:val="004C13E1"/>
    <w:rsid w:val="004D24F9"/>
    <w:rsid w:val="004D7630"/>
    <w:rsid w:val="004F5506"/>
    <w:rsid w:val="004F594C"/>
    <w:rsid w:val="004F78DF"/>
    <w:rsid w:val="00516279"/>
    <w:rsid w:val="00536B5C"/>
    <w:rsid w:val="00544AAB"/>
    <w:rsid w:val="00544F83"/>
    <w:rsid w:val="005455CE"/>
    <w:rsid w:val="005460A7"/>
    <w:rsid w:val="00560EAF"/>
    <w:rsid w:val="00561854"/>
    <w:rsid w:val="00576780"/>
    <w:rsid w:val="00583F01"/>
    <w:rsid w:val="00591D91"/>
    <w:rsid w:val="0059264D"/>
    <w:rsid w:val="00592FB0"/>
    <w:rsid w:val="005D26E9"/>
    <w:rsid w:val="005E14DC"/>
    <w:rsid w:val="00614557"/>
    <w:rsid w:val="00625CE6"/>
    <w:rsid w:val="00630742"/>
    <w:rsid w:val="006320CF"/>
    <w:rsid w:val="006427B7"/>
    <w:rsid w:val="00650024"/>
    <w:rsid w:val="00654C6D"/>
    <w:rsid w:val="00667463"/>
    <w:rsid w:val="006717CB"/>
    <w:rsid w:val="00673BB4"/>
    <w:rsid w:val="00676E1D"/>
    <w:rsid w:val="00680317"/>
    <w:rsid w:val="006C6F6D"/>
    <w:rsid w:val="006D02B7"/>
    <w:rsid w:val="006D64D6"/>
    <w:rsid w:val="006E30A9"/>
    <w:rsid w:val="006E4BDF"/>
    <w:rsid w:val="00700E5E"/>
    <w:rsid w:val="007043E2"/>
    <w:rsid w:val="00705880"/>
    <w:rsid w:val="0070772D"/>
    <w:rsid w:val="00710A5E"/>
    <w:rsid w:val="007205BC"/>
    <w:rsid w:val="007265A7"/>
    <w:rsid w:val="00741BDD"/>
    <w:rsid w:val="00780101"/>
    <w:rsid w:val="00780915"/>
    <w:rsid w:val="00783005"/>
    <w:rsid w:val="007918B3"/>
    <w:rsid w:val="007A1B82"/>
    <w:rsid w:val="007A26B2"/>
    <w:rsid w:val="007B2EB4"/>
    <w:rsid w:val="007B5B6E"/>
    <w:rsid w:val="007C118D"/>
    <w:rsid w:val="007C21C1"/>
    <w:rsid w:val="007D16F1"/>
    <w:rsid w:val="007D2640"/>
    <w:rsid w:val="007D3E95"/>
    <w:rsid w:val="007E15F4"/>
    <w:rsid w:val="007F6FC9"/>
    <w:rsid w:val="00800B5B"/>
    <w:rsid w:val="00802D7A"/>
    <w:rsid w:val="00854501"/>
    <w:rsid w:val="00867C20"/>
    <w:rsid w:val="00871287"/>
    <w:rsid w:val="008827D7"/>
    <w:rsid w:val="0088419B"/>
    <w:rsid w:val="00887B42"/>
    <w:rsid w:val="00897C18"/>
    <w:rsid w:val="008A4FC1"/>
    <w:rsid w:val="008A646A"/>
    <w:rsid w:val="008D26C2"/>
    <w:rsid w:val="008E6783"/>
    <w:rsid w:val="008F5BA5"/>
    <w:rsid w:val="00901E6F"/>
    <w:rsid w:val="00906F8B"/>
    <w:rsid w:val="00910505"/>
    <w:rsid w:val="009142EA"/>
    <w:rsid w:val="00921009"/>
    <w:rsid w:val="00921A00"/>
    <w:rsid w:val="00930F72"/>
    <w:rsid w:val="00952FE7"/>
    <w:rsid w:val="00965CBE"/>
    <w:rsid w:val="00973F25"/>
    <w:rsid w:val="009865EC"/>
    <w:rsid w:val="009B247F"/>
    <w:rsid w:val="009D4D1D"/>
    <w:rsid w:val="009D6059"/>
    <w:rsid w:val="009D6A00"/>
    <w:rsid w:val="009F4AD6"/>
    <w:rsid w:val="009F6EF1"/>
    <w:rsid w:val="00A07086"/>
    <w:rsid w:val="00A075D2"/>
    <w:rsid w:val="00A32608"/>
    <w:rsid w:val="00A47D9C"/>
    <w:rsid w:val="00A50C29"/>
    <w:rsid w:val="00A56184"/>
    <w:rsid w:val="00A62E9C"/>
    <w:rsid w:val="00A63209"/>
    <w:rsid w:val="00A744E1"/>
    <w:rsid w:val="00A82D60"/>
    <w:rsid w:val="00A9189D"/>
    <w:rsid w:val="00AC2464"/>
    <w:rsid w:val="00AD4CCF"/>
    <w:rsid w:val="00AD5248"/>
    <w:rsid w:val="00AE014C"/>
    <w:rsid w:val="00AE58C0"/>
    <w:rsid w:val="00AF27F1"/>
    <w:rsid w:val="00B1366C"/>
    <w:rsid w:val="00B23C37"/>
    <w:rsid w:val="00B243A5"/>
    <w:rsid w:val="00B31481"/>
    <w:rsid w:val="00B370DE"/>
    <w:rsid w:val="00B519B1"/>
    <w:rsid w:val="00B55277"/>
    <w:rsid w:val="00B604E0"/>
    <w:rsid w:val="00B85E6E"/>
    <w:rsid w:val="00B923D0"/>
    <w:rsid w:val="00B94D00"/>
    <w:rsid w:val="00BA05C8"/>
    <w:rsid w:val="00BB3125"/>
    <w:rsid w:val="00BB701C"/>
    <w:rsid w:val="00BB7C2E"/>
    <w:rsid w:val="00BB7E4A"/>
    <w:rsid w:val="00BD03E6"/>
    <w:rsid w:val="00BE1CE0"/>
    <w:rsid w:val="00BF1557"/>
    <w:rsid w:val="00C029FF"/>
    <w:rsid w:val="00C32C44"/>
    <w:rsid w:val="00C468E6"/>
    <w:rsid w:val="00C51888"/>
    <w:rsid w:val="00C722C0"/>
    <w:rsid w:val="00C76F62"/>
    <w:rsid w:val="00CC4E4D"/>
    <w:rsid w:val="00CC53D8"/>
    <w:rsid w:val="00CC5A9E"/>
    <w:rsid w:val="00CD20B3"/>
    <w:rsid w:val="00CD3187"/>
    <w:rsid w:val="00CD321F"/>
    <w:rsid w:val="00CD3DDD"/>
    <w:rsid w:val="00CD515D"/>
    <w:rsid w:val="00CF3AB5"/>
    <w:rsid w:val="00D15C62"/>
    <w:rsid w:val="00D21485"/>
    <w:rsid w:val="00D278EC"/>
    <w:rsid w:val="00D36FA8"/>
    <w:rsid w:val="00D50A61"/>
    <w:rsid w:val="00D54720"/>
    <w:rsid w:val="00D606D3"/>
    <w:rsid w:val="00D75AA3"/>
    <w:rsid w:val="00D85490"/>
    <w:rsid w:val="00D86889"/>
    <w:rsid w:val="00D92EDD"/>
    <w:rsid w:val="00DA11E6"/>
    <w:rsid w:val="00DB279E"/>
    <w:rsid w:val="00DC2841"/>
    <w:rsid w:val="00DE03FC"/>
    <w:rsid w:val="00DE3A0E"/>
    <w:rsid w:val="00DF1E4D"/>
    <w:rsid w:val="00E0253C"/>
    <w:rsid w:val="00E156A9"/>
    <w:rsid w:val="00E471C6"/>
    <w:rsid w:val="00E53DE9"/>
    <w:rsid w:val="00E7579E"/>
    <w:rsid w:val="00E76152"/>
    <w:rsid w:val="00E874AF"/>
    <w:rsid w:val="00E9365A"/>
    <w:rsid w:val="00EB5BBE"/>
    <w:rsid w:val="00EB6758"/>
    <w:rsid w:val="00EC180E"/>
    <w:rsid w:val="00EC49E2"/>
    <w:rsid w:val="00F27B13"/>
    <w:rsid w:val="00F313BE"/>
    <w:rsid w:val="00F50409"/>
    <w:rsid w:val="00F55EC9"/>
    <w:rsid w:val="00F57960"/>
    <w:rsid w:val="00F57E64"/>
    <w:rsid w:val="00F66088"/>
    <w:rsid w:val="00F80320"/>
    <w:rsid w:val="00F8729E"/>
    <w:rsid w:val="00FA1CAD"/>
    <w:rsid w:val="00FA271E"/>
    <w:rsid w:val="00FA41CC"/>
    <w:rsid w:val="00FA4C1F"/>
    <w:rsid w:val="00FB0C58"/>
    <w:rsid w:val="00FC30F6"/>
    <w:rsid w:val="00FC5940"/>
    <w:rsid w:val="00FD1716"/>
    <w:rsid w:val="00FD4E08"/>
    <w:rsid w:val="00FD5B68"/>
    <w:rsid w:val="00FE1886"/>
    <w:rsid w:val="00FE48B1"/>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88ACEA"/>
  <w15:chartTrackingRefBased/>
  <w15:docId w15:val="{16B2BB3E-F54D-7740-8CF9-2DD24D62AD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16F1"/>
    <w:pPr>
      <w:spacing w:before="0" w:after="0" w:line="240" w:lineRule="auto"/>
    </w:pPr>
    <w:rPr>
      <w:rFonts w:ascii="Times New Roman" w:eastAsia="Times New Roman" w:hAnsi="Times New Roman" w:cs="Times New Roman"/>
      <w:color w:val="auto"/>
      <w:lang w:val="en-GB" w:eastAsia="en-GB"/>
    </w:rPr>
  </w:style>
  <w:style w:type="paragraph" w:styleId="Heading1">
    <w:name w:val="heading 1"/>
    <w:basedOn w:val="Normal"/>
    <w:next w:val="Normal"/>
    <w:link w:val="Heading1Char"/>
    <w:autoRedefine/>
    <w:uiPriority w:val="9"/>
    <w:qFormat/>
    <w:rsid w:val="00B519B1"/>
    <w:pPr>
      <w:keepNext/>
      <w:keepLines/>
      <w:outlineLvl w:val="0"/>
    </w:pPr>
    <w:rPr>
      <w:rFonts w:eastAsiaTheme="majorEastAsia" w:cs="Arial (Headings CS)"/>
      <w:color w:val="0C1227" w:themeColor="text2"/>
      <w:spacing w:val="14"/>
      <w:sz w:val="44"/>
      <w:szCs w:val="21"/>
    </w:rPr>
  </w:style>
  <w:style w:type="paragraph" w:styleId="Heading2">
    <w:name w:val="heading 2"/>
    <w:basedOn w:val="Normal"/>
    <w:next w:val="Normal"/>
    <w:link w:val="Heading2Char"/>
    <w:autoRedefine/>
    <w:uiPriority w:val="9"/>
    <w:unhideWhenUsed/>
    <w:qFormat/>
    <w:rsid w:val="00800B5B"/>
    <w:pPr>
      <w:keepNext/>
      <w:keepLines/>
      <w:spacing w:after="200"/>
      <w:outlineLvl w:val="1"/>
    </w:pPr>
    <w:rPr>
      <w:rFonts w:eastAsiaTheme="majorEastAsia"/>
      <w:i/>
      <w:iCs/>
      <w:color w:val="0C1227" w:themeColor="text2"/>
      <w:spacing w:val="14"/>
      <w:sz w:val="28"/>
      <w:szCs w:val="26"/>
    </w:rPr>
  </w:style>
  <w:style w:type="paragraph" w:styleId="Heading3">
    <w:name w:val="heading 3"/>
    <w:basedOn w:val="Normal"/>
    <w:next w:val="Normal"/>
    <w:link w:val="Heading3Char"/>
    <w:autoRedefine/>
    <w:uiPriority w:val="9"/>
    <w:unhideWhenUsed/>
    <w:qFormat/>
    <w:rsid w:val="000A47A2"/>
    <w:pPr>
      <w:keepNext/>
      <w:keepLines/>
      <w:spacing w:before="280" w:after="240"/>
      <w:contextualSpacing/>
      <w:outlineLvl w:val="2"/>
    </w:pPr>
    <w:rPr>
      <w:rFonts w:eastAsiaTheme="majorEastAsia"/>
      <w:color w:val="0C1227" w:themeColor="text2"/>
      <w:sz w:val="30"/>
    </w:rPr>
  </w:style>
  <w:style w:type="paragraph" w:styleId="Heading4">
    <w:name w:val="heading 4"/>
    <w:basedOn w:val="Normal"/>
    <w:next w:val="Normal"/>
    <w:link w:val="Heading4Char"/>
    <w:autoRedefine/>
    <w:uiPriority w:val="9"/>
    <w:unhideWhenUsed/>
    <w:qFormat/>
    <w:rsid w:val="007A26B2"/>
    <w:pPr>
      <w:keepNext/>
      <w:keepLines/>
      <w:spacing w:before="40"/>
      <w:outlineLvl w:val="3"/>
    </w:pPr>
    <w:rPr>
      <w:rFonts w:asciiTheme="majorHAnsi" w:eastAsiaTheme="majorEastAsia" w:hAnsiTheme="majorHAnsi" w:cstheme="majorBidi"/>
      <w:iCs/>
      <w:color w:val="005494" w:themeColor="accent1" w:themeShade="BF"/>
      <w:sz w:val="28"/>
      <w:lang w:val="en-US" w:eastAsia="ja-JP"/>
    </w:rPr>
  </w:style>
  <w:style w:type="paragraph" w:styleId="Heading5">
    <w:name w:val="heading 5"/>
    <w:basedOn w:val="Normal"/>
    <w:next w:val="Normal"/>
    <w:link w:val="Heading5Char"/>
    <w:uiPriority w:val="9"/>
    <w:unhideWhenUsed/>
    <w:qFormat/>
    <w:rsid w:val="00B519B1"/>
    <w:pPr>
      <w:keepNext/>
      <w:keepLines/>
      <w:spacing w:before="40"/>
      <w:outlineLvl w:val="4"/>
    </w:pPr>
    <w:rPr>
      <w:rFonts w:asciiTheme="majorHAnsi" w:eastAsiaTheme="majorEastAsia" w:hAnsiTheme="majorHAnsi" w:cstheme="majorBidi"/>
      <w:color w:val="005494"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semiHidden/>
    <w:unhideWhenUsed/>
    <w:qFormat/>
    <w:pPr>
      <w:keepNext/>
      <w:keepLines/>
      <w:spacing w:after="180"/>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pPr>
      <w:keepNext/>
      <w:keepLines/>
      <w:spacing w:after="180"/>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after="720"/>
      <w:contextualSpacing/>
    </w:pPr>
    <w:rPr>
      <w:caps/>
      <w:sz w:val="40"/>
      <w:szCs w:val="22"/>
    </w:rPr>
  </w:style>
  <w:style w:type="character" w:customStyle="1" w:styleId="Heading1Char">
    <w:name w:val="Heading 1 Char"/>
    <w:basedOn w:val="DefaultParagraphFont"/>
    <w:link w:val="Heading1"/>
    <w:uiPriority w:val="9"/>
    <w:rsid w:val="00B519B1"/>
    <w:rPr>
      <w:rFonts w:ascii="Times New Roman" w:eastAsiaTheme="majorEastAsia" w:hAnsi="Times New Roman" w:cs="Arial (Headings CS)"/>
      <w:color w:val="0C1227" w:themeColor="text2"/>
      <w:spacing w:val="14"/>
      <w:sz w:val="44"/>
      <w:szCs w:val="21"/>
    </w:rPr>
  </w:style>
  <w:style w:type="character" w:customStyle="1" w:styleId="Heading2Char">
    <w:name w:val="Heading 2 Char"/>
    <w:basedOn w:val="DefaultParagraphFont"/>
    <w:link w:val="Heading2"/>
    <w:uiPriority w:val="9"/>
    <w:rsid w:val="00800B5B"/>
    <w:rPr>
      <w:rFonts w:ascii="Times New Roman" w:eastAsiaTheme="majorEastAsia" w:hAnsi="Times New Roman" w:cs="Times New Roman"/>
      <w:i/>
      <w:iCs/>
      <w:color w:val="0C1227" w:themeColor="text2"/>
      <w:spacing w:val="14"/>
      <w:sz w:val="28"/>
      <w:szCs w:val="26"/>
      <w:lang w:val="en-GB" w:eastAsia="en-GB"/>
    </w:rPr>
  </w:style>
  <w:style w:type="paragraph" w:styleId="ListBullet">
    <w:name w:val="List Bullet"/>
    <w:basedOn w:val="Normal"/>
    <w:uiPriority w:val="31"/>
    <w:qFormat/>
    <w:pPr>
      <w:numPr>
        <w:numId w:val="2"/>
      </w:numPr>
      <w:contextualSpacing/>
    </w:pPr>
  </w:style>
  <w:style w:type="paragraph" w:styleId="Header">
    <w:name w:val="header"/>
    <w:basedOn w:val="Normal"/>
    <w:link w:val="HeaderChar"/>
    <w:uiPriority w:val="99"/>
    <w:unhideWhenUsed/>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unhideWhenUsed/>
    <w:qFormat/>
    <w:pPr>
      <w:spacing w:after="200"/>
    </w:pPr>
    <w:rPr>
      <w:i/>
      <w:iCs/>
      <w:sz w:val="20"/>
      <w:szCs w:val="18"/>
    </w:rPr>
  </w:style>
  <w:style w:type="paragraph" w:styleId="TOCHeading">
    <w:name w:val="TOC Heading"/>
    <w:basedOn w:val="Heading1"/>
    <w:next w:val="Normal"/>
    <w:uiPriority w:val="39"/>
    <w:unhideWhenUsed/>
    <w:qFormat/>
    <w:pPr>
      <w:spacing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rsid w:val="000A47A2"/>
    <w:rPr>
      <w:rFonts w:ascii="Times New Roman" w:eastAsiaTheme="majorEastAsia" w:hAnsi="Times New Roman" w:cs="Times New Roman"/>
      <w:color w:val="0C1227" w:themeColor="text2"/>
      <w:sz w:val="30"/>
      <w:lang w:val="en-GB" w:eastAsia="en-GB"/>
    </w:rPr>
  </w:style>
  <w:style w:type="paragraph" w:styleId="ListNumber">
    <w:name w:val="List Number"/>
    <w:basedOn w:val="Normal"/>
    <w:uiPriority w:val="32"/>
    <w:qFormat/>
    <w:pPr>
      <w:numPr>
        <w:numId w:val="1"/>
      </w:numPr>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paragraph" w:styleId="NormalWeb">
    <w:name w:val="Normal (Web)"/>
    <w:basedOn w:val="Normal"/>
    <w:uiPriority w:val="99"/>
    <w:unhideWhenUsed/>
    <w:rsid w:val="006D02B7"/>
    <w:pPr>
      <w:spacing w:before="100" w:beforeAutospacing="1" w:after="100" w:afterAutospacing="1"/>
    </w:pPr>
  </w:style>
  <w:style w:type="character" w:styleId="PageNumber">
    <w:name w:val="page number"/>
    <w:basedOn w:val="DefaultParagraphFont"/>
    <w:uiPriority w:val="99"/>
    <w:semiHidden/>
    <w:unhideWhenUsed/>
    <w:rsid w:val="006D02B7"/>
  </w:style>
  <w:style w:type="paragraph" w:styleId="NoSpacing">
    <w:name w:val="No Spacing"/>
    <w:link w:val="NoSpacingChar"/>
    <w:uiPriority w:val="1"/>
    <w:qFormat/>
    <w:rsid w:val="00FA1CAD"/>
    <w:pPr>
      <w:spacing w:before="0" w:after="0" w:line="240" w:lineRule="auto"/>
    </w:pPr>
    <w:rPr>
      <w:rFonts w:eastAsiaTheme="minorEastAsia"/>
      <w:color w:val="auto"/>
      <w:sz w:val="22"/>
      <w:szCs w:val="22"/>
      <w:lang w:eastAsia="zh-CN"/>
    </w:rPr>
  </w:style>
  <w:style w:type="character" w:customStyle="1" w:styleId="NoSpacingChar">
    <w:name w:val="No Spacing Char"/>
    <w:basedOn w:val="DefaultParagraphFont"/>
    <w:link w:val="NoSpacing"/>
    <w:uiPriority w:val="1"/>
    <w:rsid w:val="00FA1CAD"/>
    <w:rPr>
      <w:rFonts w:eastAsiaTheme="minorEastAsia"/>
      <w:color w:val="auto"/>
      <w:sz w:val="22"/>
      <w:szCs w:val="22"/>
      <w:lang w:eastAsia="zh-CN"/>
    </w:rPr>
  </w:style>
  <w:style w:type="paragraph" w:styleId="TOC1">
    <w:name w:val="toc 1"/>
    <w:basedOn w:val="Normal"/>
    <w:next w:val="Normal"/>
    <w:autoRedefine/>
    <w:uiPriority w:val="39"/>
    <w:unhideWhenUsed/>
    <w:rsid w:val="006717CB"/>
    <w:pPr>
      <w:spacing w:before="120"/>
    </w:pPr>
    <w:rPr>
      <w:rFonts w:cstheme="minorHAnsi"/>
      <w:b/>
      <w:bCs/>
      <w:i/>
      <w:iCs/>
    </w:rPr>
  </w:style>
  <w:style w:type="paragraph" w:styleId="TOC2">
    <w:name w:val="toc 2"/>
    <w:basedOn w:val="Normal"/>
    <w:next w:val="Normal"/>
    <w:autoRedefine/>
    <w:uiPriority w:val="39"/>
    <w:unhideWhenUsed/>
    <w:rsid w:val="006717CB"/>
    <w:pPr>
      <w:spacing w:before="120"/>
      <w:ind w:left="220"/>
    </w:pPr>
    <w:rPr>
      <w:rFonts w:cstheme="minorHAnsi"/>
      <w:b/>
      <w:bCs/>
      <w:szCs w:val="22"/>
    </w:rPr>
  </w:style>
  <w:style w:type="character" w:styleId="Hyperlink">
    <w:name w:val="Hyperlink"/>
    <w:basedOn w:val="DefaultParagraphFont"/>
    <w:uiPriority w:val="99"/>
    <w:unhideWhenUsed/>
    <w:rsid w:val="006717CB"/>
    <w:rPr>
      <w:color w:val="0072C6" w:themeColor="hyperlink"/>
      <w:u w:val="single"/>
    </w:rPr>
  </w:style>
  <w:style w:type="paragraph" w:styleId="TOC3">
    <w:name w:val="toc 3"/>
    <w:basedOn w:val="Normal"/>
    <w:next w:val="Normal"/>
    <w:autoRedefine/>
    <w:uiPriority w:val="39"/>
    <w:unhideWhenUsed/>
    <w:rsid w:val="006717CB"/>
    <w:pPr>
      <w:ind w:left="440"/>
    </w:pPr>
    <w:rPr>
      <w:rFonts w:cstheme="minorHAnsi"/>
      <w:sz w:val="20"/>
      <w:szCs w:val="20"/>
    </w:rPr>
  </w:style>
  <w:style w:type="paragraph" w:styleId="TOC4">
    <w:name w:val="toc 4"/>
    <w:basedOn w:val="Normal"/>
    <w:next w:val="Normal"/>
    <w:autoRedefine/>
    <w:uiPriority w:val="39"/>
    <w:semiHidden/>
    <w:unhideWhenUsed/>
    <w:rsid w:val="006717CB"/>
    <w:pPr>
      <w:ind w:left="660"/>
    </w:pPr>
    <w:rPr>
      <w:rFonts w:cstheme="minorHAnsi"/>
      <w:sz w:val="20"/>
      <w:szCs w:val="20"/>
    </w:rPr>
  </w:style>
  <w:style w:type="paragraph" w:styleId="TOC5">
    <w:name w:val="toc 5"/>
    <w:basedOn w:val="Normal"/>
    <w:next w:val="Normal"/>
    <w:autoRedefine/>
    <w:uiPriority w:val="39"/>
    <w:semiHidden/>
    <w:unhideWhenUsed/>
    <w:rsid w:val="006717CB"/>
    <w:pPr>
      <w:ind w:left="880"/>
    </w:pPr>
    <w:rPr>
      <w:rFonts w:cstheme="minorHAnsi"/>
      <w:sz w:val="20"/>
      <w:szCs w:val="20"/>
    </w:rPr>
  </w:style>
  <w:style w:type="paragraph" w:styleId="TOC6">
    <w:name w:val="toc 6"/>
    <w:basedOn w:val="Normal"/>
    <w:next w:val="Normal"/>
    <w:autoRedefine/>
    <w:uiPriority w:val="39"/>
    <w:semiHidden/>
    <w:unhideWhenUsed/>
    <w:rsid w:val="006717CB"/>
    <w:pPr>
      <w:ind w:left="1100"/>
    </w:pPr>
    <w:rPr>
      <w:rFonts w:cstheme="minorHAnsi"/>
      <w:sz w:val="20"/>
      <w:szCs w:val="20"/>
    </w:rPr>
  </w:style>
  <w:style w:type="paragraph" w:styleId="TOC7">
    <w:name w:val="toc 7"/>
    <w:basedOn w:val="Normal"/>
    <w:next w:val="Normal"/>
    <w:autoRedefine/>
    <w:uiPriority w:val="39"/>
    <w:semiHidden/>
    <w:unhideWhenUsed/>
    <w:rsid w:val="006717CB"/>
    <w:pPr>
      <w:ind w:left="1320"/>
    </w:pPr>
    <w:rPr>
      <w:rFonts w:cstheme="minorHAnsi"/>
      <w:sz w:val="20"/>
      <w:szCs w:val="20"/>
    </w:rPr>
  </w:style>
  <w:style w:type="paragraph" w:styleId="TOC8">
    <w:name w:val="toc 8"/>
    <w:basedOn w:val="Normal"/>
    <w:next w:val="Normal"/>
    <w:autoRedefine/>
    <w:uiPriority w:val="39"/>
    <w:semiHidden/>
    <w:unhideWhenUsed/>
    <w:rsid w:val="006717CB"/>
    <w:pPr>
      <w:ind w:left="1540"/>
    </w:pPr>
    <w:rPr>
      <w:rFonts w:cstheme="minorHAnsi"/>
      <w:sz w:val="20"/>
      <w:szCs w:val="20"/>
    </w:rPr>
  </w:style>
  <w:style w:type="paragraph" w:styleId="TOC9">
    <w:name w:val="toc 9"/>
    <w:basedOn w:val="Normal"/>
    <w:next w:val="Normal"/>
    <w:autoRedefine/>
    <w:uiPriority w:val="39"/>
    <w:semiHidden/>
    <w:unhideWhenUsed/>
    <w:rsid w:val="006717CB"/>
    <w:pPr>
      <w:ind w:left="1760"/>
    </w:pPr>
    <w:rPr>
      <w:rFonts w:cstheme="minorHAnsi"/>
      <w:sz w:val="20"/>
      <w:szCs w:val="20"/>
    </w:rPr>
  </w:style>
  <w:style w:type="paragraph" w:styleId="ListParagraph">
    <w:name w:val="List Paragraph"/>
    <w:basedOn w:val="Normal"/>
    <w:uiPriority w:val="34"/>
    <w:unhideWhenUsed/>
    <w:qFormat/>
    <w:rsid w:val="00921009"/>
    <w:pPr>
      <w:ind w:left="720"/>
      <w:contextualSpacing/>
    </w:pPr>
  </w:style>
  <w:style w:type="character" w:customStyle="1" w:styleId="Heading4Char">
    <w:name w:val="Heading 4 Char"/>
    <w:basedOn w:val="DefaultParagraphFont"/>
    <w:link w:val="Heading4"/>
    <w:uiPriority w:val="9"/>
    <w:rsid w:val="007A26B2"/>
    <w:rPr>
      <w:rFonts w:asciiTheme="majorHAnsi" w:eastAsiaTheme="majorEastAsia" w:hAnsiTheme="majorHAnsi" w:cstheme="majorBidi"/>
      <w:iCs/>
      <w:color w:val="005494" w:themeColor="accent1" w:themeShade="BF"/>
      <w:sz w:val="28"/>
    </w:rPr>
  </w:style>
  <w:style w:type="character" w:customStyle="1" w:styleId="Heading5Char">
    <w:name w:val="Heading 5 Char"/>
    <w:basedOn w:val="DefaultParagraphFont"/>
    <w:link w:val="Heading5"/>
    <w:uiPriority w:val="9"/>
    <w:rsid w:val="00B519B1"/>
    <w:rPr>
      <w:rFonts w:asciiTheme="majorHAnsi" w:eastAsiaTheme="majorEastAsia" w:hAnsiTheme="majorHAnsi" w:cstheme="majorBidi"/>
      <w:color w:val="005494" w:themeColor="accent1" w:themeShade="BF"/>
    </w:rPr>
  </w:style>
  <w:style w:type="table" w:styleId="TableGridLight">
    <w:name w:val="Grid Table Light"/>
    <w:basedOn w:val="TableNormal"/>
    <w:uiPriority w:val="40"/>
    <w:rsid w:val="00CC53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C53D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C53D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CC53D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C53D8"/>
    <w:pPr>
      <w:spacing w:after="0" w:line="240" w:lineRule="auto"/>
    </w:pPr>
    <w:tblPr>
      <w:tblStyleRowBandSize w:val="1"/>
      <w:tblStyleColBandSize w:val="1"/>
      <w:tblBorders>
        <w:top w:val="single" w:sz="4" w:space="0" w:color="82C9FF" w:themeColor="accent1" w:themeTint="66"/>
        <w:left w:val="single" w:sz="4" w:space="0" w:color="82C9FF" w:themeColor="accent1" w:themeTint="66"/>
        <w:bottom w:val="single" w:sz="4" w:space="0" w:color="82C9FF" w:themeColor="accent1" w:themeTint="66"/>
        <w:right w:val="single" w:sz="4" w:space="0" w:color="82C9FF" w:themeColor="accent1" w:themeTint="66"/>
        <w:insideH w:val="single" w:sz="4" w:space="0" w:color="82C9FF" w:themeColor="accent1" w:themeTint="66"/>
        <w:insideV w:val="single" w:sz="4" w:space="0" w:color="82C9FF" w:themeColor="accent1" w:themeTint="66"/>
      </w:tblBorders>
    </w:tblPr>
    <w:tblStylePr w:type="firstRow">
      <w:rPr>
        <w:b/>
        <w:bCs/>
      </w:rPr>
      <w:tblPr/>
      <w:tcPr>
        <w:tcBorders>
          <w:bottom w:val="single" w:sz="12" w:space="0" w:color="43AEFF" w:themeColor="accent1" w:themeTint="99"/>
        </w:tcBorders>
      </w:tcPr>
    </w:tblStylePr>
    <w:tblStylePr w:type="lastRow">
      <w:rPr>
        <w:b/>
        <w:bCs/>
      </w:rPr>
      <w:tblPr/>
      <w:tcPr>
        <w:tcBorders>
          <w:top w:val="double" w:sz="2" w:space="0" w:color="43AEFF" w:themeColor="accen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CC53D8"/>
    <w:pPr>
      <w:spacing w:after="0" w:line="240" w:lineRule="auto"/>
    </w:pPr>
    <w:tblPr>
      <w:tblStyleRowBandSize w:val="1"/>
      <w:tblStyleColBandSize w:val="1"/>
      <w:tblBorders>
        <w:top w:val="single" w:sz="4" w:space="0" w:color="CBB0D6" w:themeColor="accent6" w:themeTint="66"/>
        <w:left w:val="single" w:sz="4" w:space="0" w:color="CBB0D6" w:themeColor="accent6" w:themeTint="66"/>
        <w:bottom w:val="single" w:sz="4" w:space="0" w:color="CBB0D6" w:themeColor="accent6" w:themeTint="66"/>
        <w:right w:val="single" w:sz="4" w:space="0" w:color="CBB0D6" w:themeColor="accent6" w:themeTint="66"/>
        <w:insideH w:val="single" w:sz="4" w:space="0" w:color="CBB0D6" w:themeColor="accent6" w:themeTint="66"/>
        <w:insideV w:val="single" w:sz="4" w:space="0" w:color="CBB0D6" w:themeColor="accent6" w:themeTint="66"/>
      </w:tblBorders>
    </w:tblPr>
    <w:tblStylePr w:type="firstRow">
      <w:rPr>
        <w:b/>
        <w:bCs/>
      </w:rPr>
      <w:tblPr/>
      <w:tcPr>
        <w:tcBorders>
          <w:bottom w:val="single" w:sz="12" w:space="0" w:color="B289C1" w:themeColor="accent6" w:themeTint="99"/>
        </w:tcBorders>
      </w:tcPr>
    </w:tblStylePr>
    <w:tblStylePr w:type="lastRow">
      <w:rPr>
        <w:b/>
        <w:bCs/>
      </w:rPr>
      <w:tblPr/>
      <w:tcPr>
        <w:tcBorders>
          <w:top w:val="double" w:sz="2" w:space="0" w:color="B289C1" w:themeColor="accent6"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CC53D8"/>
    <w:pPr>
      <w:spacing w:after="0" w:line="240" w:lineRule="auto"/>
    </w:pPr>
    <w:tblPr>
      <w:tblStyleRowBandSize w:val="1"/>
      <w:tblStyleColBandSize w:val="1"/>
      <w:tblBorders>
        <w:top w:val="single" w:sz="2" w:space="0" w:color="43AEFF" w:themeColor="accent1" w:themeTint="99"/>
        <w:bottom w:val="single" w:sz="2" w:space="0" w:color="43AEFF" w:themeColor="accent1" w:themeTint="99"/>
        <w:insideH w:val="single" w:sz="2" w:space="0" w:color="43AEFF" w:themeColor="accent1" w:themeTint="99"/>
        <w:insideV w:val="single" w:sz="2" w:space="0" w:color="43AEFF" w:themeColor="accent1" w:themeTint="99"/>
      </w:tblBorders>
    </w:tblPr>
    <w:tblStylePr w:type="firstRow">
      <w:rPr>
        <w:b/>
        <w:bCs/>
      </w:rPr>
      <w:tblPr/>
      <w:tcPr>
        <w:tcBorders>
          <w:top w:val="nil"/>
          <w:bottom w:val="single" w:sz="12" w:space="0" w:color="43AEFF" w:themeColor="accent1" w:themeTint="99"/>
          <w:insideH w:val="nil"/>
          <w:insideV w:val="nil"/>
        </w:tcBorders>
        <w:shd w:val="clear" w:color="auto" w:fill="FFFFFF" w:themeFill="background1"/>
      </w:tcPr>
    </w:tblStylePr>
    <w:tblStylePr w:type="lastRow">
      <w:rPr>
        <w:b/>
        <w:bCs/>
      </w:rPr>
      <w:tblPr/>
      <w:tcPr>
        <w:tcBorders>
          <w:top w:val="double" w:sz="2" w:space="0" w:color="43AE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0E4FF" w:themeFill="accent1" w:themeFillTint="33"/>
      </w:tcPr>
    </w:tblStylePr>
    <w:tblStylePr w:type="band1Horz">
      <w:tblPr/>
      <w:tcPr>
        <w:shd w:val="clear" w:color="auto" w:fill="C0E4FF" w:themeFill="accent1" w:themeFillTint="33"/>
      </w:tcPr>
    </w:tblStylePr>
  </w:style>
  <w:style w:type="table" w:styleId="GridTable3-Accent2">
    <w:name w:val="Grid Table 3 Accent 2"/>
    <w:basedOn w:val="TableNormal"/>
    <w:uiPriority w:val="48"/>
    <w:rsid w:val="00CC53D8"/>
    <w:pPr>
      <w:spacing w:after="0" w:line="240" w:lineRule="auto"/>
    </w:pPr>
    <w:tblPr>
      <w:tblStyleRowBandSize w:val="1"/>
      <w:tblStyleColBandSize w:val="1"/>
      <w:tblBorders>
        <w:top w:val="single" w:sz="4" w:space="0" w:color="FBB67A" w:themeColor="accent2" w:themeTint="99"/>
        <w:left w:val="single" w:sz="4" w:space="0" w:color="FBB67A" w:themeColor="accent2" w:themeTint="99"/>
        <w:bottom w:val="single" w:sz="4" w:space="0" w:color="FBB67A" w:themeColor="accent2" w:themeTint="99"/>
        <w:right w:val="single" w:sz="4" w:space="0" w:color="FBB67A" w:themeColor="accent2" w:themeTint="99"/>
        <w:insideH w:val="single" w:sz="4" w:space="0" w:color="FBB67A" w:themeColor="accent2" w:themeTint="99"/>
        <w:insideV w:val="single" w:sz="4" w:space="0" w:color="FBB67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6D2" w:themeFill="accent2" w:themeFillTint="33"/>
      </w:tcPr>
    </w:tblStylePr>
    <w:tblStylePr w:type="band1Horz">
      <w:tblPr/>
      <w:tcPr>
        <w:shd w:val="clear" w:color="auto" w:fill="FDE6D2" w:themeFill="accent2" w:themeFillTint="33"/>
      </w:tcPr>
    </w:tblStylePr>
    <w:tblStylePr w:type="neCell">
      <w:tblPr/>
      <w:tcPr>
        <w:tcBorders>
          <w:bottom w:val="single" w:sz="4" w:space="0" w:color="FBB67A" w:themeColor="accent2" w:themeTint="99"/>
        </w:tcBorders>
      </w:tcPr>
    </w:tblStylePr>
    <w:tblStylePr w:type="nwCell">
      <w:tblPr/>
      <w:tcPr>
        <w:tcBorders>
          <w:bottom w:val="single" w:sz="4" w:space="0" w:color="FBB67A" w:themeColor="accent2" w:themeTint="99"/>
        </w:tcBorders>
      </w:tcPr>
    </w:tblStylePr>
    <w:tblStylePr w:type="seCell">
      <w:tblPr/>
      <w:tcPr>
        <w:tcBorders>
          <w:top w:val="single" w:sz="4" w:space="0" w:color="FBB67A" w:themeColor="accent2" w:themeTint="99"/>
        </w:tcBorders>
      </w:tcPr>
    </w:tblStylePr>
    <w:tblStylePr w:type="swCell">
      <w:tblPr/>
      <w:tcPr>
        <w:tcBorders>
          <w:top w:val="single" w:sz="4" w:space="0" w:color="FBB67A" w:themeColor="accent2" w:themeTint="99"/>
        </w:tcBorders>
      </w:tcPr>
    </w:tblStylePr>
  </w:style>
  <w:style w:type="table" w:styleId="GridTable3-Accent6">
    <w:name w:val="Grid Table 3 Accent 6"/>
    <w:basedOn w:val="TableNormal"/>
    <w:uiPriority w:val="48"/>
    <w:rsid w:val="00CC53D8"/>
    <w:pPr>
      <w:spacing w:after="0" w:line="240" w:lineRule="auto"/>
    </w:pPr>
    <w:tblPr>
      <w:tblStyleRowBandSize w:val="1"/>
      <w:tblStyleColBandSize w:val="1"/>
      <w:tblBorders>
        <w:top w:val="single" w:sz="4" w:space="0" w:color="B289C1" w:themeColor="accent6" w:themeTint="99"/>
        <w:left w:val="single" w:sz="4" w:space="0" w:color="B289C1" w:themeColor="accent6" w:themeTint="99"/>
        <w:bottom w:val="single" w:sz="4" w:space="0" w:color="B289C1" w:themeColor="accent6" w:themeTint="99"/>
        <w:right w:val="single" w:sz="4" w:space="0" w:color="B289C1" w:themeColor="accent6" w:themeTint="99"/>
        <w:insideH w:val="single" w:sz="4" w:space="0" w:color="B289C1" w:themeColor="accent6" w:themeTint="99"/>
        <w:insideV w:val="single" w:sz="4" w:space="0" w:color="B289C1"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7EA" w:themeFill="accent6" w:themeFillTint="33"/>
      </w:tcPr>
    </w:tblStylePr>
    <w:tblStylePr w:type="band1Horz">
      <w:tblPr/>
      <w:tcPr>
        <w:shd w:val="clear" w:color="auto" w:fill="E5D7EA" w:themeFill="accent6" w:themeFillTint="33"/>
      </w:tcPr>
    </w:tblStylePr>
    <w:tblStylePr w:type="neCell">
      <w:tblPr/>
      <w:tcPr>
        <w:tcBorders>
          <w:bottom w:val="single" w:sz="4" w:space="0" w:color="B289C1" w:themeColor="accent6" w:themeTint="99"/>
        </w:tcBorders>
      </w:tcPr>
    </w:tblStylePr>
    <w:tblStylePr w:type="nwCell">
      <w:tblPr/>
      <w:tcPr>
        <w:tcBorders>
          <w:bottom w:val="single" w:sz="4" w:space="0" w:color="B289C1" w:themeColor="accent6" w:themeTint="99"/>
        </w:tcBorders>
      </w:tcPr>
    </w:tblStylePr>
    <w:tblStylePr w:type="seCell">
      <w:tblPr/>
      <w:tcPr>
        <w:tcBorders>
          <w:top w:val="single" w:sz="4" w:space="0" w:color="B289C1" w:themeColor="accent6" w:themeTint="99"/>
        </w:tcBorders>
      </w:tcPr>
    </w:tblStylePr>
    <w:tblStylePr w:type="swCell">
      <w:tblPr/>
      <w:tcPr>
        <w:tcBorders>
          <w:top w:val="single" w:sz="4" w:space="0" w:color="B289C1" w:themeColor="accent6" w:themeTint="99"/>
        </w:tcBorders>
      </w:tcPr>
    </w:tblStylePr>
  </w:style>
  <w:style w:type="table" w:styleId="GridTable5Dark-Accent6">
    <w:name w:val="Grid Table 5 Dark Accent 6"/>
    <w:basedOn w:val="TableNormal"/>
    <w:uiPriority w:val="50"/>
    <w:rsid w:val="00CC53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7EA"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9498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9498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9498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9498B" w:themeFill="accent6"/>
      </w:tcPr>
    </w:tblStylePr>
    <w:tblStylePr w:type="band1Vert">
      <w:tblPr/>
      <w:tcPr>
        <w:shd w:val="clear" w:color="auto" w:fill="CBB0D6" w:themeFill="accent6" w:themeFillTint="66"/>
      </w:tcPr>
    </w:tblStylePr>
    <w:tblStylePr w:type="band1Horz">
      <w:tblPr/>
      <w:tcPr>
        <w:shd w:val="clear" w:color="auto" w:fill="CBB0D6" w:themeFill="accent6" w:themeFillTint="66"/>
      </w:tcPr>
    </w:tblStylePr>
  </w:style>
  <w:style w:type="table" w:styleId="GridTable6ColourfulAccent6">
    <w:name w:val="Grid Table 6 Colorful Accent 6"/>
    <w:basedOn w:val="TableNormal"/>
    <w:uiPriority w:val="51"/>
    <w:rsid w:val="00CC53D8"/>
    <w:pPr>
      <w:spacing w:after="0" w:line="240" w:lineRule="auto"/>
    </w:pPr>
    <w:rPr>
      <w:color w:val="5A3668" w:themeColor="accent6" w:themeShade="BF"/>
    </w:rPr>
    <w:tblPr>
      <w:tblStyleRowBandSize w:val="1"/>
      <w:tblStyleColBandSize w:val="1"/>
      <w:tblBorders>
        <w:top w:val="single" w:sz="4" w:space="0" w:color="B289C1" w:themeColor="accent6" w:themeTint="99"/>
        <w:left w:val="single" w:sz="4" w:space="0" w:color="B289C1" w:themeColor="accent6" w:themeTint="99"/>
        <w:bottom w:val="single" w:sz="4" w:space="0" w:color="B289C1" w:themeColor="accent6" w:themeTint="99"/>
        <w:right w:val="single" w:sz="4" w:space="0" w:color="B289C1" w:themeColor="accent6" w:themeTint="99"/>
        <w:insideH w:val="single" w:sz="4" w:space="0" w:color="B289C1" w:themeColor="accent6" w:themeTint="99"/>
        <w:insideV w:val="single" w:sz="4" w:space="0" w:color="B289C1" w:themeColor="accent6" w:themeTint="99"/>
      </w:tblBorders>
    </w:tblPr>
    <w:tblStylePr w:type="firstRow">
      <w:rPr>
        <w:b/>
        <w:bCs/>
      </w:rPr>
      <w:tblPr/>
      <w:tcPr>
        <w:tcBorders>
          <w:bottom w:val="single" w:sz="12" w:space="0" w:color="B289C1" w:themeColor="accent6" w:themeTint="99"/>
        </w:tcBorders>
      </w:tcPr>
    </w:tblStylePr>
    <w:tblStylePr w:type="lastRow">
      <w:rPr>
        <w:b/>
        <w:bCs/>
      </w:rPr>
      <w:tblPr/>
      <w:tcPr>
        <w:tcBorders>
          <w:top w:val="double" w:sz="4" w:space="0" w:color="B289C1" w:themeColor="accent6" w:themeTint="99"/>
        </w:tcBorders>
      </w:tcPr>
    </w:tblStylePr>
    <w:tblStylePr w:type="firstCol">
      <w:rPr>
        <w:b/>
        <w:bCs/>
      </w:rPr>
    </w:tblStylePr>
    <w:tblStylePr w:type="lastCol">
      <w:rPr>
        <w:b/>
        <w:bCs/>
      </w:rPr>
    </w:tblStylePr>
    <w:tblStylePr w:type="band1Vert">
      <w:tblPr/>
      <w:tcPr>
        <w:shd w:val="clear" w:color="auto" w:fill="E5D7EA" w:themeFill="accent6" w:themeFillTint="33"/>
      </w:tcPr>
    </w:tblStylePr>
    <w:tblStylePr w:type="band1Horz">
      <w:tblPr/>
      <w:tcPr>
        <w:shd w:val="clear" w:color="auto" w:fill="E5D7EA" w:themeFill="accent6" w:themeFillTint="33"/>
      </w:tcPr>
    </w:tblStylePr>
  </w:style>
  <w:style w:type="table" w:styleId="GridTable7ColourfulAccent6">
    <w:name w:val="Grid Table 7 Colorful Accent 6"/>
    <w:basedOn w:val="TableNormal"/>
    <w:uiPriority w:val="52"/>
    <w:rsid w:val="00CC53D8"/>
    <w:pPr>
      <w:spacing w:after="0" w:line="240" w:lineRule="auto"/>
    </w:pPr>
    <w:rPr>
      <w:color w:val="5A3668" w:themeColor="accent6" w:themeShade="BF"/>
    </w:rPr>
    <w:tblPr>
      <w:tblStyleRowBandSize w:val="1"/>
      <w:tblStyleColBandSize w:val="1"/>
      <w:tblBorders>
        <w:top w:val="single" w:sz="4" w:space="0" w:color="B289C1" w:themeColor="accent6" w:themeTint="99"/>
        <w:left w:val="single" w:sz="4" w:space="0" w:color="B289C1" w:themeColor="accent6" w:themeTint="99"/>
        <w:bottom w:val="single" w:sz="4" w:space="0" w:color="B289C1" w:themeColor="accent6" w:themeTint="99"/>
        <w:right w:val="single" w:sz="4" w:space="0" w:color="B289C1" w:themeColor="accent6" w:themeTint="99"/>
        <w:insideH w:val="single" w:sz="4" w:space="0" w:color="B289C1" w:themeColor="accent6" w:themeTint="99"/>
        <w:insideV w:val="single" w:sz="4" w:space="0" w:color="B289C1"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7EA" w:themeFill="accent6" w:themeFillTint="33"/>
      </w:tcPr>
    </w:tblStylePr>
    <w:tblStylePr w:type="band1Horz">
      <w:tblPr/>
      <w:tcPr>
        <w:shd w:val="clear" w:color="auto" w:fill="E5D7EA" w:themeFill="accent6" w:themeFillTint="33"/>
      </w:tcPr>
    </w:tblStylePr>
    <w:tblStylePr w:type="neCell">
      <w:tblPr/>
      <w:tcPr>
        <w:tcBorders>
          <w:bottom w:val="single" w:sz="4" w:space="0" w:color="B289C1" w:themeColor="accent6" w:themeTint="99"/>
        </w:tcBorders>
      </w:tcPr>
    </w:tblStylePr>
    <w:tblStylePr w:type="nwCell">
      <w:tblPr/>
      <w:tcPr>
        <w:tcBorders>
          <w:bottom w:val="single" w:sz="4" w:space="0" w:color="B289C1" w:themeColor="accent6" w:themeTint="99"/>
        </w:tcBorders>
      </w:tcPr>
    </w:tblStylePr>
    <w:tblStylePr w:type="seCell">
      <w:tblPr/>
      <w:tcPr>
        <w:tcBorders>
          <w:top w:val="single" w:sz="4" w:space="0" w:color="B289C1" w:themeColor="accent6" w:themeTint="99"/>
        </w:tcBorders>
      </w:tcPr>
    </w:tblStylePr>
    <w:tblStylePr w:type="swCell">
      <w:tblPr/>
      <w:tcPr>
        <w:tcBorders>
          <w:top w:val="single" w:sz="4" w:space="0" w:color="B289C1" w:themeColor="accent6" w:themeTint="99"/>
        </w:tcBorders>
      </w:tcPr>
    </w:tblStylePr>
  </w:style>
  <w:style w:type="table" w:styleId="ListTable2-Accent6">
    <w:name w:val="List Table 2 Accent 6"/>
    <w:basedOn w:val="TableNormal"/>
    <w:uiPriority w:val="47"/>
    <w:rsid w:val="00CC53D8"/>
    <w:pPr>
      <w:spacing w:after="0" w:line="240" w:lineRule="auto"/>
    </w:pPr>
    <w:tblPr>
      <w:tblStyleRowBandSize w:val="1"/>
      <w:tblStyleColBandSize w:val="1"/>
      <w:tblBorders>
        <w:top w:val="single" w:sz="4" w:space="0" w:color="B289C1" w:themeColor="accent6" w:themeTint="99"/>
        <w:bottom w:val="single" w:sz="4" w:space="0" w:color="B289C1" w:themeColor="accent6" w:themeTint="99"/>
        <w:insideH w:val="single" w:sz="4" w:space="0" w:color="B289C1"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7EA" w:themeFill="accent6" w:themeFillTint="33"/>
      </w:tcPr>
    </w:tblStylePr>
    <w:tblStylePr w:type="band1Horz">
      <w:tblPr/>
      <w:tcPr>
        <w:shd w:val="clear" w:color="auto" w:fill="E5D7EA" w:themeFill="accent6" w:themeFillTint="33"/>
      </w:tcPr>
    </w:tblStylePr>
  </w:style>
  <w:style w:type="table" w:styleId="ListTable7ColourfulAccent6">
    <w:name w:val="List Table 7 Colorful Accent 6"/>
    <w:basedOn w:val="TableNormal"/>
    <w:uiPriority w:val="52"/>
    <w:rsid w:val="00CC53D8"/>
    <w:pPr>
      <w:spacing w:after="0" w:line="240" w:lineRule="auto"/>
    </w:pPr>
    <w:rPr>
      <w:color w:val="5A3668"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9498B"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9498B"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9498B"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9498B" w:themeColor="accent6"/>
        </w:tcBorders>
        <w:shd w:val="clear" w:color="auto" w:fill="FFFFFF" w:themeFill="background1"/>
      </w:tcPr>
    </w:tblStylePr>
    <w:tblStylePr w:type="band1Vert">
      <w:tblPr/>
      <w:tcPr>
        <w:shd w:val="clear" w:color="auto" w:fill="E5D7EA" w:themeFill="accent6" w:themeFillTint="33"/>
      </w:tcPr>
    </w:tblStylePr>
    <w:tblStylePr w:type="band1Horz">
      <w:tblPr/>
      <w:tcPr>
        <w:shd w:val="clear" w:color="auto" w:fill="E5D7EA"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1">
    <w:name w:val="p1"/>
    <w:basedOn w:val="Normal"/>
    <w:rsid w:val="00BB3125"/>
    <w:rPr>
      <w:rFonts w:ascii=".AppleSystemUIFont" w:hAnsi=".AppleSystemUIFont"/>
      <w:sz w:val="20"/>
      <w:szCs w:val="20"/>
    </w:rPr>
  </w:style>
  <w:style w:type="paragraph" w:customStyle="1" w:styleId="p2">
    <w:name w:val="p2"/>
    <w:basedOn w:val="Normal"/>
    <w:rsid w:val="00BB3125"/>
    <w:rPr>
      <w:rFonts w:ascii="Helvetica" w:hAnsi="Helvetica"/>
      <w:sz w:val="18"/>
      <w:szCs w:val="18"/>
    </w:rPr>
  </w:style>
  <w:style w:type="character" w:styleId="UnresolvedMention">
    <w:name w:val="Unresolved Mention"/>
    <w:basedOn w:val="DefaultParagraphFont"/>
    <w:uiPriority w:val="99"/>
    <w:semiHidden/>
    <w:unhideWhenUsed/>
    <w:rsid w:val="009F4AD6"/>
    <w:rPr>
      <w:color w:val="605E5C"/>
      <w:shd w:val="clear" w:color="auto" w:fill="E1DFDD"/>
    </w:rPr>
  </w:style>
  <w:style w:type="character" w:styleId="FollowedHyperlink">
    <w:name w:val="FollowedHyperlink"/>
    <w:basedOn w:val="DefaultParagraphFont"/>
    <w:uiPriority w:val="99"/>
    <w:semiHidden/>
    <w:unhideWhenUsed/>
    <w:rsid w:val="009F4AD6"/>
    <w:rPr>
      <w:color w:val="79498B" w:themeColor="followedHyperlink"/>
      <w:u w:val="single"/>
    </w:rPr>
  </w:style>
  <w:style w:type="paragraph" w:styleId="HTMLPreformatted">
    <w:name w:val="HTML Preformatted"/>
    <w:basedOn w:val="Normal"/>
    <w:link w:val="HTMLPreformattedChar"/>
    <w:uiPriority w:val="99"/>
    <w:semiHidden/>
    <w:unhideWhenUsed/>
    <w:rsid w:val="00680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80317"/>
    <w:rPr>
      <w:rFonts w:ascii="Courier New" w:eastAsia="Times New Roman" w:hAnsi="Courier New" w:cs="Courier New"/>
      <w:color w:val="auto"/>
      <w:sz w:val="20"/>
      <w:szCs w:val="20"/>
      <w:lang w:val="en-GB" w:eastAsia="en-GB"/>
    </w:rPr>
  </w:style>
  <w:style w:type="character" w:customStyle="1" w:styleId="apple-converted-space">
    <w:name w:val="apple-converted-space"/>
    <w:basedOn w:val="DefaultParagraphFont"/>
    <w:rsid w:val="00BE1C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0078">
      <w:bodyDiv w:val="1"/>
      <w:marLeft w:val="0"/>
      <w:marRight w:val="0"/>
      <w:marTop w:val="0"/>
      <w:marBottom w:val="0"/>
      <w:divBdr>
        <w:top w:val="none" w:sz="0" w:space="0" w:color="auto"/>
        <w:left w:val="none" w:sz="0" w:space="0" w:color="auto"/>
        <w:bottom w:val="none" w:sz="0" w:space="0" w:color="auto"/>
        <w:right w:val="none" w:sz="0" w:space="0" w:color="auto"/>
      </w:divBdr>
    </w:div>
    <w:div w:id="3362808">
      <w:bodyDiv w:val="1"/>
      <w:marLeft w:val="0"/>
      <w:marRight w:val="0"/>
      <w:marTop w:val="0"/>
      <w:marBottom w:val="0"/>
      <w:divBdr>
        <w:top w:val="none" w:sz="0" w:space="0" w:color="auto"/>
        <w:left w:val="none" w:sz="0" w:space="0" w:color="auto"/>
        <w:bottom w:val="none" w:sz="0" w:space="0" w:color="auto"/>
        <w:right w:val="none" w:sz="0" w:space="0" w:color="auto"/>
      </w:divBdr>
      <w:divsChild>
        <w:div w:id="1362781955">
          <w:marLeft w:val="0"/>
          <w:marRight w:val="0"/>
          <w:marTop w:val="0"/>
          <w:marBottom w:val="0"/>
          <w:divBdr>
            <w:top w:val="none" w:sz="0" w:space="0" w:color="auto"/>
            <w:left w:val="none" w:sz="0" w:space="0" w:color="auto"/>
            <w:bottom w:val="none" w:sz="0" w:space="0" w:color="auto"/>
            <w:right w:val="none" w:sz="0" w:space="0" w:color="auto"/>
          </w:divBdr>
          <w:divsChild>
            <w:div w:id="153715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8045">
      <w:bodyDiv w:val="1"/>
      <w:marLeft w:val="0"/>
      <w:marRight w:val="0"/>
      <w:marTop w:val="0"/>
      <w:marBottom w:val="0"/>
      <w:divBdr>
        <w:top w:val="none" w:sz="0" w:space="0" w:color="auto"/>
        <w:left w:val="none" w:sz="0" w:space="0" w:color="auto"/>
        <w:bottom w:val="none" w:sz="0" w:space="0" w:color="auto"/>
        <w:right w:val="none" w:sz="0" w:space="0" w:color="auto"/>
      </w:divBdr>
      <w:divsChild>
        <w:div w:id="614292396">
          <w:marLeft w:val="0"/>
          <w:marRight w:val="0"/>
          <w:marTop w:val="0"/>
          <w:marBottom w:val="0"/>
          <w:divBdr>
            <w:top w:val="none" w:sz="0" w:space="0" w:color="auto"/>
            <w:left w:val="none" w:sz="0" w:space="0" w:color="auto"/>
            <w:bottom w:val="none" w:sz="0" w:space="0" w:color="auto"/>
            <w:right w:val="none" w:sz="0" w:space="0" w:color="auto"/>
          </w:divBdr>
          <w:divsChild>
            <w:div w:id="348214013">
              <w:marLeft w:val="0"/>
              <w:marRight w:val="0"/>
              <w:marTop w:val="0"/>
              <w:marBottom w:val="0"/>
              <w:divBdr>
                <w:top w:val="none" w:sz="0" w:space="0" w:color="auto"/>
                <w:left w:val="none" w:sz="0" w:space="0" w:color="auto"/>
                <w:bottom w:val="none" w:sz="0" w:space="0" w:color="auto"/>
                <w:right w:val="none" w:sz="0" w:space="0" w:color="auto"/>
              </w:divBdr>
            </w:div>
            <w:div w:id="1286307673">
              <w:marLeft w:val="0"/>
              <w:marRight w:val="0"/>
              <w:marTop w:val="0"/>
              <w:marBottom w:val="0"/>
              <w:divBdr>
                <w:top w:val="none" w:sz="0" w:space="0" w:color="auto"/>
                <w:left w:val="none" w:sz="0" w:space="0" w:color="auto"/>
                <w:bottom w:val="none" w:sz="0" w:space="0" w:color="auto"/>
                <w:right w:val="none" w:sz="0" w:space="0" w:color="auto"/>
              </w:divBdr>
            </w:div>
            <w:div w:id="399599731">
              <w:marLeft w:val="0"/>
              <w:marRight w:val="0"/>
              <w:marTop w:val="0"/>
              <w:marBottom w:val="0"/>
              <w:divBdr>
                <w:top w:val="none" w:sz="0" w:space="0" w:color="auto"/>
                <w:left w:val="none" w:sz="0" w:space="0" w:color="auto"/>
                <w:bottom w:val="none" w:sz="0" w:space="0" w:color="auto"/>
                <w:right w:val="none" w:sz="0" w:space="0" w:color="auto"/>
              </w:divBdr>
            </w:div>
            <w:div w:id="438064957">
              <w:marLeft w:val="0"/>
              <w:marRight w:val="0"/>
              <w:marTop w:val="0"/>
              <w:marBottom w:val="0"/>
              <w:divBdr>
                <w:top w:val="none" w:sz="0" w:space="0" w:color="auto"/>
                <w:left w:val="none" w:sz="0" w:space="0" w:color="auto"/>
                <w:bottom w:val="none" w:sz="0" w:space="0" w:color="auto"/>
                <w:right w:val="none" w:sz="0" w:space="0" w:color="auto"/>
              </w:divBdr>
            </w:div>
            <w:div w:id="1616213995">
              <w:marLeft w:val="0"/>
              <w:marRight w:val="0"/>
              <w:marTop w:val="0"/>
              <w:marBottom w:val="0"/>
              <w:divBdr>
                <w:top w:val="none" w:sz="0" w:space="0" w:color="auto"/>
                <w:left w:val="none" w:sz="0" w:space="0" w:color="auto"/>
                <w:bottom w:val="none" w:sz="0" w:space="0" w:color="auto"/>
                <w:right w:val="none" w:sz="0" w:space="0" w:color="auto"/>
              </w:divBdr>
            </w:div>
            <w:div w:id="530383472">
              <w:marLeft w:val="0"/>
              <w:marRight w:val="0"/>
              <w:marTop w:val="0"/>
              <w:marBottom w:val="0"/>
              <w:divBdr>
                <w:top w:val="none" w:sz="0" w:space="0" w:color="auto"/>
                <w:left w:val="none" w:sz="0" w:space="0" w:color="auto"/>
                <w:bottom w:val="none" w:sz="0" w:space="0" w:color="auto"/>
                <w:right w:val="none" w:sz="0" w:space="0" w:color="auto"/>
              </w:divBdr>
            </w:div>
            <w:div w:id="149949017">
              <w:marLeft w:val="0"/>
              <w:marRight w:val="0"/>
              <w:marTop w:val="0"/>
              <w:marBottom w:val="0"/>
              <w:divBdr>
                <w:top w:val="none" w:sz="0" w:space="0" w:color="auto"/>
                <w:left w:val="none" w:sz="0" w:space="0" w:color="auto"/>
                <w:bottom w:val="none" w:sz="0" w:space="0" w:color="auto"/>
                <w:right w:val="none" w:sz="0" w:space="0" w:color="auto"/>
              </w:divBdr>
            </w:div>
            <w:div w:id="2111078258">
              <w:marLeft w:val="0"/>
              <w:marRight w:val="0"/>
              <w:marTop w:val="0"/>
              <w:marBottom w:val="0"/>
              <w:divBdr>
                <w:top w:val="none" w:sz="0" w:space="0" w:color="auto"/>
                <w:left w:val="none" w:sz="0" w:space="0" w:color="auto"/>
                <w:bottom w:val="none" w:sz="0" w:space="0" w:color="auto"/>
                <w:right w:val="none" w:sz="0" w:space="0" w:color="auto"/>
              </w:divBdr>
            </w:div>
            <w:div w:id="1946619778">
              <w:marLeft w:val="0"/>
              <w:marRight w:val="0"/>
              <w:marTop w:val="0"/>
              <w:marBottom w:val="0"/>
              <w:divBdr>
                <w:top w:val="none" w:sz="0" w:space="0" w:color="auto"/>
                <w:left w:val="none" w:sz="0" w:space="0" w:color="auto"/>
                <w:bottom w:val="none" w:sz="0" w:space="0" w:color="auto"/>
                <w:right w:val="none" w:sz="0" w:space="0" w:color="auto"/>
              </w:divBdr>
            </w:div>
            <w:div w:id="1923835742">
              <w:marLeft w:val="0"/>
              <w:marRight w:val="0"/>
              <w:marTop w:val="0"/>
              <w:marBottom w:val="0"/>
              <w:divBdr>
                <w:top w:val="none" w:sz="0" w:space="0" w:color="auto"/>
                <w:left w:val="none" w:sz="0" w:space="0" w:color="auto"/>
                <w:bottom w:val="none" w:sz="0" w:space="0" w:color="auto"/>
                <w:right w:val="none" w:sz="0" w:space="0" w:color="auto"/>
              </w:divBdr>
            </w:div>
            <w:div w:id="759832116">
              <w:marLeft w:val="0"/>
              <w:marRight w:val="0"/>
              <w:marTop w:val="0"/>
              <w:marBottom w:val="0"/>
              <w:divBdr>
                <w:top w:val="none" w:sz="0" w:space="0" w:color="auto"/>
                <w:left w:val="none" w:sz="0" w:space="0" w:color="auto"/>
                <w:bottom w:val="none" w:sz="0" w:space="0" w:color="auto"/>
                <w:right w:val="none" w:sz="0" w:space="0" w:color="auto"/>
              </w:divBdr>
            </w:div>
            <w:div w:id="12845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3287">
      <w:bodyDiv w:val="1"/>
      <w:marLeft w:val="0"/>
      <w:marRight w:val="0"/>
      <w:marTop w:val="0"/>
      <w:marBottom w:val="0"/>
      <w:divBdr>
        <w:top w:val="none" w:sz="0" w:space="0" w:color="auto"/>
        <w:left w:val="none" w:sz="0" w:space="0" w:color="auto"/>
        <w:bottom w:val="none" w:sz="0" w:space="0" w:color="auto"/>
        <w:right w:val="none" w:sz="0" w:space="0" w:color="auto"/>
      </w:divBdr>
    </w:div>
    <w:div w:id="63725025">
      <w:bodyDiv w:val="1"/>
      <w:marLeft w:val="0"/>
      <w:marRight w:val="0"/>
      <w:marTop w:val="0"/>
      <w:marBottom w:val="0"/>
      <w:divBdr>
        <w:top w:val="none" w:sz="0" w:space="0" w:color="auto"/>
        <w:left w:val="none" w:sz="0" w:space="0" w:color="auto"/>
        <w:bottom w:val="none" w:sz="0" w:space="0" w:color="auto"/>
        <w:right w:val="none" w:sz="0" w:space="0" w:color="auto"/>
      </w:divBdr>
    </w:div>
    <w:div w:id="68383472">
      <w:bodyDiv w:val="1"/>
      <w:marLeft w:val="0"/>
      <w:marRight w:val="0"/>
      <w:marTop w:val="0"/>
      <w:marBottom w:val="0"/>
      <w:divBdr>
        <w:top w:val="none" w:sz="0" w:space="0" w:color="auto"/>
        <w:left w:val="none" w:sz="0" w:space="0" w:color="auto"/>
        <w:bottom w:val="none" w:sz="0" w:space="0" w:color="auto"/>
        <w:right w:val="none" w:sz="0" w:space="0" w:color="auto"/>
      </w:divBdr>
      <w:divsChild>
        <w:div w:id="77554992">
          <w:marLeft w:val="0"/>
          <w:marRight w:val="0"/>
          <w:marTop w:val="0"/>
          <w:marBottom w:val="0"/>
          <w:divBdr>
            <w:top w:val="none" w:sz="0" w:space="0" w:color="auto"/>
            <w:left w:val="none" w:sz="0" w:space="0" w:color="auto"/>
            <w:bottom w:val="none" w:sz="0" w:space="0" w:color="auto"/>
            <w:right w:val="none" w:sz="0" w:space="0" w:color="auto"/>
          </w:divBdr>
          <w:divsChild>
            <w:div w:id="2071266263">
              <w:marLeft w:val="0"/>
              <w:marRight w:val="0"/>
              <w:marTop w:val="0"/>
              <w:marBottom w:val="0"/>
              <w:divBdr>
                <w:top w:val="none" w:sz="0" w:space="0" w:color="auto"/>
                <w:left w:val="none" w:sz="0" w:space="0" w:color="auto"/>
                <w:bottom w:val="none" w:sz="0" w:space="0" w:color="auto"/>
                <w:right w:val="none" w:sz="0" w:space="0" w:color="auto"/>
              </w:divBdr>
            </w:div>
            <w:div w:id="1528331668">
              <w:marLeft w:val="0"/>
              <w:marRight w:val="0"/>
              <w:marTop w:val="0"/>
              <w:marBottom w:val="0"/>
              <w:divBdr>
                <w:top w:val="none" w:sz="0" w:space="0" w:color="auto"/>
                <w:left w:val="none" w:sz="0" w:space="0" w:color="auto"/>
                <w:bottom w:val="none" w:sz="0" w:space="0" w:color="auto"/>
                <w:right w:val="none" w:sz="0" w:space="0" w:color="auto"/>
              </w:divBdr>
            </w:div>
            <w:div w:id="1096362100">
              <w:marLeft w:val="0"/>
              <w:marRight w:val="0"/>
              <w:marTop w:val="0"/>
              <w:marBottom w:val="0"/>
              <w:divBdr>
                <w:top w:val="none" w:sz="0" w:space="0" w:color="auto"/>
                <w:left w:val="none" w:sz="0" w:space="0" w:color="auto"/>
                <w:bottom w:val="none" w:sz="0" w:space="0" w:color="auto"/>
                <w:right w:val="none" w:sz="0" w:space="0" w:color="auto"/>
              </w:divBdr>
            </w:div>
            <w:div w:id="1998262282">
              <w:marLeft w:val="0"/>
              <w:marRight w:val="0"/>
              <w:marTop w:val="0"/>
              <w:marBottom w:val="0"/>
              <w:divBdr>
                <w:top w:val="none" w:sz="0" w:space="0" w:color="auto"/>
                <w:left w:val="none" w:sz="0" w:space="0" w:color="auto"/>
                <w:bottom w:val="none" w:sz="0" w:space="0" w:color="auto"/>
                <w:right w:val="none" w:sz="0" w:space="0" w:color="auto"/>
              </w:divBdr>
            </w:div>
            <w:div w:id="1371105373">
              <w:marLeft w:val="0"/>
              <w:marRight w:val="0"/>
              <w:marTop w:val="0"/>
              <w:marBottom w:val="0"/>
              <w:divBdr>
                <w:top w:val="none" w:sz="0" w:space="0" w:color="auto"/>
                <w:left w:val="none" w:sz="0" w:space="0" w:color="auto"/>
                <w:bottom w:val="none" w:sz="0" w:space="0" w:color="auto"/>
                <w:right w:val="none" w:sz="0" w:space="0" w:color="auto"/>
              </w:divBdr>
            </w:div>
            <w:div w:id="1688018023">
              <w:marLeft w:val="0"/>
              <w:marRight w:val="0"/>
              <w:marTop w:val="0"/>
              <w:marBottom w:val="0"/>
              <w:divBdr>
                <w:top w:val="none" w:sz="0" w:space="0" w:color="auto"/>
                <w:left w:val="none" w:sz="0" w:space="0" w:color="auto"/>
                <w:bottom w:val="none" w:sz="0" w:space="0" w:color="auto"/>
                <w:right w:val="none" w:sz="0" w:space="0" w:color="auto"/>
              </w:divBdr>
            </w:div>
            <w:div w:id="100023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7171">
      <w:bodyDiv w:val="1"/>
      <w:marLeft w:val="0"/>
      <w:marRight w:val="0"/>
      <w:marTop w:val="0"/>
      <w:marBottom w:val="0"/>
      <w:divBdr>
        <w:top w:val="none" w:sz="0" w:space="0" w:color="auto"/>
        <w:left w:val="none" w:sz="0" w:space="0" w:color="auto"/>
        <w:bottom w:val="none" w:sz="0" w:space="0" w:color="auto"/>
        <w:right w:val="none" w:sz="0" w:space="0" w:color="auto"/>
      </w:divBdr>
      <w:divsChild>
        <w:div w:id="1633707369">
          <w:marLeft w:val="0"/>
          <w:marRight w:val="0"/>
          <w:marTop w:val="0"/>
          <w:marBottom w:val="0"/>
          <w:divBdr>
            <w:top w:val="none" w:sz="0" w:space="0" w:color="auto"/>
            <w:left w:val="none" w:sz="0" w:space="0" w:color="auto"/>
            <w:bottom w:val="none" w:sz="0" w:space="0" w:color="auto"/>
            <w:right w:val="none" w:sz="0" w:space="0" w:color="auto"/>
          </w:divBdr>
          <w:divsChild>
            <w:div w:id="123118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0727">
      <w:bodyDiv w:val="1"/>
      <w:marLeft w:val="0"/>
      <w:marRight w:val="0"/>
      <w:marTop w:val="0"/>
      <w:marBottom w:val="0"/>
      <w:divBdr>
        <w:top w:val="none" w:sz="0" w:space="0" w:color="auto"/>
        <w:left w:val="none" w:sz="0" w:space="0" w:color="auto"/>
        <w:bottom w:val="none" w:sz="0" w:space="0" w:color="auto"/>
        <w:right w:val="none" w:sz="0" w:space="0" w:color="auto"/>
      </w:divBdr>
      <w:divsChild>
        <w:div w:id="1908344568">
          <w:marLeft w:val="0"/>
          <w:marRight w:val="0"/>
          <w:marTop w:val="0"/>
          <w:marBottom w:val="0"/>
          <w:divBdr>
            <w:top w:val="none" w:sz="0" w:space="0" w:color="auto"/>
            <w:left w:val="none" w:sz="0" w:space="0" w:color="auto"/>
            <w:bottom w:val="none" w:sz="0" w:space="0" w:color="auto"/>
            <w:right w:val="none" w:sz="0" w:space="0" w:color="auto"/>
          </w:divBdr>
          <w:divsChild>
            <w:div w:id="343021940">
              <w:marLeft w:val="0"/>
              <w:marRight w:val="0"/>
              <w:marTop w:val="0"/>
              <w:marBottom w:val="0"/>
              <w:divBdr>
                <w:top w:val="none" w:sz="0" w:space="0" w:color="auto"/>
                <w:left w:val="none" w:sz="0" w:space="0" w:color="auto"/>
                <w:bottom w:val="none" w:sz="0" w:space="0" w:color="auto"/>
                <w:right w:val="none" w:sz="0" w:space="0" w:color="auto"/>
              </w:divBdr>
              <w:divsChild>
                <w:div w:id="245460156">
                  <w:marLeft w:val="0"/>
                  <w:marRight w:val="0"/>
                  <w:marTop w:val="0"/>
                  <w:marBottom w:val="0"/>
                  <w:divBdr>
                    <w:top w:val="none" w:sz="0" w:space="0" w:color="auto"/>
                    <w:left w:val="none" w:sz="0" w:space="0" w:color="auto"/>
                    <w:bottom w:val="none" w:sz="0" w:space="0" w:color="auto"/>
                    <w:right w:val="none" w:sz="0" w:space="0" w:color="auto"/>
                  </w:divBdr>
                </w:div>
              </w:divsChild>
            </w:div>
            <w:div w:id="2061898513">
              <w:marLeft w:val="0"/>
              <w:marRight w:val="0"/>
              <w:marTop w:val="0"/>
              <w:marBottom w:val="0"/>
              <w:divBdr>
                <w:top w:val="none" w:sz="0" w:space="0" w:color="auto"/>
                <w:left w:val="none" w:sz="0" w:space="0" w:color="auto"/>
                <w:bottom w:val="none" w:sz="0" w:space="0" w:color="auto"/>
                <w:right w:val="none" w:sz="0" w:space="0" w:color="auto"/>
              </w:divBdr>
            </w:div>
          </w:divsChild>
        </w:div>
        <w:div w:id="418986175">
          <w:marLeft w:val="0"/>
          <w:marRight w:val="0"/>
          <w:marTop w:val="0"/>
          <w:marBottom w:val="0"/>
          <w:divBdr>
            <w:top w:val="none" w:sz="0" w:space="0" w:color="auto"/>
            <w:left w:val="none" w:sz="0" w:space="0" w:color="auto"/>
            <w:bottom w:val="none" w:sz="0" w:space="0" w:color="auto"/>
            <w:right w:val="none" w:sz="0" w:space="0" w:color="auto"/>
          </w:divBdr>
          <w:divsChild>
            <w:div w:id="1982734719">
              <w:marLeft w:val="0"/>
              <w:marRight w:val="0"/>
              <w:marTop w:val="0"/>
              <w:marBottom w:val="0"/>
              <w:divBdr>
                <w:top w:val="none" w:sz="0" w:space="0" w:color="auto"/>
                <w:left w:val="none" w:sz="0" w:space="0" w:color="auto"/>
                <w:bottom w:val="none" w:sz="0" w:space="0" w:color="auto"/>
                <w:right w:val="none" w:sz="0" w:space="0" w:color="auto"/>
              </w:divBdr>
              <w:divsChild>
                <w:div w:id="144037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81131">
          <w:marLeft w:val="0"/>
          <w:marRight w:val="0"/>
          <w:marTop w:val="0"/>
          <w:marBottom w:val="0"/>
          <w:divBdr>
            <w:top w:val="none" w:sz="0" w:space="0" w:color="auto"/>
            <w:left w:val="none" w:sz="0" w:space="0" w:color="auto"/>
            <w:bottom w:val="none" w:sz="0" w:space="0" w:color="auto"/>
            <w:right w:val="none" w:sz="0" w:space="0" w:color="auto"/>
          </w:divBdr>
          <w:divsChild>
            <w:div w:id="1256985893">
              <w:marLeft w:val="0"/>
              <w:marRight w:val="0"/>
              <w:marTop w:val="0"/>
              <w:marBottom w:val="0"/>
              <w:divBdr>
                <w:top w:val="none" w:sz="0" w:space="0" w:color="auto"/>
                <w:left w:val="none" w:sz="0" w:space="0" w:color="auto"/>
                <w:bottom w:val="none" w:sz="0" w:space="0" w:color="auto"/>
                <w:right w:val="none" w:sz="0" w:space="0" w:color="auto"/>
              </w:divBdr>
              <w:divsChild>
                <w:div w:id="35484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25261">
          <w:marLeft w:val="0"/>
          <w:marRight w:val="0"/>
          <w:marTop w:val="0"/>
          <w:marBottom w:val="0"/>
          <w:divBdr>
            <w:top w:val="none" w:sz="0" w:space="0" w:color="auto"/>
            <w:left w:val="none" w:sz="0" w:space="0" w:color="auto"/>
            <w:bottom w:val="none" w:sz="0" w:space="0" w:color="auto"/>
            <w:right w:val="none" w:sz="0" w:space="0" w:color="auto"/>
          </w:divBdr>
          <w:divsChild>
            <w:div w:id="1713381718">
              <w:marLeft w:val="0"/>
              <w:marRight w:val="0"/>
              <w:marTop w:val="0"/>
              <w:marBottom w:val="0"/>
              <w:divBdr>
                <w:top w:val="none" w:sz="0" w:space="0" w:color="auto"/>
                <w:left w:val="none" w:sz="0" w:space="0" w:color="auto"/>
                <w:bottom w:val="none" w:sz="0" w:space="0" w:color="auto"/>
                <w:right w:val="none" w:sz="0" w:space="0" w:color="auto"/>
              </w:divBdr>
              <w:divsChild>
                <w:div w:id="211563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2512">
          <w:marLeft w:val="0"/>
          <w:marRight w:val="0"/>
          <w:marTop w:val="0"/>
          <w:marBottom w:val="0"/>
          <w:divBdr>
            <w:top w:val="none" w:sz="0" w:space="0" w:color="auto"/>
            <w:left w:val="none" w:sz="0" w:space="0" w:color="auto"/>
            <w:bottom w:val="none" w:sz="0" w:space="0" w:color="auto"/>
            <w:right w:val="none" w:sz="0" w:space="0" w:color="auto"/>
          </w:divBdr>
          <w:divsChild>
            <w:div w:id="1529374003">
              <w:marLeft w:val="0"/>
              <w:marRight w:val="0"/>
              <w:marTop w:val="0"/>
              <w:marBottom w:val="0"/>
              <w:divBdr>
                <w:top w:val="none" w:sz="0" w:space="0" w:color="auto"/>
                <w:left w:val="none" w:sz="0" w:space="0" w:color="auto"/>
                <w:bottom w:val="none" w:sz="0" w:space="0" w:color="auto"/>
                <w:right w:val="none" w:sz="0" w:space="0" w:color="auto"/>
              </w:divBdr>
              <w:divsChild>
                <w:div w:id="201313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76674">
          <w:marLeft w:val="0"/>
          <w:marRight w:val="0"/>
          <w:marTop w:val="0"/>
          <w:marBottom w:val="0"/>
          <w:divBdr>
            <w:top w:val="none" w:sz="0" w:space="0" w:color="auto"/>
            <w:left w:val="none" w:sz="0" w:space="0" w:color="auto"/>
            <w:bottom w:val="none" w:sz="0" w:space="0" w:color="auto"/>
            <w:right w:val="none" w:sz="0" w:space="0" w:color="auto"/>
          </w:divBdr>
          <w:divsChild>
            <w:div w:id="786194825">
              <w:marLeft w:val="0"/>
              <w:marRight w:val="0"/>
              <w:marTop w:val="0"/>
              <w:marBottom w:val="0"/>
              <w:divBdr>
                <w:top w:val="none" w:sz="0" w:space="0" w:color="auto"/>
                <w:left w:val="none" w:sz="0" w:space="0" w:color="auto"/>
                <w:bottom w:val="none" w:sz="0" w:space="0" w:color="auto"/>
                <w:right w:val="none" w:sz="0" w:space="0" w:color="auto"/>
              </w:divBdr>
              <w:divsChild>
                <w:div w:id="69253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71963">
          <w:marLeft w:val="0"/>
          <w:marRight w:val="0"/>
          <w:marTop w:val="0"/>
          <w:marBottom w:val="0"/>
          <w:divBdr>
            <w:top w:val="none" w:sz="0" w:space="0" w:color="auto"/>
            <w:left w:val="none" w:sz="0" w:space="0" w:color="auto"/>
            <w:bottom w:val="none" w:sz="0" w:space="0" w:color="auto"/>
            <w:right w:val="none" w:sz="0" w:space="0" w:color="auto"/>
          </w:divBdr>
          <w:divsChild>
            <w:div w:id="347487152">
              <w:marLeft w:val="0"/>
              <w:marRight w:val="0"/>
              <w:marTop w:val="0"/>
              <w:marBottom w:val="0"/>
              <w:divBdr>
                <w:top w:val="none" w:sz="0" w:space="0" w:color="auto"/>
                <w:left w:val="none" w:sz="0" w:space="0" w:color="auto"/>
                <w:bottom w:val="none" w:sz="0" w:space="0" w:color="auto"/>
                <w:right w:val="none" w:sz="0" w:space="0" w:color="auto"/>
              </w:divBdr>
              <w:divsChild>
                <w:div w:id="14813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1884">
      <w:bodyDiv w:val="1"/>
      <w:marLeft w:val="0"/>
      <w:marRight w:val="0"/>
      <w:marTop w:val="0"/>
      <w:marBottom w:val="0"/>
      <w:divBdr>
        <w:top w:val="none" w:sz="0" w:space="0" w:color="auto"/>
        <w:left w:val="none" w:sz="0" w:space="0" w:color="auto"/>
        <w:bottom w:val="none" w:sz="0" w:space="0" w:color="auto"/>
        <w:right w:val="none" w:sz="0" w:space="0" w:color="auto"/>
      </w:divBdr>
    </w:div>
    <w:div w:id="96366583">
      <w:bodyDiv w:val="1"/>
      <w:marLeft w:val="0"/>
      <w:marRight w:val="0"/>
      <w:marTop w:val="0"/>
      <w:marBottom w:val="0"/>
      <w:divBdr>
        <w:top w:val="none" w:sz="0" w:space="0" w:color="auto"/>
        <w:left w:val="none" w:sz="0" w:space="0" w:color="auto"/>
        <w:bottom w:val="none" w:sz="0" w:space="0" w:color="auto"/>
        <w:right w:val="none" w:sz="0" w:space="0" w:color="auto"/>
      </w:divBdr>
      <w:divsChild>
        <w:div w:id="1429889311">
          <w:marLeft w:val="0"/>
          <w:marRight w:val="0"/>
          <w:marTop w:val="0"/>
          <w:marBottom w:val="0"/>
          <w:divBdr>
            <w:top w:val="none" w:sz="0" w:space="0" w:color="auto"/>
            <w:left w:val="none" w:sz="0" w:space="0" w:color="auto"/>
            <w:bottom w:val="none" w:sz="0" w:space="0" w:color="auto"/>
            <w:right w:val="none" w:sz="0" w:space="0" w:color="auto"/>
          </w:divBdr>
          <w:divsChild>
            <w:div w:id="22395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8814">
      <w:bodyDiv w:val="1"/>
      <w:marLeft w:val="0"/>
      <w:marRight w:val="0"/>
      <w:marTop w:val="0"/>
      <w:marBottom w:val="0"/>
      <w:divBdr>
        <w:top w:val="none" w:sz="0" w:space="0" w:color="auto"/>
        <w:left w:val="none" w:sz="0" w:space="0" w:color="auto"/>
        <w:bottom w:val="none" w:sz="0" w:space="0" w:color="auto"/>
        <w:right w:val="none" w:sz="0" w:space="0" w:color="auto"/>
      </w:divBdr>
      <w:divsChild>
        <w:div w:id="1585841639">
          <w:marLeft w:val="0"/>
          <w:marRight w:val="0"/>
          <w:marTop w:val="0"/>
          <w:marBottom w:val="0"/>
          <w:divBdr>
            <w:top w:val="none" w:sz="0" w:space="0" w:color="auto"/>
            <w:left w:val="none" w:sz="0" w:space="0" w:color="auto"/>
            <w:bottom w:val="none" w:sz="0" w:space="0" w:color="auto"/>
            <w:right w:val="none" w:sz="0" w:space="0" w:color="auto"/>
          </w:divBdr>
          <w:divsChild>
            <w:div w:id="1493180577">
              <w:marLeft w:val="0"/>
              <w:marRight w:val="0"/>
              <w:marTop w:val="0"/>
              <w:marBottom w:val="0"/>
              <w:divBdr>
                <w:top w:val="none" w:sz="0" w:space="0" w:color="auto"/>
                <w:left w:val="none" w:sz="0" w:space="0" w:color="auto"/>
                <w:bottom w:val="none" w:sz="0" w:space="0" w:color="auto"/>
                <w:right w:val="none" w:sz="0" w:space="0" w:color="auto"/>
              </w:divBdr>
            </w:div>
            <w:div w:id="108148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743">
      <w:bodyDiv w:val="1"/>
      <w:marLeft w:val="0"/>
      <w:marRight w:val="0"/>
      <w:marTop w:val="0"/>
      <w:marBottom w:val="0"/>
      <w:divBdr>
        <w:top w:val="none" w:sz="0" w:space="0" w:color="auto"/>
        <w:left w:val="none" w:sz="0" w:space="0" w:color="auto"/>
        <w:bottom w:val="none" w:sz="0" w:space="0" w:color="auto"/>
        <w:right w:val="none" w:sz="0" w:space="0" w:color="auto"/>
      </w:divBdr>
      <w:divsChild>
        <w:div w:id="10959042">
          <w:marLeft w:val="0"/>
          <w:marRight w:val="0"/>
          <w:marTop w:val="0"/>
          <w:marBottom w:val="0"/>
          <w:divBdr>
            <w:top w:val="none" w:sz="0" w:space="0" w:color="auto"/>
            <w:left w:val="none" w:sz="0" w:space="0" w:color="auto"/>
            <w:bottom w:val="none" w:sz="0" w:space="0" w:color="auto"/>
            <w:right w:val="none" w:sz="0" w:space="0" w:color="auto"/>
          </w:divBdr>
          <w:divsChild>
            <w:div w:id="191897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9264">
      <w:bodyDiv w:val="1"/>
      <w:marLeft w:val="0"/>
      <w:marRight w:val="0"/>
      <w:marTop w:val="0"/>
      <w:marBottom w:val="0"/>
      <w:divBdr>
        <w:top w:val="none" w:sz="0" w:space="0" w:color="auto"/>
        <w:left w:val="none" w:sz="0" w:space="0" w:color="auto"/>
        <w:bottom w:val="none" w:sz="0" w:space="0" w:color="auto"/>
        <w:right w:val="none" w:sz="0" w:space="0" w:color="auto"/>
      </w:divBdr>
    </w:div>
    <w:div w:id="126047287">
      <w:bodyDiv w:val="1"/>
      <w:marLeft w:val="0"/>
      <w:marRight w:val="0"/>
      <w:marTop w:val="0"/>
      <w:marBottom w:val="0"/>
      <w:divBdr>
        <w:top w:val="none" w:sz="0" w:space="0" w:color="auto"/>
        <w:left w:val="none" w:sz="0" w:space="0" w:color="auto"/>
        <w:bottom w:val="none" w:sz="0" w:space="0" w:color="auto"/>
        <w:right w:val="none" w:sz="0" w:space="0" w:color="auto"/>
      </w:divBdr>
      <w:divsChild>
        <w:div w:id="414664799">
          <w:marLeft w:val="0"/>
          <w:marRight w:val="0"/>
          <w:marTop w:val="0"/>
          <w:marBottom w:val="0"/>
          <w:divBdr>
            <w:top w:val="none" w:sz="0" w:space="0" w:color="auto"/>
            <w:left w:val="none" w:sz="0" w:space="0" w:color="auto"/>
            <w:bottom w:val="none" w:sz="0" w:space="0" w:color="auto"/>
            <w:right w:val="none" w:sz="0" w:space="0" w:color="auto"/>
          </w:divBdr>
          <w:divsChild>
            <w:div w:id="1901862855">
              <w:marLeft w:val="0"/>
              <w:marRight w:val="0"/>
              <w:marTop w:val="0"/>
              <w:marBottom w:val="0"/>
              <w:divBdr>
                <w:top w:val="none" w:sz="0" w:space="0" w:color="auto"/>
                <w:left w:val="none" w:sz="0" w:space="0" w:color="auto"/>
                <w:bottom w:val="none" w:sz="0" w:space="0" w:color="auto"/>
                <w:right w:val="none" w:sz="0" w:space="0" w:color="auto"/>
              </w:divBdr>
            </w:div>
            <w:div w:id="896012535">
              <w:marLeft w:val="0"/>
              <w:marRight w:val="0"/>
              <w:marTop w:val="0"/>
              <w:marBottom w:val="0"/>
              <w:divBdr>
                <w:top w:val="none" w:sz="0" w:space="0" w:color="auto"/>
                <w:left w:val="none" w:sz="0" w:space="0" w:color="auto"/>
                <w:bottom w:val="none" w:sz="0" w:space="0" w:color="auto"/>
                <w:right w:val="none" w:sz="0" w:space="0" w:color="auto"/>
              </w:divBdr>
            </w:div>
            <w:div w:id="1744176252">
              <w:marLeft w:val="0"/>
              <w:marRight w:val="0"/>
              <w:marTop w:val="0"/>
              <w:marBottom w:val="0"/>
              <w:divBdr>
                <w:top w:val="none" w:sz="0" w:space="0" w:color="auto"/>
                <w:left w:val="none" w:sz="0" w:space="0" w:color="auto"/>
                <w:bottom w:val="none" w:sz="0" w:space="0" w:color="auto"/>
                <w:right w:val="none" w:sz="0" w:space="0" w:color="auto"/>
              </w:divBdr>
            </w:div>
            <w:div w:id="581765201">
              <w:marLeft w:val="0"/>
              <w:marRight w:val="0"/>
              <w:marTop w:val="0"/>
              <w:marBottom w:val="0"/>
              <w:divBdr>
                <w:top w:val="none" w:sz="0" w:space="0" w:color="auto"/>
                <w:left w:val="none" w:sz="0" w:space="0" w:color="auto"/>
                <w:bottom w:val="none" w:sz="0" w:space="0" w:color="auto"/>
                <w:right w:val="none" w:sz="0" w:space="0" w:color="auto"/>
              </w:divBdr>
            </w:div>
            <w:div w:id="96411751">
              <w:marLeft w:val="0"/>
              <w:marRight w:val="0"/>
              <w:marTop w:val="0"/>
              <w:marBottom w:val="0"/>
              <w:divBdr>
                <w:top w:val="none" w:sz="0" w:space="0" w:color="auto"/>
                <w:left w:val="none" w:sz="0" w:space="0" w:color="auto"/>
                <w:bottom w:val="none" w:sz="0" w:space="0" w:color="auto"/>
                <w:right w:val="none" w:sz="0" w:space="0" w:color="auto"/>
              </w:divBdr>
            </w:div>
            <w:div w:id="412893719">
              <w:marLeft w:val="0"/>
              <w:marRight w:val="0"/>
              <w:marTop w:val="0"/>
              <w:marBottom w:val="0"/>
              <w:divBdr>
                <w:top w:val="none" w:sz="0" w:space="0" w:color="auto"/>
                <w:left w:val="none" w:sz="0" w:space="0" w:color="auto"/>
                <w:bottom w:val="none" w:sz="0" w:space="0" w:color="auto"/>
                <w:right w:val="none" w:sz="0" w:space="0" w:color="auto"/>
              </w:divBdr>
            </w:div>
            <w:div w:id="2089643833">
              <w:marLeft w:val="0"/>
              <w:marRight w:val="0"/>
              <w:marTop w:val="0"/>
              <w:marBottom w:val="0"/>
              <w:divBdr>
                <w:top w:val="none" w:sz="0" w:space="0" w:color="auto"/>
                <w:left w:val="none" w:sz="0" w:space="0" w:color="auto"/>
                <w:bottom w:val="none" w:sz="0" w:space="0" w:color="auto"/>
                <w:right w:val="none" w:sz="0" w:space="0" w:color="auto"/>
              </w:divBdr>
            </w:div>
            <w:div w:id="29776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8408">
      <w:bodyDiv w:val="1"/>
      <w:marLeft w:val="0"/>
      <w:marRight w:val="0"/>
      <w:marTop w:val="0"/>
      <w:marBottom w:val="0"/>
      <w:divBdr>
        <w:top w:val="none" w:sz="0" w:space="0" w:color="auto"/>
        <w:left w:val="none" w:sz="0" w:space="0" w:color="auto"/>
        <w:bottom w:val="none" w:sz="0" w:space="0" w:color="auto"/>
        <w:right w:val="none" w:sz="0" w:space="0" w:color="auto"/>
      </w:divBdr>
      <w:divsChild>
        <w:div w:id="1113596757">
          <w:marLeft w:val="0"/>
          <w:marRight w:val="0"/>
          <w:marTop w:val="0"/>
          <w:marBottom w:val="0"/>
          <w:divBdr>
            <w:top w:val="none" w:sz="0" w:space="0" w:color="auto"/>
            <w:left w:val="none" w:sz="0" w:space="0" w:color="auto"/>
            <w:bottom w:val="none" w:sz="0" w:space="0" w:color="auto"/>
            <w:right w:val="none" w:sz="0" w:space="0" w:color="auto"/>
          </w:divBdr>
          <w:divsChild>
            <w:div w:id="2145929507">
              <w:marLeft w:val="0"/>
              <w:marRight w:val="0"/>
              <w:marTop w:val="0"/>
              <w:marBottom w:val="0"/>
              <w:divBdr>
                <w:top w:val="none" w:sz="0" w:space="0" w:color="auto"/>
                <w:left w:val="none" w:sz="0" w:space="0" w:color="auto"/>
                <w:bottom w:val="none" w:sz="0" w:space="0" w:color="auto"/>
                <w:right w:val="none" w:sz="0" w:space="0" w:color="auto"/>
              </w:divBdr>
            </w:div>
            <w:div w:id="1888180968">
              <w:marLeft w:val="0"/>
              <w:marRight w:val="0"/>
              <w:marTop w:val="0"/>
              <w:marBottom w:val="0"/>
              <w:divBdr>
                <w:top w:val="none" w:sz="0" w:space="0" w:color="auto"/>
                <w:left w:val="none" w:sz="0" w:space="0" w:color="auto"/>
                <w:bottom w:val="none" w:sz="0" w:space="0" w:color="auto"/>
                <w:right w:val="none" w:sz="0" w:space="0" w:color="auto"/>
              </w:divBdr>
            </w:div>
            <w:div w:id="250621157">
              <w:marLeft w:val="0"/>
              <w:marRight w:val="0"/>
              <w:marTop w:val="0"/>
              <w:marBottom w:val="0"/>
              <w:divBdr>
                <w:top w:val="none" w:sz="0" w:space="0" w:color="auto"/>
                <w:left w:val="none" w:sz="0" w:space="0" w:color="auto"/>
                <w:bottom w:val="none" w:sz="0" w:space="0" w:color="auto"/>
                <w:right w:val="none" w:sz="0" w:space="0" w:color="auto"/>
              </w:divBdr>
            </w:div>
            <w:div w:id="1709259701">
              <w:marLeft w:val="0"/>
              <w:marRight w:val="0"/>
              <w:marTop w:val="0"/>
              <w:marBottom w:val="0"/>
              <w:divBdr>
                <w:top w:val="none" w:sz="0" w:space="0" w:color="auto"/>
                <w:left w:val="none" w:sz="0" w:space="0" w:color="auto"/>
                <w:bottom w:val="none" w:sz="0" w:space="0" w:color="auto"/>
                <w:right w:val="none" w:sz="0" w:space="0" w:color="auto"/>
              </w:divBdr>
            </w:div>
            <w:div w:id="427387139">
              <w:marLeft w:val="0"/>
              <w:marRight w:val="0"/>
              <w:marTop w:val="0"/>
              <w:marBottom w:val="0"/>
              <w:divBdr>
                <w:top w:val="none" w:sz="0" w:space="0" w:color="auto"/>
                <w:left w:val="none" w:sz="0" w:space="0" w:color="auto"/>
                <w:bottom w:val="none" w:sz="0" w:space="0" w:color="auto"/>
                <w:right w:val="none" w:sz="0" w:space="0" w:color="auto"/>
              </w:divBdr>
            </w:div>
            <w:div w:id="834998437">
              <w:marLeft w:val="0"/>
              <w:marRight w:val="0"/>
              <w:marTop w:val="0"/>
              <w:marBottom w:val="0"/>
              <w:divBdr>
                <w:top w:val="none" w:sz="0" w:space="0" w:color="auto"/>
                <w:left w:val="none" w:sz="0" w:space="0" w:color="auto"/>
                <w:bottom w:val="none" w:sz="0" w:space="0" w:color="auto"/>
                <w:right w:val="none" w:sz="0" w:space="0" w:color="auto"/>
              </w:divBdr>
            </w:div>
            <w:div w:id="370497522">
              <w:marLeft w:val="0"/>
              <w:marRight w:val="0"/>
              <w:marTop w:val="0"/>
              <w:marBottom w:val="0"/>
              <w:divBdr>
                <w:top w:val="none" w:sz="0" w:space="0" w:color="auto"/>
                <w:left w:val="none" w:sz="0" w:space="0" w:color="auto"/>
                <w:bottom w:val="none" w:sz="0" w:space="0" w:color="auto"/>
                <w:right w:val="none" w:sz="0" w:space="0" w:color="auto"/>
              </w:divBdr>
            </w:div>
            <w:div w:id="2110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7300">
      <w:bodyDiv w:val="1"/>
      <w:marLeft w:val="0"/>
      <w:marRight w:val="0"/>
      <w:marTop w:val="0"/>
      <w:marBottom w:val="0"/>
      <w:divBdr>
        <w:top w:val="none" w:sz="0" w:space="0" w:color="auto"/>
        <w:left w:val="none" w:sz="0" w:space="0" w:color="auto"/>
        <w:bottom w:val="none" w:sz="0" w:space="0" w:color="auto"/>
        <w:right w:val="none" w:sz="0" w:space="0" w:color="auto"/>
      </w:divBdr>
      <w:divsChild>
        <w:div w:id="1277105047">
          <w:marLeft w:val="0"/>
          <w:marRight w:val="0"/>
          <w:marTop w:val="0"/>
          <w:marBottom w:val="0"/>
          <w:divBdr>
            <w:top w:val="none" w:sz="0" w:space="0" w:color="auto"/>
            <w:left w:val="none" w:sz="0" w:space="0" w:color="auto"/>
            <w:bottom w:val="none" w:sz="0" w:space="0" w:color="auto"/>
            <w:right w:val="none" w:sz="0" w:space="0" w:color="auto"/>
          </w:divBdr>
          <w:divsChild>
            <w:div w:id="1448231657">
              <w:marLeft w:val="0"/>
              <w:marRight w:val="0"/>
              <w:marTop w:val="0"/>
              <w:marBottom w:val="0"/>
              <w:divBdr>
                <w:top w:val="none" w:sz="0" w:space="0" w:color="auto"/>
                <w:left w:val="none" w:sz="0" w:space="0" w:color="auto"/>
                <w:bottom w:val="none" w:sz="0" w:space="0" w:color="auto"/>
                <w:right w:val="none" w:sz="0" w:space="0" w:color="auto"/>
              </w:divBdr>
            </w:div>
            <w:div w:id="7610366">
              <w:marLeft w:val="0"/>
              <w:marRight w:val="0"/>
              <w:marTop w:val="0"/>
              <w:marBottom w:val="0"/>
              <w:divBdr>
                <w:top w:val="none" w:sz="0" w:space="0" w:color="auto"/>
                <w:left w:val="none" w:sz="0" w:space="0" w:color="auto"/>
                <w:bottom w:val="none" w:sz="0" w:space="0" w:color="auto"/>
                <w:right w:val="none" w:sz="0" w:space="0" w:color="auto"/>
              </w:divBdr>
            </w:div>
            <w:div w:id="1580016571">
              <w:marLeft w:val="0"/>
              <w:marRight w:val="0"/>
              <w:marTop w:val="0"/>
              <w:marBottom w:val="0"/>
              <w:divBdr>
                <w:top w:val="none" w:sz="0" w:space="0" w:color="auto"/>
                <w:left w:val="none" w:sz="0" w:space="0" w:color="auto"/>
                <w:bottom w:val="none" w:sz="0" w:space="0" w:color="auto"/>
                <w:right w:val="none" w:sz="0" w:space="0" w:color="auto"/>
              </w:divBdr>
            </w:div>
            <w:div w:id="1098252804">
              <w:marLeft w:val="0"/>
              <w:marRight w:val="0"/>
              <w:marTop w:val="0"/>
              <w:marBottom w:val="0"/>
              <w:divBdr>
                <w:top w:val="none" w:sz="0" w:space="0" w:color="auto"/>
                <w:left w:val="none" w:sz="0" w:space="0" w:color="auto"/>
                <w:bottom w:val="none" w:sz="0" w:space="0" w:color="auto"/>
                <w:right w:val="none" w:sz="0" w:space="0" w:color="auto"/>
              </w:divBdr>
            </w:div>
            <w:div w:id="1762333019">
              <w:marLeft w:val="0"/>
              <w:marRight w:val="0"/>
              <w:marTop w:val="0"/>
              <w:marBottom w:val="0"/>
              <w:divBdr>
                <w:top w:val="none" w:sz="0" w:space="0" w:color="auto"/>
                <w:left w:val="none" w:sz="0" w:space="0" w:color="auto"/>
                <w:bottom w:val="none" w:sz="0" w:space="0" w:color="auto"/>
                <w:right w:val="none" w:sz="0" w:space="0" w:color="auto"/>
              </w:divBdr>
            </w:div>
            <w:div w:id="1623729627">
              <w:marLeft w:val="0"/>
              <w:marRight w:val="0"/>
              <w:marTop w:val="0"/>
              <w:marBottom w:val="0"/>
              <w:divBdr>
                <w:top w:val="none" w:sz="0" w:space="0" w:color="auto"/>
                <w:left w:val="none" w:sz="0" w:space="0" w:color="auto"/>
                <w:bottom w:val="none" w:sz="0" w:space="0" w:color="auto"/>
                <w:right w:val="none" w:sz="0" w:space="0" w:color="auto"/>
              </w:divBdr>
            </w:div>
            <w:div w:id="1176774235">
              <w:marLeft w:val="0"/>
              <w:marRight w:val="0"/>
              <w:marTop w:val="0"/>
              <w:marBottom w:val="0"/>
              <w:divBdr>
                <w:top w:val="none" w:sz="0" w:space="0" w:color="auto"/>
                <w:left w:val="none" w:sz="0" w:space="0" w:color="auto"/>
                <w:bottom w:val="none" w:sz="0" w:space="0" w:color="auto"/>
                <w:right w:val="none" w:sz="0" w:space="0" w:color="auto"/>
              </w:divBdr>
            </w:div>
            <w:div w:id="275909785">
              <w:marLeft w:val="0"/>
              <w:marRight w:val="0"/>
              <w:marTop w:val="0"/>
              <w:marBottom w:val="0"/>
              <w:divBdr>
                <w:top w:val="none" w:sz="0" w:space="0" w:color="auto"/>
                <w:left w:val="none" w:sz="0" w:space="0" w:color="auto"/>
                <w:bottom w:val="none" w:sz="0" w:space="0" w:color="auto"/>
                <w:right w:val="none" w:sz="0" w:space="0" w:color="auto"/>
              </w:divBdr>
            </w:div>
            <w:div w:id="1181353145">
              <w:marLeft w:val="0"/>
              <w:marRight w:val="0"/>
              <w:marTop w:val="0"/>
              <w:marBottom w:val="0"/>
              <w:divBdr>
                <w:top w:val="none" w:sz="0" w:space="0" w:color="auto"/>
                <w:left w:val="none" w:sz="0" w:space="0" w:color="auto"/>
                <w:bottom w:val="none" w:sz="0" w:space="0" w:color="auto"/>
                <w:right w:val="none" w:sz="0" w:space="0" w:color="auto"/>
              </w:divBdr>
            </w:div>
            <w:div w:id="910118363">
              <w:marLeft w:val="0"/>
              <w:marRight w:val="0"/>
              <w:marTop w:val="0"/>
              <w:marBottom w:val="0"/>
              <w:divBdr>
                <w:top w:val="none" w:sz="0" w:space="0" w:color="auto"/>
                <w:left w:val="none" w:sz="0" w:space="0" w:color="auto"/>
                <w:bottom w:val="none" w:sz="0" w:space="0" w:color="auto"/>
                <w:right w:val="none" w:sz="0" w:space="0" w:color="auto"/>
              </w:divBdr>
            </w:div>
            <w:div w:id="1744136051">
              <w:marLeft w:val="0"/>
              <w:marRight w:val="0"/>
              <w:marTop w:val="0"/>
              <w:marBottom w:val="0"/>
              <w:divBdr>
                <w:top w:val="none" w:sz="0" w:space="0" w:color="auto"/>
                <w:left w:val="none" w:sz="0" w:space="0" w:color="auto"/>
                <w:bottom w:val="none" w:sz="0" w:space="0" w:color="auto"/>
                <w:right w:val="none" w:sz="0" w:space="0" w:color="auto"/>
              </w:divBdr>
            </w:div>
            <w:div w:id="1511291182">
              <w:marLeft w:val="0"/>
              <w:marRight w:val="0"/>
              <w:marTop w:val="0"/>
              <w:marBottom w:val="0"/>
              <w:divBdr>
                <w:top w:val="none" w:sz="0" w:space="0" w:color="auto"/>
                <w:left w:val="none" w:sz="0" w:space="0" w:color="auto"/>
                <w:bottom w:val="none" w:sz="0" w:space="0" w:color="auto"/>
                <w:right w:val="none" w:sz="0" w:space="0" w:color="auto"/>
              </w:divBdr>
            </w:div>
            <w:div w:id="207566885">
              <w:marLeft w:val="0"/>
              <w:marRight w:val="0"/>
              <w:marTop w:val="0"/>
              <w:marBottom w:val="0"/>
              <w:divBdr>
                <w:top w:val="none" w:sz="0" w:space="0" w:color="auto"/>
                <w:left w:val="none" w:sz="0" w:space="0" w:color="auto"/>
                <w:bottom w:val="none" w:sz="0" w:space="0" w:color="auto"/>
                <w:right w:val="none" w:sz="0" w:space="0" w:color="auto"/>
              </w:divBdr>
            </w:div>
            <w:div w:id="129984050">
              <w:marLeft w:val="0"/>
              <w:marRight w:val="0"/>
              <w:marTop w:val="0"/>
              <w:marBottom w:val="0"/>
              <w:divBdr>
                <w:top w:val="none" w:sz="0" w:space="0" w:color="auto"/>
                <w:left w:val="none" w:sz="0" w:space="0" w:color="auto"/>
                <w:bottom w:val="none" w:sz="0" w:space="0" w:color="auto"/>
                <w:right w:val="none" w:sz="0" w:space="0" w:color="auto"/>
              </w:divBdr>
            </w:div>
            <w:div w:id="742264632">
              <w:marLeft w:val="0"/>
              <w:marRight w:val="0"/>
              <w:marTop w:val="0"/>
              <w:marBottom w:val="0"/>
              <w:divBdr>
                <w:top w:val="none" w:sz="0" w:space="0" w:color="auto"/>
                <w:left w:val="none" w:sz="0" w:space="0" w:color="auto"/>
                <w:bottom w:val="none" w:sz="0" w:space="0" w:color="auto"/>
                <w:right w:val="none" w:sz="0" w:space="0" w:color="auto"/>
              </w:divBdr>
            </w:div>
            <w:div w:id="1808666303">
              <w:marLeft w:val="0"/>
              <w:marRight w:val="0"/>
              <w:marTop w:val="0"/>
              <w:marBottom w:val="0"/>
              <w:divBdr>
                <w:top w:val="none" w:sz="0" w:space="0" w:color="auto"/>
                <w:left w:val="none" w:sz="0" w:space="0" w:color="auto"/>
                <w:bottom w:val="none" w:sz="0" w:space="0" w:color="auto"/>
                <w:right w:val="none" w:sz="0" w:space="0" w:color="auto"/>
              </w:divBdr>
            </w:div>
            <w:div w:id="911088110">
              <w:marLeft w:val="0"/>
              <w:marRight w:val="0"/>
              <w:marTop w:val="0"/>
              <w:marBottom w:val="0"/>
              <w:divBdr>
                <w:top w:val="none" w:sz="0" w:space="0" w:color="auto"/>
                <w:left w:val="none" w:sz="0" w:space="0" w:color="auto"/>
                <w:bottom w:val="none" w:sz="0" w:space="0" w:color="auto"/>
                <w:right w:val="none" w:sz="0" w:space="0" w:color="auto"/>
              </w:divBdr>
            </w:div>
            <w:div w:id="1092169285">
              <w:marLeft w:val="0"/>
              <w:marRight w:val="0"/>
              <w:marTop w:val="0"/>
              <w:marBottom w:val="0"/>
              <w:divBdr>
                <w:top w:val="none" w:sz="0" w:space="0" w:color="auto"/>
                <w:left w:val="none" w:sz="0" w:space="0" w:color="auto"/>
                <w:bottom w:val="none" w:sz="0" w:space="0" w:color="auto"/>
                <w:right w:val="none" w:sz="0" w:space="0" w:color="auto"/>
              </w:divBdr>
            </w:div>
            <w:div w:id="806706924">
              <w:marLeft w:val="0"/>
              <w:marRight w:val="0"/>
              <w:marTop w:val="0"/>
              <w:marBottom w:val="0"/>
              <w:divBdr>
                <w:top w:val="none" w:sz="0" w:space="0" w:color="auto"/>
                <w:left w:val="none" w:sz="0" w:space="0" w:color="auto"/>
                <w:bottom w:val="none" w:sz="0" w:space="0" w:color="auto"/>
                <w:right w:val="none" w:sz="0" w:space="0" w:color="auto"/>
              </w:divBdr>
            </w:div>
            <w:div w:id="984896134">
              <w:marLeft w:val="0"/>
              <w:marRight w:val="0"/>
              <w:marTop w:val="0"/>
              <w:marBottom w:val="0"/>
              <w:divBdr>
                <w:top w:val="none" w:sz="0" w:space="0" w:color="auto"/>
                <w:left w:val="none" w:sz="0" w:space="0" w:color="auto"/>
                <w:bottom w:val="none" w:sz="0" w:space="0" w:color="auto"/>
                <w:right w:val="none" w:sz="0" w:space="0" w:color="auto"/>
              </w:divBdr>
            </w:div>
            <w:div w:id="17777420">
              <w:marLeft w:val="0"/>
              <w:marRight w:val="0"/>
              <w:marTop w:val="0"/>
              <w:marBottom w:val="0"/>
              <w:divBdr>
                <w:top w:val="none" w:sz="0" w:space="0" w:color="auto"/>
                <w:left w:val="none" w:sz="0" w:space="0" w:color="auto"/>
                <w:bottom w:val="none" w:sz="0" w:space="0" w:color="auto"/>
                <w:right w:val="none" w:sz="0" w:space="0" w:color="auto"/>
              </w:divBdr>
            </w:div>
            <w:div w:id="1128204405">
              <w:marLeft w:val="0"/>
              <w:marRight w:val="0"/>
              <w:marTop w:val="0"/>
              <w:marBottom w:val="0"/>
              <w:divBdr>
                <w:top w:val="none" w:sz="0" w:space="0" w:color="auto"/>
                <w:left w:val="none" w:sz="0" w:space="0" w:color="auto"/>
                <w:bottom w:val="none" w:sz="0" w:space="0" w:color="auto"/>
                <w:right w:val="none" w:sz="0" w:space="0" w:color="auto"/>
              </w:divBdr>
            </w:div>
            <w:div w:id="153572957">
              <w:marLeft w:val="0"/>
              <w:marRight w:val="0"/>
              <w:marTop w:val="0"/>
              <w:marBottom w:val="0"/>
              <w:divBdr>
                <w:top w:val="none" w:sz="0" w:space="0" w:color="auto"/>
                <w:left w:val="none" w:sz="0" w:space="0" w:color="auto"/>
                <w:bottom w:val="none" w:sz="0" w:space="0" w:color="auto"/>
                <w:right w:val="none" w:sz="0" w:space="0" w:color="auto"/>
              </w:divBdr>
            </w:div>
            <w:div w:id="1620139416">
              <w:marLeft w:val="0"/>
              <w:marRight w:val="0"/>
              <w:marTop w:val="0"/>
              <w:marBottom w:val="0"/>
              <w:divBdr>
                <w:top w:val="none" w:sz="0" w:space="0" w:color="auto"/>
                <w:left w:val="none" w:sz="0" w:space="0" w:color="auto"/>
                <w:bottom w:val="none" w:sz="0" w:space="0" w:color="auto"/>
                <w:right w:val="none" w:sz="0" w:space="0" w:color="auto"/>
              </w:divBdr>
            </w:div>
            <w:div w:id="740521229">
              <w:marLeft w:val="0"/>
              <w:marRight w:val="0"/>
              <w:marTop w:val="0"/>
              <w:marBottom w:val="0"/>
              <w:divBdr>
                <w:top w:val="none" w:sz="0" w:space="0" w:color="auto"/>
                <w:left w:val="none" w:sz="0" w:space="0" w:color="auto"/>
                <w:bottom w:val="none" w:sz="0" w:space="0" w:color="auto"/>
                <w:right w:val="none" w:sz="0" w:space="0" w:color="auto"/>
              </w:divBdr>
            </w:div>
            <w:div w:id="5112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7206">
      <w:bodyDiv w:val="1"/>
      <w:marLeft w:val="0"/>
      <w:marRight w:val="0"/>
      <w:marTop w:val="0"/>
      <w:marBottom w:val="0"/>
      <w:divBdr>
        <w:top w:val="none" w:sz="0" w:space="0" w:color="auto"/>
        <w:left w:val="none" w:sz="0" w:space="0" w:color="auto"/>
        <w:bottom w:val="none" w:sz="0" w:space="0" w:color="auto"/>
        <w:right w:val="none" w:sz="0" w:space="0" w:color="auto"/>
      </w:divBdr>
      <w:divsChild>
        <w:div w:id="240527713">
          <w:marLeft w:val="0"/>
          <w:marRight w:val="0"/>
          <w:marTop w:val="0"/>
          <w:marBottom w:val="0"/>
          <w:divBdr>
            <w:top w:val="none" w:sz="0" w:space="0" w:color="auto"/>
            <w:left w:val="none" w:sz="0" w:space="0" w:color="auto"/>
            <w:bottom w:val="none" w:sz="0" w:space="0" w:color="auto"/>
            <w:right w:val="none" w:sz="0" w:space="0" w:color="auto"/>
          </w:divBdr>
          <w:divsChild>
            <w:div w:id="56337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4098">
      <w:bodyDiv w:val="1"/>
      <w:marLeft w:val="0"/>
      <w:marRight w:val="0"/>
      <w:marTop w:val="0"/>
      <w:marBottom w:val="0"/>
      <w:divBdr>
        <w:top w:val="none" w:sz="0" w:space="0" w:color="auto"/>
        <w:left w:val="none" w:sz="0" w:space="0" w:color="auto"/>
        <w:bottom w:val="none" w:sz="0" w:space="0" w:color="auto"/>
        <w:right w:val="none" w:sz="0" w:space="0" w:color="auto"/>
      </w:divBdr>
    </w:div>
    <w:div w:id="162285130">
      <w:bodyDiv w:val="1"/>
      <w:marLeft w:val="0"/>
      <w:marRight w:val="0"/>
      <w:marTop w:val="0"/>
      <w:marBottom w:val="0"/>
      <w:divBdr>
        <w:top w:val="none" w:sz="0" w:space="0" w:color="auto"/>
        <w:left w:val="none" w:sz="0" w:space="0" w:color="auto"/>
        <w:bottom w:val="none" w:sz="0" w:space="0" w:color="auto"/>
        <w:right w:val="none" w:sz="0" w:space="0" w:color="auto"/>
      </w:divBdr>
      <w:divsChild>
        <w:div w:id="1010838988">
          <w:marLeft w:val="0"/>
          <w:marRight w:val="0"/>
          <w:marTop w:val="0"/>
          <w:marBottom w:val="0"/>
          <w:divBdr>
            <w:top w:val="none" w:sz="0" w:space="0" w:color="auto"/>
            <w:left w:val="none" w:sz="0" w:space="0" w:color="auto"/>
            <w:bottom w:val="none" w:sz="0" w:space="0" w:color="auto"/>
            <w:right w:val="none" w:sz="0" w:space="0" w:color="auto"/>
          </w:divBdr>
          <w:divsChild>
            <w:div w:id="1084762675">
              <w:marLeft w:val="0"/>
              <w:marRight w:val="0"/>
              <w:marTop w:val="0"/>
              <w:marBottom w:val="0"/>
              <w:divBdr>
                <w:top w:val="none" w:sz="0" w:space="0" w:color="auto"/>
                <w:left w:val="none" w:sz="0" w:space="0" w:color="auto"/>
                <w:bottom w:val="none" w:sz="0" w:space="0" w:color="auto"/>
                <w:right w:val="none" w:sz="0" w:space="0" w:color="auto"/>
              </w:divBdr>
            </w:div>
            <w:div w:id="1981223724">
              <w:marLeft w:val="0"/>
              <w:marRight w:val="0"/>
              <w:marTop w:val="0"/>
              <w:marBottom w:val="0"/>
              <w:divBdr>
                <w:top w:val="none" w:sz="0" w:space="0" w:color="auto"/>
                <w:left w:val="none" w:sz="0" w:space="0" w:color="auto"/>
                <w:bottom w:val="none" w:sz="0" w:space="0" w:color="auto"/>
                <w:right w:val="none" w:sz="0" w:space="0" w:color="auto"/>
              </w:divBdr>
            </w:div>
            <w:div w:id="19166253">
              <w:marLeft w:val="0"/>
              <w:marRight w:val="0"/>
              <w:marTop w:val="0"/>
              <w:marBottom w:val="0"/>
              <w:divBdr>
                <w:top w:val="none" w:sz="0" w:space="0" w:color="auto"/>
                <w:left w:val="none" w:sz="0" w:space="0" w:color="auto"/>
                <w:bottom w:val="none" w:sz="0" w:space="0" w:color="auto"/>
                <w:right w:val="none" w:sz="0" w:space="0" w:color="auto"/>
              </w:divBdr>
            </w:div>
            <w:div w:id="177812750">
              <w:marLeft w:val="0"/>
              <w:marRight w:val="0"/>
              <w:marTop w:val="0"/>
              <w:marBottom w:val="0"/>
              <w:divBdr>
                <w:top w:val="none" w:sz="0" w:space="0" w:color="auto"/>
                <w:left w:val="none" w:sz="0" w:space="0" w:color="auto"/>
                <w:bottom w:val="none" w:sz="0" w:space="0" w:color="auto"/>
                <w:right w:val="none" w:sz="0" w:space="0" w:color="auto"/>
              </w:divBdr>
            </w:div>
            <w:div w:id="1837258152">
              <w:marLeft w:val="0"/>
              <w:marRight w:val="0"/>
              <w:marTop w:val="0"/>
              <w:marBottom w:val="0"/>
              <w:divBdr>
                <w:top w:val="none" w:sz="0" w:space="0" w:color="auto"/>
                <w:left w:val="none" w:sz="0" w:space="0" w:color="auto"/>
                <w:bottom w:val="none" w:sz="0" w:space="0" w:color="auto"/>
                <w:right w:val="none" w:sz="0" w:space="0" w:color="auto"/>
              </w:divBdr>
            </w:div>
            <w:div w:id="933781991">
              <w:marLeft w:val="0"/>
              <w:marRight w:val="0"/>
              <w:marTop w:val="0"/>
              <w:marBottom w:val="0"/>
              <w:divBdr>
                <w:top w:val="none" w:sz="0" w:space="0" w:color="auto"/>
                <w:left w:val="none" w:sz="0" w:space="0" w:color="auto"/>
                <w:bottom w:val="none" w:sz="0" w:space="0" w:color="auto"/>
                <w:right w:val="none" w:sz="0" w:space="0" w:color="auto"/>
              </w:divBdr>
            </w:div>
            <w:div w:id="1842507653">
              <w:marLeft w:val="0"/>
              <w:marRight w:val="0"/>
              <w:marTop w:val="0"/>
              <w:marBottom w:val="0"/>
              <w:divBdr>
                <w:top w:val="none" w:sz="0" w:space="0" w:color="auto"/>
                <w:left w:val="none" w:sz="0" w:space="0" w:color="auto"/>
                <w:bottom w:val="none" w:sz="0" w:space="0" w:color="auto"/>
                <w:right w:val="none" w:sz="0" w:space="0" w:color="auto"/>
              </w:divBdr>
            </w:div>
            <w:div w:id="156028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38711">
      <w:bodyDiv w:val="1"/>
      <w:marLeft w:val="0"/>
      <w:marRight w:val="0"/>
      <w:marTop w:val="0"/>
      <w:marBottom w:val="0"/>
      <w:divBdr>
        <w:top w:val="none" w:sz="0" w:space="0" w:color="auto"/>
        <w:left w:val="none" w:sz="0" w:space="0" w:color="auto"/>
        <w:bottom w:val="none" w:sz="0" w:space="0" w:color="auto"/>
        <w:right w:val="none" w:sz="0" w:space="0" w:color="auto"/>
      </w:divBdr>
      <w:divsChild>
        <w:div w:id="180901701">
          <w:marLeft w:val="0"/>
          <w:marRight w:val="0"/>
          <w:marTop w:val="0"/>
          <w:marBottom w:val="0"/>
          <w:divBdr>
            <w:top w:val="none" w:sz="0" w:space="0" w:color="auto"/>
            <w:left w:val="none" w:sz="0" w:space="0" w:color="auto"/>
            <w:bottom w:val="none" w:sz="0" w:space="0" w:color="auto"/>
            <w:right w:val="none" w:sz="0" w:space="0" w:color="auto"/>
          </w:divBdr>
          <w:divsChild>
            <w:div w:id="1226837745">
              <w:marLeft w:val="0"/>
              <w:marRight w:val="0"/>
              <w:marTop w:val="0"/>
              <w:marBottom w:val="0"/>
              <w:divBdr>
                <w:top w:val="none" w:sz="0" w:space="0" w:color="auto"/>
                <w:left w:val="none" w:sz="0" w:space="0" w:color="auto"/>
                <w:bottom w:val="none" w:sz="0" w:space="0" w:color="auto"/>
                <w:right w:val="none" w:sz="0" w:space="0" w:color="auto"/>
              </w:divBdr>
            </w:div>
            <w:div w:id="86895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3442">
      <w:bodyDiv w:val="1"/>
      <w:marLeft w:val="0"/>
      <w:marRight w:val="0"/>
      <w:marTop w:val="0"/>
      <w:marBottom w:val="0"/>
      <w:divBdr>
        <w:top w:val="none" w:sz="0" w:space="0" w:color="auto"/>
        <w:left w:val="none" w:sz="0" w:space="0" w:color="auto"/>
        <w:bottom w:val="none" w:sz="0" w:space="0" w:color="auto"/>
        <w:right w:val="none" w:sz="0" w:space="0" w:color="auto"/>
      </w:divBdr>
      <w:divsChild>
        <w:div w:id="550044132">
          <w:marLeft w:val="0"/>
          <w:marRight w:val="0"/>
          <w:marTop w:val="0"/>
          <w:marBottom w:val="0"/>
          <w:divBdr>
            <w:top w:val="none" w:sz="0" w:space="0" w:color="auto"/>
            <w:left w:val="none" w:sz="0" w:space="0" w:color="auto"/>
            <w:bottom w:val="none" w:sz="0" w:space="0" w:color="auto"/>
            <w:right w:val="none" w:sz="0" w:space="0" w:color="auto"/>
          </w:divBdr>
          <w:divsChild>
            <w:div w:id="1817530096">
              <w:marLeft w:val="0"/>
              <w:marRight w:val="0"/>
              <w:marTop w:val="0"/>
              <w:marBottom w:val="0"/>
              <w:divBdr>
                <w:top w:val="none" w:sz="0" w:space="0" w:color="auto"/>
                <w:left w:val="none" w:sz="0" w:space="0" w:color="auto"/>
                <w:bottom w:val="none" w:sz="0" w:space="0" w:color="auto"/>
                <w:right w:val="none" w:sz="0" w:space="0" w:color="auto"/>
              </w:divBdr>
            </w:div>
            <w:div w:id="1724984456">
              <w:marLeft w:val="0"/>
              <w:marRight w:val="0"/>
              <w:marTop w:val="0"/>
              <w:marBottom w:val="0"/>
              <w:divBdr>
                <w:top w:val="none" w:sz="0" w:space="0" w:color="auto"/>
                <w:left w:val="none" w:sz="0" w:space="0" w:color="auto"/>
                <w:bottom w:val="none" w:sz="0" w:space="0" w:color="auto"/>
                <w:right w:val="none" w:sz="0" w:space="0" w:color="auto"/>
              </w:divBdr>
            </w:div>
            <w:div w:id="1792892113">
              <w:marLeft w:val="0"/>
              <w:marRight w:val="0"/>
              <w:marTop w:val="0"/>
              <w:marBottom w:val="0"/>
              <w:divBdr>
                <w:top w:val="none" w:sz="0" w:space="0" w:color="auto"/>
                <w:left w:val="none" w:sz="0" w:space="0" w:color="auto"/>
                <w:bottom w:val="none" w:sz="0" w:space="0" w:color="auto"/>
                <w:right w:val="none" w:sz="0" w:space="0" w:color="auto"/>
              </w:divBdr>
            </w:div>
            <w:div w:id="1698845614">
              <w:marLeft w:val="0"/>
              <w:marRight w:val="0"/>
              <w:marTop w:val="0"/>
              <w:marBottom w:val="0"/>
              <w:divBdr>
                <w:top w:val="none" w:sz="0" w:space="0" w:color="auto"/>
                <w:left w:val="none" w:sz="0" w:space="0" w:color="auto"/>
                <w:bottom w:val="none" w:sz="0" w:space="0" w:color="auto"/>
                <w:right w:val="none" w:sz="0" w:space="0" w:color="auto"/>
              </w:divBdr>
            </w:div>
            <w:div w:id="1417248491">
              <w:marLeft w:val="0"/>
              <w:marRight w:val="0"/>
              <w:marTop w:val="0"/>
              <w:marBottom w:val="0"/>
              <w:divBdr>
                <w:top w:val="none" w:sz="0" w:space="0" w:color="auto"/>
                <w:left w:val="none" w:sz="0" w:space="0" w:color="auto"/>
                <w:bottom w:val="none" w:sz="0" w:space="0" w:color="auto"/>
                <w:right w:val="none" w:sz="0" w:space="0" w:color="auto"/>
              </w:divBdr>
            </w:div>
            <w:div w:id="878514828">
              <w:marLeft w:val="0"/>
              <w:marRight w:val="0"/>
              <w:marTop w:val="0"/>
              <w:marBottom w:val="0"/>
              <w:divBdr>
                <w:top w:val="none" w:sz="0" w:space="0" w:color="auto"/>
                <w:left w:val="none" w:sz="0" w:space="0" w:color="auto"/>
                <w:bottom w:val="none" w:sz="0" w:space="0" w:color="auto"/>
                <w:right w:val="none" w:sz="0" w:space="0" w:color="auto"/>
              </w:divBdr>
            </w:div>
            <w:div w:id="5108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5562">
      <w:bodyDiv w:val="1"/>
      <w:marLeft w:val="0"/>
      <w:marRight w:val="0"/>
      <w:marTop w:val="0"/>
      <w:marBottom w:val="0"/>
      <w:divBdr>
        <w:top w:val="none" w:sz="0" w:space="0" w:color="auto"/>
        <w:left w:val="none" w:sz="0" w:space="0" w:color="auto"/>
        <w:bottom w:val="none" w:sz="0" w:space="0" w:color="auto"/>
        <w:right w:val="none" w:sz="0" w:space="0" w:color="auto"/>
      </w:divBdr>
      <w:divsChild>
        <w:div w:id="302084801">
          <w:marLeft w:val="0"/>
          <w:marRight w:val="0"/>
          <w:marTop w:val="0"/>
          <w:marBottom w:val="0"/>
          <w:divBdr>
            <w:top w:val="none" w:sz="0" w:space="0" w:color="auto"/>
            <w:left w:val="none" w:sz="0" w:space="0" w:color="auto"/>
            <w:bottom w:val="none" w:sz="0" w:space="0" w:color="auto"/>
            <w:right w:val="none" w:sz="0" w:space="0" w:color="auto"/>
          </w:divBdr>
          <w:divsChild>
            <w:div w:id="165938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8628">
      <w:bodyDiv w:val="1"/>
      <w:marLeft w:val="0"/>
      <w:marRight w:val="0"/>
      <w:marTop w:val="0"/>
      <w:marBottom w:val="0"/>
      <w:divBdr>
        <w:top w:val="none" w:sz="0" w:space="0" w:color="auto"/>
        <w:left w:val="none" w:sz="0" w:space="0" w:color="auto"/>
        <w:bottom w:val="none" w:sz="0" w:space="0" w:color="auto"/>
        <w:right w:val="none" w:sz="0" w:space="0" w:color="auto"/>
      </w:divBdr>
    </w:div>
    <w:div w:id="282543914">
      <w:bodyDiv w:val="1"/>
      <w:marLeft w:val="0"/>
      <w:marRight w:val="0"/>
      <w:marTop w:val="0"/>
      <w:marBottom w:val="0"/>
      <w:divBdr>
        <w:top w:val="none" w:sz="0" w:space="0" w:color="auto"/>
        <w:left w:val="none" w:sz="0" w:space="0" w:color="auto"/>
        <w:bottom w:val="none" w:sz="0" w:space="0" w:color="auto"/>
        <w:right w:val="none" w:sz="0" w:space="0" w:color="auto"/>
      </w:divBdr>
      <w:divsChild>
        <w:div w:id="320088427">
          <w:marLeft w:val="0"/>
          <w:marRight w:val="0"/>
          <w:marTop w:val="0"/>
          <w:marBottom w:val="0"/>
          <w:divBdr>
            <w:top w:val="none" w:sz="0" w:space="0" w:color="auto"/>
            <w:left w:val="none" w:sz="0" w:space="0" w:color="auto"/>
            <w:bottom w:val="none" w:sz="0" w:space="0" w:color="auto"/>
            <w:right w:val="none" w:sz="0" w:space="0" w:color="auto"/>
          </w:divBdr>
          <w:divsChild>
            <w:div w:id="2067219535">
              <w:marLeft w:val="0"/>
              <w:marRight w:val="0"/>
              <w:marTop w:val="0"/>
              <w:marBottom w:val="0"/>
              <w:divBdr>
                <w:top w:val="none" w:sz="0" w:space="0" w:color="auto"/>
                <w:left w:val="none" w:sz="0" w:space="0" w:color="auto"/>
                <w:bottom w:val="none" w:sz="0" w:space="0" w:color="auto"/>
                <w:right w:val="none" w:sz="0" w:space="0" w:color="auto"/>
              </w:divBdr>
            </w:div>
            <w:div w:id="455413173">
              <w:marLeft w:val="0"/>
              <w:marRight w:val="0"/>
              <w:marTop w:val="0"/>
              <w:marBottom w:val="0"/>
              <w:divBdr>
                <w:top w:val="none" w:sz="0" w:space="0" w:color="auto"/>
                <w:left w:val="none" w:sz="0" w:space="0" w:color="auto"/>
                <w:bottom w:val="none" w:sz="0" w:space="0" w:color="auto"/>
                <w:right w:val="none" w:sz="0" w:space="0" w:color="auto"/>
              </w:divBdr>
            </w:div>
            <w:div w:id="2007661245">
              <w:marLeft w:val="0"/>
              <w:marRight w:val="0"/>
              <w:marTop w:val="0"/>
              <w:marBottom w:val="0"/>
              <w:divBdr>
                <w:top w:val="none" w:sz="0" w:space="0" w:color="auto"/>
                <w:left w:val="none" w:sz="0" w:space="0" w:color="auto"/>
                <w:bottom w:val="none" w:sz="0" w:space="0" w:color="auto"/>
                <w:right w:val="none" w:sz="0" w:space="0" w:color="auto"/>
              </w:divBdr>
            </w:div>
            <w:div w:id="1485858778">
              <w:marLeft w:val="0"/>
              <w:marRight w:val="0"/>
              <w:marTop w:val="0"/>
              <w:marBottom w:val="0"/>
              <w:divBdr>
                <w:top w:val="none" w:sz="0" w:space="0" w:color="auto"/>
                <w:left w:val="none" w:sz="0" w:space="0" w:color="auto"/>
                <w:bottom w:val="none" w:sz="0" w:space="0" w:color="auto"/>
                <w:right w:val="none" w:sz="0" w:space="0" w:color="auto"/>
              </w:divBdr>
            </w:div>
            <w:div w:id="780878690">
              <w:marLeft w:val="0"/>
              <w:marRight w:val="0"/>
              <w:marTop w:val="0"/>
              <w:marBottom w:val="0"/>
              <w:divBdr>
                <w:top w:val="none" w:sz="0" w:space="0" w:color="auto"/>
                <w:left w:val="none" w:sz="0" w:space="0" w:color="auto"/>
                <w:bottom w:val="none" w:sz="0" w:space="0" w:color="auto"/>
                <w:right w:val="none" w:sz="0" w:space="0" w:color="auto"/>
              </w:divBdr>
            </w:div>
            <w:div w:id="425737336">
              <w:marLeft w:val="0"/>
              <w:marRight w:val="0"/>
              <w:marTop w:val="0"/>
              <w:marBottom w:val="0"/>
              <w:divBdr>
                <w:top w:val="none" w:sz="0" w:space="0" w:color="auto"/>
                <w:left w:val="none" w:sz="0" w:space="0" w:color="auto"/>
                <w:bottom w:val="none" w:sz="0" w:space="0" w:color="auto"/>
                <w:right w:val="none" w:sz="0" w:space="0" w:color="auto"/>
              </w:divBdr>
            </w:div>
            <w:div w:id="1656764931">
              <w:marLeft w:val="0"/>
              <w:marRight w:val="0"/>
              <w:marTop w:val="0"/>
              <w:marBottom w:val="0"/>
              <w:divBdr>
                <w:top w:val="none" w:sz="0" w:space="0" w:color="auto"/>
                <w:left w:val="none" w:sz="0" w:space="0" w:color="auto"/>
                <w:bottom w:val="none" w:sz="0" w:space="0" w:color="auto"/>
                <w:right w:val="none" w:sz="0" w:space="0" w:color="auto"/>
              </w:divBdr>
            </w:div>
            <w:div w:id="405419990">
              <w:marLeft w:val="0"/>
              <w:marRight w:val="0"/>
              <w:marTop w:val="0"/>
              <w:marBottom w:val="0"/>
              <w:divBdr>
                <w:top w:val="none" w:sz="0" w:space="0" w:color="auto"/>
                <w:left w:val="none" w:sz="0" w:space="0" w:color="auto"/>
                <w:bottom w:val="none" w:sz="0" w:space="0" w:color="auto"/>
                <w:right w:val="none" w:sz="0" w:space="0" w:color="auto"/>
              </w:divBdr>
            </w:div>
            <w:div w:id="874661017">
              <w:marLeft w:val="0"/>
              <w:marRight w:val="0"/>
              <w:marTop w:val="0"/>
              <w:marBottom w:val="0"/>
              <w:divBdr>
                <w:top w:val="none" w:sz="0" w:space="0" w:color="auto"/>
                <w:left w:val="none" w:sz="0" w:space="0" w:color="auto"/>
                <w:bottom w:val="none" w:sz="0" w:space="0" w:color="auto"/>
                <w:right w:val="none" w:sz="0" w:space="0" w:color="auto"/>
              </w:divBdr>
            </w:div>
            <w:div w:id="120081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40255">
      <w:bodyDiv w:val="1"/>
      <w:marLeft w:val="0"/>
      <w:marRight w:val="0"/>
      <w:marTop w:val="0"/>
      <w:marBottom w:val="0"/>
      <w:divBdr>
        <w:top w:val="none" w:sz="0" w:space="0" w:color="auto"/>
        <w:left w:val="none" w:sz="0" w:space="0" w:color="auto"/>
        <w:bottom w:val="none" w:sz="0" w:space="0" w:color="auto"/>
        <w:right w:val="none" w:sz="0" w:space="0" w:color="auto"/>
      </w:divBdr>
    </w:div>
    <w:div w:id="301808437">
      <w:bodyDiv w:val="1"/>
      <w:marLeft w:val="0"/>
      <w:marRight w:val="0"/>
      <w:marTop w:val="0"/>
      <w:marBottom w:val="0"/>
      <w:divBdr>
        <w:top w:val="none" w:sz="0" w:space="0" w:color="auto"/>
        <w:left w:val="none" w:sz="0" w:space="0" w:color="auto"/>
        <w:bottom w:val="none" w:sz="0" w:space="0" w:color="auto"/>
        <w:right w:val="none" w:sz="0" w:space="0" w:color="auto"/>
      </w:divBdr>
      <w:divsChild>
        <w:div w:id="1242566844">
          <w:marLeft w:val="0"/>
          <w:marRight w:val="0"/>
          <w:marTop w:val="0"/>
          <w:marBottom w:val="0"/>
          <w:divBdr>
            <w:top w:val="none" w:sz="0" w:space="0" w:color="auto"/>
            <w:left w:val="none" w:sz="0" w:space="0" w:color="auto"/>
            <w:bottom w:val="none" w:sz="0" w:space="0" w:color="auto"/>
            <w:right w:val="none" w:sz="0" w:space="0" w:color="auto"/>
          </w:divBdr>
          <w:divsChild>
            <w:div w:id="165950198">
              <w:marLeft w:val="0"/>
              <w:marRight w:val="0"/>
              <w:marTop w:val="0"/>
              <w:marBottom w:val="0"/>
              <w:divBdr>
                <w:top w:val="none" w:sz="0" w:space="0" w:color="auto"/>
                <w:left w:val="none" w:sz="0" w:space="0" w:color="auto"/>
                <w:bottom w:val="none" w:sz="0" w:space="0" w:color="auto"/>
                <w:right w:val="none" w:sz="0" w:space="0" w:color="auto"/>
              </w:divBdr>
            </w:div>
            <w:div w:id="342367568">
              <w:marLeft w:val="0"/>
              <w:marRight w:val="0"/>
              <w:marTop w:val="0"/>
              <w:marBottom w:val="0"/>
              <w:divBdr>
                <w:top w:val="none" w:sz="0" w:space="0" w:color="auto"/>
                <w:left w:val="none" w:sz="0" w:space="0" w:color="auto"/>
                <w:bottom w:val="none" w:sz="0" w:space="0" w:color="auto"/>
                <w:right w:val="none" w:sz="0" w:space="0" w:color="auto"/>
              </w:divBdr>
            </w:div>
            <w:div w:id="434442863">
              <w:marLeft w:val="0"/>
              <w:marRight w:val="0"/>
              <w:marTop w:val="0"/>
              <w:marBottom w:val="0"/>
              <w:divBdr>
                <w:top w:val="none" w:sz="0" w:space="0" w:color="auto"/>
                <w:left w:val="none" w:sz="0" w:space="0" w:color="auto"/>
                <w:bottom w:val="none" w:sz="0" w:space="0" w:color="auto"/>
                <w:right w:val="none" w:sz="0" w:space="0" w:color="auto"/>
              </w:divBdr>
            </w:div>
            <w:div w:id="1264189471">
              <w:marLeft w:val="0"/>
              <w:marRight w:val="0"/>
              <w:marTop w:val="0"/>
              <w:marBottom w:val="0"/>
              <w:divBdr>
                <w:top w:val="none" w:sz="0" w:space="0" w:color="auto"/>
                <w:left w:val="none" w:sz="0" w:space="0" w:color="auto"/>
                <w:bottom w:val="none" w:sz="0" w:space="0" w:color="auto"/>
                <w:right w:val="none" w:sz="0" w:space="0" w:color="auto"/>
              </w:divBdr>
            </w:div>
            <w:div w:id="476073932">
              <w:marLeft w:val="0"/>
              <w:marRight w:val="0"/>
              <w:marTop w:val="0"/>
              <w:marBottom w:val="0"/>
              <w:divBdr>
                <w:top w:val="none" w:sz="0" w:space="0" w:color="auto"/>
                <w:left w:val="none" w:sz="0" w:space="0" w:color="auto"/>
                <w:bottom w:val="none" w:sz="0" w:space="0" w:color="auto"/>
                <w:right w:val="none" w:sz="0" w:space="0" w:color="auto"/>
              </w:divBdr>
            </w:div>
            <w:div w:id="173612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86061">
      <w:bodyDiv w:val="1"/>
      <w:marLeft w:val="0"/>
      <w:marRight w:val="0"/>
      <w:marTop w:val="0"/>
      <w:marBottom w:val="0"/>
      <w:divBdr>
        <w:top w:val="none" w:sz="0" w:space="0" w:color="auto"/>
        <w:left w:val="none" w:sz="0" w:space="0" w:color="auto"/>
        <w:bottom w:val="none" w:sz="0" w:space="0" w:color="auto"/>
        <w:right w:val="none" w:sz="0" w:space="0" w:color="auto"/>
      </w:divBdr>
    </w:div>
    <w:div w:id="312832573">
      <w:bodyDiv w:val="1"/>
      <w:marLeft w:val="0"/>
      <w:marRight w:val="0"/>
      <w:marTop w:val="0"/>
      <w:marBottom w:val="0"/>
      <w:divBdr>
        <w:top w:val="none" w:sz="0" w:space="0" w:color="auto"/>
        <w:left w:val="none" w:sz="0" w:space="0" w:color="auto"/>
        <w:bottom w:val="none" w:sz="0" w:space="0" w:color="auto"/>
        <w:right w:val="none" w:sz="0" w:space="0" w:color="auto"/>
      </w:divBdr>
    </w:div>
    <w:div w:id="324675775">
      <w:bodyDiv w:val="1"/>
      <w:marLeft w:val="0"/>
      <w:marRight w:val="0"/>
      <w:marTop w:val="0"/>
      <w:marBottom w:val="0"/>
      <w:divBdr>
        <w:top w:val="none" w:sz="0" w:space="0" w:color="auto"/>
        <w:left w:val="none" w:sz="0" w:space="0" w:color="auto"/>
        <w:bottom w:val="none" w:sz="0" w:space="0" w:color="auto"/>
        <w:right w:val="none" w:sz="0" w:space="0" w:color="auto"/>
      </w:divBdr>
    </w:div>
    <w:div w:id="348724942">
      <w:bodyDiv w:val="1"/>
      <w:marLeft w:val="0"/>
      <w:marRight w:val="0"/>
      <w:marTop w:val="0"/>
      <w:marBottom w:val="0"/>
      <w:divBdr>
        <w:top w:val="none" w:sz="0" w:space="0" w:color="auto"/>
        <w:left w:val="none" w:sz="0" w:space="0" w:color="auto"/>
        <w:bottom w:val="none" w:sz="0" w:space="0" w:color="auto"/>
        <w:right w:val="none" w:sz="0" w:space="0" w:color="auto"/>
      </w:divBdr>
      <w:divsChild>
        <w:div w:id="777019636">
          <w:marLeft w:val="0"/>
          <w:marRight w:val="0"/>
          <w:marTop w:val="0"/>
          <w:marBottom w:val="0"/>
          <w:divBdr>
            <w:top w:val="none" w:sz="0" w:space="0" w:color="auto"/>
            <w:left w:val="none" w:sz="0" w:space="0" w:color="auto"/>
            <w:bottom w:val="none" w:sz="0" w:space="0" w:color="auto"/>
            <w:right w:val="none" w:sz="0" w:space="0" w:color="auto"/>
          </w:divBdr>
          <w:divsChild>
            <w:div w:id="1865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13983">
      <w:bodyDiv w:val="1"/>
      <w:marLeft w:val="0"/>
      <w:marRight w:val="0"/>
      <w:marTop w:val="0"/>
      <w:marBottom w:val="0"/>
      <w:divBdr>
        <w:top w:val="none" w:sz="0" w:space="0" w:color="auto"/>
        <w:left w:val="none" w:sz="0" w:space="0" w:color="auto"/>
        <w:bottom w:val="none" w:sz="0" w:space="0" w:color="auto"/>
        <w:right w:val="none" w:sz="0" w:space="0" w:color="auto"/>
      </w:divBdr>
      <w:divsChild>
        <w:div w:id="654914771">
          <w:marLeft w:val="0"/>
          <w:marRight w:val="0"/>
          <w:marTop w:val="0"/>
          <w:marBottom w:val="0"/>
          <w:divBdr>
            <w:top w:val="none" w:sz="0" w:space="0" w:color="auto"/>
            <w:left w:val="none" w:sz="0" w:space="0" w:color="auto"/>
            <w:bottom w:val="none" w:sz="0" w:space="0" w:color="auto"/>
            <w:right w:val="none" w:sz="0" w:space="0" w:color="auto"/>
          </w:divBdr>
          <w:divsChild>
            <w:div w:id="9051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840">
      <w:bodyDiv w:val="1"/>
      <w:marLeft w:val="0"/>
      <w:marRight w:val="0"/>
      <w:marTop w:val="0"/>
      <w:marBottom w:val="0"/>
      <w:divBdr>
        <w:top w:val="none" w:sz="0" w:space="0" w:color="auto"/>
        <w:left w:val="none" w:sz="0" w:space="0" w:color="auto"/>
        <w:bottom w:val="none" w:sz="0" w:space="0" w:color="auto"/>
        <w:right w:val="none" w:sz="0" w:space="0" w:color="auto"/>
      </w:divBdr>
    </w:div>
    <w:div w:id="375012998">
      <w:bodyDiv w:val="1"/>
      <w:marLeft w:val="0"/>
      <w:marRight w:val="0"/>
      <w:marTop w:val="0"/>
      <w:marBottom w:val="0"/>
      <w:divBdr>
        <w:top w:val="none" w:sz="0" w:space="0" w:color="auto"/>
        <w:left w:val="none" w:sz="0" w:space="0" w:color="auto"/>
        <w:bottom w:val="none" w:sz="0" w:space="0" w:color="auto"/>
        <w:right w:val="none" w:sz="0" w:space="0" w:color="auto"/>
      </w:divBdr>
      <w:divsChild>
        <w:div w:id="2134859803">
          <w:marLeft w:val="0"/>
          <w:marRight w:val="0"/>
          <w:marTop w:val="0"/>
          <w:marBottom w:val="0"/>
          <w:divBdr>
            <w:top w:val="none" w:sz="0" w:space="0" w:color="auto"/>
            <w:left w:val="none" w:sz="0" w:space="0" w:color="auto"/>
            <w:bottom w:val="none" w:sz="0" w:space="0" w:color="auto"/>
            <w:right w:val="none" w:sz="0" w:space="0" w:color="auto"/>
          </w:divBdr>
          <w:divsChild>
            <w:div w:id="1807816663">
              <w:marLeft w:val="0"/>
              <w:marRight w:val="0"/>
              <w:marTop w:val="0"/>
              <w:marBottom w:val="0"/>
              <w:divBdr>
                <w:top w:val="none" w:sz="0" w:space="0" w:color="auto"/>
                <w:left w:val="none" w:sz="0" w:space="0" w:color="auto"/>
                <w:bottom w:val="none" w:sz="0" w:space="0" w:color="auto"/>
                <w:right w:val="none" w:sz="0" w:space="0" w:color="auto"/>
              </w:divBdr>
            </w:div>
            <w:div w:id="325088923">
              <w:marLeft w:val="0"/>
              <w:marRight w:val="0"/>
              <w:marTop w:val="0"/>
              <w:marBottom w:val="0"/>
              <w:divBdr>
                <w:top w:val="none" w:sz="0" w:space="0" w:color="auto"/>
                <w:left w:val="none" w:sz="0" w:space="0" w:color="auto"/>
                <w:bottom w:val="none" w:sz="0" w:space="0" w:color="auto"/>
                <w:right w:val="none" w:sz="0" w:space="0" w:color="auto"/>
              </w:divBdr>
            </w:div>
            <w:div w:id="1016927019">
              <w:marLeft w:val="0"/>
              <w:marRight w:val="0"/>
              <w:marTop w:val="0"/>
              <w:marBottom w:val="0"/>
              <w:divBdr>
                <w:top w:val="none" w:sz="0" w:space="0" w:color="auto"/>
                <w:left w:val="none" w:sz="0" w:space="0" w:color="auto"/>
                <w:bottom w:val="none" w:sz="0" w:space="0" w:color="auto"/>
                <w:right w:val="none" w:sz="0" w:space="0" w:color="auto"/>
              </w:divBdr>
            </w:div>
            <w:div w:id="1819569049">
              <w:marLeft w:val="0"/>
              <w:marRight w:val="0"/>
              <w:marTop w:val="0"/>
              <w:marBottom w:val="0"/>
              <w:divBdr>
                <w:top w:val="none" w:sz="0" w:space="0" w:color="auto"/>
                <w:left w:val="none" w:sz="0" w:space="0" w:color="auto"/>
                <w:bottom w:val="none" w:sz="0" w:space="0" w:color="auto"/>
                <w:right w:val="none" w:sz="0" w:space="0" w:color="auto"/>
              </w:divBdr>
            </w:div>
            <w:div w:id="1648128178">
              <w:marLeft w:val="0"/>
              <w:marRight w:val="0"/>
              <w:marTop w:val="0"/>
              <w:marBottom w:val="0"/>
              <w:divBdr>
                <w:top w:val="none" w:sz="0" w:space="0" w:color="auto"/>
                <w:left w:val="none" w:sz="0" w:space="0" w:color="auto"/>
                <w:bottom w:val="none" w:sz="0" w:space="0" w:color="auto"/>
                <w:right w:val="none" w:sz="0" w:space="0" w:color="auto"/>
              </w:divBdr>
            </w:div>
            <w:div w:id="283197787">
              <w:marLeft w:val="0"/>
              <w:marRight w:val="0"/>
              <w:marTop w:val="0"/>
              <w:marBottom w:val="0"/>
              <w:divBdr>
                <w:top w:val="none" w:sz="0" w:space="0" w:color="auto"/>
                <w:left w:val="none" w:sz="0" w:space="0" w:color="auto"/>
                <w:bottom w:val="none" w:sz="0" w:space="0" w:color="auto"/>
                <w:right w:val="none" w:sz="0" w:space="0" w:color="auto"/>
              </w:divBdr>
            </w:div>
            <w:div w:id="1529445598">
              <w:marLeft w:val="0"/>
              <w:marRight w:val="0"/>
              <w:marTop w:val="0"/>
              <w:marBottom w:val="0"/>
              <w:divBdr>
                <w:top w:val="none" w:sz="0" w:space="0" w:color="auto"/>
                <w:left w:val="none" w:sz="0" w:space="0" w:color="auto"/>
                <w:bottom w:val="none" w:sz="0" w:space="0" w:color="auto"/>
                <w:right w:val="none" w:sz="0" w:space="0" w:color="auto"/>
              </w:divBdr>
            </w:div>
            <w:div w:id="1957329005">
              <w:marLeft w:val="0"/>
              <w:marRight w:val="0"/>
              <w:marTop w:val="0"/>
              <w:marBottom w:val="0"/>
              <w:divBdr>
                <w:top w:val="none" w:sz="0" w:space="0" w:color="auto"/>
                <w:left w:val="none" w:sz="0" w:space="0" w:color="auto"/>
                <w:bottom w:val="none" w:sz="0" w:space="0" w:color="auto"/>
                <w:right w:val="none" w:sz="0" w:space="0" w:color="auto"/>
              </w:divBdr>
            </w:div>
            <w:div w:id="445269176">
              <w:marLeft w:val="0"/>
              <w:marRight w:val="0"/>
              <w:marTop w:val="0"/>
              <w:marBottom w:val="0"/>
              <w:divBdr>
                <w:top w:val="none" w:sz="0" w:space="0" w:color="auto"/>
                <w:left w:val="none" w:sz="0" w:space="0" w:color="auto"/>
                <w:bottom w:val="none" w:sz="0" w:space="0" w:color="auto"/>
                <w:right w:val="none" w:sz="0" w:space="0" w:color="auto"/>
              </w:divBdr>
            </w:div>
            <w:div w:id="1401441747">
              <w:marLeft w:val="0"/>
              <w:marRight w:val="0"/>
              <w:marTop w:val="0"/>
              <w:marBottom w:val="0"/>
              <w:divBdr>
                <w:top w:val="none" w:sz="0" w:space="0" w:color="auto"/>
                <w:left w:val="none" w:sz="0" w:space="0" w:color="auto"/>
                <w:bottom w:val="none" w:sz="0" w:space="0" w:color="auto"/>
                <w:right w:val="none" w:sz="0" w:space="0" w:color="auto"/>
              </w:divBdr>
            </w:div>
            <w:div w:id="73257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99902">
      <w:bodyDiv w:val="1"/>
      <w:marLeft w:val="0"/>
      <w:marRight w:val="0"/>
      <w:marTop w:val="0"/>
      <w:marBottom w:val="0"/>
      <w:divBdr>
        <w:top w:val="none" w:sz="0" w:space="0" w:color="auto"/>
        <w:left w:val="none" w:sz="0" w:space="0" w:color="auto"/>
        <w:bottom w:val="none" w:sz="0" w:space="0" w:color="auto"/>
        <w:right w:val="none" w:sz="0" w:space="0" w:color="auto"/>
      </w:divBdr>
      <w:divsChild>
        <w:div w:id="739668477">
          <w:marLeft w:val="0"/>
          <w:marRight w:val="0"/>
          <w:marTop w:val="0"/>
          <w:marBottom w:val="0"/>
          <w:divBdr>
            <w:top w:val="none" w:sz="0" w:space="0" w:color="auto"/>
            <w:left w:val="none" w:sz="0" w:space="0" w:color="auto"/>
            <w:bottom w:val="none" w:sz="0" w:space="0" w:color="auto"/>
            <w:right w:val="none" w:sz="0" w:space="0" w:color="auto"/>
          </w:divBdr>
          <w:divsChild>
            <w:div w:id="1798521933">
              <w:marLeft w:val="0"/>
              <w:marRight w:val="0"/>
              <w:marTop w:val="0"/>
              <w:marBottom w:val="0"/>
              <w:divBdr>
                <w:top w:val="none" w:sz="0" w:space="0" w:color="auto"/>
                <w:left w:val="none" w:sz="0" w:space="0" w:color="auto"/>
                <w:bottom w:val="none" w:sz="0" w:space="0" w:color="auto"/>
                <w:right w:val="none" w:sz="0" w:space="0" w:color="auto"/>
              </w:divBdr>
            </w:div>
            <w:div w:id="1279335183">
              <w:marLeft w:val="0"/>
              <w:marRight w:val="0"/>
              <w:marTop w:val="0"/>
              <w:marBottom w:val="0"/>
              <w:divBdr>
                <w:top w:val="none" w:sz="0" w:space="0" w:color="auto"/>
                <w:left w:val="none" w:sz="0" w:space="0" w:color="auto"/>
                <w:bottom w:val="none" w:sz="0" w:space="0" w:color="auto"/>
                <w:right w:val="none" w:sz="0" w:space="0" w:color="auto"/>
              </w:divBdr>
            </w:div>
            <w:div w:id="319236377">
              <w:marLeft w:val="0"/>
              <w:marRight w:val="0"/>
              <w:marTop w:val="0"/>
              <w:marBottom w:val="0"/>
              <w:divBdr>
                <w:top w:val="none" w:sz="0" w:space="0" w:color="auto"/>
                <w:left w:val="none" w:sz="0" w:space="0" w:color="auto"/>
                <w:bottom w:val="none" w:sz="0" w:space="0" w:color="auto"/>
                <w:right w:val="none" w:sz="0" w:space="0" w:color="auto"/>
              </w:divBdr>
            </w:div>
            <w:div w:id="1105154685">
              <w:marLeft w:val="0"/>
              <w:marRight w:val="0"/>
              <w:marTop w:val="0"/>
              <w:marBottom w:val="0"/>
              <w:divBdr>
                <w:top w:val="none" w:sz="0" w:space="0" w:color="auto"/>
                <w:left w:val="none" w:sz="0" w:space="0" w:color="auto"/>
                <w:bottom w:val="none" w:sz="0" w:space="0" w:color="auto"/>
                <w:right w:val="none" w:sz="0" w:space="0" w:color="auto"/>
              </w:divBdr>
            </w:div>
            <w:div w:id="741759688">
              <w:marLeft w:val="0"/>
              <w:marRight w:val="0"/>
              <w:marTop w:val="0"/>
              <w:marBottom w:val="0"/>
              <w:divBdr>
                <w:top w:val="none" w:sz="0" w:space="0" w:color="auto"/>
                <w:left w:val="none" w:sz="0" w:space="0" w:color="auto"/>
                <w:bottom w:val="none" w:sz="0" w:space="0" w:color="auto"/>
                <w:right w:val="none" w:sz="0" w:space="0" w:color="auto"/>
              </w:divBdr>
            </w:div>
            <w:div w:id="13845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4305">
      <w:bodyDiv w:val="1"/>
      <w:marLeft w:val="0"/>
      <w:marRight w:val="0"/>
      <w:marTop w:val="0"/>
      <w:marBottom w:val="0"/>
      <w:divBdr>
        <w:top w:val="none" w:sz="0" w:space="0" w:color="auto"/>
        <w:left w:val="none" w:sz="0" w:space="0" w:color="auto"/>
        <w:bottom w:val="none" w:sz="0" w:space="0" w:color="auto"/>
        <w:right w:val="none" w:sz="0" w:space="0" w:color="auto"/>
      </w:divBdr>
      <w:divsChild>
        <w:div w:id="1180120342">
          <w:marLeft w:val="0"/>
          <w:marRight w:val="0"/>
          <w:marTop w:val="0"/>
          <w:marBottom w:val="0"/>
          <w:divBdr>
            <w:top w:val="none" w:sz="0" w:space="0" w:color="auto"/>
            <w:left w:val="none" w:sz="0" w:space="0" w:color="auto"/>
            <w:bottom w:val="none" w:sz="0" w:space="0" w:color="auto"/>
            <w:right w:val="none" w:sz="0" w:space="0" w:color="auto"/>
          </w:divBdr>
          <w:divsChild>
            <w:div w:id="18903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594555">
      <w:bodyDiv w:val="1"/>
      <w:marLeft w:val="0"/>
      <w:marRight w:val="0"/>
      <w:marTop w:val="0"/>
      <w:marBottom w:val="0"/>
      <w:divBdr>
        <w:top w:val="none" w:sz="0" w:space="0" w:color="auto"/>
        <w:left w:val="none" w:sz="0" w:space="0" w:color="auto"/>
        <w:bottom w:val="none" w:sz="0" w:space="0" w:color="auto"/>
        <w:right w:val="none" w:sz="0" w:space="0" w:color="auto"/>
      </w:divBdr>
      <w:divsChild>
        <w:div w:id="92089498">
          <w:marLeft w:val="0"/>
          <w:marRight w:val="0"/>
          <w:marTop w:val="0"/>
          <w:marBottom w:val="0"/>
          <w:divBdr>
            <w:top w:val="none" w:sz="0" w:space="0" w:color="auto"/>
            <w:left w:val="none" w:sz="0" w:space="0" w:color="auto"/>
            <w:bottom w:val="none" w:sz="0" w:space="0" w:color="auto"/>
            <w:right w:val="none" w:sz="0" w:space="0" w:color="auto"/>
          </w:divBdr>
          <w:divsChild>
            <w:div w:id="49616327">
              <w:marLeft w:val="0"/>
              <w:marRight w:val="0"/>
              <w:marTop w:val="0"/>
              <w:marBottom w:val="0"/>
              <w:divBdr>
                <w:top w:val="none" w:sz="0" w:space="0" w:color="auto"/>
                <w:left w:val="none" w:sz="0" w:space="0" w:color="auto"/>
                <w:bottom w:val="none" w:sz="0" w:space="0" w:color="auto"/>
                <w:right w:val="none" w:sz="0" w:space="0" w:color="auto"/>
              </w:divBdr>
              <w:divsChild>
                <w:div w:id="873275988">
                  <w:marLeft w:val="0"/>
                  <w:marRight w:val="0"/>
                  <w:marTop w:val="0"/>
                  <w:marBottom w:val="0"/>
                  <w:divBdr>
                    <w:top w:val="none" w:sz="0" w:space="0" w:color="auto"/>
                    <w:left w:val="none" w:sz="0" w:space="0" w:color="auto"/>
                    <w:bottom w:val="none" w:sz="0" w:space="0" w:color="auto"/>
                    <w:right w:val="none" w:sz="0" w:space="0" w:color="auto"/>
                  </w:divBdr>
                  <w:divsChild>
                    <w:div w:id="43622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333588">
      <w:bodyDiv w:val="1"/>
      <w:marLeft w:val="0"/>
      <w:marRight w:val="0"/>
      <w:marTop w:val="0"/>
      <w:marBottom w:val="0"/>
      <w:divBdr>
        <w:top w:val="none" w:sz="0" w:space="0" w:color="auto"/>
        <w:left w:val="none" w:sz="0" w:space="0" w:color="auto"/>
        <w:bottom w:val="none" w:sz="0" w:space="0" w:color="auto"/>
        <w:right w:val="none" w:sz="0" w:space="0" w:color="auto"/>
      </w:divBdr>
      <w:divsChild>
        <w:div w:id="1664116704">
          <w:marLeft w:val="0"/>
          <w:marRight w:val="0"/>
          <w:marTop w:val="0"/>
          <w:marBottom w:val="0"/>
          <w:divBdr>
            <w:top w:val="none" w:sz="0" w:space="0" w:color="auto"/>
            <w:left w:val="none" w:sz="0" w:space="0" w:color="auto"/>
            <w:bottom w:val="none" w:sz="0" w:space="0" w:color="auto"/>
            <w:right w:val="none" w:sz="0" w:space="0" w:color="auto"/>
          </w:divBdr>
          <w:divsChild>
            <w:div w:id="1343245723">
              <w:marLeft w:val="0"/>
              <w:marRight w:val="0"/>
              <w:marTop w:val="0"/>
              <w:marBottom w:val="0"/>
              <w:divBdr>
                <w:top w:val="none" w:sz="0" w:space="0" w:color="auto"/>
                <w:left w:val="none" w:sz="0" w:space="0" w:color="auto"/>
                <w:bottom w:val="none" w:sz="0" w:space="0" w:color="auto"/>
                <w:right w:val="none" w:sz="0" w:space="0" w:color="auto"/>
              </w:divBdr>
              <w:divsChild>
                <w:div w:id="1181698559">
                  <w:marLeft w:val="0"/>
                  <w:marRight w:val="0"/>
                  <w:marTop w:val="0"/>
                  <w:marBottom w:val="0"/>
                  <w:divBdr>
                    <w:top w:val="none" w:sz="0" w:space="0" w:color="auto"/>
                    <w:left w:val="none" w:sz="0" w:space="0" w:color="auto"/>
                    <w:bottom w:val="none" w:sz="0" w:space="0" w:color="auto"/>
                    <w:right w:val="none" w:sz="0" w:space="0" w:color="auto"/>
                  </w:divBdr>
                  <w:divsChild>
                    <w:div w:id="4851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588733">
      <w:bodyDiv w:val="1"/>
      <w:marLeft w:val="0"/>
      <w:marRight w:val="0"/>
      <w:marTop w:val="0"/>
      <w:marBottom w:val="0"/>
      <w:divBdr>
        <w:top w:val="none" w:sz="0" w:space="0" w:color="auto"/>
        <w:left w:val="none" w:sz="0" w:space="0" w:color="auto"/>
        <w:bottom w:val="none" w:sz="0" w:space="0" w:color="auto"/>
        <w:right w:val="none" w:sz="0" w:space="0" w:color="auto"/>
      </w:divBdr>
      <w:divsChild>
        <w:div w:id="1589776252">
          <w:marLeft w:val="0"/>
          <w:marRight w:val="0"/>
          <w:marTop w:val="0"/>
          <w:marBottom w:val="0"/>
          <w:divBdr>
            <w:top w:val="none" w:sz="0" w:space="0" w:color="auto"/>
            <w:left w:val="none" w:sz="0" w:space="0" w:color="auto"/>
            <w:bottom w:val="none" w:sz="0" w:space="0" w:color="auto"/>
            <w:right w:val="none" w:sz="0" w:space="0" w:color="auto"/>
          </w:divBdr>
          <w:divsChild>
            <w:div w:id="1006982151">
              <w:marLeft w:val="0"/>
              <w:marRight w:val="0"/>
              <w:marTop w:val="0"/>
              <w:marBottom w:val="0"/>
              <w:divBdr>
                <w:top w:val="none" w:sz="0" w:space="0" w:color="auto"/>
                <w:left w:val="none" w:sz="0" w:space="0" w:color="auto"/>
                <w:bottom w:val="none" w:sz="0" w:space="0" w:color="auto"/>
                <w:right w:val="none" w:sz="0" w:space="0" w:color="auto"/>
              </w:divBdr>
            </w:div>
            <w:div w:id="684091202">
              <w:marLeft w:val="0"/>
              <w:marRight w:val="0"/>
              <w:marTop w:val="0"/>
              <w:marBottom w:val="0"/>
              <w:divBdr>
                <w:top w:val="none" w:sz="0" w:space="0" w:color="auto"/>
                <w:left w:val="none" w:sz="0" w:space="0" w:color="auto"/>
                <w:bottom w:val="none" w:sz="0" w:space="0" w:color="auto"/>
                <w:right w:val="none" w:sz="0" w:space="0" w:color="auto"/>
              </w:divBdr>
            </w:div>
            <w:div w:id="1739671326">
              <w:marLeft w:val="0"/>
              <w:marRight w:val="0"/>
              <w:marTop w:val="0"/>
              <w:marBottom w:val="0"/>
              <w:divBdr>
                <w:top w:val="none" w:sz="0" w:space="0" w:color="auto"/>
                <w:left w:val="none" w:sz="0" w:space="0" w:color="auto"/>
                <w:bottom w:val="none" w:sz="0" w:space="0" w:color="auto"/>
                <w:right w:val="none" w:sz="0" w:space="0" w:color="auto"/>
              </w:divBdr>
            </w:div>
            <w:div w:id="1767070972">
              <w:marLeft w:val="0"/>
              <w:marRight w:val="0"/>
              <w:marTop w:val="0"/>
              <w:marBottom w:val="0"/>
              <w:divBdr>
                <w:top w:val="none" w:sz="0" w:space="0" w:color="auto"/>
                <w:left w:val="none" w:sz="0" w:space="0" w:color="auto"/>
                <w:bottom w:val="none" w:sz="0" w:space="0" w:color="auto"/>
                <w:right w:val="none" w:sz="0" w:space="0" w:color="auto"/>
              </w:divBdr>
            </w:div>
            <w:div w:id="1401707170">
              <w:marLeft w:val="0"/>
              <w:marRight w:val="0"/>
              <w:marTop w:val="0"/>
              <w:marBottom w:val="0"/>
              <w:divBdr>
                <w:top w:val="none" w:sz="0" w:space="0" w:color="auto"/>
                <w:left w:val="none" w:sz="0" w:space="0" w:color="auto"/>
                <w:bottom w:val="none" w:sz="0" w:space="0" w:color="auto"/>
                <w:right w:val="none" w:sz="0" w:space="0" w:color="auto"/>
              </w:divBdr>
            </w:div>
            <w:div w:id="668752491">
              <w:marLeft w:val="0"/>
              <w:marRight w:val="0"/>
              <w:marTop w:val="0"/>
              <w:marBottom w:val="0"/>
              <w:divBdr>
                <w:top w:val="none" w:sz="0" w:space="0" w:color="auto"/>
                <w:left w:val="none" w:sz="0" w:space="0" w:color="auto"/>
                <w:bottom w:val="none" w:sz="0" w:space="0" w:color="auto"/>
                <w:right w:val="none" w:sz="0" w:space="0" w:color="auto"/>
              </w:divBdr>
            </w:div>
            <w:div w:id="174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95471">
      <w:bodyDiv w:val="1"/>
      <w:marLeft w:val="0"/>
      <w:marRight w:val="0"/>
      <w:marTop w:val="0"/>
      <w:marBottom w:val="0"/>
      <w:divBdr>
        <w:top w:val="none" w:sz="0" w:space="0" w:color="auto"/>
        <w:left w:val="none" w:sz="0" w:space="0" w:color="auto"/>
        <w:bottom w:val="none" w:sz="0" w:space="0" w:color="auto"/>
        <w:right w:val="none" w:sz="0" w:space="0" w:color="auto"/>
      </w:divBdr>
    </w:div>
    <w:div w:id="479544310">
      <w:bodyDiv w:val="1"/>
      <w:marLeft w:val="0"/>
      <w:marRight w:val="0"/>
      <w:marTop w:val="0"/>
      <w:marBottom w:val="0"/>
      <w:divBdr>
        <w:top w:val="none" w:sz="0" w:space="0" w:color="auto"/>
        <w:left w:val="none" w:sz="0" w:space="0" w:color="auto"/>
        <w:bottom w:val="none" w:sz="0" w:space="0" w:color="auto"/>
        <w:right w:val="none" w:sz="0" w:space="0" w:color="auto"/>
      </w:divBdr>
      <w:divsChild>
        <w:div w:id="973948116">
          <w:marLeft w:val="0"/>
          <w:marRight w:val="0"/>
          <w:marTop w:val="0"/>
          <w:marBottom w:val="0"/>
          <w:divBdr>
            <w:top w:val="none" w:sz="0" w:space="0" w:color="auto"/>
            <w:left w:val="none" w:sz="0" w:space="0" w:color="auto"/>
            <w:bottom w:val="none" w:sz="0" w:space="0" w:color="auto"/>
            <w:right w:val="none" w:sz="0" w:space="0" w:color="auto"/>
          </w:divBdr>
          <w:divsChild>
            <w:div w:id="194276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89676">
      <w:bodyDiv w:val="1"/>
      <w:marLeft w:val="0"/>
      <w:marRight w:val="0"/>
      <w:marTop w:val="0"/>
      <w:marBottom w:val="0"/>
      <w:divBdr>
        <w:top w:val="none" w:sz="0" w:space="0" w:color="auto"/>
        <w:left w:val="none" w:sz="0" w:space="0" w:color="auto"/>
        <w:bottom w:val="none" w:sz="0" w:space="0" w:color="auto"/>
        <w:right w:val="none" w:sz="0" w:space="0" w:color="auto"/>
      </w:divBdr>
      <w:divsChild>
        <w:div w:id="840848768">
          <w:marLeft w:val="0"/>
          <w:marRight w:val="0"/>
          <w:marTop w:val="0"/>
          <w:marBottom w:val="0"/>
          <w:divBdr>
            <w:top w:val="none" w:sz="0" w:space="0" w:color="auto"/>
            <w:left w:val="none" w:sz="0" w:space="0" w:color="auto"/>
            <w:bottom w:val="none" w:sz="0" w:space="0" w:color="auto"/>
            <w:right w:val="none" w:sz="0" w:space="0" w:color="auto"/>
          </w:divBdr>
          <w:divsChild>
            <w:div w:id="15340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7414">
      <w:bodyDiv w:val="1"/>
      <w:marLeft w:val="0"/>
      <w:marRight w:val="0"/>
      <w:marTop w:val="0"/>
      <w:marBottom w:val="0"/>
      <w:divBdr>
        <w:top w:val="none" w:sz="0" w:space="0" w:color="auto"/>
        <w:left w:val="none" w:sz="0" w:space="0" w:color="auto"/>
        <w:bottom w:val="none" w:sz="0" w:space="0" w:color="auto"/>
        <w:right w:val="none" w:sz="0" w:space="0" w:color="auto"/>
      </w:divBdr>
    </w:div>
    <w:div w:id="517736110">
      <w:bodyDiv w:val="1"/>
      <w:marLeft w:val="0"/>
      <w:marRight w:val="0"/>
      <w:marTop w:val="0"/>
      <w:marBottom w:val="0"/>
      <w:divBdr>
        <w:top w:val="none" w:sz="0" w:space="0" w:color="auto"/>
        <w:left w:val="none" w:sz="0" w:space="0" w:color="auto"/>
        <w:bottom w:val="none" w:sz="0" w:space="0" w:color="auto"/>
        <w:right w:val="none" w:sz="0" w:space="0" w:color="auto"/>
      </w:divBdr>
      <w:divsChild>
        <w:div w:id="1564755467">
          <w:marLeft w:val="0"/>
          <w:marRight w:val="0"/>
          <w:marTop w:val="0"/>
          <w:marBottom w:val="0"/>
          <w:divBdr>
            <w:top w:val="none" w:sz="0" w:space="0" w:color="auto"/>
            <w:left w:val="none" w:sz="0" w:space="0" w:color="auto"/>
            <w:bottom w:val="none" w:sz="0" w:space="0" w:color="auto"/>
            <w:right w:val="none" w:sz="0" w:space="0" w:color="auto"/>
          </w:divBdr>
          <w:divsChild>
            <w:div w:id="1777558740">
              <w:marLeft w:val="0"/>
              <w:marRight w:val="0"/>
              <w:marTop w:val="0"/>
              <w:marBottom w:val="0"/>
              <w:divBdr>
                <w:top w:val="none" w:sz="0" w:space="0" w:color="auto"/>
                <w:left w:val="none" w:sz="0" w:space="0" w:color="auto"/>
                <w:bottom w:val="none" w:sz="0" w:space="0" w:color="auto"/>
                <w:right w:val="none" w:sz="0" w:space="0" w:color="auto"/>
              </w:divBdr>
            </w:div>
            <w:div w:id="125077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37404">
      <w:bodyDiv w:val="1"/>
      <w:marLeft w:val="0"/>
      <w:marRight w:val="0"/>
      <w:marTop w:val="0"/>
      <w:marBottom w:val="0"/>
      <w:divBdr>
        <w:top w:val="none" w:sz="0" w:space="0" w:color="auto"/>
        <w:left w:val="none" w:sz="0" w:space="0" w:color="auto"/>
        <w:bottom w:val="none" w:sz="0" w:space="0" w:color="auto"/>
        <w:right w:val="none" w:sz="0" w:space="0" w:color="auto"/>
      </w:divBdr>
    </w:div>
    <w:div w:id="536310017">
      <w:bodyDiv w:val="1"/>
      <w:marLeft w:val="0"/>
      <w:marRight w:val="0"/>
      <w:marTop w:val="0"/>
      <w:marBottom w:val="0"/>
      <w:divBdr>
        <w:top w:val="none" w:sz="0" w:space="0" w:color="auto"/>
        <w:left w:val="none" w:sz="0" w:space="0" w:color="auto"/>
        <w:bottom w:val="none" w:sz="0" w:space="0" w:color="auto"/>
        <w:right w:val="none" w:sz="0" w:space="0" w:color="auto"/>
      </w:divBdr>
    </w:div>
    <w:div w:id="542407184">
      <w:bodyDiv w:val="1"/>
      <w:marLeft w:val="0"/>
      <w:marRight w:val="0"/>
      <w:marTop w:val="0"/>
      <w:marBottom w:val="0"/>
      <w:divBdr>
        <w:top w:val="none" w:sz="0" w:space="0" w:color="auto"/>
        <w:left w:val="none" w:sz="0" w:space="0" w:color="auto"/>
        <w:bottom w:val="none" w:sz="0" w:space="0" w:color="auto"/>
        <w:right w:val="none" w:sz="0" w:space="0" w:color="auto"/>
      </w:divBdr>
    </w:div>
    <w:div w:id="546836543">
      <w:bodyDiv w:val="1"/>
      <w:marLeft w:val="0"/>
      <w:marRight w:val="0"/>
      <w:marTop w:val="0"/>
      <w:marBottom w:val="0"/>
      <w:divBdr>
        <w:top w:val="none" w:sz="0" w:space="0" w:color="auto"/>
        <w:left w:val="none" w:sz="0" w:space="0" w:color="auto"/>
        <w:bottom w:val="none" w:sz="0" w:space="0" w:color="auto"/>
        <w:right w:val="none" w:sz="0" w:space="0" w:color="auto"/>
      </w:divBdr>
    </w:div>
    <w:div w:id="550072423">
      <w:bodyDiv w:val="1"/>
      <w:marLeft w:val="0"/>
      <w:marRight w:val="0"/>
      <w:marTop w:val="0"/>
      <w:marBottom w:val="0"/>
      <w:divBdr>
        <w:top w:val="none" w:sz="0" w:space="0" w:color="auto"/>
        <w:left w:val="none" w:sz="0" w:space="0" w:color="auto"/>
        <w:bottom w:val="none" w:sz="0" w:space="0" w:color="auto"/>
        <w:right w:val="none" w:sz="0" w:space="0" w:color="auto"/>
      </w:divBdr>
      <w:divsChild>
        <w:div w:id="517547338">
          <w:marLeft w:val="0"/>
          <w:marRight w:val="0"/>
          <w:marTop w:val="0"/>
          <w:marBottom w:val="0"/>
          <w:divBdr>
            <w:top w:val="none" w:sz="0" w:space="0" w:color="auto"/>
            <w:left w:val="none" w:sz="0" w:space="0" w:color="auto"/>
            <w:bottom w:val="none" w:sz="0" w:space="0" w:color="auto"/>
            <w:right w:val="none" w:sz="0" w:space="0" w:color="auto"/>
          </w:divBdr>
          <w:divsChild>
            <w:div w:id="2077392036">
              <w:marLeft w:val="0"/>
              <w:marRight w:val="0"/>
              <w:marTop w:val="0"/>
              <w:marBottom w:val="0"/>
              <w:divBdr>
                <w:top w:val="none" w:sz="0" w:space="0" w:color="auto"/>
                <w:left w:val="none" w:sz="0" w:space="0" w:color="auto"/>
                <w:bottom w:val="none" w:sz="0" w:space="0" w:color="auto"/>
                <w:right w:val="none" w:sz="0" w:space="0" w:color="auto"/>
              </w:divBdr>
            </w:div>
            <w:div w:id="1374766490">
              <w:marLeft w:val="0"/>
              <w:marRight w:val="0"/>
              <w:marTop w:val="0"/>
              <w:marBottom w:val="0"/>
              <w:divBdr>
                <w:top w:val="none" w:sz="0" w:space="0" w:color="auto"/>
                <w:left w:val="none" w:sz="0" w:space="0" w:color="auto"/>
                <w:bottom w:val="none" w:sz="0" w:space="0" w:color="auto"/>
                <w:right w:val="none" w:sz="0" w:space="0" w:color="auto"/>
              </w:divBdr>
            </w:div>
            <w:div w:id="869950095">
              <w:marLeft w:val="0"/>
              <w:marRight w:val="0"/>
              <w:marTop w:val="0"/>
              <w:marBottom w:val="0"/>
              <w:divBdr>
                <w:top w:val="none" w:sz="0" w:space="0" w:color="auto"/>
                <w:left w:val="none" w:sz="0" w:space="0" w:color="auto"/>
                <w:bottom w:val="none" w:sz="0" w:space="0" w:color="auto"/>
                <w:right w:val="none" w:sz="0" w:space="0" w:color="auto"/>
              </w:divBdr>
            </w:div>
            <w:div w:id="682707212">
              <w:marLeft w:val="0"/>
              <w:marRight w:val="0"/>
              <w:marTop w:val="0"/>
              <w:marBottom w:val="0"/>
              <w:divBdr>
                <w:top w:val="none" w:sz="0" w:space="0" w:color="auto"/>
                <w:left w:val="none" w:sz="0" w:space="0" w:color="auto"/>
                <w:bottom w:val="none" w:sz="0" w:space="0" w:color="auto"/>
                <w:right w:val="none" w:sz="0" w:space="0" w:color="auto"/>
              </w:divBdr>
            </w:div>
            <w:div w:id="16734661">
              <w:marLeft w:val="0"/>
              <w:marRight w:val="0"/>
              <w:marTop w:val="0"/>
              <w:marBottom w:val="0"/>
              <w:divBdr>
                <w:top w:val="none" w:sz="0" w:space="0" w:color="auto"/>
                <w:left w:val="none" w:sz="0" w:space="0" w:color="auto"/>
                <w:bottom w:val="none" w:sz="0" w:space="0" w:color="auto"/>
                <w:right w:val="none" w:sz="0" w:space="0" w:color="auto"/>
              </w:divBdr>
            </w:div>
            <w:div w:id="2056195355">
              <w:marLeft w:val="0"/>
              <w:marRight w:val="0"/>
              <w:marTop w:val="0"/>
              <w:marBottom w:val="0"/>
              <w:divBdr>
                <w:top w:val="none" w:sz="0" w:space="0" w:color="auto"/>
                <w:left w:val="none" w:sz="0" w:space="0" w:color="auto"/>
                <w:bottom w:val="none" w:sz="0" w:space="0" w:color="auto"/>
                <w:right w:val="none" w:sz="0" w:space="0" w:color="auto"/>
              </w:divBdr>
            </w:div>
            <w:div w:id="137928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0054">
      <w:bodyDiv w:val="1"/>
      <w:marLeft w:val="0"/>
      <w:marRight w:val="0"/>
      <w:marTop w:val="0"/>
      <w:marBottom w:val="0"/>
      <w:divBdr>
        <w:top w:val="none" w:sz="0" w:space="0" w:color="auto"/>
        <w:left w:val="none" w:sz="0" w:space="0" w:color="auto"/>
        <w:bottom w:val="none" w:sz="0" w:space="0" w:color="auto"/>
        <w:right w:val="none" w:sz="0" w:space="0" w:color="auto"/>
      </w:divBdr>
    </w:div>
    <w:div w:id="562104325">
      <w:bodyDiv w:val="1"/>
      <w:marLeft w:val="0"/>
      <w:marRight w:val="0"/>
      <w:marTop w:val="0"/>
      <w:marBottom w:val="0"/>
      <w:divBdr>
        <w:top w:val="none" w:sz="0" w:space="0" w:color="auto"/>
        <w:left w:val="none" w:sz="0" w:space="0" w:color="auto"/>
        <w:bottom w:val="none" w:sz="0" w:space="0" w:color="auto"/>
        <w:right w:val="none" w:sz="0" w:space="0" w:color="auto"/>
      </w:divBdr>
      <w:divsChild>
        <w:div w:id="1328437425">
          <w:marLeft w:val="0"/>
          <w:marRight w:val="0"/>
          <w:marTop w:val="0"/>
          <w:marBottom w:val="0"/>
          <w:divBdr>
            <w:top w:val="none" w:sz="0" w:space="0" w:color="auto"/>
            <w:left w:val="none" w:sz="0" w:space="0" w:color="auto"/>
            <w:bottom w:val="none" w:sz="0" w:space="0" w:color="auto"/>
            <w:right w:val="none" w:sz="0" w:space="0" w:color="auto"/>
          </w:divBdr>
          <w:divsChild>
            <w:div w:id="890379942">
              <w:marLeft w:val="0"/>
              <w:marRight w:val="0"/>
              <w:marTop w:val="0"/>
              <w:marBottom w:val="0"/>
              <w:divBdr>
                <w:top w:val="none" w:sz="0" w:space="0" w:color="auto"/>
                <w:left w:val="none" w:sz="0" w:space="0" w:color="auto"/>
                <w:bottom w:val="none" w:sz="0" w:space="0" w:color="auto"/>
                <w:right w:val="none" w:sz="0" w:space="0" w:color="auto"/>
              </w:divBdr>
              <w:divsChild>
                <w:div w:id="14031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799440">
      <w:bodyDiv w:val="1"/>
      <w:marLeft w:val="0"/>
      <w:marRight w:val="0"/>
      <w:marTop w:val="0"/>
      <w:marBottom w:val="0"/>
      <w:divBdr>
        <w:top w:val="none" w:sz="0" w:space="0" w:color="auto"/>
        <w:left w:val="none" w:sz="0" w:space="0" w:color="auto"/>
        <w:bottom w:val="none" w:sz="0" w:space="0" w:color="auto"/>
        <w:right w:val="none" w:sz="0" w:space="0" w:color="auto"/>
      </w:divBdr>
    </w:div>
    <w:div w:id="577058970">
      <w:bodyDiv w:val="1"/>
      <w:marLeft w:val="0"/>
      <w:marRight w:val="0"/>
      <w:marTop w:val="0"/>
      <w:marBottom w:val="0"/>
      <w:divBdr>
        <w:top w:val="none" w:sz="0" w:space="0" w:color="auto"/>
        <w:left w:val="none" w:sz="0" w:space="0" w:color="auto"/>
        <w:bottom w:val="none" w:sz="0" w:space="0" w:color="auto"/>
        <w:right w:val="none" w:sz="0" w:space="0" w:color="auto"/>
      </w:divBdr>
      <w:divsChild>
        <w:div w:id="145707181">
          <w:marLeft w:val="0"/>
          <w:marRight w:val="0"/>
          <w:marTop w:val="0"/>
          <w:marBottom w:val="0"/>
          <w:divBdr>
            <w:top w:val="none" w:sz="0" w:space="0" w:color="auto"/>
            <w:left w:val="none" w:sz="0" w:space="0" w:color="auto"/>
            <w:bottom w:val="none" w:sz="0" w:space="0" w:color="auto"/>
            <w:right w:val="none" w:sz="0" w:space="0" w:color="auto"/>
          </w:divBdr>
          <w:divsChild>
            <w:div w:id="464204021">
              <w:marLeft w:val="0"/>
              <w:marRight w:val="0"/>
              <w:marTop w:val="0"/>
              <w:marBottom w:val="0"/>
              <w:divBdr>
                <w:top w:val="none" w:sz="0" w:space="0" w:color="auto"/>
                <w:left w:val="none" w:sz="0" w:space="0" w:color="auto"/>
                <w:bottom w:val="none" w:sz="0" w:space="0" w:color="auto"/>
                <w:right w:val="none" w:sz="0" w:space="0" w:color="auto"/>
              </w:divBdr>
            </w:div>
            <w:div w:id="105462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62063">
      <w:bodyDiv w:val="1"/>
      <w:marLeft w:val="0"/>
      <w:marRight w:val="0"/>
      <w:marTop w:val="0"/>
      <w:marBottom w:val="0"/>
      <w:divBdr>
        <w:top w:val="none" w:sz="0" w:space="0" w:color="auto"/>
        <w:left w:val="none" w:sz="0" w:space="0" w:color="auto"/>
        <w:bottom w:val="none" w:sz="0" w:space="0" w:color="auto"/>
        <w:right w:val="none" w:sz="0" w:space="0" w:color="auto"/>
      </w:divBdr>
      <w:divsChild>
        <w:div w:id="1542858175">
          <w:marLeft w:val="0"/>
          <w:marRight w:val="0"/>
          <w:marTop w:val="0"/>
          <w:marBottom w:val="0"/>
          <w:divBdr>
            <w:top w:val="none" w:sz="0" w:space="0" w:color="auto"/>
            <w:left w:val="none" w:sz="0" w:space="0" w:color="auto"/>
            <w:bottom w:val="none" w:sz="0" w:space="0" w:color="auto"/>
            <w:right w:val="none" w:sz="0" w:space="0" w:color="auto"/>
          </w:divBdr>
          <w:divsChild>
            <w:div w:id="1824084844">
              <w:marLeft w:val="0"/>
              <w:marRight w:val="0"/>
              <w:marTop w:val="0"/>
              <w:marBottom w:val="0"/>
              <w:divBdr>
                <w:top w:val="none" w:sz="0" w:space="0" w:color="auto"/>
                <w:left w:val="none" w:sz="0" w:space="0" w:color="auto"/>
                <w:bottom w:val="none" w:sz="0" w:space="0" w:color="auto"/>
                <w:right w:val="none" w:sz="0" w:space="0" w:color="auto"/>
              </w:divBdr>
            </w:div>
            <w:div w:id="2055041716">
              <w:marLeft w:val="0"/>
              <w:marRight w:val="0"/>
              <w:marTop w:val="0"/>
              <w:marBottom w:val="0"/>
              <w:divBdr>
                <w:top w:val="none" w:sz="0" w:space="0" w:color="auto"/>
                <w:left w:val="none" w:sz="0" w:space="0" w:color="auto"/>
                <w:bottom w:val="none" w:sz="0" w:space="0" w:color="auto"/>
                <w:right w:val="none" w:sz="0" w:space="0" w:color="auto"/>
              </w:divBdr>
            </w:div>
            <w:div w:id="506480467">
              <w:marLeft w:val="0"/>
              <w:marRight w:val="0"/>
              <w:marTop w:val="0"/>
              <w:marBottom w:val="0"/>
              <w:divBdr>
                <w:top w:val="none" w:sz="0" w:space="0" w:color="auto"/>
                <w:left w:val="none" w:sz="0" w:space="0" w:color="auto"/>
                <w:bottom w:val="none" w:sz="0" w:space="0" w:color="auto"/>
                <w:right w:val="none" w:sz="0" w:space="0" w:color="auto"/>
              </w:divBdr>
            </w:div>
            <w:div w:id="1453787956">
              <w:marLeft w:val="0"/>
              <w:marRight w:val="0"/>
              <w:marTop w:val="0"/>
              <w:marBottom w:val="0"/>
              <w:divBdr>
                <w:top w:val="none" w:sz="0" w:space="0" w:color="auto"/>
                <w:left w:val="none" w:sz="0" w:space="0" w:color="auto"/>
                <w:bottom w:val="none" w:sz="0" w:space="0" w:color="auto"/>
                <w:right w:val="none" w:sz="0" w:space="0" w:color="auto"/>
              </w:divBdr>
            </w:div>
            <w:div w:id="1559627918">
              <w:marLeft w:val="0"/>
              <w:marRight w:val="0"/>
              <w:marTop w:val="0"/>
              <w:marBottom w:val="0"/>
              <w:divBdr>
                <w:top w:val="none" w:sz="0" w:space="0" w:color="auto"/>
                <w:left w:val="none" w:sz="0" w:space="0" w:color="auto"/>
                <w:bottom w:val="none" w:sz="0" w:space="0" w:color="auto"/>
                <w:right w:val="none" w:sz="0" w:space="0" w:color="auto"/>
              </w:divBdr>
            </w:div>
            <w:div w:id="975793075">
              <w:marLeft w:val="0"/>
              <w:marRight w:val="0"/>
              <w:marTop w:val="0"/>
              <w:marBottom w:val="0"/>
              <w:divBdr>
                <w:top w:val="none" w:sz="0" w:space="0" w:color="auto"/>
                <w:left w:val="none" w:sz="0" w:space="0" w:color="auto"/>
                <w:bottom w:val="none" w:sz="0" w:space="0" w:color="auto"/>
                <w:right w:val="none" w:sz="0" w:space="0" w:color="auto"/>
              </w:divBdr>
            </w:div>
            <w:div w:id="1825580794">
              <w:marLeft w:val="0"/>
              <w:marRight w:val="0"/>
              <w:marTop w:val="0"/>
              <w:marBottom w:val="0"/>
              <w:divBdr>
                <w:top w:val="none" w:sz="0" w:space="0" w:color="auto"/>
                <w:left w:val="none" w:sz="0" w:space="0" w:color="auto"/>
                <w:bottom w:val="none" w:sz="0" w:space="0" w:color="auto"/>
                <w:right w:val="none" w:sz="0" w:space="0" w:color="auto"/>
              </w:divBdr>
            </w:div>
            <w:div w:id="1522090465">
              <w:marLeft w:val="0"/>
              <w:marRight w:val="0"/>
              <w:marTop w:val="0"/>
              <w:marBottom w:val="0"/>
              <w:divBdr>
                <w:top w:val="none" w:sz="0" w:space="0" w:color="auto"/>
                <w:left w:val="none" w:sz="0" w:space="0" w:color="auto"/>
                <w:bottom w:val="none" w:sz="0" w:space="0" w:color="auto"/>
                <w:right w:val="none" w:sz="0" w:space="0" w:color="auto"/>
              </w:divBdr>
            </w:div>
            <w:div w:id="2063554592">
              <w:marLeft w:val="0"/>
              <w:marRight w:val="0"/>
              <w:marTop w:val="0"/>
              <w:marBottom w:val="0"/>
              <w:divBdr>
                <w:top w:val="none" w:sz="0" w:space="0" w:color="auto"/>
                <w:left w:val="none" w:sz="0" w:space="0" w:color="auto"/>
                <w:bottom w:val="none" w:sz="0" w:space="0" w:color="auto"/>
                <w:right w:val="none" w:sz="0" w:space="0" w:color="auto"/>
              </w:divBdr>
            </w:div>
            <w:div w:id="1989286258">
              <w:marLeft w:val="0"/>
              <w:marRight w:val="0"/>
              <w:marTop w:val="0"/>
              <w:marBottom w:val="0"/>
              <w:divBdr>
                <w:top w:val="none" w:sz="0" w:space="0" w:color="auto"/>
                <w:left w:val="none" w:sz="0" w:space="0" w:color="auto"/>
                <w:bottom w:val="none" w:sz="0" w:space="0" w:color="auto"/>
                <w:right w:val="none" w:sz="0" w:space="0" w:color="auto"/>
              </w:divBdr>
            </w:div>
            <w:div w:id="1068302639">
              <w:marLeft w:val="0"/>
              <w:marRight w:val="0"/>
              <w:marTop w:val="0"/>
              <w:marBottom w:val="0"/>
              <w:divBdr>
                <w:top w:val="none" w:sz="0" w:space="0" w:color="auto"/>
                <w:left w:val="none" w:sz="0" w:space="0" w:color="auto"/>
                <w:bottom w:val="none" w:sz="0" w:space="0" w:color="auto"/>
                <w:right w:val="none" w:sz="0" w:space="0" w:color="auto"/>
              </w:divBdr>
            </w:div>
            <w:div w:id="1579056462">
              <w:marLeft w:val="0"/>
              <w:marRight w:val="0"/>
              <w:marTop w:val="0"/>
              <w:marBottom w:val="0"/>
              <w:divBdr>
                <w:top w:val="none" w:sz="0" w:space="0" w:color="auto"/>
                <w:left w:val="none" w:sz="0" w:space="0" w:color="auto"/>
                <w:bottom w:val="none" w:sz="0" w:space="0" w:color="auto"/>
                <w:right w:val="none" w:sz="0" w:space="0" w:color="auto"/>
              </w:divBdr>
            </w:div>
            <w:div w:id="99603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98816">
      <w:bodyDiv w:val="1"/>
      <w:marLeft w:val="0"/>
      <w:marRight w:val="0"/>
      <w:marTop w:val="0"/>
      <w:marBottom w:val="0"/>
      <w:divBdr>
        <w:top w:val="none" w:sz="0" w:space="0" w:color="auto"/>
        <w:left w:val="none" w:sz="0" w:space="0" w:color="auto"/>
        <w:bottom w:val="none" w:sz="0" w:space="0" w:color="auto"/>
        <w:right w:val="none" w:sz="0" w:space="0" w:color="auto"/>
      </w:divBdr>
      <w:divsChild>
        <w:div w:id="1294677447">
          <w:marLeft w:val="0"/>
          <w:marRight w:val="0"/>
          <w:marTop w:val="0"/>
          <w:marBottom w:val="0"/>
          <w:divBdr>
            <w:top w:val="none" w:sz="0" w:space="0" w:color="auto"/>
            <w:left w:val="none" w:sz="0" w:space="0" w:color="auto"/>
            <w:bottom w:val="none" w:sz="0" w:space="0" w:color="auto"/>
            <w:right w:val="none" w:sz="0" w:space="0" w:color="auto"/>
          </w:divBdr>
          <w:divsChild>
            <w:div w:id="1855609578">
              <w:marLeft w:val="0"/>
              <w:marRight w:val="0"/>
              <w:marTop w:val="0"/>
              <w:marBottom w:val="0"/>
              <w:divBdr>
                <w:top w:val="none" w:sz="0" w:space="0" w:color="auto"/>
                <w:left w:val="none" w:sz="0" w:space="0" w:color="auto"/>
                <w:bottom w:val="none" w:sz="0" w:space="0" w:color="auto"/>
                <w:right w:val="none" w:sz="0" w:space="0" w:color="auto"/>
              </w:divBdr>
            </w:div>
            <w:div w:id="1495873598">
              <w:marLeft w:val="0"/>
              <w:marRight w:val="0"/>
              <w:marTop w:val="0"/>
              <w:marBottom w:val="0"/>
              <w:divBdr>
                <w:top w:val="none" w:sz="0" w:space="0" w:color="auto"/>
                <w:left w:val="none" w:sz="0" w:space="0" w:color="auto"/>
                <w:bottom w:val="none" w:sz="0" w:space="0" w:color="auto"/>
                <w:right w:val="none" w:sz="0" w:space="0" w:color="auto"/>
              </w:divBdr>
            </w:div>
            <w:div w:id="983464003">
              <w:marLeft w:val="0"/>
              <w:marRight w:val="0"/>
              <w:marTop w:val="0"/>
              <w:marBottom w:val="0"/>
              <w:divBdr>
                <w:top w:val="none" w:sz="0" w:space="0" w:color="auto"/>
                <w:left w:val="none" w:sz="0" w:space="0" w:color="auto"/>
                <w:bottom w:val="none" w:sz="0" w:space="0" w:color="auto"/>
                <w:right w:val="none" w:sz="0" w:space="0" w:color="auto"/>
              </w:divBdr>
            </w:div>
            <w:div w:id="1094352135">
              <w:marLeft w:val="0"/>
              <w:marRight w:val="0"/>
              <w:marTop w:val="0"/>
              <w:marBottom w:val="0"/>
              <w:divBdr>
                <w:top w:val="none" w:sz="0" w:space="0" w:color="auto"/>
                <w:left w:val="none" w:sz="0" w:space="0" w:color="auto"/>
                <w:bottom w:val="none" w:sz="0" w:space="0" w:color="auto"/>
                <w:right w:val="none" w:sz="0" w:space="0" w:color="auto"/>
              </w:divBdr>
            </w:div>
            <w:div w:id="786854381">
              <w:marLeft w:val="0"/>
              <w:marRight w:val="0"/>
              <w:marTop w:val="0"/>
              <w:marBottom w:val="0"/>
              <w:divBdr>
                <w:top w:val="none" w:sz="0" w:space="0" w:color="auto"/>
                <w:left w:val="none" w:sz="0" w:space="0" w:color="auto"/>
                <w:bottom w:val="none" w:sz="0" w:space="0" w:color="auto"/>
                <w:right w:val="none" w:sz="0" w:space="0" w:color="auto"/>
              </w:divBdr>
            </w:div>
            <w:div w:id="1131749470">
              <w:marLeft w:val="0"/>
              <w:marRight w:val="0"/>
              <w:marTop w:val="0"/>
              <w:marBottom w:val="0"/>
              <w:divBdr>
                <w:top w:val="none" w:sz="0" w:space="0" w:color="auto"/>
                <w:left w:val="none" w:sz="0" w:space="0" w:color="auto"/>
                <w:bottom w:val="none" w:sz="0" w:space="0" w:color="auto"/>
                <w:right w:val="none" w:sz="0" w:space="0" w:color="auto"/>
              </w:divBdr>
            </w:div>
            <w:div w:id="105539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79583">
      <w:bodyDiv w:val="1"/>
      <w:marLeft w:val="0"/>
      <w:marRight w:val="0"/>
      <w:marTop w:val="0"/>
      <w:marBottom w:val="0"/>
      <w:divBdr>
        <w:top w:val="none" w:sz="0" w:space="0" w:color="auto"/>
        <w:left w:val="none" w:sz="0" w:space="0" w:color="auto"/>
        <w:bottom w:val="none" w:sz="0" w:space="0" w:color="auto"/>
        <w:right w:val="none" w:sz="0" w:space="0" w:color="auto"/>
      </w:divBdr>
      <w:divsChild>
        <w:div w:id="1041515656">
          <w:marLeft w:val="0"/>
          <w:marRight w:val="0"/>
          <w:marTop w:val="0"/>
          <w:marBottom w:val="0"/>
          <w:divBdr>
            <w:top w:val="none" w:sz="0" w:space="0" w:color="auto"/>
            <w:left w:val="none" w:sz="0" w:space="0" w:color="auto"/>
            <w:bottom w:val="none" w:sz="0" w:space="0" w:color="auto"/>
            <w:right w:val="none" w:sz="0" w:space="0" w:color="auto"/>
          </w:divBdr>
          <w:divsChild>
            <w:div w:id="1080828897">
              <w:marLeft w:val="0"/>
              <w:marRight w:val="0"/>
              <w:marTop w:val="0"/>
              <w:marBottom w:val="0"/>
              <w:divBdr>
                <w:top w:val="none" w:sz="0" w:space="0" w:color="auto"/>
                <w:left w:val="none" w:sz="0" w:space="0" w:color="auto"/>
                <w:bottom w:val="none" w:sz="0" w:space="0" w:color="auto"/>
                <w:right w:val="none" w:sz="0" w:space="0" w:color="auto"/>
              </w:divBdr>
            </w:div>
            <w:div w:id="198878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7436">
      <w:bodyDiv w:val="1"/>
      <w:marLeft w:val="0"/>
      <w:marRight w:val="0"/>
      <w:marTop w:val="0"/>
      <w:marBottom w:val="0"/>
      <w:divBdr>
        <w:top w:val="none" w:sz="0" w:space="0" w:color="auto"/>
        <w:left w:val="none" w:sz="0" w:space="0" w:color="auto"/>
        <w:bottom w:val="none" w:sz="0" w:space="0" w:color="auto"/>
        <w:right w:val="none" w:sz="0" w:space="0" w:color="auto"/>
      </w:divBdr>
    </w:div>
    <w:div w:id="644509493">
      <w:bodyDiv w:val="1"/>
      <w:marLeft w:val="0"/>
      <w:marRight w:val="0"/>
      <w:marTop w:val="0"/>
      <w:marBottom w:val="0"/>
      <w:divBdr>
        <w:top w:val="none" w:sz="0" w:space="0" w:color="auto"/>
        <w:left w:val="none" w:sz="0" w:space="0" w:color="auto"/>
        <w:bottom w:val="none" w:sz="0" w:space="0" w:color="auto"/>
        <w:right w:val="none" w:sz="0" w:space="0" w:color="auto"/>
      </w:divBdr>
      <w:divsChild>
        <w:div w:id="1180197772">
          <w:marLeft w:val="0"/>
          <w:marRight w:val="0"/>
          <w:marTop w:val="0"/>
          <w:marBottom w:val="0"/>
          <w:divBdr>
            <w:top w:val="none" w:sz="0" w:space="0" w:color="auto"/>
            <w:left w:val="none" w:sz="0" w:space="0" w:color="auto"/>
            <w:bottom w:val="none" w:sz="0" w:space="0" w:color="auto"/>
            <w:right w:val="none" w:sz="0" w:space="0" w:color="auto"/>
          </w:divBdr>
          <w:divsChild>
            <w:div w:id="2000570544">
              <w:marLeft w:val="0"/>
              <w:marRight w:val="0"/>
              <w:marTop w:val="0"/>
              <w:marBottom w:val="0"/>
              <w:divBdr>
                <w:top w:val="none" w:sz="0" w:space="0" w:color="auto"/>
                <w:left w:val="none" w:sz="0" w:space="0" w:color="auto"/>
                <w:bottom w:val="none" w:sz="0" w:space="0" w:color="auto"/>
                <w:right w:val="none" w:sz="0" w:space="0" w:color="auto"/>
              </w:divBdr>
            </w:div>
            <w:div w:id="40495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18827">
      <w:bodyDiv w:val="1"/>
      <w:marLeft w:val="0"/>
      <w:marRight w:val="0"/>
      <w:marTop w:val="0"/>
      <w:marBottom w:val="0"/>
      <w:divBdr>
        <w:top w:val="none" w:sz="0" w:space="0" w:color="auto"/>
        <w:left w:val="none" w:sz="0" w:space="0" w:color="auto"/>
        <w:bottom w:val="none" w:sz="0" w:space="0" w:color="auto"/>
        <w:right w:val="none" w:sz="0" w:space="0" w:color="auto"/>
      </w:divBdr>
    </w:div>
    <w:div w:id="655063322">
      <w:bodyDiv w:val="1"/>
      <w:marLeft w:val="0"/>
      <w:marRight w:val="0"/>
      <w:marTop w:val="0"/>
      <w:marBottom w:val="0"/>
      <w:divBdr>
        <w:top w:val="none" w:sz="0" w:space="0" w:color="auto"/>
        <w:left w:val="none" w:sz="0" w:space="0" w:color="auto"/>
        <w:bottom w:val="none" w:sz="0" w:space="0" w:color="auto"/>
        <w:right w:val="none" w:sz="0" w:space="0" w:color="auto"/>
      </w:divBdr>
      <w:divsChild>
        <w:div w:id="1885634486">
          <w:marLeft w:val="0"/>
          <w:marRight w:val="0"/>
          <w:marTop w:val="0"/>
          <w:marBottom w:val="0"/>
          <w:divBdr>
            <w:top w:val="none" w:sz="0" w:space="0" w:color="auto"/>
            <w:left w:val="none" w:sz="0" w:space="0" w:color="auto"/>
            <w:bottom w:val="none" w:sz="0" w:space="0" w:color="auto"/>
            <w:right w:val="none" w:sz="0" w:space="0" w:color="auto"/>
          </w:divBdr>
          <w:divsChild>
            <w:div w:id="2059746446">
              <w:marLeft w:val="0"/>
              <w:marRight w:val="0"/>
              <w:marTop w:val="0"/>
              <w:marBottom w:val="0"/>
              <w:divBdr>
                <w:top w:val="none" w:sz="0" w:space="0" w:color="auto"/>
                <w:left w:val="none" w:sz="0" w:space="0" w:color="auto"/>
                <w:bottom w:val="none" w:sz="0" w:space="0" w:color="auto"/>
                <w:right w:val="none" w:sz="0" w:space="0" w:color="auto"/>
              </w:divBdr>
            </w:div>
            <w:div w:id="925071044">
              <w:marLeft w:val="0"/>
              <w:marRight w:val="0"/>
              <w:marTop w:val="0"/>
              <w:marBottom w:val="0"/>
              <w:divBdr>
                <w:top w:val="none" w:sz="0" w:space="0" w:color="auto"/>
                <w:left w:val="none" w:sz="0" w:space="0" w:color="auto"/>
                <w:bottom w:val="none" w:sz="0" w:space="0" w:color="auto"/>
                <w:right w:val="none" w:sz="0" w:space="0" w:color="auto"/>
              </w:divBdr>
            </w:div>
            <w:div w:id="2006588030">
              <w:marLeft w:val="0"/>
              <w:marRight w:val="0"/>
              <w:marTop w:val="0"/>
              <w:marBottom w:val="0"/>
              <w:divBdr>
                <w:top w:val="none" w:sz="0" w:space="0" w:color="auto"/>
                <w:left w:val="none" w:sz="0" w:space="0" w:color="auto"/>
                <w:bottom w:val="none" w:sz="0" w:space="0" w:color="auto"/>
                <w:right w:val="none" w:sz="0" w:space="0" w:color="auto"/>
              </w:divBdr>
            </w:div>
            <w:div w:id="1581863718">
              <w:marLeft w:val="0"/>
              <w:marRight w:val="0"/>
              <w:marTop w:val="0"/>
              <w:marBottom w:val="0"/>
              <w:divBdr>
                <w:top w:val="none" w:sz="0" w:space="0" w:color="auto"/>
                <w:left w:val="none" w:sz="0" w:space="0" w:color="auto"/>
                <w:bottom w:val="none" w:sz="0" w:space="0" w:color="auto"/>
                <w:right w:val="none" w:sz="0" w:space="0" w:color="auto"/>
              </w:divBdr>
            </w:div>
            <w:div w:id="2082869458">
              <w:marLeft w:val="0"/>
              <w:marRight w:val="0"/>
              <w:marTop w:val="0"/>
              <w:marBottom w:val="0"/>
              <w:divBdr>
                <w:top w:val="none" w:sz="0" w:space="0" w:color="auto"/>
                <w:left w:val="none" w:sz="0" w:space="0" w:color="auto"/>
                <w:bottom w:val="none" w:sz="0" w:space="0" w:color="auto"/>
                <w:right w:val="none" w:sz="0" w:space="0" w:color="auto"/>
              </w:divBdr>
            </w:div>
            <w:div w:id="154232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14661">
      <w:bodyDiv w:val="1"/>
      <w:marLeft w:val="0"/>
      <w:marRight w:val="0"/>
      <w:marTop w:val="0"/>
      <w:marBottom w:val="0"/>
      <w:divBdr>
        <w:top w:val="none" w:sz="0" w:space="0" w:color="auto"/>
        <w:left w:val="none" w:sz="0" w:space="0" w:color="auto"/>
        <w:bottom w:val="none" w:sz="0" w:space="0" w:color="auto"/>
        <w:right w:val="none" w:sz="0" w:space="0" w:color="auto"/>
      </w:divBdr>
      <w:divsChild>
        <w:div w:id="863594935">
          <w:marLeft w:val="0"/>
          <w:marRight w:val="0"/>
          <w:marTop w:val="0"/>
          <w:marBottom w:val="0"/>
          <w:divBdr>
            <w:top w:val="none" w:sz="0" w:space="0" w:color="auto"/>
            <w:left w:val="none" w:sz="0" w:space="0" w:color="auto"/>
            <w:bottom w:val="none" w:sz="0" w:space="0" w:color="auto"/>
            <w:right w:val="none" w:sz="0" w:space="0" w:color="auto"/>
          </w:divBdr>
          <w:divsChild>
            <w:div w:id="614138917">
              <w:marLeft w:val="0"/>
              <w:marRight w:val="0"/>
              <w:marTop w:val="0"/>
              <w:marBottom w:val="0"/>
              <w:divBdr>
                <w:top w:val="none" w:sz="0" w:space="0" w:color="auto"/>
                <w:left w:val="none" w:sz="0" w:space="0" w:color="auto"/>
                <w:bottom w:val="none" w:sz="0" w:space="0" w:color="auto"/>
                <w:right w:val="none" w:sz="0" w:space="0" w:color="auto"/>
              </w:divBdr>
            </w:div>
            <w:div w:id="1996444557">
              <w:marLeft w:val="0"/>
              <w:marRight w:val="0"/>
              <w:marTop w:val="0"/>
              <w:marBottom w:val="0"/>
              <w:divBdr>
                <w:top w:val="none" w:sz="0" w:space="0" w:color="auto"/>
                <w:left w:val="none" w:sz="0" w:space="0" w:color="auto"/>
                <w:bottom w:val="none" w:sz="0" w:space="0" w:color="auto"/>
                <w:right w:val="none" w:sz="0" w:space="0" w:color="auto"/>
              </w:divBdr>
            </w:div>
            <w:div w:id="1741907145">
              <w:marLeft w:val="0"/>
              <w:marRight w:val="0"/>
              <w:marTop w:val="0"/>
              <w:marBottom w:val="0"/>
              <w:divBdr>
                <w:top w:val="none" w:sz="0" w:space="0" w:color="auto"/>
                <w:left w:val="none" w:sz="0" w:space="0" w:color="auto"/>
                <w:bottom w:val="none" w:sz="0" w:space="0" w:color="auto"/>
                <w:right w:val="none" w:sz="0" w:space="0" w:color="auto"/>
              </w:divBdr>
            </w:div>
            <w:div w:id="522522748">
              <w:marLeft w:val="0"/>
              <w:marRight w:val="0"/>
              <w:marTop w:val="0"/>
              <w:marBottom w:val="0"/>
              <w:divBdr>
                <w:top w:val="none" w:sz="0" w:space="0" w:color="auto"/>
                <w:left w:val="none" w:sz="0" w:space="0" w:color="auto"/>
                <w:bottom w:val="none" w:sz="0" w:space="0" w:color="auto"/>
                <w:right w:val="none" w:sz="0" w:space="0" w:color="auto"/>
              </w:divBdr>
            </w:div>
            <w:div w:id="2009474934">
              <w:marLeft w:val="0"/>
              <w:marRight w:val="0"/>
              <w:marTop w:val="0"/>
              <w:marBottom w:val="0"/>
              <w:divBdr>
                <w:top w:val="none" w:sz="0" w:space="0" w:color="auto"/>
                <w:left w:val="none" w:sz="0" w:space="0" w:color="auto"/>
                <w:bottom w:val="none" w:sz="0" w:space="0" w:color="auto"/>
                <w:right w:val="none" w:sz="0" w:space="0" w:color="auto"/>
              </w:divBdr>
            </w:div>
            <w:div w:id="1976059288">
              <w:marLeft w:val="0"/>
              <w:marRight w:val="0"/>
              <w:marTop w:val="0"/>
              <w:marBottom w:val="0"/>
              <w:divBdr>
                <w:top w:val="none" w:sz="0" w:space="0" w:color="auto"/>
                <w:left w:val="none" w:sz="0" w:space="0" w:color="auto"/>
                <w:bottom w:val="none" w:sz="0" w:space="0" w:color="auto"/>
                <w:right w:val="none" w:sz="0" w:space="0" w:color="auto"/>
              </w:divBdr>
            </w:div>
            <w:div w:id="8788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3085">
      <w:bodyDiv w:val="1"/>
      <w:marLeft w:val="0"/>
      <w:marRight w:val="0"/>
      <w:marTop w:val="0"/>
      <w:marBottom w:val="0"/>
      <w:divBdr>
        <w:top w:val="none" w:sz="0" w:space="0" w:color="auto"/>
        <w:left w:val="none" w:sz="0" w:space="0" w:color="auto"/>
        <w:bottom w:val="none" w:sz="0" w:space="0" w:color="auto"/>
        <w:right w:val="none" w:sz="0" w:space="0" w:color="auto"/>
      </w:divBdr>
      <w:divsChild>
        <w:div w:id="647828963">
          <w:marLeft w:val="0"/>
          <w:marRight w:val="0"/>
          <w:marTop w:val="0"/>
          <w:marBottom w:val="0"/>
          <w:divBdr>
            <w:top w:val="none" w:sz="0" w:space="0" w:color="auto"/>
            <w:left w:val="none" w:sz="0" w:space="0" w:color="auto"/>
            <w:bottom w:val="none" w:sz="0" w:space="0" w:color="auto"/>
            <w:right w:val="none" w:sz="0" w:space="0" w:color="auto"/>
          </w:divBdr>
          <w:divsChild>
            <w:div w:id="18658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23030">
      <w:bodyDiv w:val="1"/>
      <w:marLeft w:val="0"/>
      <w:marRight w:val="0"/>
      <w:marTop w:val="0"/>
      <w:marBottom w:val="0"/>
      <w:divBdr>
        <w:top w:val="none" w:sz="0" w:space="0" w:color="auto"/>
        <w:left w:val="none" w:sz="0" w:space="0" w:color="auto"/>
        <w:bottom w:val="none" w:sz="0" w:space="0" w:color="auto"/>
        <w:right w:val="none" w:sz="0" w:space="0" w:color="auto"/>
      </w:divBdr>
      <w:divsChild>
        <w:div w:id="3826866">
          <w:marLeft w:val="0"/>
          <w:marRight w:val="0"/>
          <w:marTop w:val="0"/>
          <w:marBottom w:val="0"/>
          <w:divBdr>
            <w:top w:val="none" w:sz="0" w:space="0" w:color="auto"/>
            <w:left w:val="none" w:sz="0" w:space="0" w:color="auto"/>
            <w:bottom w:val="none" w:sz="0" w:space="0" w:color="auto"/>
            <w:right w:val="none" w:sz="0" w:space="0" w:color="auto"/>
          </w:divBdr>
          <w:divsChild>
            <w:div w:id="1297252294">
              <w:marLeft w:val="0"/>
              <w:marRight w:val="0"/>
              <w:marTop w:val="0"/>
              <w:marBottom w:val="0"/>
              <w:divBdr>
                <w:top w:val="none" w:sz="0" w:space="0" w:color="auto"/>
                <w:left w:val="none" w:sz="0" w:space="0" w:color="auto"/>
                <w:bottom w:val="none" w:sz="0" w:space="0" w:color="auto"/>
                <w:right w:val="none" w:sz="0" w:space="0" w:color="auto"/>
              </w:divBdr>
              <w:divsChild>
                <w:div w:id="132280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020862">
      <w:bodyDiv w:val="1"/>
      <w:marLeft w:val="0"/>
      <w:marRight w:val="0"/>
      <w:marTop w:val="0"/>
      <w:marBottom w:val="0"/>
      <w:divBdr>
        <w:top w:val="none" w:sz="0" w:space="0" w:color="auto"/>
        <w:left w:val="none" w:sz="0" w:space="0" w:color="auto"/>
        <w:bottom w:val="none" w:sz="0" w:space="0" w:color="auto"/>
        <w:right w:val="none" w:sz="0" w:space="0" w:color="auto"/>
      </w:divBdr>
    </w:div>
    <w:div w:id="707413909">
      <w:bodyDiv w:val="1"/>
      <w:marLeft w:val="0"/>
      <w:marRight w:val="0"/>
      <w:marTop w:val="0"/>
      <w:marBottom w:val="0"/>
      <w:divBdr>
        <w:top w:val="none" w:sz="0" w:space="0" w:color="auto"/>
        <w:left w:val="none" w:sz="0" w:space="0" w:color="auto"/>
        <w:bottom w:val="none" w:sz="0" w:space="0" w:color="auto"/>
        <w:right w:val="none" w:sz="0" w:space="0" w:color="auto"/>
      </w:divBdr>
    </w:div>
    <w:div w:id="727411756">
      <w:bodyDiv w:val="1"/>
      <w:marLeft w:val="0"/>
      <w:marRight w:val="0"/>
      <w:marTop w:val="0"/>
      <w:marBottom w:val="0"/>
      <w:divBdr>
        <w:top w:val="none" w:sz="0" w:space="0" w:color="auto"/>
        <w:left w:val="none" w:sz="0" w:space="0" w:color="auto"/>
        <w:bottom w:val="none" w:sz="0" w:space="0" w:color="auto"/>
        <w:right w:val="none" w:sz="0" w:space="0" w:color="auto"/>
      </w:divBdr>
      <w:divsChild>
        <w:div w:id="1029836455">
          <w:marLeft w:val="0"/>
          <w:marRight w:val="0"/>
          <w:marTop w:val="0"/>
          <w:marBottom w:val="0"/>
          <w:divBdr>
            <w:top w:val="none" w:sz="0" w:space="0" w:color="auto"/>
            <w:left w:val="none" w:sz="0" w:space="0" w:color="auto"/>
            <w:bottom w:val="none" w:sz="0" w:space="0" w:color="auto"/>
            <w:right w:val="none" w:sz="0" w:space="0" w:color="auto"/>
          </w:divBdr>
          <w:divsChild>
            <w:div w:id="1783720626">
              <w:marLeft w:val="0"/>
              <w:marRight w:val="0"/>
              <w:marTop w:val="0"/>
              <w:marBottom w:val="0"/>
              <w:divBdr>
                <w:top w:val="none" w:sz="0" w:space="0" w:color="auto"/>
                <w:left w:val="none" w:sz="0" w:space="0" w:color="auto"/>
                <w:bottom w:val="none" w:sz="0" w:space="0" w:color="auto"/>
                <w:right w:val="none" w:sz="0" w:space="0" w:color="auto"/>
              </w:divBdr>
            </w:div>
            <w:div w:id="1448428905">
              <w:marLeft w:val="0"/>
              <w:marRight w:val="0"/>
              <w:marTop w:val="0"/>
              <w:marBottom w:val="0"/>
              <w:divBdr>
                <w:top w:val="none" w:sz="0" w:space="0" w:color="auto"/>
                <w:left w:val="none" w:sz="0" w:space="0" w:color="auto"/>
                <w:bottom w:val="none" w:sz="0" w:space="0" w:color="auto"/>
                <w:right w:val="none" w:sz="0" w:space="0" w:color="auto"/>
              </w:divBdr>
            </w:div>
            <w:div w:id="1675255112">
              <w:marLeft w:val="0"/>
              <w:marRight w:val="0"/>
              <w:marTop w:val="0"/>
              <w:marBottom w:val="0"/>
              <w:divBdr>
                <w:top w:val="none" w:sz="0" w:space="0" w:color="auto"/>
                <w:left w:val="none" w:sz="0" w:space="0" w:color="auto"/>
                <w:bottom w:val="none" w:sz="0" w:space="0" w:color="auto"/>
                <w:right w:val="none" w:sz="0" w:space="0" w:color="auto"/>
              </w:divBdr>
            </w:div>
            <w:div w:id="1163470391">
              <w:marLeft w:val="0"/>
              <w:marRight w:val="0"/>
              <w:marTop w:val="0"/>
              <w:marBottom w:val="0"/>
              <w:divBdr>
                <w:top w:val="none" w:sz="0" w:space="0" w:color="auto"/>
                <w:left w:val="none" w:sz="0" w:space="0" w:color="auto"/>
                <w:bottom w:val="none" w:sz="0" w:space="0" w:color="auto"/>
                <w:right w:val="none" w:sz="0" w:space="0" w:color="auto"/>
              </w:divBdr>
            </w:div>
            <w:div w:id="705986466">
              <w:marLeft w:val="0"/>
              <w:marRight w:val="0"/>
              <w:marTop w:val="0"/>
              <w:marBottom w:val="0"/>
              <w:divBdr>
                <w:top w:val="none" w:sz="0" w:space="0" w:color="auto"/>
                <w:left w:val="none" w:sz="0" w:space="0" w:color="auto"/>
                <w:bottom w:val="none" w:sz="0" w:space="0" w:color="auto"/>
                <w:right w:val="none" w:sz="0" w:space="0" w:color="auto"/>
              </w:divBdr>
            </w:div>
            <w:div w:id="32197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17559">
      <w:bodyDiv w:val="1"/>
      <w:marLeft w:val="0"/>
      <w:marRight w:val="0"/>
      <w:marTop w:val="0"/>
      <w:marBottom w:val="0"/>
      <w:divBdr>
        <w:top w:val="none" w:sz="0" w:space="0" w:color="auto"/>
        <w:left w:val="none" w:sz="0" w:space="0" w:color="auto"/>
        <w:bottom w:val="none" w:sz="0" w:space="0" w:color="auto"/>
        <w:right w:val="none" w:sz="0" w:space="0" w:color="auto"/>
      </w:divBdr>
      <w:divsChild>
        <w:div w:id="1701079882">
          <w:marLeft w:val="0"/>
          <w:marRight w:val="0"/>
          <w:marTop w:val="0"/>
          <w:marBottom w:val="0"/>
          <w:divBdr>
            <w:top w:val="none" w:sz="0" w:space="0" w:color="auto"/>
            <w:left w:val="none" w:sz="0" w:space="0" w:color="auto"/>
            <w:bottom w:val="none" w:sz="0" w:space="0" w:color="auto"/>
            <w:right w:val="none" w:sz="0" w:space="0" w:color="auto"/>
          </w:divBdr>
          <w:divsChild>
            <w:div w:id="1170177929">
              <w:marLeft w:val="0"/>
              <w:marRight w:val="0"/>
              <w:marTop w:val="0"/>
              <w:marBottom w:val="0"/>
              <w:divBdr>
                <w:top w:val="none" w:sz="0" w:space="0" w:color="auto"/>
                <w:left w:val="none" w:sz="0" w:space="0" w:color="auto"/>
                <w:bottom w:val="none" w:sz="0" w:space="0" w:color="auto"/>
                <w:right w:val="none" w:sz="0" w:space="0" w:color="auto"/>
              </w:divBdr>
            </w:div>
            <w:div w:id="1619993818">
              <w:marLeft w:val="0"/>
              <w:marRight w:val="0"/>
              <w:marTop w:val="0"/>
              <w:marBottom w:val="0"/>
              <w:divBdr>
                <w:top w:val="none" w:sz="0" w:space="0" w:color="auto"/>
                <w:left w:val="none" w:sz="0" w:space="0" w:color="auto"/>
                <w:bottom w:val="none" w:sz="0" w:space="0" w:color="auto"/>
                <w:right w:val="none" w:sz="0" w:space="0" w:color="auto"/>
              </w:divBdr>
            </w:div>
            <w:div w:id="1422071690">
              <w:marLeft w:val="0"/>
              <w:marRight w:val="0"/>
              <w:marTop w:val="0"/>
              <w:marBottom w:val="0"/>
              <w:divBdr>
                <w:top w:val="none" w:sz="0" w:space="0" w:color="auto"/>
                <w:left w:val="none" w:sz="0" w:space="0" w:color="auto"/>
                <w:bottom w:val="none" w:sz="0" w:space="0" w:color="auto"/>
                <w:right w:val="none" w:sz="0" w:space="0" w:color="auto"/>
              </w:divBdr>
            </w:div>
            <w:div w:id="717515327">
              <w:marLeft w:val="0"/>
              <w:marRight w:val="0"/>
              <w:marTop w:val="0"/>
              <w:marBottom w:val="0"/>
              <w:divBdr>
                <w:top w:val="none" w:sz="0" w:space="0" w:color="auto"/>
                <w:left w:val="none" w:sz="0" w:space="0" w:color="auto"/>
                <w:bottom w:val="none" w:sz="0" w:space="0" w:color="auto"/>
                <w:right w:val="none" w:sz="0" w:space="0" w:color="auto"/>
              </w:divBdr>
            </w:div>
            <w:div w:id="308826025">
              <w:marLeft w:val="0"/>
              <w:marRight w:val="0"/>
              <w:marTop w:val="0"/>
              <w:marBottom w:val="0"/>
              <w:divBdr>
                <w:top w:val="none" w:sz="0" w:space="0" w:color="auto"/>
                <w:left w:val="none" w:sz="0" w:space="0" w:color="auto"/>
                <w:bottom w:val="none" w:sz="0" w:space="0" w:color="auto"/>
                <w:right w:val="none" w:sz="0" w:space="0" w:color="auto"/>
              </w:divBdr>
            </w:div>
            <w:div w:id="408042045">
              <w:marLeft w:val="0"/>
              <w:marRight w:val="0"/>
              <w:marTop w:val="0"/>
              <w:marBottom w:val="0"/>
              <w:divBdr>
                <w:top w:val="none" w:sz="0" w:space="0" w:color="auto"/>
                <w:left w:val="none" w:sz="0" w:space="0" w:color="auto"/>
                <w:bottom w:val="none" w:sz="0" w:space="0" w:color="auto"/>
                <w:right w:val="none" w:sz="0" w:space="0" w:color="auto"/>
              </w:divBdr>
            </w:div>
            <w:div w:id="109879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358836">
      <w:bodyDiv w:val="1"/>
      <w:marLeft w:val="0"/>
      <w:marRight w:val="0"/>
      <w:marTop w:val="0"/>
      <w:marBottom w:val="0"/>
      <w:divBdr>
        <w:top w:val="none" w:sz="0" w:space="0" w:color="auto"/>
        <w:left w:val="none" w:sz="0" w:space="0" w:color="auto"/>
        <w:bottom w:val="none" w:sz="0" w:space="0" w:color="auto"/>
        <w:right w:val="none" w:sz="0" w:space="0" w:color="auto"/>
      </w:divBdr>
    </w:div>
    <w:div w:id="739712545">
      <w:bodyDiv w:val="1"/>
      <w:marLeft w:val="0"/>
      <w:marRight w:val="0"/>
      <w:marTop w:val="0"/>
      <w:marBottom w:val="0"/>
      <w:divBdr>
        <w:top w:val="none" w:sz="0" w:space="0" w:color="auto"/>
        <w:left w:val="none" w:sz="0" w:space="0" w:color="auto"/>
        <w:bottom w:val="none" w:sz="0" w:space="0" w:color="auto"/>
        <w:right w:val="none" w:sz="0" w:space="0" w:color="auto"/>
      </w:divBdr>
      <w:divsChild>
        <w:div w:id="962005851">
          <w:marLeft w:val="0"/>
          <w:marRight w:val="0"/>
          <w:marTop w:val="0"/>
          <w:marBottom w:val="0"/>
          <w:divBdr>
            <w:top w:val="none" w:sz="0" w:space="0" w:color="auto"/>
            <w:left w:val="none" w:sz="0" w:space="0" w:color="auto"/>
            <w:bottom w:val="none" w:sz="0" w:space="0" w:color="auto"/>
            <w:right w:val="none" w:sz="0" w:space="0" w:color="auto"/>
          </w:divBdr>
          <w:divsChild>
            <w:div w:id="1339500944">
              <w:marLeft w:val="0"/>
              <w:marRight w:val="0"/>
              <w:marTop w:val="0"/>
              <w:marBottom w:val="0"/>
              <w:divBdr>
                <w:top w:val="none" w:sz="0" w:space="0" w:color="auto"/>
                <w:left w:val="none" w:sz="0" w:space="0" w:color="auto"/>
                <w:bottom w:val="none" w:sz="0" w:space="0" w:color="auto"/>
                <w:right w:val="none" w:sz="0" w:space="0" w:color="auto"/>
              </w:divBdr>
            </w:div>
            <w:div w:id="319039991">
              <w:marLeft w:val="0"/>
              <w:marRight w:val="0"/>
              <w:marTop w:val="0"/>
              <w:marBottom w:val="0"/>
              <w:divBdr>
                <w:top w:val="none" w:sz="0" w:space="0" w:color="auto"/>
                <w:left w:val="none" w:sz="0" w:space="0" w:color="auto"/>
                <w:bottom w:val="none" w:sz="0" w:space="0" w:color="auto"/>
                <w:right w:val="none" w:sz="0" w:space="0" w:color="auto"/>
              </w:divBdr>
            </w:div>
            <w:div w:id="2005354232">
              <w:marLeft w:val="0"/>
              <w:marRight w:val="0"/>
              <w:marTop w:val="0"/>
              <w:marBottom w:val="0"/>
              <w:divBdr>
                <w:top w:val="none" w:sz="0" w:space="0" w:color="auto"/>
                <w:left w:val="none" w:sz="0" w:space="0" w:color="auto"/>
                <w:bottom w:val="none" w:sz="0" w:space="0" w:color="auto"/>
                <w:right w:val="none" w:sz="0" w:space="0" w:color="auto"/>
              </w:divBdr>
            </w:div>
            <w:div w:id="623970269">
              <w:marLeft w:val="0"/>
              <w:marRight w:val="0"/>
              <w:marTop w:val="0"/>
              <w:marBottom w:val="0"/>
              <w:divBdr>
                <w:top w:val="none" w:sz="0" w:space="0" w:color="auto"/>
                <w:left w:val="none" w:sz="0" w:space="0" w:color="auto"/>
                <w:bottom w:val="none" w:sz="0" w:space="0" w:color="auto"/>
                <w:right w:val="none" w:sz="0" w:space="0" w:color="auto"/>
              </w:divBdr>
            </w:div>
            <w:div w:id="984241584">
              <w:marLeft w:val="0"/>
              <w:marRight w:val="0"/>
              <w:marTop w:val="0"/>
              <w:marBottom w:val="0"/>
              <w:divBdr>
                <w:top w:val="none" w:sz="0" w:space="0" w:color="auto"/>
                <w:left w:val="none" w:sz="0" w:space="0" w:color="auto"/>
                <w:bottom w:val="none" w:sz="0" w:space="0" w:color="auto"/>
                <w:right w:val="none" w:sz="0" w:space="0" w:color="auto"/>
              </w:divBdr>
            </w:div>
            <w:div w:id="1747993900">
              <w:marLeft w:val="0"/>
              <w:marRight w:val="0"/>
              <w:marTop w:val="0"/>
              <w:marBottom w:val="0"/>
              <w:divBdr>
                <w:top w:val="none" w:sz="0" w:space="0" w:color="auto"/>
                <w:left w:val="none" w:sz="0" w:space="0" w:color="auto"/>
                <w:bottom w:val="none" w:sz="0" w:space="0" w:color="auto"/>
                <w:right w:val="none" w:sz="0" w:space="0" w:color="auto"/>
              </w:divBdr>
            </w:div>
            <w:div w:id="123099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24907">
      <w:bodyDiv w:val="1"/>
      <w:marLeft w:val="0"/>
      <w:marRight w:val="0"/>
      <w:marTop w:val="0"/>
      <w:marBottom w:val="0"/>
      <w:divBdr>
        <w:top w:val="none" w:sz="0" w:space="0" w:color="auto"/>
        <w:left w:val="none" w:sz="0" w:space="0" w:color="auto"/>
        <w:bottom w:val="none" w:sz="0" w:space="0" w:color="auto"/>
        <w:right w:val="none" w:sz="0" w:space="0" w:color="auto"/>
      </w:divBdr>
      <w:divsChild>
        <w:div w:id="1714038137">
          <w:marLeft w:val="0"/>
          <w:marRight w:val="0"/>
          <w:marTop w:val="0"/>
          <w:marBottom w:val="0"/>
          <w:divBdr>
            <w:top w:val="none" w:sz="0" w:space="0" w:color="auto"/>
            <w:left w:val="none" w:sz="0" w:space="0" w:color="auto"/>
            <w:bottom w:val="none" w:sz="0" w:space="0" w:color="auto"/>
            <w:right w:val="none" w:sz="0" w:space="0" w:color="auto"/>
          </w:divBdr>
          <w:divsChild>
            <w:div w:id="585650828">
              <w:marLeft w:val="0"/>
              <w:marRight w:val="0"/>
              <w:marTop w:val="0"/>
              <w:marBottom w:val="0"/>
              <w:divBdr>
                <w:top w:val="none" w:sz="0" w:space="0" w:color="auto"/>
                <w:left w:val="none" w:sz="0" w:space="0" w:color="auto"/>
                <w:bottom w:val="none" w:sz="0" w:space="0" w:color="auto"/>
                <w:right w:val="none" w:sz="0" w:space="0" w:color="auto"/>
              </w:divBdr>
              <w:divsChild>
                <w:div w:id="811169241">
                  <w:marLeft w:val="0"/>
                  <w:marRight w:val="0"/>
                  <w:marTop w:val="0"/>
                  <w:marBottom w:val="0"/>
                  <w:divBdr>
                    <w:top w:val="none" w:sz="0" w:space="0" w:color="auto"/>
                    <w:left w:val="none" w:sz="0" w:space="0" w:color="auto"/>
                    <w:bottom w:val="none" w:sz="0" w:space="0" w:color="auto"/>
                    <w:right w:val="none" w:sz="0" w:space="0" w:color="auto"/>
                  </w:divBdr>
                  <w:divsChild>
                    <w:div w:id="175053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47175">
      <w:bodyDiv w:val="1"/>
      <w:marLeft w:val="0"/>
      <w:marRight w:val="0"/>
      <w:marTop w:val="0"/>
      <w:marBottom w:val="0"/>
      <w:divBdr>
        <w:top w:val="none" w:sz="0" w:space="0" w:color="auto"/>
        <w:left w:val="none" w:sz="0" w:space="0" w:color="auto"/>
        <w:bottom w:val="none" w:sz="0" w:space="0" w:color="auto"/>
        <w:right w:val="none" w:sz="0" w:space="0" w:color="auto"/>
      </w:divBdr>
    </w:div>
    <w:div w:id="755590594">
      <w:bodyDiv w:val="1"/>
      <w:marLeft w:val="0"/>
      <w:marRight w:val="0"/>
      <w:marTop w:val="0"/>
      <w:marBottom w:val="0"/>
      <w:divBdr>
        <w:top w:val="none" w:sz="0" w:space="0" w:color="auto"/>
        <w:left w:val="none" w:sz="0" w:space="0" w:color="auto"/>
        <w:bottom w:val="none" w:sz="0" w:space="0" w:color="auto"/>
        <w:right w:val="none" w:sz="0" w:space="0" w:color="auto"/>
      </w:divBdr>
      <w:divsChild>
        <w:div w:id="923338233">
          <w:marLeft w:val="0"/>
          <w:marRight w:val="0"/>
          <w:marTop w:val="0"/>
          <w:marBottom w:val="0"/>
          <w:divBdr>
            <w:top w:val="none" w:sz="0" w:space="0" w:color="auto"/>
            <w:left w:val="none" w:sz="0" w:space="0" w:color="auto"/>
            <w:bottom w:val="none" w:sz="0" w:space="0" w:color="auto"/>
            <w:right w:val="none" w:sz="0" w:space="0" w:color="auto"/>
          </w:divBdr>
          <w:divsChild>
            <w:div w:id="1973905220">
              <w:marLeft w:val="0"/>
              <w:marRight w:val="0"/>
              <w:marTop w:val="0"/>
              <w:marBottom w:val="0"/>
              <w:divBdr>
                <w:top w:val="none" w:sz="0" w:space="0" w:color="auto"/>
                <w:left w:val="none" w:sz="0" w:space="0" w:color="auto"/>
                <w:bottom w:val="none" w:sz="0" w:space="0" w:color="auto"/>
                <w:right w:val="none" w:sz="0" w:space="0" w:color="auto"/>
              </w:divBdr>
            </w:div>
            <w:div w:id="129324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2979">
      <w:bodyDiv w:val="1"/>
      <w:marLeft w:val="0"/>
      <w:marRight w:val="0"/>
      <w:marTop w:val="0"/>
      <w:marBottom w:val="0"/>
      <w:divBdr>
        <w:top w:val="none" w:sz="0" w:space="0" w:color="auto"/>
        <w:left w:val="none" w:sz="0" w:space="0" w:color="auto"/>
        <w:bottom w:val="none" w:sz="0" w:space="0" w:color="auto"/>
        <w:right w:val="none" w:sz="0" w:space="0" w:color="auto"/>
      </w:divBdr>
      <w:divsChild>
        <w:div w:id="1820685978">
          <w:marLeft w:val="0"/>
          <w:marRight w:val="0"/>
          <w:marTop w:val="0"/>
          <w:marBottom w:val="0"/>
          <w:divBdr>
            <w:top w:val="none" w:sz="0" w:space="0" w:color="auto"/>
            <w:left w:val="none" w:sz="0" w:space="0" w:color="auto"/>
            <w:bottom w:val="none" w:sz="0" w:space="0" w:color="auto"/>
            <w:right w:val="none" w:sz="0" w:space="0" w:color="auto"/>
          </w:divBdr>
          <w:divsChild>
            <w:div w:id="329525204">
              <w:marLeft w:val="0"/>
              <w:marRight w:val="0"/>
              <w:marTop w:val="0"/>
              <w:marBottom w:val="0"/>
              <w:divBdr>
                <w:top w:val="none" w:sz="0" w:space="0" w:color="auto"/>
                <w:left w:val="none" w:sz="0" w:space="0" w:color="auto"/>
                <w:bottom w:val="none" w:sz="0" w:space="0" w:color="auto"/>
                <w:right w:val="none" w:sz="0" w:space="0" w:color="auto"/>
              </w:divBdr>
            </w:div>
            <w:div w:id="294676284">
              <w:marLeft w:val="0"/>
              <w:marRight w:val="0"/>
              <w:marTop w:val="0"/>
              <w:marBottom w:val="0"/>
              <w:divBdr>
                <w:top w:val="none" w:sz="0" w:space="0" w:color="auto"/>
                <w:left w:val="none" w:sz="0" w:space="0" w:color="auto"/>
                <w:bottom w:val="none" w:sz="0" w:space="0" w:color="auto"/>
                <w:right w:val="none" w:sz="0" w:space="0" w:color="auto"/>
              </w:divBdr>
            </w:div>
            <w:div w:id="253442054">
              <w:marLeft w:val="0"/>
              <w:marRight w:val="0"/>
              <w:marTop w:val="0"/>
              <w:marBottom w:val="0"/>
              <w:divBdr>
                <w:top w:val="none" w:sz="0" w:space="0" w:color="auto"/>
                <w:left w:val="none" w:sz="0" w:space="0" w:color="auto"/>
                <w:bottom w:val="none" w:sz="0" w:space="0" w:color="auto"/>
                <w:right w:val="none" w:sz="0" w:space="0" w:color="auto"/>
              </w:divBdr>
            </w:div>
            <w:div w:id="1617518250">
              <w:marLeft w:val="0"/>
              <w:marRight w:val="0"/>
              <w:marTop w:val="0"/>
              <w:marBottom w:val="0"/>
              <w:divBdr>
                <w:top w:val="none" w:sz="0" w:space="0" w:color="auto"/>
                <w:left w:val="none" w:sz="0" w:space="0" w:color="auto"/>
                <w:bottom w:val="none" w:sz="0" w:space="0" w:color="auto"/>
                <w:right w:val="none" w:sz="0" w:space="0" w:color="auto"/>
              </w:divBdr>
            </w:div>
            <w:div w:id="1281182941">
              <w:marLeft w:val="0"/>
              <w:marRight w:val="0"/>
              <w:marTop w:val="0"/>
              <w:marBottom w:val="0"/>
              <w:divBdr>
                <w:top w:val="none" w:sz="0" w:space="0" w:color="auto"/>
                <w:left w:val="none" w:sz="0" w:space="0" w:color="auto"/>
                <w:bottom w:val="none" w:sz="0" w:space="0" w:color="auto"/>
                <w:right w:val="none" w:sz="0" w:space="0" w:color="auto"/>
              </w:divBdr>
            </w:div>
            <w:div w:id="1450320679">
              <w:marLeft w:val="0"/>
              <w:marRight w:val="0"/>
              <w:marTop w:val="0"/>
              <w:marBottom w:val="0"/>
              <w:divBdr>
                <w:top w:val="none" w:sz="0" w:space="0" w:color="auto"/>
                <w:left w:val="none" w:sz="0" w:space="0" w:color="auto"/>
                <w:bottom w:val="none" w:sz="0" w:space="0" w:color="auto"/>
                <w:right w:val="none" w:sz="0" w:space="0" w:color="auto"/>
              </w:divBdr>
            </w:div>
            <w:div w:id="425031524">
              <w:marLeft w:val="0"/>
              <w:marRight w:val="0"/>
              <w:marTop w:val="0"/>
              <w:marBottom w:val="0"/>
              <w:divBdr>
                <w:top w:val="none" w:sz="0" w:space="0" w:color="auto"/>
                <w:left w:val="none" w:sz="0" w:space="0" w:color="auto"/>
                <w:bottom w:val="none" w:sz="0" w:space="0" w:color="auto"/>
                <w:right w:val="none" w:sz="0" w:space="0" w:color="auto"/>
              </w:divBdr>
            </w:div>
            <w:div w:id="1941839621">
              <w:marLeft w:val="0"/>
              <w:marRight w:val="0"/>
              <w:marTop w:val="0"/>
              <w:marBottom w:val="0"/>
              <w:divBdr>
                <w:top w:val="none" w:sz="0" w:space="0" w:color="auto"/>
                <w:left w:val="none" w:sz="0" w:space="0" w:color="auto"/>
                <w:bottom w:val="none" w:sz="0" w:space="0" w:color="auto"/>
                <w:right w:val="none" w:sz="0" w:space="0" w:color="auto"/>
              </w:divBdr>
            </w:div>
            <w:div w:id="391850528">
              <w:marLeft w:val="0"/>
              <w:marRight w:val="0"/>
              <w:marTop w:val="0"/>
              <w:marBottom w:val="0"/>
              <w:divBdr>
                <w:top w:val="none" w:sz="0" w:space="0" w:color="auto"/>
                <w:left w:val="none" w:sz="0" w:space="0" w:color="auto"/>
                <w:bottom w:val="none" w:sz="0" w:space="0" w:color="auto"/>
                <w:right w:val="none" w:sz="0" w:space="0" w:color="auto"/>
              </w:divBdr>
            </w:div>
            <w:div w:id="734858216">
              <w:marLeft w:val="0"/>
              <w:marRight w:val="0"/>
              <w:marTop w:val="0"/>
              <w:marBottom w:val="0"/>
              <w:divBdr>
                <w:top w:val="none" w:sz="0" w:space="0" w:color="auto"/>
                <w:left w:val="none" w:sz="0" w:space="0" w:color="auto"/>
                <w:bottom w:val="none" w:sz="0" w:space="0" w:color="auto"/>
                <w:right w:val="none" w:sz="0" w:space="0" w:color="auto"/>
              </w:divBdr>
            </w:div>
            <w:div w:id="1212309289">
              <w:marLeft w:val="0"/>
              <w:marRight w:val="0"/>
              <w:marTop w:val="0"/>
              <w:marBottom w:val="0"/>
              <w:divBdr>
                <w:top w:val="none" w:sz="0" w:space="0" w:color="auto"/>
                <w:left w:val="none" w:sz="0" w:space="0" w:color="auto"/>
                <w:bottom w:val="none" w:sz="0" w:space="0" w:color="auto"/>
                <w:right w:val="none" w:sz="0" w:space="0" w:color="auto"/>
              </w:divBdr>
            </w:div>
            <w:div w:id="124344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6848">
      <w:bodyDiv w:val="1"/>
      <w:marLeft w:val="0"/>
      <w:marRight w:val="0"/>
      <w:marTop w:val="0"/>
      <w:marBottom w:val="0"/>
      <w:divBdr>
        <w:top w:val="none" w:sz="0" w:space="0" w:color="auto"/>
        <w:left w:val="none" w:sz="0" w:space="0" w:color="auto"/>
        <w:bottom w:val="none" w:sz="0" w:space="0" w:color="auto"/>
        <w:right w:val="none" w:sz="0" w:space="0" w:color="auto"/>
      </w:divBdr>
      <w:divsChild>
        <w:div w:id="1687831464">
          <w:marLeft w:val="0"/>
          <w:marRight w:val="0"/>
          <w:marTop w:val="0"/>
          <w:marBottom w:val="0"/>
          <w:divBdr>
            <w:top w:val="none" w:sz="0" w:space="0" w:color="auto"/>
            <w:left w:val="none" w:sz="0" w:space="0" w:color="auto"/>
            <w:bottom w:val="none" w:sz="0" w:space="0" w:color="auto"/>
            <w:right w:val="none" w:sz="0" w:space="0" w:color="auto"/>
          </w:divBdr>
          <w:divsChild>
            <w:div w:id="15133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44994">
      <w:bodyDiv w:val="1"/>
      <w:marLeft w:val="0"/>
      <w:marRight w:val="0"/>
      <w:marTop w:val="0"/>
      <w:marBottom w:val="0"/>
      <w:divBdr>
        <w:top w:val="none" w:sz="0" w:space="0" w:color="auto"/>
        <w:left w:val="none" w:sz="0" w:space="0" w:color="auto"/>
        <w:bottom w:val="none" w:sz="0" w:space="0" w:color="auto"/>
        <w:right w:val="none" w:sz="0" w:space="0" w:color="auto"/>
      </w:divBdr>
    </w:div>
    <w:div w:id="822312859">
      <w:bodyDiv w:val="1"/>
      <w:marLeft w:val="0"/>
      <w:marRight w:val="0"/>
      <w:marTop w:val="0"/>
      <w:marBottom w:val="0"/>
      <w:divBdr>
        <w:top w:val="none" w:sz="0" w:space="0" w:color="auto"/>
        <w:left w:val="none" w:sz="0" w:space="0" w:color="auto"/>
        <w:bottom w:val="none" w:sz="0" w:space="0" w:color="auto"/>
        <w:right w:val="none" w:sz="0" w:space="0" w:color="auto"/>
      </w:divBdr>
    </w:div>
    <w:div w:id="830482029">
      <w:bodyDiv w:val="1"/>
      <w:marLeft w:val="0"/>
      <w:marRight w:val="0"/>
      <w:marTop w:val="0"/>
      <w:marBottom w:val="0"/>
      <w:divBdr>
        <w:top w:val="none" w:sz="0" w:space="0" w:color="auto"/>
        <w:left w:val="none" w:sz="0" w:space="0" w:color="auto"/>
        <w:bottom w:val="none" w:sz="0" w:space="0" w:color="auto"/>
        <w:right w:val="none" w:sz="0" w:space="0" w:color="auto"/>
      </w:divBdr>
      <w:divsChild>
        <w:div w:id="947588211">
          <w:marLeft w:val="0"/>
          <w:marRight w:val="0"/>
          <w:marTop w:val="0"/>
          <w:marBottom w:val="0"/>
          <w:divBdr>
            <w:top w:val="none" w:sz="0" w:space="0" w:color="auto"/>
            <w:left w:val="none" w:sz="0" w:space="0" w:color="auto"/>
            <w:bottom w:val="none" w:sz="0" w:space="0" w:color="auto"/>
            <w:right w:val="none" w:sz="0" w:space="0" w:color="auto"/>
          </w:divBdr>
          <w:divsChild>
            <w:div w:id="1127312656">
              <w:marLeft w:val="0"/>
              <w:marRight w:val="0"/>
              <w:marTop w:val="0"/>
              <w:marBottom w:val="0"/>
              <w:divBdr>
                <w:top w:val="none" w:sz="0" w:space="0" w:color="auto"/>
                <w:left w:val="none" w:sz="0" w:space="0" w:color="auto"/>
                <w:bottom w:val="none" w:sz="0" w:space="0" w:color="auto"/>
                <w:right w:val="none" w:sz="0" w:space="0" w:color="auto"/>
              </w:divBdr>
              <w:divsChild>
                <w:div w:id="727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245372">
      <w:bodyDiv w:val="1"/>
      <w:marLeft w:val="0"/>
      <w:marRight w:val="0"/>
      <w:marTop w:val="0"/>
      <w:marBottom w:val="0"/>
      <w:divBdr>
        <w:top w:val="none" w:sz="0" w:space="0" w:color="auto"/>
        <w:left w:val="none" w:sz="0" w:space="0" w:color="auto"/>
        <w:bottom w:val="none" w:sz="0" w:space="0" w:color="auto"/>
        <w:right w:val="none" w:sz="0" w:space="0" w:color="auto"/>
      </w:divBdr>
      <w:divsChild>
        <w:div w:id="590898771">
          <w:marLeft w:val="0"/>
          <w:marRight w:val="0"/>
          <w:marTop w:val="0"/>
          <w:marBottom w:val="0"/>
          <w:divBdr>
            <w:top w:val="none" w:sz="0" w:space="0" w:color="auto"/>
            <w:left w:val="none" w:sz="0" w:space="0" w:color="auto"/>
            <w:bottom w:val="none" w:sz="0" w:space="0" w:color="auto"/>
            <w:right w:val="none" w:sz="0" w:space="0" w:color="auto"/>
          </w:divBdr>
          <w:divsChild>
            <w:div w:id="224071415">
              <w:marLeft w:val="0"/>
              <w:marRight w:val="0"/>
              <w:marTop w:val="0"/>
              <w:marBottom w:val="0"/>
              <w:divBdr>
                <w:top w:val="none" w:sz="0" w:space="0" w:color="auto"/>
                <w:left w:val="none" w:sz="0" w:space="0" w:color="auto"/>
                <w:bottom w:val="none" w:sz="0" w:space="0" w:color="auto"/>
                <w:right w:val="none" w:sz="0" w:space="0" w:color="auto"/>
              </w:divBdr>
              <w:divsChild>
                <w:div w:id="1445072227">
                  <w:marLeft w:val="0"/>
                  <w:marRight w:val="0"/>
                  <w:marTop w:val="0"/>
                  <w:marBottom w:val="0"/>
                  <w:divBdr>
                    <w:top w:val="none" w:sz="0" w:space="0" w:color="auto"/>
                    <w:left w:val="none" w:sz="0" w:space="0" w:color="auto"/>
                    <w:bottom w:val="none" w:sz="0" w:space="0" w:color="auto"/>
                    <w:right w:val="none" w:sz="0" w:space="0" w:color="auto"/>
                  </w:divBdr>
                  <w:divsChild>
                    <w:div w:id="30894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100204">
      <w:bodyDiv w:val="1"/>
      <w:marLeft w:val="0"/>
      <w:marRight w:val="0"/>
      <w:marTop w:val="0"/>
      <w:marBottom w:val="0"/>
      <w:divBdr>
        <w:top w:val="none" w:sz="0" w:space="0" w:color="auto"/>
        <w:left w:val="none" w:sz="0" w:space="0" w:color="auto"/>
        <w:bottom w:val="none" w:sz="0" w:space="0" w:color="auto"/>
        <w:right w:val="none" w:sz="0" w:space="0" w:color="auto"/>
      </w:divBdr>
      <w:divsChild>
        <w:div w:id="892348497">
          <w:marLeft w:val="0"/>
          <w:marRight w:val="0"/>
          <w:marTop w:val="0"/>
          <w:marBottom w:val="0"/>
          <w:divBdr>
            <w:top w:val="none" w:sz="0" w:space="0" w:color="auto"/>
            <w:left w:val="none" w:sz="0" w:space="0" w:color="auto"/>
            <w:bottom w:val="none" w:sz="0" w:space="0" w:color="auto"/>
            <w:right w:val="none" w:sz="0" w:space="0" w:color="auto"/>
          </w:divBdr>
          <w:divsChild>
            <w:div w:id="137345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67860">
      <w:bodyDiv w:val="1"/>
      <w:marLeft w:val="0"/>
      <w:marRight w:val="0"/>
      <w:marTop w:val="0"/>
      <w:marBottom w:val="0"/>
      <w:divBdr>
        <w:top w:val="none" w:sz="0" w:space="0" w:color="auto"/>
        <w:left w:val="none" w:sz="0" w:space="0" w:color="auto"/>
        <w:bottom w:val="none" w:sz="0" w:space="0" w:color="auto"/>
        <w:right w:val="none" w:sz="0" w:space="0" w:color="auto"/>
      </w:divBdr>
      <w:divsChild>
        <w:div w:id="1182939592">
          <w:marLeft w:val="0"/>
          <w:marRight w:val="0"/>
          <w:marTop w:val="0"/>
          <w:marBottom w:val="0"/>
          <w:divBdr>
            <w:top w:val="none" w:sz="0" w:space="0" w:color="auto"/>
            <w:left w:val="none" w:sz="0" w:space="0" w:color="auto"/>
            <w:bottom w:val="none" w:sz="0" w:space="0" w:color="auto"/>
            <w:right w:val="none" w:sz="0" w:space="0" w:color="auto"/>
          </w:divBdr>
          <w:divsChild>
            <w:div w:id="181434518">
              <w:marLeft w:val="0"/>
              <w:marRight w:val="0"/>
              <w:marTop w:val="0"/>
              <w:marBottom w:val="0"/>
              <w:divBdr>
                <w:top w:val="none" w:sz="0" w:space="0" w:color="auto"/>
                <w:left w:val="none" w:sz="0" w:space="0" w:color="auto"/>
                <w:bottom w:val="none" w:sz="0" w:space="0" w:color="auto"/>
                <w:right w:val="none" w:sz="0" w:space="0" w:color="auto"/>
              </w:divBdr>
              <w:divsChild>
                <w:div w:id="645889273">
                  <w:marLeft w:val="0"/>
                  <w:marRight w:val="0"/>
                  <w:marTop w:val="0"/>
                  <w:marBottom w:val="0"/>
                  <w:divBdr>
                    <w:top w:val="none" w:sz="0" w:space="0" w:color="auto"/>
                    <w:left w:val="none" w:sz="0" w:space="0" w:color="auto"/>
                    <w:bottom w:val="none" w:sz="0" w:space="0" w:color="auto"/>
                    <w:right w:val="none" w:sz="0" w:space="0" w:color="auto"/>
                  </w:divBdr>
                  <w:divsChild>
                    <w:div w:id="196368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430003">
      <w:bodyDiv w:val="1"/>
      <w:marLeft w:val="0"/>
      <w:marRight w:val="0"/>
      <w:marTop w:val="0"/>
      <w:marBottom w:val="0"/>
      <w:divBdr>
        <w:top w:val="none" w:sz="0" w:space="0" w:color="auto"/>
        <w:left w:val="none" w:sz="0" w:space="0" w:color="auto"/>
        <w:bottom w:val="none" w:sz="0" w:space="0" w:color="auto"/>
        <w:right w:val="none" w:sz="0" w:space="0" w:color="auto"/>
      </w:divBdr>
    </w:div>
    <w:div w:id="909729249">
      <w:bodyDiv w:val="1"/>
      <w:marLeft w:val="0"/>
      <w:marRight w:val="0"/>
      <w:marTop w:val="0"/>
      <w:marBottom w:val="0"/>
      <w:divBdr>
        <w:top w:val="none" w:sz="0" w:space="0" w:color="auto"/>
        <w:left w:val="none" w:sz="0" w:space="0" w:color="auto"/>
        <w:bottom w:val="none" w:sz="0" w:space="0" w:color="auto"/>
        <w:right w:val="none" w:sz="0" w:space="0" w:color="auto"/>
      </w:divBdr>
      <w:divsChild>
        <w:div w:id="1465006422">
          <w:marLeft w:val="0"/>
          <w:marRight w:val="0"/>
          <w:marTop w:val="0"/>
          <w:marBottom w:val="0"/>
          <w:divBdr>
            <w:top w:val="none" w:sz="0" w:space="0" w:color="auto"/>
            <w:left w:val="none" w:sz="0" w:space="0" w:color="auto"/>
            <w:bottom w:val="none" w:sz="0" w:space="0" w:color="auto"/>
            <w:right w:val="none" w:sz="0" w:space="0" w:color="auto"/>
          </w:divBdr>
          <w:divsChild>
            <w:div w:id="1356157557">
              <w:marLeft w:val="0"/>
              <w:marRight w:val="0"/>
              <w:marTop w:val="0"/>
              <w:marBottom w:val="0"/>
              <w:divBdr>
                <w:top w:val="none" w:sz="0" w:space="0" w:color="auto"/>
                <w:left w:val="none" w:sz="0" w:space="0" w:color="auto"/>
                <w:bottom w:val="none" w:sz="0" w:space="0" w:color="auto"/>
                <w:right w:val="none" w:sz="0" w:space="0" w:color="auto"/>
              </w:divBdr>
            </w:div>
            <w:div w:id="2079091152">
              <w:marLeft w:val="0"/>
              <w:marRight w:val="0"/>
              <w:marTop w:val="0"/>
              <w:marBottom w:val="0"/>
              <w:divBdr>
                <w:top w:val="none" w:sz="0" w:space="0" w:color="auto"/>
                <w:left w:val="none" w:sz="0" w:space="0" w:color="auto"/>
                <w:bottom w:val="none" w:sz="0" w:space="0" w:color="auto"/>
                <w:right w:val="none" w:sz="0" w:space="0" w:color="auto"/>
              </w:divBdr>
            </w:div>
            <w:div w:id="96489725">
              <w:marLeft w:val="0"/>
              <w:marRight w:val="0"/>
              <w:marTop w:val="0"/>
              <w:marBottom w:val="0"/>
              <w:divBdr>
                <w:top w:val="none" w:sz="0" w:space="0" w:color="auto"/>
                <w:left w:val="none" w:sz="0" w:space="0" w:color="auto"/>
                <w:bottom w:val="none" w:sz="0" w:space="0" w:color="auto"/>
                <w:right w:val="none" w:sz="0" w:space="0" w:color="auto"/>
              </w:divBdr>
            </w:div>
            <w:div w:id="721712636">
              <w:marLeft w:val="0"/>
              <w:marRight w:val="0"/>
              <w:marTop w:val="0"/>
              <w:marBottom w:val="0"/>
              <w:divBdr>
                <w:top w:val="none" w:sz="0" w:space="0" w:color="auto"/>
                <w:left w:val="none" w:sz="0" w:space="0" w:color="auto"/>
                <w:bottom w:val="none" w:sz="0" w:space="0" w:color="auto"/>
                <w:right w:val="none" w:sz="0" w:space="0" w:color="auto"/>
              </w:divBdr>
            </w:div>
            <w:div w:id="2145654253">
              <w:marLeft w:val="0"/>
              <w:marRight w:val="0"/>
              <w:marTop w:val="0"/>
              <w:marBottom w:val="0"/>
              <w:divBdr>
                <w:top w:val="none" w:sz="0" w:space="0" w:color="auto"/>
                <w:left w:val="none" w:sz="0" w:space="0" w:color="auto"/>
                <w:bottom w:val="none" w:sz="0" w:space="0" w:color="auto"/>
                <w:right w:val="none" w:sz="0" w:space="0" w:color="auto"/>
              </w:divBdr>
            </w:div>
            <w:div w:id="614944641">
              <w:marLeft w:val="0"/>
              <w:marRight w:val="0"/>
              <w:marTop w:val="0"/>
              <w:marBottom w:val="0"/>
              <w:divBdr>
                <w:top w:val="none" w:sz="0" w:space="0" w:color="auto"/>
                <w:left w:val="none" w:sz="0" w:space="0" w:color="auto"/>
                <w:bottom w:val="none" w:sz="0" w:space="0" w:color="auto"/>
                <w:right w:val="none" w:sz="0" w:space="0" w:color="auto"/>
              </w:divBdr>
            </w:div>
            <w:div w:id="736172457">
              <w:marLeft w:val="0"/>
              <w:marRight w:val="0"/>
              <w:marTop w:val="0"/>
              <w:marBottom w:val="0"/>
              <w:divBdr>
                <w:top w:val="none" w:sz="0" w:space="0" w:color="auto"/>
                <w:left w:val="none" w:sz="0" w:space="0" w:color="auto"/>
                <w:bottom w:val="none" w:sz="0" w:space="0" w:color="auto"/>
                <w:right w:val="none" w:sz="0" w:space="0" w:color="auto"/>
              </w:divBdr>
            </w:div>
            <w:div w:id="21471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6737">
      <w:bodyDiv w:val="1"/>
      <w:marLeft w:val="0"/>
      <w:marRight w:val="0"/>
      <w:marTop w:val="0"/>
      <w:marBottom w:val="0"/>
      <w:divBdr>
        <w:top w:val="none" w:sz="0" w:space="0" w:color="auto"/>
        <w:left w:val="none" w:sz="0" w:space="0" w:color="auto"/>
        <w:bottom w:val="none" w:sz="0" w:space="0" w:color="auto"/>
        <w:right w:val="none" w:sz="0" w:space="0" w:color="auto"/>
      </w:divBdr>
    </w:div>
    <w:div w:id="978147667">
      <w:bodyDiv w:val="1"/>
      <w:marLeft w:val="0"/>
      <w:marRight w:val="0"/>
      <w:marTop w:val="0"/>
      <w:marBottom w:val="0"/>
      <w:divBdr>
        <w:top w:val="none" w:sz="0" w:space="0" w:color="auto"/>
        <w:left w:val="none" w:sz="0" w:space="0" w:color="auto"/>
        <w:bottom w:val="none" w:sz="0" w:space="0" w:color="auto"/>
        <w:right w:val="none" w:sz="0" w:space="0" w:color="auto"/>
      </w:divBdr>
    </w:div>
    <w:div w:id="978802294">
      <w:bodyDiv w:val="1"/>
      <w:marLeft w:val="0"/>
      <w:marRight w:val="0"/>
      <w:marTop w:val="0"/>
      <w:marBottom w:val="0"/>
      <w:divBdr>
        <w:top w:val="none" w:sz="0" w:space="0" w:color="auto"/>
        <w:left w:val="none" w:sz="0" w:space="0" w:color="auto"/>
        <w:bottom w:val="none" w:sz="0" w:space="0" w:color="auto"/>
        <w:right w:val="none" w:sz="0" w:space="0" w:color="auto"/>
      </w:divBdr>
    </w:div>
    <w:div w:id="981037838">
      <w:bodyDiv w:val="1"/>
      <w:marLeft w:val="0"/>
      <w:marRight w:val="0"/>
      <w:marTop w:val="0"/>
      <w:marBottom w:val="0"/>
      <w:divBdr>
        <w:top w:val="none" w:sz="0" w:space="0" w:color="auto"/>
        <w:left w:val="none" w:sz="0" w:space="0" w:color="auto"/>
        <w:bottom w:val="none" w:sz="0" w:space="0" w:color="auto"/>
        <w:right w:val="none" w:sz="0" w:space="0" w:color="auto"/>
      </w:divBdr>
    </w:div>
    <w:div w:id="982392277">
      <w:bodyDiv w:val="1"/>
      <w:marLeft w:val="0"/>
      <w:marRight w:val="0"/>
      <w:marTop w:val="0"/>
      <w:marBottom w:val="0"/>
      <w:divBdr>
        <w:top w:val="none" w:sz="0" w:space="0" w:color="auto"/>
        <w:left w:val="none" w:sz="0" w:space="0" w:color="auto"/>
        <w:bottom w:val="none" w:sz="0" w:space="0" w:color="auto"/>
        <w:right w:val="none" w:sz="0" w:space="0" w:color="auto"/>
      </w:divBdr>
    </w:div>
    <w:div w:id="983508998">
      <w:bodyDiv w:val="1"/>
      <w:marLeft w:val="0"/>
      <w:marRight w:val="0"/>
      <w:marTop w:val="0"/>
      <w:marBottom w:val="0"/>
      <w:divBdr>
        <w:top w:val="none" w:sz="0" w:space="0" w:color="auto"/>
        <w:left w:val="none" w:sz="0" w:space="0" w:color="auto"/>
        <w:bottom w:val="none" w:sz="0" w:space="0" w:color="auto"/>
        <w:right w:val="none" w:sz="0" w:space="0" w:color="auto"/>
      </w:divBdr>
      <w:divsChild>
        <w:div w:id="132992597">
          <w:marLeft w:val="0"/>
          <w:marRight w:val="0"/>
          <w:marTop w:val="0"/>
          <w:marBottom w:val="0"/>
          <w:divBdr>
            <w:top w:val="none" w:sz="0" w:space="0" w:color="auto"/>
            <w:left w:val="none" w:sz="0" w:space="0" w:color="auto"/>
            <w:bottom w:val="none" w:sz="0" w:space="0" w:color="auto"/>
            <w:right w:val="none" w:sz="0" w:space="0" w:color="auto"/>
          </w:divBdr>
          <w:divsChild>
            <w:div w:id="1563909895">
              <w:marLeft w:val="0"/>
              <w:marRight w:val="0"/>
              <w:marTop w:val="0"/>
              <w:marBottom w:val="0"/>
              <w:divBdr>
                <w:top w:val="none" w:sz="0" w:space="0" w:color="auto"/>
                <w:left w:val="none" w:sz="0" w:space="0" w:color="auto"/>
                <w:bottom w:val="none" w:sz="0" w:space="0" w:color="auto"/>
                <w:right w:val="none" w:sz="0" w:space="0" w:color="auto"/>
              </w:divBdr>
            </w:div>
            <w:div w:id="909003474">
              <w:marLeft w:val="0"/>
              <w:marRight w:val="0"/>
              <w:marTop w:val="0"/>
              <w:marBottom w:val="0"/>
              <w:divBdr>
                <w:top w:val="none" w:sz="0" w:space="0" w:color="auto"/>
                <w:left w:val="none" w:sz="0" w:space="0" w:color="auto"/>
                <w:bottom w:val="none" w:sz="0" w:space="0" w:color="auto"/>
                <w:right w:val="none" w:sz="0" w:space="0" w:color="auto"/>
              </w:divBdr>
            </w:div>
            <w:div w:id="84039562">
              <w:marLeft w:val="0"/>
              <w:marRight w:val="0"/>
              <w:marTop w:val="0"/>
              <w:marBottom w:val="0"/>
              <w:divBdr>
                <w:top w:val="none" w:sz="0" w:space="0" w:color="auto"/>
                <w:left w:val="none" w:sz="0" w:space="0" w:color="auto"/>
                <w:bottom w:val="none" w:sz="0" w:space="0" w:color="auto"/>
                <w:right w:val="none" w:sz="0" w:space="0" w:color="auto"/>
              </w:divBdr>
            </w:div>
            <w:div w:id="1768692720">
              <w:marLeft w:val="0"/>
              <w:marRight w:val="0"/>
              <w:marTop w:val="0"/>
              <w:marBottom w:val="0"/>
              <w:divBdr>
                <w:top w:val="none" w:sz="0" w:space="0" w:color="auto"/>
                <w:left w:val="none" w:sz="0" w:space="0" w:color="auto"/>
                <w:bottom w:val="none" w:sz="0" w:space="0" w:color="auto"/>
                <w:right w:val="none" w:sz="0" w:space="0" w:color="auto"/>
              </w:divBdr>
            </w:div>
            <w:div w:id="1418478436">
              <w:marLeft w:val="0"/>
              <w:marRight w:val="0"/>
              <w:marTop w:val="0"/>
              <w:marBottom w:val="0"/>
              <w:divBdr>
                <w:top w:val="none" w:sz="0" w:space="0" w:color="auto"/>
                <w:left w:val="none" w:sz="0" w:space="0" w:color="auto"/>
                <w:bottom w:val="none" w:sz="0" w:space="0" w:color="auto"/>
                <w:right w:val="none" w:sz="0" w:space="0" w:color="auto"/>
              </w:divBdr>
            </w:div>
            <w:div w:id="1774856918">
              <w:marLeft w:val="0"/>
              <w:marRight w:val="0"/>
              <w:marTop w:val="0"/>
              <w:marBottom w:val="0"/>
              <w:divBdr>
                <w:top w:val="none" w:sz="0" w:space="0" w:color="auto"/>
                <w:left w:val="none" w:sz="0" w:space="0" w:color="auto"/>
                <w:bottom w:val="none" w:sz="0" w:space="0" w:color="auto"/>
                <w:right w:val="none" w:sz="0" w:space="0" w:color="auto"/>
              </w:divBdr>
            </w:div>
            <w:div w:id="1922832141">
              <w:marLeft w:val="0"/>
              <w:marRight w:val="0"/>
              <w:marTop w:val="0"/>
              <w:marBottom w:val="0"/>
              <w:divBdr>
                <w:top w:val="none" w:sz="0" w:space="0" w:color="auto"/>
                <w:left w:val="none" w:sz="0" w:space="0" w:color="auto"/>
                <w:bottom w:val="none" w:sz="0" w:space="0" w:color="auto"/>
                <w:right w:val="none" w:sz="0" w:space="0" w:color="auto"/>
              </w:divBdr>
            </w:div>
            <w:div w:id="1739136582">
              <w:marLeft w:val="0"/>
              <w:marRight w:val="0"/>
              <w:marTop w:val="0"/>
              <w:marBottom w:val="0"/>
              <w:divBdr>
                <w:top w:val="none" w:sz="0" w:space="0" w:color="auto"/>
                <w:left w:val="none" w:sz="0" w:space="0" w:color="auto"/>
                <w:bottom w:val="none" w:sz="0" w:space="0" w:color="auto"/>
                <w:right w:val="none" w:sz="0" w:space="0" w:color="auto"/>
              </w:divBdr>
            </w:div>
            <w:div w:id="2073581433">
              <w:marLeft w:val="0"/>
              <w:marRight w:val="0"/>
              <w:marTop w:val="0"/>
              <w:marBottom w:val="0"/>
              <w:divBdr>
                <w:top w:val="none" w:sz="0" w:space="0" w:color="auto"/>
                <w:left w:val="none" w:sz="0" w:space="0" w:color="auto"/>
                <w:bottom w:val="none" w:sz="0" w:space="0" w:color="auto"/>
                <w:right w:val="none" w:sz="0" w:space="0" w:color="auto"/>
              </w:divBdr>
            </w:div>
            <w:div w:id="1614751386">
              <w:marLeft w:val="0"/>
              <w:marRight w:val="0"/>
              <w:marTop w:val="0"/>
              <w:marBottom w:val="0"/>
              <w:divBdr>
                <w:top w:val="none" w:sz="0" w:space="0" w:color="auto"/>
                <w:left w:val="none" w:sz="0" w:space="0" w:color="auto"/>
                <w:bottom w:val="none" w:sz="0" w:space="0" w:color="auto"/>
                <w:right w:val="none" w:sz="0" w:space="0" w:color="auto"/>
              </w:divBdr>
            </w:div>
            <w:div w:id="2000113044">
              <w:marLeft w:val="0"/>
              <w:marRight w:val="0"/>
              <w:marTop w:val="0"/>
              <w:marBottom w:val="0"/>
              <w:divBdr>
                <w:top w:val="none" w:sz="0" w:space="0" w:color="auto"/>
                <w:left w:val="none" w:sz="0" w:space="0" w:color="auto"/>
                <w:bottom w:val="none" w:sz="0" w:space="0" w:color="auto"/>
                <w:right w:val="none" w:sz="0" w:space="0" w:color="auto"/>
              </w:divBdr>
            </w:div>
            <w:div w:id="126303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1896">
      <w:bodyDiv w:val="1"/>
      <w:marLeft w:val="0"/>
      <w:marRight w:val="0"/>
      <w:marTop w:val="0"/>
      <w:marBottom w:val="0"/>
      <w:divBdr>
        <w:top w:val="none" w:sz="0" w:space="0" w:color="auto"/>
        <w:left w:val="none" w:sz="0" w:space="0" w:color="auto"/>
        <w:bottom w:val="none" w:sz="0" w:space="0" w:color="auto"/>
        <w:right w:val="none" w:sz="0" w:space="0" w:color="auto"/>
      </w:divBdr>
      <w:divsChild>
        <w:div w:id="2029138729">
          <w:marLeft w:val="0"/>
          <w:marRight w:val="0"/>
          <w:marTop w:val="0"/>
          <w:marBottom w:val="0"/>
          <w:divBdr>
            <w:top w:val="none" w:sz="0" w:space="0" w:color="auto"/>
            <w:left w:val="none" w:sz="0" w:space="0" w:color="auto"/>
            <w:bottom w:val="none" w:sz="0" w:space="0" w:color="auto"/>
            <w:right w:val="none" w:sz="0" w:space="0" w:color="auto"/>
          </w:divBdr>
          <w:divsChild>
            <w:div w:id="141493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28009">
      <w:bodyDiv w:val="1"/>
      <w:marLeft w:val="0"/>
      <w:marRight w:val="0"/>
      <w:marTop w:val="0"/>
      <w:marBottom w:val="0"/>
      <w:divBdr>
        <w:top w:val="none" w:sz="0" w:space="0" w:color="auto"/>
        <w:left w:val="none" w:sz="0" w:space="0" w:color="auto"/>
        <w:bottom w:val="none" w:sz="0" w:space="0" w:color="auto"/>
        <w:right w:val="none" w:sz="0" w:space="0" w:color="auto"/>
      </w:divBdr>
      <w:divsChild>
        <w:div w:id="948708593">
          <w:marLeft w:val="0"/>
          <w:marRight w:val="0"/>
          <w:marTop w:val="0"/>
          <w:marBottom w:val="0"/>
          <w:divBdr>
            <w:top w:val="none" w:sz="0" w:space="0" w:color="auto"/>
            <w:left w:val="none" w:sz="0" w:space="0" w:color="auto"/>
            <w:bottom w:val="none" w:sz="0" w:space="0" w:color="auto"/>
            <w:right w:val="none" w:sz="0" w:space="0" w:color="auto"/>
          </w:divBdr>
          <w:divsChild>
            <w:div w:id="39767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91253">
      <w:bodyDiv w:val="1"/>
      <w:marLeft w:val="0"/>
      <w:marRight w:val="0"/>
      <w:marTop w:val="0"/>
      <w:marBottom w:val="0"/>
      <w:divBdr>
        <w:top w:val="none" w:sz="0" w:space="0" w:color="auto"/>
        <w:left w:val="none" w:sz="0" w:space="0" w:color="auto"/>
        <w:bottom w:val="none" w:sz="0" w:space="0" w:color="auto"/>
        <w:right w:val="none" w:sz="0" w:space="0" w:color="auto"/>
      </w:divBdr>
      <w:divsChild>
        <w:div w:id="267810549">
          <w:marLeft w:val="0"/>
          <w:marRight w:val="0"/>
          <w:marTop w:val="0"/>
          <w:marBottom w:val="0"/>
          <w:divBdr>
            <w:top w:val="none" w:sz="0" w:space="0" w:color="auto"/>
            <w:left w:val="none" w:sz="0" w:space="0" w:color="auto"/>
            <w:bottom w:val="none" w:sz="0" w:space="0" w:color="auto"/>
            <w:right w:val="none" w:sz="0" w:space="0" w:color="auto"/>
          </w:divBdr>
          <w:divsChild>
            <w:div w:id="1195924654">
              <w:marLeft w:val="0"/>
              <w:marRight w:val="0"/>
              <w:marTop w:val="0"/>
              <w:marBottom w:val="0"/>
              <w:divBdr>
                <w:top w:val="none" w:sz="0" w:space="0" w:color="auto"/>
                <w:left w:val="none" w:sz="0" w:space="0" w:color="auto"/>
                <w:bottom w:val="none" w:sz="0" w:space="0" w:color="auto"/>
                <w:right w:val="none" w:sz="0" w:space="0" w:color="auto"/>
              </w:divBdr>
              <w:divsChild>
                <w:div w:id="52533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929754">
      <w:bodyDiv w:val="1"/>
      <w:marLeft w:val="0"/>
      <w:marRight w:val="0"/>
      <w:marTop w:val="0"/>
      <w:marBottom w:val="0"/>
      <w:divBdr>
        <w:top w:val="none" w:sz="0" w:space="0" w:color="auto"/>
        <w:left w:val="none" w:sz="0" w:space="0" w:color="auto"/>
        <w:bottom w:val="none" w:sz="0" w:space="0" w:color="auto"/>
        <w:right w:val="none" w:sz="0" w:space="0" w:color="auto"/>
      </w:divBdr>
    </w:div>
    <w:div w:id="1007757729">
      <w:bodyDiv w:val="1"/>
      <w:marLeft w:val="0"/>
      <w:marRight w:val="0"/>
      <w:marTop w:val="0"/>
      <w:marBottom w:val="0"/>
      <w:divBdr>
        <w:top w:val="none" w:sz="0" w:space="0" w:color="auto"/>
        <w:left w:val="none" w:sz="0" w:space="0" w:color="auto"/>
        <w:bottom w:val="none" w:sz="0" w:space="0" w:color="auto"/>
        <w:right w:val="none" w:sz="0" w:space="0" w:color="auto"/>
      </w:divBdr>
      <w:divsChild>
        <w:div w:id="104539170">
          <w:marLeft w:val="0"/>
          <w:marRight w:val="0"/>
          <w:marTop w:val="0"/>
          <w:marBottom w:val="0"/>
          <w:divBdr>
            <w:top w:val="none" w:sz="0" w:space="0" w:color="auto"/>
            <w:left w:val="none" w:sz="0" w:space="0" w:color="auto"/>
            <w:bottom w:val="none" w:sz="0" w:space="0" w:color="auto"/>
            <w:right w:val="none" w:sz="0" w:space="0" w:color="auto"/>
          </w:divBdr>
          <w:divsChild>
            <w:div w:id="1697534915">
              <w:marLeft w:val="0"/>
              <w:marRight w:val="0"/>
              <w:marTop w:val="0"/>
              <w:marBottom w:val="0"/>
              <w:divBdr>
                <w:top w:val="none" w:sz="0" w:space="0" w:color="auto"/>
                <w:left w:val="none" w:sz="0" w:space="0" w:color="auto"/>
                <w:bottom w:val="none" w:sz="0" w:space="0" w:color="auto"/>
                <w:right w:val="none" w:sz="0" w:space="0" w:color="auto"/>
              </w:divBdr>
            </w:div>
            <w:div w:id="1891719608">
              <w:marLeft w:val="0"/>
              <w:marRight w:val="0"/>
              <w:marTop w:val="0"/>
              <w:marBottom w:val="0"/>
              <w:divBdr>
                <w:top w:val="none" w:sz="0" w:space="0" w:color="auto"/>
                <w:left w:val="none" w:sz="0" w:space="0" w:color="auto"/>
                <w:bottom w:val="none" w:sz="0" w:space="0" w:color="auto"/>
                <w:right w:val="none" w:sz="0" w:space="0" w:color="auto"/>
              </w:divBdr>
            </w:div>
            <w:div w:id="30022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1297">
      <w:bodyDiv w:val="1"/>
      <w:marLeft w:val="0"/>
      <w:marRight w:val="0"/>
      <w:marTop w:val="0"/>
      <w:marBottom w:val="0"/>
      <w:divBdr>
        <w:top w:val="none" w:sz="0" w:space="0" w:color="auto"/>
        <w:left w:val="none" w:sz="0" w:space="0" w:color="auto"/>
        <w:bottom w:val="none" w:sz="0" w:space="0" w:color="auto"/>
        <w:right w:val="none" w:sz="0" w:space="0" w:color="auto"/>
      </w:divBdr>
      <w:divsChild>
        <w:div w:id="1334527363">
          <w:marLeft w:val="0"/>
          <w:marRight w:val="0"/>
          <w:marTop w:val="0"/>
          <w:marBottom w:val="0"/>
          <w:divBdr>
            <w:top w:val="none" w:sz="0" w:space="0" w:color="auto"/>
            <w:left w:val="none" w:sz="0" w:space="0" w:color="auto"/>
            <w:bottom w:val="none" w:sz="0" w:space="0" w:color="auto"/>
            <w:right w:val="none" w:sz="0" w:space="0" w:color="auto"/>
          </w:divBdr>
          <w:divsChild>
            <w:div w:id="233860703">
              <w:marLeft w:val="0"/>
              <w:marRight w:val="0"/>
              <w:marTop w:val="0"/>
              <w:marBottom w:val="0"/>
              <w:divBdr>
                <w:top w:val="none" w:sz="0" w:space="0" w:color="auto"/>
                <w:left w:val="none" w:sz="0" w:space="0" w:color="auto"/>
                <w:bottom w:val="none" w:sz="0" w:space="0" w:color="auto"/>
                <w:right w:val="none" w:sz="0" w:space="0" w:color="auto"/>
              </w:divBdr>
            </w:div>
            <w:div w:id="1505245965">
              <w:marLeft w:val="0"/>
              <w:marRight w:val="0"/>
              <w:marTop w:val="0"/>
              <w:marBottom w:val="0"/>
              <w:divBdr>
                <w:top w:val="none" w:sz="0" w:space="0" w:color="auto"/>
                <w:left w:val="none" w:sz="0" w:space="0" w:color="auto"/>
                <w:bottom w:val="none" w:sz="0" w:space="0" w:color="auto"/>
                <w:right w:val="none" w:sz="0" w:space="0" w:color="auto"/>
              </w:divBdr>
            </w:div>
            <w:div w:id="212619338">
              <w:marLeft w:val="0"/>
              <w:marRight w:val="0"/>
              <w:marTop w:val="0"/>
              <w:marBottom w:val="0"/>
              <w:divBdr>
                <w:top w:val="none" w:sz="0" w:space="0" w:color="auto"/>
                <w:left w:val="none" w:sz="0" w:space="0" w:color="auto"/>
                <w:bottom w:val="none" w:sz="0" w:space="0" w:color="auto"/>
                <w:right w:val="none" w:sz="0" w:space="0" w:color="auto"/>
              </w:divBdr>
            </w:div>
            <w:div w:id="1166094053">
              <w:marLeft w:val="0"/>
              <w:marRight w:val="0"/>
              <w:marTop w:val="0"/>
              <w:marBottom w:val="0"/>
              <w:divBdr>
                <w:top w:val="none" w:sz="0" w:space="0" w:color="auto"/>
                <w:left w:val="none" w:sz="0" w:space="0" w:color="auto"/>
                <w:bottom w:val="none" w:sz="0" w:space="0" w:color="auto"/>
                <w:right w:val="none" w:sz="0" w:space="0" w:color="auto"/>
              </w:divBdr>
            </w:div>
            <w:div w:id="484014222">
              <w:marLeft w:val="0"/>
              <w:marRight w:val="0"/>
              <w:marTop w:val="0"/>
              <w:marBottom w:val="0"/>
              <w:divBdr>
                <w:top w:val="none" w:sz="0" w:space="0" w:color="auto"/>
                <w:left w:val="none" w:sz="0" w:space="0" w:color="auto"/>
                <w:bottom w:val="none" w:sz="0" w:space="0" w:color="auto"/>
                <w:right w:val="none" w:sz="0" w:space="0" w:color="auto"/>
              </w:divBdr>
            </w:div>
            <w:div w:id="442574756">
              <w:marLeft w:val="0"/>
              <w:marRight w:val="0"/>
              <w:marTop w:val="0"/>
              <w:marBottom w:val="0"/>
              <w:divBdr>
                <w:top w:val="none" w:sz="0" w:space="0" w:color="auto"/>
                <w:left w:val="none" w:sz="0" w:space="0" w:color="auto"/>
                <w:bottom w:val="none" w:sz="0" w:space="0" w:color="auto"/>
                <w:right w:val="none" w:sz="0" w:space="0" w:color="auto"/>
              </w:divBdr>
            </w:div>
            <w:div w:id="1355224548">
              <w:marLeft w:val="0"/>
              <w:marRight w:val="0"/>
              <w:marTop w:val="0"/>
              <w:marBottom w:val="0"/>
              <w:divBdr>
                <w:top w:val="none" w:sz="0" w:space="0" w:color="auto"/>
                <w:left w:val="none" w:sz="0" w:space="0" w:color="auto"/>
                <w:bottom w:val="none" w:sz="0" w:space="0" w:color="auto"/>
                <w:right w:val="none" w:sz="0" w:space="0" w:color="auto"/>
              </w:divBdr>
            </w:div>
            <w:div w:id="155793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4749">
      <w:bodyDiv w:val="1"/>
      <w:marLeft w:val="0"/>
      <w:marRight w:val="0"/>
      <w:marTop w:val="0"/>
      <w:marBottom w:val="0"/>
      <w:divBdr>
        <w:top w:val="none" w:sz="0" w:space="0" w:color="auto"/>
        <w:left w:val="none" w:sz="0" w:space="0" w:color="auto"/>
        <w:bottom w:val="none" w:sz="0" w:space="0" w:color="auto"/>
        <w:right w:val="none" w:sz="0" w:space="0" w:color="auto"/>
      </w:divBdr>
    </w:div>
    <w:div w:id="1034500068">
      <w:bodyDiv w:val="1"/>
      <w:marLeft w:val="0"/>
      <w:marRight w:val="0"/>
      <w:marTop w:val="0"/>
      <w:marBottom w:val="0"/>
      <w:divBdr>
        <w:top w:val="none" w:sz="0" w:space="0" w:color="auto"/>
        <w:left w:val="none" w:sz="0" w:space="0" w:color="auto"/>
        <w:bottom w:val="none" w:sz="0" w:space="0" w:color="auto"/>
        <w:right w:val="none" w:sz="0" w:space="0" w:color="auto"/>
      </w:divBdr>
    </w:div>
    <w:div w:id="1042749280">
      <w:bodyDiv w:val="1"/>
      <w:marLeft w:val="0"/>
      <w:marRight w:val="0"/>
      <w:marTop w:val="0"/>
      <w:marBottom w:val="0"/>
      <w:divBdr>
        <w:top w:val="none" w:sz="0" w:space="0" w:color="auto"/>
        <w:left w:val="none" w:sz="0" w:space="0" w:color="auto"/>
        <w:bottom w:val="none" w:sz="0" w:space="0" w:color="auto"/>
        <w:right w:val="none" w:sz="0" w:space="0" w:color="auto"/>
      </w:divBdr>
      <w:divsChild>
        <w:div w:id="8142507">
          <w:marLeft w:val="0"/>
          <w:marRight w:val="0"/>
          <w:marTop w:val="0"/>
          <w:marBottom w:val="0"/>
          <w:divBdr>
            <w:top w:val="none" w:sz="0" w:space="0" w:color="auto"/>
            <w:left w:val="none" w:sz="0" w:space="0" w:color="auto"/>
            <w:bottom w:val="none" w:sz="0" w:space="0" w:color="auto"/>
            <w:right w:val="none" w:sz="0" w:space="0" w:color="auto"/>
          </w:divBdr>
          <w:divsChild>
            <w:div w:id="1238712098">
              <w:marLeft w:val="0"/>
              <w:marRight w:val="0"/>
              <w:marTop w:val="0"/>
              <w:marBottom w:val="0"/>
              <w:divBdr>
                <w:top w:val="none" w:sz="0" w:space="0" w:color="auto"/>
                <w:left w:val="none" w:sz="0" w:space="0" w:color="auto"/>
                <w:bottom w:val="none" w:sz="0" w:space="0" w:color="auto"/>
                <w:right w:val="none" w:sz="0" w:space="0" w:color="auto"/>
              </w:divBdr>
            </w:div>
            <w:div w:id="584071618">
              <w:marLeft w:val="0"/>
              <w:marRight w:val="0"/>
              <w:marTop w:val="0"/>
              <w:marBottom w:val="0"/>
              <w:divBdr>
                <w:top w:val="none" w:sz="0" w:space="0" w:color="auto"/>
                <w:left w:val="none" w:sz="0" w:space="0" w:color="auto"/>
                <w:bottom w:val="none" w:sz="0" w:space="0" w:color="auto"/>
                <w:right w:val="none" w:sz="0" w:space="0" w:color="auto"/>
              </w:divBdr>
            </w:div>
            <w:div w:id="1649432850">
              <w:marLeft w:val="0"/>
              <w:marRight w:val="0"/>
              <w:marTop w:val="0"/>
              <w:marBottom w:val="0"/>
              <w:divBdr>
                <w:top w:val="none" w:sz="0" w:space="0" w:color="auto"/>
                <w:left w:val="none" w:sz="0" w:space="0" w:color="auto"/>
                <w:bottom w:val="none" w:sz="0" w:space="0" w:color="auto"/>
                <w:right w:val="none" w:sz="0" w:space="0" w:color="auto"/>
              </w:divBdr>
            </w:div>
            <w:div w:id="927732916">
              <w:marLeft w:val="0"/>
              <w:marRight w:val="0"/>
              <w:marTop w:val="0"/>
              <w:marBottom w:val="0"/>
              <w:divBdr>
                <w:top w:val="none" w:sz="0" w:space="0" w:color="auto"/>
                <w:left w:val="none" w:sz="0" w:space="0" w:color="auto"/>
                <w:bottom w:val="none" w:sz="0" w:space="0" w:color="auto"/>
                <w:right w:val="none" w:sz="0" w:space="0" w:color="auto"/>
              </w:divBdr>
            </w:div>
            <w:div w:id="1094472020">
              <w:marLeft w:val="0"/>
              <w:marRight w:val="0"/>
              <w:marTop w:val="0"/>
              <w:marBottom w:val="0"/>
              <w:divBdr>
                <w:top w:val="none" w:sz="0" w:space="0" w:color="auto"/>
                <w:left w:val="none" w:sz="0" w:space="0" w:color="auto"/>
                <w:bottom w:val="none" w:sz="0" w:space="0" w:color="auto"/>
                <w:right w:val="none" w:sz="0" w:space="0" w:color="auto"/>
              </w:divBdr>
            </w:div>
            <w:div w:id="361397763">
              <w:marLeft w:val="0"/>
              <w:marRight w:val="0"/>
              <w:marTop w:val="0"/>
              <w:marBottom w:val="0"/>
              <w:divBdr>
                <w:top w:val="none" w:sz="0" w:space="0" w:color="auto"/>
                <w:left w:val="none" w:sz="0" w:space="0" w:color="auto"/>
                <w:bottom w:val="none" w:sz="0" w:space="0" w:color="auto"/>
                <w:right w:val="none" w:sz="0" w:space="0" w:color="auto"/>
              </w:divBdr>
            </w:div>
            <w:div w:id="173076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97588">
      <w:bodyDiv w:val="1"/>
      <w:marLeft w:val="0"/>
      <w:marRight w:val="0"/>
      <w:marTop w:val="0"/>
      <w:marBottom w:val="0"/>
      <w:divBdr>
        <w:top w:val="none" w:sz="0" w:space="0" w:color="auto"/>
        <w:left w:val="none" w:sz="0" w:space="0" w:color="auto"/>
        <w:bottom w:val="none" w:sz="0" w:space="0" w:color="auto"/>
        <w:right w:val="none" w:sz="0" w:space="0" w:color="auto"/>
      </w:divBdr>
      <w:divsChild>
        <w:div w:id="542716883">
          <w:marLeft w:val="0"/>
          <w:marRight w:val="0"/>
          <w:marTop w:val="0"/>
          <w:marBottom w:val="0"/>
          <w:divBdr>
            <w:top w:val="none" w:sz="0" w:space="0" w:color="auto"/>
            <w:left w:val="none" w:sz="0" w:space="0" w:color="auto"/>
            <w:bottom w:val="none" w:sz="0" w:space="0" w:color="auto"/>
            <w:right w:val="none" w:sz="0" w:space="0" w:color="auto"/>
          </w:divBdr>
          <w:divsChild>
            <w:div w:id="445319845">
              <w:marLeft w:val="0"/>
              <w:marRight w:val="0"/>
              <w:marTop w:val="0"/>
              <w:marBottom w:val="0"/>
              <w:divBdr>
                <w:top w:val="none" w:sz="0" w:space="0" w:color="auto"/>
                <w:left w:val="none" w:sz="0" w:space="0" w:color="auto"/>
                <w:bottom w:val="none" w:sz="0" w:space="0" w:color="auto"/>
                <w:right w:val="none" w:sz="0" w:space="0" w:color="auto"/>
              </w:divBdr>
            </w:div>
            <w:div w:id="1922905801">
              <w:marLeft w:val="0"/>
              <w:marRight w:val="0"/>
              <w:marTop w:val="0"/>
              <w:marBottom w:val="0"/>
              <w:divBdr>
                <w:top w:val="none" w:sz="0" w:space="0" w:color="auto"/>
                <w:left w:val="none" w:sz="0" w:space="0" w:color="auto"/>
                <w:bottom w:val="none" w:sz="0" w:space="0" w:color="auto"/>
                <w:right w:val="none" w:sz="0" w:space="0" w:color="auto"/>
              </w:divBdr>
            </w:div>
            <w:div w:id="1257202910">
              <w:marLeft w:val="0"/>
              <w:marRight w:val="0"/>
              <w:marTop w:val="0"/>
              <w:marBottom w:val="0"/>
              <w:divBdr>
                <w:top w:val="none" w:sz="0" w:space="0" w:color="auto"/>
                <w:left w:val="none" w:sz="0" w:space="0" w:color="auto"/>
                <w:bottom w:val="none" w:sz="0" w:space="0" w:color="auto"/>
                <w:right w:val="none" w:sz="0" w:space="0" w:color="auto"/>
              </w:divBdr>
            </w:div>
            <w:div w:id="771245550">
              <w:marLeft w:val="0"/>
              <w:marRight w:val="0"/>
              <w:marTop w:val="0"/>
              <w:marBottom w:val="0"/>
              <w:divBdr>
                <w:top w:val="none" w:sz="0" w:space="0" w:color="auto"/>
                <w:left w:val="none" w:sz="0" w:space="0" w:color="auto"/>
                <w:bottom w:val="none" w:sz="0" w:space="0" w:color="auto"/>
                <w:right w:val="none" w:sz="0" w:space="0" w:color="auto"/>
              </w:divBdr>
            </w:div>
            <w:div w:id="1681807994">
              <w:marLeft w:val="0"/>
              <w:marRight w:val="0"/>
              <w:marTop w:val="0"/>
              <w:marBottom w:val="0"/>
              <w:divBdr>
                <w:top w:val="none" w:sz="0" w:space="0" w:color="auto"/>
                <w:left w:val="none" w:sz="0" w:space="0" w:color="auto"/>
                <w:bottom w:val="none" w:sz="0" w:space="0" w:color="auto"/>
                <w:right w:val="none" w:sz="0" w:space="0" w:color="auto"/>
              </w:divBdr>
            </w:div>
            <w:div w:id="686098785">
              <w:marLeft w:val="0"/>
              <w:marRight w:val="0"/>
              <w:marTop w:val="0"/>
              <w:marBottom w:val="0"/>
              <w:divBdr>
                <w:top w:val="none" w:sz="0" w:space="0" w:color="auto"/>
                <w:left w:val="none" w:sz="0" w:space="0" w:color="auto"/>
                <w:bottom w:val="none" w:sz="0" w:space="0" w:color="auto"/>
                <w:right w:val="none" w:sz="0" w:space="0" w:color="auto"/>
              </w:divBdr>
            </w:div>
            <w:div w:id="1211266461">
              <w:marLeft w:val="0"/>
              <w:marRight w:val="0"/>
              <w:marTop w:val="0"/>
              <w:marBottom w:val="0"/>
              <w:divBdr>
                <w:top w:val="none" w:sz="0" w:space="0" w:color="auto"/>
                <w:left w:val="none" w:sz="0" w:space="0" w:color="auto"/>
                <w:bottom w:val="none" w:sz="0" w:space="0" w:color="auto"/>
                <w:right w:val="none" w:sz="0" w:space="0" w:color="auto"/>
              </w:divBdr>
            </w:div>
            <w:div w:id="998970298">
              <w:marLeft w:val="0"/>
              <w:marRight w:val="0"/>
              <w:marTop w:val="0"/>
              <w:marBottom w:val="0"/>
              <w:divBdr>
                <w:top w:val="none" w:sz="0" w:space="0" w:color="auto"/>
                <w:left w:val="none" w:sz="0" w:space="0" w:color="auto"/>
                <w:bottom w:val="none" w:sz="0" w:space="0" w:color="auto"/>
                <w:right w:val="none" w:sz="0" w:space="0" w:color="auto"/>
              </w:divBdr>
            </w:div>
            <w:div w:id="1164052745">
              <w:marLeft w:val="0"/>
              <w:marRight w:val="0"/>
              <w:marTop w:val="0"/>
              <w:marBottom w:val="0"/>
              <w:divBdr>
                <w:top w:val="none" w:sz="0" w:space="0" w:color="auto"/>
                <w:left w:val="none" w:sz="0" w:space="0" w:color="auto"/>
                <w:bottom w:val="none" w:sz="0" w:space="0" w:color="auto"/>
                <w:right w:val="none" w:sz="0" w:space="0" w:color="auto"/>
              </w:divBdr>
            </w:div>
            <w:div w:id="585963054">
              <w:marLeft w:val="0"/>
              <w:marRight w:val="0"/>
              <w:marTop w:val="0"/>
              <w:marBottom w:val="0"/>
              <w:divBdr>
                <w:top w:val="none" w:sz="0" w:space="0" w:color="auto"/>
                <w:left w:val="none" w:sz="0" w:space="0" w:color="auto"/>
                <w:bottom w:val="none" w:sz="0" w:space="0" w:color="auto"/>
                <w:right w:val="none" w:sz="0" w:space="0" w:color="auto"/>
              </w:divBdr>
            </w:div>
            <w:div w:id="1989438809">
              <w:marLeft w:val="0"/>
              <w:marRight w:val="0"/>
              <w:marTop w:val="0"/>
              <w:marBottom w:val="0"/>
              <w:divBdr>
                <w:top w:val="none" w:sz="0" w:space="0" w:color="auto"/>
                <w:left w:val="none" w:sz="0" w:space="0" w:color="auto"/>
                <w:bottom w:val="none" w:sz="0" w:space="0" w:color="auto"/>
                <w:right w:val="none" w:sz="0" w:space="0" w:color="auto"/>
              </w:divBdr>
            </w:div>
            <w:div w:id="60531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51358">
      <w:bodyDiv w:val="1"/>
      <w:marLeft w:val="0"/>
      <w:marRight w:val="0"/>
      <w:marTop w:val="0"/>
      <w:marBottom w:val="0"/>
      <w:divBdr>
        <w:top w:val="none" w:sz="0" w:space="0" w:color="auto"/>
        <w:left w:val="none" w:sz="0" w:space="0" w:color="auto"/>
        <w:bottom w:val="none" w:sz="0" w:space="0" w:color="auto"/>
        <w:right w:val="none" w:sz="0" w:space="0" w:color="auto"/>
      </w:divBdr>
      <w:divsChild>
        <w:div w:id="1044526329">
          <w:marLeft w:val="0"/>
          <w:marRight w:val="0"/>
          <w:marTop w:val="0"/>
          <w:marBottom w:val="0"/>
          <w:divBdr>
            <w:top w:val="none" w:sz="0" w:space="0" w:color="auto"/>
            <w:left w:val="none" w:sz="0" w:space="0" w:color="auto"/>
            <w:bottom w:val="none" w:sz="0" w:space="0" w:color="auto"/>
            <w:right w:val="none" w:sz="0" w:space="0" w:color="auto"/>
          </w:divBdr>
          <w:divsChild>
            <w:div w:id="1986081967">
              <w:marLeft w:val="0"/>
              <w:marRight w:val="0"/>
              <w:marTop w:val="0"/>
              <w:marBottom w:val="0"/>
              <w:divBdr>
                <w:top w:val="none" w:sz="0" w:space="0" w:color="auto"/>
                <w:left w:val="none" w:sz="0" w:space="0" w:color="auto"/>
                <w:bottom w:val="none" w:sz="0" w:space="0" w:color="auto"/>
                <w:right w:val="none" w:sz="0" w:space="0" w:color="auto"/>
              </w:divBdr>
            </w:div>
            <w:div w:id="818769822">
              <w:marLeft w:val="0"/>
              <w:marRight w:val="0"/>
              <w:marTop w:val="0"/>
              <w:marBottom w:val="0"/>
              <w:divBdr>
                <w:top w:val="none" w:sz="0" w:space="0" w:color="auto"/>
                <w:left w:val="none" w:sz="0" w:space="0" w:color="auto"/>
                <w:bottom w:val="none" w:sz="0" w:space="0" w:color="auto"/>
                <w:right w:val="none" w:sz="0" w:space="0" w:color="auto"/>
              </w:divBdr>
            </w:div>
            <w:div w:id="812913625">
              <w:marLeft w:val="0"/>
              <w:marRight w:val="0"/>
              <w:marTop w:val="0"/>
              <w:marBottom w:val="0"/>
              <w:divBdr>
                <w:top w:val="none" w:sz="0" w:space="0" w:color="auto"/>
                <w:left w:val="none" w:sz="0" w:space="0" w:color="auto"/>
                <w:bottom w:val="none" w:sz="0" w:space="0" w:color="auto"/>
                <w:right w:val="none" w:sz="0" w:space="0" w:color="auto"/>
              </w:divBdr>
            </w:div>
            <w:div w:id="2067993872">
              <w:marLeft w:val="0"/>
              <w:marRight w:val="0"/>
              <w:marTop w:val="0"/>
              <w:marBottom w:val="0"/>
              <w:divBdr>
                <w:top w:val="none" w:sz="0" w:space="0" w:color="auto"/>
                <w:left w:val="none" w:sz="0" w:space="0" w:color="auto"/>
                <w:bottom w:val="none" w:sz="0" w:space="0" w:color="auto"/>
                <w:right w:val="none" w:sz="0" w:space="0" w:color="auto"/>
              </w:divBdr>
            </w:div>
            <w:div w:id="673841545">
              <w:marLeft w:val="0"/>
              <w:marRight w:val="0"/>
              <w:marTop w:val="0"/>
              <w:marBottom w:val="0"/>
              <w:divBdr>
                <w:top w:val="none" w:sz="0" w:space="0" w:color="auto"/>
                <w:left w:val="none" w:sz="0" w:space="0" w:color="auto"/>
                <w:bottom w:val="none" w:sz="0" w:space="0" w:color="auto"/>
                <w:right w:val="none" w:sz="0" w:space="0" w:color="auto"/>
              </w:divBdr>
            </w:div>
            <w:div w:id="21234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6135">
      <w:bodyDiv w:val="1"/>
      <w:marLeft w:val="0"/>
      <w:marRight w:val="0"/>
      <w:marTop w:val="0"/>
      <w:marBottom w:val="0"/>
      <w:divBdr>
        <w:top w:val="none" w:sz="0" w:space="0" w:color="auto"/>
        <w:left w:val="none" w:sz="0" w:space="0" w:color="auto"/>
        <w:bottom w:val="none" w:sz="0" w:space="0" w:color="auto"/>
        <w:right w:val="none" w:sz="0" w:space="0" w:color="auto"/>
      </w:divBdr>
    </w:div>
    <w:div w:id="1109198507">
      <w:bodyDiv w:val="1"/>
      <w:marLeft w:val="0"/>
      <w:marRight w:val="0"/>
      <w:marTop w:val="0"/>
      <w:marBottom w:val="0"/>
      <w:divBdr>
        <w:top w:val="none" w:sz="0" w:space="0" w:color="auto"/>
        <w:left w:val="none" w:sz="0" w:space="0" w:color="auto"/>
        <w:bottom w:val="none" w:sz="0" w:space="0" w:color="auto"/>
        <w:right w:val="none" w:sz="0" w:space="0" w:color="auto"/>
      </w:divBdr>
      <w:divsChild>
        <w:div w:id="865827814">
          <w:marLeft w:val="0"/>
          <w:marRight w:val="0"/>
          <w:marTop w:val="0"/>
          <w:marBottom w:val="0"/>
          <w:divBdr>
            <w:top w:val="none" w:sz="0" w:space="0" w:color="auto"/>
            <w:left w:val="none" w:sz="0" w:space="0" w:color="auto"/>
            <w:bottom w:val="none" w:sz="0" w:space="0" w:color="auto"/>
            <w:right w:val="none" w:sz="0" w:space="0" w:color="auto"/>
          </w:divBdr>
          <w:divsChild>
            <w:div w:id="970862408">
              <w:marLeft w:val="0"/>
              <w:marRight w:val="0"/>
              <w:marTop w:val="0"/>
              <w:marBottom w:val="0"/>
              <w:divBdr>
                <w:top w:val="none" w:sz="0" w:space="0" w:color="auto"/>
                <w:left w:val="none" w:sz="0" w:space="0" w:color="auto"/>
                <w:bottom w:val="none" w:sz="0" w:space="0" w:color="auto"/>
                <w:right w:val="none" w:sz="0" w:space="0" w:color="auto"/>
              </w:divBdr>
            </w:div>
            <w:div w:id="1999189232">
              <w:marLeft w:val="0"/>
              <w:marRight w:val="0"/>
              <w:marTop w:val="0"/>
              <w:marBottom w:val="0"/>
              <w:divBdr>
                <w:top w:val="none" w:sz="0" w:space="0" w:color="auto"/>
                <w:left w:val="none" w:sz="0" w:space="0" w:color="auto"/>
                <w:bottom w:val="none" w:sz="0" w:space="0" w:color="auto"/>
                <w:right w:val="none" w:sz="0" w:space="0" w:color="auto"/>
              </w:divBdr>
            </w:div>
            <w:div w:id="1626813993">
              <w:marLeft w:val="0"/>
              <w:marRight w:val="0"/>
              <w:marTop w:val="0"/>
              <w:marBottom w:val="0"/>
              <w:divBdr>
                <w:top w:val="none" w:sz="0" w:space="0" w:color="auto"/>
                <w:left w:val="none" w:sz="0" w:space="0" w:color="auto"/>
                <w:bottom w:val="none" w:sz="0" w:space="0" w:color="auto"/>
                <w:right w:val="none" w:sz="0" w:space="0" w:color="auto"/>
              </w:divBdr>
            </w:div>
            <w:div w:id="1828208519">
              <w:marLeft w:val="0"/>
              <w:marRight w:val="0"/>
              <w:marTop w:val="0"/>
              <w:marBottom w:val="0"/>
              <w:divBdr>
                <w:top w:val="none" w:sz="0" w:space="0" w:color="auto"/>
                <w:left w:val="none" w:sz="0" w:space="0" w:color="auto"/>
                <w:bottom w:val="none" w:sz="0" w:space="0" w:color="auto"/>
                <w:right w:val="none" w:sz="0" w:space="0" w:color="auto"/>
              </w:divBdr>
            </w:div>
            <w:div w:id="879510398">
              <w:marLeft w:val="0"/>
              <w:marRight w:val="0"/>
              <w:marTop w:val="0"/>
              <w:marBottom w:val="0"/>
              <w:divBdr>
                <w:top w:val="none" w:sz="0" w:space="0" w:color="auto"/>
                <w:left w:val="none" w:sz="0" w:space="0" w:color="auto"/>
                <w:bottom w:val="none" w:sz="0" w:space="0" w:color="auto"/>
                <w:right w:val="none" w:sz="0" w:space="0" w:color="auto"/>
              </w:divBdr>
            </w:div>
            <w:div w:id="1373574522">
              <w:marLeft w:val="0"/>
              <w:marRight w:val="0"/>
              <w:marTop w:val="0"/>
              <w:marBottom w:val="0"/>
              <w:divBdr>
                <w:top w:val="none" w:sz="0" w:space="0" w:color="auto"/>
                <w:left w:val="none" w:sz="0" w:space="0" w:color="auto"/>
                <w:bottom w:val="none" w:sz="0" w:space="0" w:color="auto"/>
                <w:right w:val="none" w:sz="0" w:space="0" w:color="auto"/>
              </w:divBdr>
            </w:div>
            <w:div w:id="2099904748">
              <w:marLeft w:val="0"/>
              <w:marRight w:val="0"/>
              <w:marTop w:val="0"/>
              <w:marBottom w:val="0"/>
              <w:divBdr>
                <w:top w:val="none" w:sz="0" w:space="0" w:color="auto"/>
                <w:left w:val="none" w:sz="0" w:space="0" w:color="auto"/>
                <w:bottom w:val="none" w:sz="0" w:space="0" w:color="auto"/>
                <w:right w:val="none" w:sz="0" w:space="0" w:color="auto"/>
              </w:divBdr>
            </w:div>
            <w:div w:id="16030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9480">
      <w:bodyDiv w:val="1"/>
      <w:marLeft w:val="0"/>
      <w:marRight w:val="0"/>
      <w:marTop w:val="0"/>
      <w:marBottom w:val="0"/>
      <w:divBdr>
        <w:top w:val="none" w:sz="0" w:space="0" w:color="auto"/>
        <w:left w:val="none" w:sz="0" w:space="0" w:color="auto"/>
        <w:bottom w:val="none" w:sz="0" w:space="0" w:color="auto"/>
        <w:right w:val="none" w:sz="0" w:space="0" w:color="auto"/>
      </w:divBdr>
    </w:div>
    <w:div w:id="1150512832">
      <w:bodyDiv w:val="1"/>
      <w:marLeft w:val="0"/>
      <w:marRight w:val="0"/>
      <w:marTop w:val="0"/>
      <w:marBottom w:val="0"/>
      <w:divBdr>
        <w:top w:val="none" w:sz="0" w:space="0" w:color="auto"/>
        <w:left w:val="none" w:sz="0" w:space="0" w:color="auto"/>
        <w:bottom w:val="none" w:sz="0" w:space="0" w:color="auto"/>
        <w:right w:val="none" w:sz="0" w:space="0" w:color="auto"/>
      </w:divBdr>
      <w:divsChild>
        <w:div w:id="571737544">
          <w:marLeft w:val="0"/>
          <w:marRight w:val="0"/>
          <w:marTop w:val="0"/>
          <w:marBottom w:val="0"/>
          <w:divBdr>
            <w:top w:val="none" w:sz="0" w:space="0" w:color="auto"/>
            <w:left w:val="none" w:sz="0" w:space="0" w:color="auto"/>
            <w:bottom w:val="none" w:sz="0" w:space="0" w:color="auto"/>
            <w:right w:val="none" w:sz="0" w:space="0" w:color="auto"/>
          </w:divBdr>
          <w:divsChild>
            <w:div w:id="1063602642">
              <w:marLeft w:val="0"/>
              <w:marRight w:val="0"/>
              <w:marTop w:val="0"/>
              <w:marBottom w:val="0"/>
              <w:divBdr>
                <w:top w:val="none" w:sz="0" w:space="0" w:color="auto"/>
                <w:left w:val="none" w:sz="0" w:space="0" w:color="auto"/>
                <w:bottom w:val="none" w:sz="0" w:space="0" w:color="auto"/>
                <w:right w:val="none" w:sz="0" w:space="0" w:color="auto"/>
              </w:divBdr>
            </w:div>
            <w:div w:id="194776491">
              <w:marLeft w:val="0"/>
              <w:marRight w:val="0"/>
              <w:marTop w:val="0"/>
              <w:marBottom w:val="0"/>
              <w:divBdr>
                <w:top w:val="none" w:sz="0" w:space="0" w:color="auto"/>
                <w:left w:val="none" w:sz="0" w:space="0" w:color="auto"/>
                <w:bottom w:val="none" w:sz="0" w:space="0" w:color="auto"/>
                <w:right w:val="none" w:sz="0" w:space="0" w:color="auto"/>
              </w:divBdr>
            </w:div>
            <w:div w:id="1806895160">
              <w:marLeft w:val="0"/>
              <w:marRight w:val="0"/>
              <w:marTop w:val="0"/>
              <w:marBottom w:val="0"/>
              <w:divBdr>
                <w:top w:val="none" w:sz="0" w:space="0" w:color="auto"/>
                <w:left w:val="none" w:sz="0" w:space="0" w:color="auto"/>
                <w:bottom w:val="none" w:sz="0" w:space="0" w:color="auto"/>
                <w:right w:val="none" w:sz="0" w:space="0" w:color="auto"/>
              </w:divBdr>
            </w:div>
            <w:div w:id="1339431043">
              <w:marLeft w:val="0"/>
              <w:marRight w:val="0"/>
              <w:marTop w:val="0"/>
              <w:marBottom w:val="0"/>
              <w:divBdr>
                <w:top w:val="none" w:sz="0" w:space="0" w:color="auto"/>
                <w:left w:val="none" w:sz="0" w:space="0" w:color="auto"/>
                <w:bottom w:val="none" w:sz="0" w:space="0" w:color="auto"/>
                <w:right w:val="none" w:sz="0" w:space="0" w:color="auto"/>
              </w:divBdr>
            </w:div>
            <w:div w:id="1981838191">
              <w:marLeft w:val="0"/>
              <w:marRight w:val="0"/>
              <w:marTop w:val="0"/>
              <w:marBottom w:val="0"/>
              <w:divBdr>
                <w:top w:val="none" w:sz="0" w:space="0" w:color="auto"/>
                <w:left w:val="none" w:sz="0" w:space="0" w:color="auto"/>
                <w:bottom w:val="none" w:sz="0" w:space="0" w:color="auto"/>
                <w:right w:val="none" w:sz="0" w:space="0" w:color="auto"/>
              </w:divBdr>
            </w:div>
            <w:div w:id="640308003">
              <w:marLeft w:val="0"/>
              <w:marRight w:val="0"/>
              <w:marTop w:val="0"/>
              <w:marBottom w:val="0"/>
              <w:divBdr>
                <w:top w:val="none" w:sz="0" w:space="0" w:color="auto"/>
                <w:left w:val="none" w:sz="0" w:space="0" w:color="auto"/>
                <w:bottom w:val="none" w:sz="0" w:space="0" w:color="auto"/>
                <w:right w:val="none" w:sz="0" w:space="0" w:color="auto"/>
              </w:divBdr>
            </w:div>
            <w:div w:id="248781198">
              <w:marLeft w:val="0"/>
              <w:marRight w:val="0"/>
              <w:marTop w:val="0"/>
              <w:marBottom w:val="0"/>
              <w:divBdr>
                <w:top w:val="none" w:sz="0" w:space="0" w:color="auto"/>
                <w:left w:val="none" w:sz="0" w:space="0" w:color="auto"/>
                <w:bottom w:val="none" w:sz="0" w:space="0" w:color="auto"/>
                <w:right w:val="none" w:sz="0" w:space="0" w:color="auto"/>
              </w:divBdr>
            </w:div>
            <w:div w:id="1722746721">
              <w:marLeft w:val="0"/>
              <w:marRight w:val="0"/>
              <w:marTop w:val="0"/>
              <w:marBottom w:val="0"/>
              <w:divBdr>
                <w:top w:val="none" w:sz="0" w:space="0" w:color="auto"/>
                <w:left w:val="none" w:sz="0" w:space="0" w:color="auto"/>
                <w:bottom w:val="none" w:sz="0" w:space="0" w:color="auto"/>
                <w:right w:val="none" w:sz="0" w:space="0" w:color="auto"/>
              </w:divBdr>
            </w:div>
            <w:div w:id="570694345">
              <w:marLeft w:val="0"/>
              <w:marRight w:val="0"/>
              <w:marTop w:val="0"/>
              <w:marBottom w:val="0"/>
              <w:divBdr>
                <w:top w:val="none" w:sz="0" w:space="0" w:color="auto"/>
                <w:left w:val="none" w:sz="0" w:space="0" w:color="auto"/>
                <w:bottom w:val="none" w:sz="0" w:space="0" w:color="auto"/>
                <w:right w:val="none" w:sz="0" w:space="0" w:color="auto"/>
              </w:divBdr>
            </w:div>
            <w:div w:id="493181359">
              <w:marLeft w:val="0"/>
              <w:marRight w:val="0"/>
              <w:marTop w:val="0"/>
              <w:marBottom w:val="0"/>
              <w:divBdr>
                <w:top w:val="none" w:sz="0" w:space="0" w:color="auto"/>
                <w:left w:val="none" w:sz="0" w:space="0" w:color="auto"/>
                <w:bottom w:val="none" w:sz="0" w:space="0" w:color="auto"/>
                <w:right w:val="none" w:sz="0" w:space="0" w:color="auto"/>
              </w:divBdr>
            </w:div>
            <w:div w:id="1148857498">
              <w:marLeft w:val="0"/>
              <w:marRight w:val="0"/>
              <w:marTop w:val="0"/>
              <w:marBottom w:val="0"/>
              <w:divBdr>
                <w:top w:val="none" w:sz="0" w:space="0" w:color="auto"/>
                <w:left w:val="none" w:sz="0" w:space="0" w:color="auto"/>
                <w:bottom w:val="none" w:sz="0" w:space="0" w:color="auto"/>
                <w:right w:val="none" w:sz="0" w:space="0" w:color="auto"/>
              </w:divBdr>
            </w:div>
            <w:div w:id="908535636">
              <w:marLeft w:val="0"/>
              <w:marRight w:val="0"/>
              <w:marTop w:val="0"/>
              <w:marBottom w:val="0"/>
              <w:divBdr>
                <w:top w:val="none" w:sz="0" w:space="0" w:color="auto"/>
                <w:left w:val="none" w:sz="0" w:space="0" w:color="auto"/>
                <w:bottom w:val="none" w:sz="0" w:space="0" w:color="auto"/>
                <w:right w:val="none" w:sz="0" w:space="0" w:color="auto"/>
              </w:divBdr>
            </w:div>
            <w:div w:id="1585456374">
              <w:marLeft w:val="0"/>
              <w:marRight w:val="0"/>
              <w:marTop w:val="0"/>
              <w:marBottom w:val="0"/>
              <w:divBdr>
                <w:top w:val="none" w:sz="0" w:space="0" w:color="auto"/>
                <w:left w:val="none" w:sz="0" w:space="0" w:color="auto"/>
                <w:bottom w:val="none" w:sz="0" w:space="0" w:color="auto"/>
                <w:right w:val="none" w:sz="0" w:space="0" w:color="auto"/>
              </w:divBdr>
            </w:div>
            <w:div w:id="2012876785">
              <w:marLeft w:val="0"/>
              <w:marRight w:val="0"/>
              <w:marTop w:val="0"/>
              <w:marBottom w:val="0"/>
              <w:divBdr>
                <w:top w:val="none" w:sz="0" w:space="0" w:color="auto"/>
                <w:left w:val="none" w:sz="0" w:space="0" w:color="auto"/>
                <w:bottom w:val="none" w:sz="0" w:space="0" w:color="auto"/>
                <w:right w:val="none" w:sz="0" w:space="0" w:color="auto"/>
              </w:divBdr>
            </w:div>
            <w:div w:id="798300412">
              <w:marLeft w:val="0"/>
              <w:marRight w:val="0"/>
              <w:marTop w:val="0"/>
              <w:marBottom w:val="0"/>
              <w:divBdr>
                <w:top w:val="none" w:sz="0" w:space="0" w:color="auto"/>
                <w:left w:val="none" w:sz="0" w:space="0" w:color="auto"/>
                <w:bottom w:val="none" w:sz="0" w:space="0" w:color="auto"/>
                <w:right w:val="none" w:sz="0" w:space="0" w:color="auto"/>
              </w:divBdr>
            </w:div>
            <w:div w:id="248925050">
              <w:marLeft w:val="0"/>
              <w:marRight w:val="0"/>
              <w:marTop w:val="0"/>
              <w:marBottom w:val="0"/>
              <w:divBdr>
                <w:top w:val="none" w:sz="0" w:space="0" w:color="auto"/>
                <w:left w:val="none" w:sz="0" w:space="0" w:color="auto"/>
                <w:bottom w:val="none" w:sz="0" w:space="0" w:color="auto"/>
                <w:right w:val="none" w:sz="0" w:space="0" w:color="auto"/>
              </w:divBdr>
            </w:div>
            <w:div w:id="914363744">
              <w:marLeft w:val="0"/>
              <w:marRight w:val="0"/>
              <w:marTop w:val="0"/>
              <w:marBottom w:val="0"/>
              <w:divBdr>
                <w:top w:val="none" w:sz="0" w:space="0" w:color="auto"/>
                <w:left w:val="none" w:sz="0" w:space="0" w:color="auto"/>
                <w:bottom w:val="none" w:sz="0" w:space="0" w:color="auto"/>
                <w:right w:val="none" w:sz="0" w:space="0" w:color="auto"/>
              </w:divBdr>
            </w:div>
            <w:div w:id="517088054">
              <w:marLeft w:val="0"/>
              <w:marRight w:val="0"/>
              <w:marTop w:val="0"/>
              <w:marBottom w:val="0"/>
              <w:divBdr>
                <w:top w:val="none" w:sz="0" w:space="0" w:color="auto"/>
                <w:left w:val="none" w:sz="0" w:space="0" w:color="auto"/>
                <w:bottom w:val="none" w:sz="0" w:space="0" w:color="auto"/>
                <w:right w:val="none" w:sz="0" w:space="0" w:color="auto"/>
              </w:divBdr>
            </w:div>
            <w:div w:id="1503084934">
              <w:marLeft w:val="0"/>
              <w:marRight w:val="0"/>
              <w:marTop w:val="0"/>
              <w:marBottom w:val="0"/>
              <w:divBdr>
                <w:top w:val="none" w:sz="0" w:space="0" w:color="auto"/>
                <w:left w:val="none" w:sz="0" w:space="0" w:color="auto"/>
                <w:bottom w:val="none" w:sz="0" w:space="0" w:color="auto"/>
                <w:right w:val="none" w:sz="0" w:space="0" w:color="auto"/>
              </w:divBdr>
            </w:div>
            <w:div w:id="1044214119">
              <w:marLeft w:val="0"/>
              <w:marRight w:val="0"/>
              <w:marTop w:val="0"/>
              <w:marBottom w:val="0"/>
              <w:divBdr>
                <w:top w:val="none" w:sz="0" w:space="0" w:color="auto"/>
                <w:left w:val="none" w:sz="0" w:space="0" w:color="auto"/>
                <w:bottom w:val="none" w:sz="0" w:space="0" w:color="auto"/>
                <w:right w:val="none" w:sz="0" w:space="0" w:color="auto"/>
              </w:divBdr>
            </w:div>
            <w:div w:id="919607817">
              <w:marLeft w:val="0"/>
              <w:marRight w:val="0"/>
              <w:marTop w:val="0"/>
              <w:marBottom w:val="0"/>
              <w:divBdr>
                <w:top w:val="none" w:sz="0" w:space="0" w:color="auto"/>
                <w:left w:val="none" w:sz="0" w:space="0" w:color="auto"/>
                <w:bottom w:val="none" w:sz="0" w:space="0" w:color="auto"/>
                <w:right w:val="none" w:sz="0" w:space="0" w:color="auto"/>
              </w:divBdr>
            </w:div>
            <w:div w:id="1281108346">
              <w:marLeft w:val="0"/>
              <w:marRight w:val="0"/>
              <w:marTop w:val="0"/>
              <w:marBottom w:val="0"/>
              <w:divBdr>
                <w:top w:val="none" w:sz="0" w:space="0" w:color="auto"/>
                <w:left w:val="none" w:sz="0" w:space="0" w:color="auto"/>
                <w:bottom w:val="none" w:sz="0" w:space="0" w:color="auto"/>
                <w:right w:val="none" w:sz="0" w:space="0" w:color="auto"/>
              </w:divBdr>
            </w:div>
            <w:div w:id="800997850">
              <w:marLeft w:val="0"/>
              <w:marRight w:val="0"/>
              <w:marTop w:val="0"/>
              <w:marBottom w:val="0"/>
              <w:divBdr>
                <w:top w:val="none" w:sz="0" w:space="0" w:color="auto"/>
                <w:left w:val="none" w:sz="0" w:space="0" w:color="auto"/>
                <w:bottom w:val="none" w:sz="0" w:space="0" w:color="auto"/>
                <w:right w:val="none" w:sz="0" w:space="0" w:color="auto"/>
              </w:divBdr>
            </w:div>
            <w:div w:id="1783183283">
              <w:marLeft w:val="0"/>
              <w:marRight w:val="0"/>
              <w:marTop w:val="0"/>
              <w:marBottom w:val="0"/>
              <w:divBdr>
                <w:top w:val="none" w:sz="0" w:space="0" w:color="auto"/>
                <w:left w:val="none" w:sz="0" w:space="0" w:color="auto"/>
                <w:bottom w:val="none" w:sz="0" w:space="0" w:color="auto"/>
                <w:right w:val="none" w:sz="0" w:space="0" w:color="auto"/>
              </w:divBdr>
            </w:div>
            <w:div w:id="1504710921">
              <w:marLeft w:val="0"/>
              <w:marRight w:val="0"/>
              <w:marTop w:val="0"/>
              <w:marBottom w:val="0"/>
              <w:divBdr>
                <w:top w:val="none" w:sz="0" w:space="0" w:color="auto"/>
                <w:left w:val="none" w:sz="0" w:space="0" w:color="auto"/>
                <w:bottom w:val="none" w:sz="0" w:space="0" w:color="auto"/>
                <w:right w:val="none" w:sz="0" w:space="0" w:color="auto"/>
              </w:divBdr>
            </w:div>
            <w:div w:id="54802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568">
      <w:bodyDiv w:val="1"/>
      <w:marLeft w:val="0"/>
      <w:marRight w:val="0"/>
      <w:marTop w:val="0"/>
      <w:marBottom w:val="0"/>
      <w:divBdr>
        <w:top w:val="none" w:sz="0" w:space="0" w:color="auto"/>
        <w:left w:val="none" w:sz="0" w:space="0" w:color="auto"/>
        <w:bottom w:val="none" w:sz="0" w:space="0" w:color="auto"/>
        <w:right w:val="none" w:sz="0" w:space="0" w:color="auto"/>
      </w:divBdr>
      <w:divsChild>
        <w:div w:id="1923709992">
          <w:marLeft w:val="0"/>
          <w:marRight w:val="0"/>
          <w:marTop w:val="0"/>
          <w:marBottom w:val="0"/>
          <w:divBdr>
            <w:top w:val="none" w:sz="0" w:space="0" w:color="auto"/>
            <w:left w:val="none" w:sz="0" w:space="0" w:color="auto"/>
            <w:bottom w:val="none" w:sz="0" w:space="0" w:color="auto"/>
            <w:right w:val="none" w:sz="0" w:space="0" w:color="auto"/>
          </w:divBdr>
          <w:divsChild>
            <w:div w:id="163440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79012">
      <w:bodyDiv w:val="1"/>
      <w:marLeft w:val="0"/>
      <w:marRight w:val="0"/>
      <w:marTop w:val="0"/>
      <w:marBottom w:val="0"/>
      <w:divBdr>
        <w:top w:val="none" w:sz="0" w:space="0" w:color="auto"/>
        <w:left w:val="none" w:sz="0" w:space="0" w:color="auto"/>
        <w:bottom w:val="none" w:sz="0" w:space="0" w:color="auto"/>
        <w:right w:val="none" w:sz="0" w:space="0" w:color="auto"/>
      </w:divBdr>
      <w:divsChild>
        <w:div w:id="377096795">
          <w:marLeft w:val="0"/>
          <w:marRight w:val="0"/>
          <w:marTop w:val="0"/>
          <w:marBottom w:val="0"/>
          <w:divBdr>
            <w:top w:val="none" w:sz="0" w:space="0" w:color="auto"/>
            <w:left w:val="none" w:sz="0" w:space="0" w:color="auto"/>
            <w:bottom w:val="none" w:sz="0" w:space="0" w:color="auto"/>
            <w:right w:val="none" w:sz="0" w:space="0" w:color="auto"/>
          </w:divBdr>
          <w:divsChild>
            <w:div w:id="1000622179">
              <w:marLeft w:val="0"/>
              <w:marRight w:val="0"/>
              <w:marTop w:val="0"/>
              <w:marBottom w:val="0"/>
              <w:divBdr>
                <w:top w:val="none" w:sz="0" w:space="0" w:color="auto"/>
                <w:left w:val="none" w:sz="0" w:space="0" w:color="auto"/>
                <w:bottom w:val="none" w:sz="0" w:space="0" w:color="auto"/>
                <w:right w:val="none" w:sz="0" w:space="0" w:color="auto"/>
              </w:divBdr>
            </w:div>
            <w:div w:id="65480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471852">
      <w:bodyDiv w:val="1"/>
      <w:marLeft w:val="0"/>
      <w:marRight w:val="0"/>
      <w:marTop w:val="0"/>
      <w:marBottom w:val="0"/>
      <w:divBdr>
        <w:top w:val="none" w:sz="0" w:space="0" w:color="auto"/>
        <w:left w:val="none" w:sz="0" w:space="0" w:color="auto"/>
        <w:bottom w:val="none" w:sz="0" w:space="0" w:color="auto"/>
        <w:right w:val="none" w:sz="0" w:space="0" w:color="auto"/>
      </w:divBdr>
    </w:div>
    <w:div w:id="1177577170">
      <w:bodyDiv w:val="1"/>
      <w:marLeft w:val="0"/>
      <w:marRight w:val="0"/>
      <w:marTop w:val="0"/>
      <w:marBottom w:val="0"/>
      <w:divBdr>
        <w:top w:val="none" w:sz="0" w:space="0" w:color="auto"/>
        <w:left w:val="none" w:sz="0" w:space="0" w:color="auto"/>
        <w:bottom w:val="none" w:sz="0" w:space="0" w:color="auto"/>
        <w:right w:val="none" w:sz="0" w:space="0" w:color="auto"/>
      </w:divBdr>
      <w:divsChild>
        <w:div w:id="544023680">
          <w:marLeft w:val="0"/>
          <w:marRight w:val="0"/>
          <w:marTop w:val="0"/>
          <w:marBottom w:val="0"/>
          <w:divBdr>
            <w:top w:val="none" w:sz="0" w:space="0" w:color="auto"/>
            <w:left w:val="none" w:sz="0" w:space="0" w:color="auto"/>
            <w:bottom w:val="none" w:sz="0" w:space="0" w:color="auto"/>
            <w:right w:val="none" w:sz="0" w:space="0" w:color="auto"/>
          </w:divBdr>
          <w:divsChild>
            <w:div w:id="1761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8102">
      <w:bodyDiv w:val="1"/>
      <w:marLeft w:val="0"/>
      <w:marRight w:val="0"/>
      <w:marTop w:val="0"/>
      <w:marBottom w:val="0"/>
      <w:divBdr>
        <w:top w:val="none" w:sz="0" w:space="0" w:color="auto"/>
        <w:left w:val="none" w:sz="0" w:space="0" w:color="auto"/>
        <w:bottom w:val="none" w:sz="0" w:space="0" w:color="auto"/>
        <w:right w:val="none" w:sz="0" w:space="0" w:color="auto"/>
      </w:divBdr>
    </w:div>
    <w:div w:id="1218082699">
      <w:bodyDiv w:val="1"/>
      <w:marLeft w:val="0"/>
      <w:marRight w:val="0"/>
      <w:marTop w:val="0"/>
      <w:marBottom w:val="0"/>
      <w:divBdr>
        <w:top w:val="none" w:sz="0" w:space="0" w:color="auto"/>
        <w:left w:val="none" w:sz="0" w:space="0" w:color="auto"/>
        <w:bottom w:val="none" w:sz="0" w:space="0" w:color="auto"/>
        <w:right w:val="none" w:sz="0" w:space="0" w:color="auto"/>
      </w:divBdr>
    </w:div>
    <w:div w:id="1225872230">
      <w:bodyDiv w:val="1"/>
      <w:marLeft w:val="0"/>
      <w:marRight w:val="0"/>
      <w:marTop w:val="0"/>
      <w:marBottom w:val="0"/>
      <w:divBdr>
        <w:top w:val="none" w:sz="0" w:space="0" w:color="auto"/>
        <w:left w:val="none" w:sz="0" w:space="0" w:color="auto"/>
        <w:bottom w:val="none" w:sz="0" w:space="0" w:color="auto"/>
        <w:right w:val="none" w:sz="0" w:space="0" w:color="auto"/>
      </w:divBdr>
    </w:div>
    <w:div w:id="1234466421">
      <w:bodyDiv w:val="1"/>
      <w:marLeft w:val="0"/>
      <w:marRight w:val="0"/>
      <w:marTop w:val="0"/>
      <w:marBottom w:val="0"/>
      <w:divBdr>
        <w:top w:val="none" w:sz="0" w:space="0" w:color="auto"/>
        <w:left w:val="none" w:sz="0" w:space="0" w:color="auto"/>
        <w:bottom w:val="none" w:sz="0" w:space="0" w:color="auto"/>
        <w:right w:val="none" w:sz="0" w:space="0" w:color="auto"/>
      </w:divBdr>
      <w:divsChild>
        <w:div w:id="2001928481">
          <w:marLeft w:val="0"/>
          <w:marRight w:val="0"/>
          <w:marTop w:val="0"/>
          <w:marBottom w:val="0"/>
          <w:divBdr>
            <w:top w:val="none" w:sz="0" w:space="0" w:color="auto"/>
            <w:left w:val="none" w:sz="0" w:space="0" w:color="auto"/>
            <w:bottom w:val="none" w:sz="0" w:space="0" w:color="auto"/>
            <w:right w:val="none" w:sz="0" w:space="0" w:color="auto"/>
          </w:divBdr>
          <w:divsChild>
            <w:div w:id="1348751296">
              <w:marLeft w:val="0"/>
              <w:marRight w:val="0"/>
              <w:marTop w:val="0"/>
              <w:marBottom w:val="0"/>
              <w:divBdr>
                <w:top w:val="none" w:sz="0" w:space="0" w:color="auto"/>
                <w:left w:val="none" w:sz="0" w:space="0" w:color="auto"/>
                <w:bottom w:val="none" w:sz="0" w:space="0" w:color="auto"/>
                <w:right w:val="none" w:sz="0" w:space="0" w:color="auto"/>
              </w:divBdr>
            </w:div>
            <w:div w:id="646975452">
              <w:marLeft w:val="0"/>
              <w:marRight w:val="0"/>
              <w:marTop w:val="0"/>
              <w:marBottom w:val="0"/>
              <w:divBdr>
                <w:top w:val="none" w:sz="0" w:space="0" w:color="auto"/>
                <w:left w:val="none" w:sz="0" w:space="0" w:color="auto"/>
                <w:bottom w:val="none" w:sz="0" w:space="0" w:color="auto"/>
                <w:right w:val="none" w:sz="0" w:space="0" w:color="auto"/>
              </w:divBdr>
            </w:div>
            <w:div w:id="2135102276">
              <w:marLeft w:val="0"/>
              <w:marRight w:val="0"/>
              <w:marTop w:val="0"/>
              <w:marBottom w:val="0"/>
              <w:divBdr>
                <w:top w:val="none" w:sz="0" w:space="0" w:color="auto"/>
                <w:left w:val="none" w:sz="0" w:space="0" w:color="auto"/>
                <w:bottom w:val="none" w:sz="0" w:space="0" w:color="auto"/>
                <w:right w:val="none" w:sz="0" w:space="0" w:color="auto"/>
              </w:divBdr>
            </w:div>
            <w:div w:id="371536823">
              <w:marLeft w:val="0"/>
              <w:marRight w:val="0"/>
              <w:marTop w:val="0"/>
              <w:marBottom w:val="0"/>
              <w:divBdr>
                <w:top w:val="none" w:sz="0" w:space="0" w:color="auto"/>
                <w:left w:val="none" w:sz="0" w:space="0" w:color="auto"/>
                <w:bottom w:val="none" w:sz="0" w:space="0" w:color="auto"/>
                <w:right w:val="none" w:sz="0" w:space="0" w:color="auto"/>
              </w:divBdr>
            </w:div>
            <w:div w:id="2145192483">
              <w:marLeft w:val="0"/>
              <w:marRight w:val="0"/>
              <w:marTop w:val="0"/>
              <w:marBottom w:val="0"/>
              <w:divBdr>
                <w:top w:val="none" w:sz="0" w:space="0" w:color="auto"/>
                <w:left w:val="none" w:sz="0" w:space="0" w:color="auto"/>
                <w:bottom w:val="none" w:sz="0" w:space="0" w:color="auto"/>
                <w:right w:val="none" w:sz="0" w:space="0" w:color="auto"/>
              </w:divBdr>
            </w:div>
            <w:div w:id="2021466591">
              <w:marLeft w:val="0"/>
              <w:marRight w:val="0"/>
              <w:marTop w:val="0"/>
              <w:marBottom w:val="0"/>
              <w:divBdr>
                <w:top w:val="none" w:sz="0" w:space="0" w:color="auto"/>
                <w:left w:val="none" w:sz="0" w:space="0" w:color="auto"/>
                <w:bottom w:val="none" w:sz="0" w:space="0" w:color="auto"/>
                <w:right w:val="none" w:sz="0" w:space="0" w:color="auto"/>
              </w:divBdr>
            </w:div>
            <w:div w:id="18191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44134">
      <w:bodyDiv w:val="1"/>
      <w:marLeft w:val="0"/>
      <w:marRight w:val="0"/>
      <w:marTop w:val="0"/>
      <w:marBottom w:val="0"/>
      <w:divBdr>
        <w:top w:val="none" w:sz="0" w:space="0" w:color="auto"/>
        <w:left w:val="none" w:sz="0" w:space="0" w:color="auto"/>
        <w:bottom w:val="none" w:sz="0" w:space="0" w:color="auto"/>
        <w:right w:val="none" w:sz="0" w:space="0" w:color="auto"/>
      </w:divBdr>
      <w:divsChild>
        <w:div w:id="1168248631">
          <w:marLeft w:val="0"/>
          <w:marRight w:val="0"/>
          <w:marTop w:val="0"/>
          <w:marBottom w:val="0"/>
          <w:divBdr>
            <w:top w:val="none" w:sz="0" w:space="0" w:color="auto"/>
            <w:left w:val="none" w:sz="0" w:space="0" w:color="auto"/>
            <w:bottom w:val="none" w:sz="0" w:space="0" w:color="auto"/>
            <w:right w:val="none" w:sz="0" w:space="0" w:color="auto"/>
          </w:divBdr>
          <w:divsChild>
            <w:div w:id="2100637065">
              <w:marLeft w:val="0"/>
              <w:marRight w:val="0"/>
              <w:marTop w:val="0"/>
              <w:marBottom w:val="0"/>
              <w:divBdr>
                <w:top w:val="none" w:sz="0" w:space="0" w:color="auto"/>
                <w:left w:val="none" w:sz="0" w:space="0" w:color="auto"/>
                <w:bottom w:val="none" w:sz="0" w:space="0" w:color="auto"/>
                <w:right w:val="none" w:sz="0" w:space="0" w:color="auto"/>
              </w:divBdr>
            </w:div>
            <w:div w:id="1809931532">
              <w:marLeft w:val="0"/>
              <w:marRight w:val="0"/>
              <w:marTop w:val="0"/>
              <w:marBottom w:val="0"/>
              <w:divBdr>
                <w:top w:val="none" w:sz="0" w:space="0" w:color="auto"/>
                <w:left w:val="none" w:sz="0" w:space="0" w:color="auto"/>
                <w:bottom w:val="none" w:sz="0" w:space="0" w:color="auto"/>
                <w:right w:val="none" w:sz="0" w:space="0" w:color="auto"/>
              </w:divBdr>
            </w:div>
            <w:div w:id="1104033011">
              <w:marLeft w:val="0"/>
              <w:marRight w:val="0"/>
              <w:marTop w:val="0"/>
              <w:marBottom w:val="0"/>
              <w:divBdr>
                <w:top w:val="none" w:sz="0" w:space="0" w:color="auto"/>
                <w:left w:val="none" w:sz="0" w:space="0" w:color="auto"/>
                <w:bottom w:val="none" w:sz="0" w:space="0" w:color="auto"/>
                <w:right w:val="none" w:sz="0" w:space="0" w:color="auto"/>
              </w:divBdr>
            </w:div>
            <w:div w:id="17047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2707">
      <w:bodyDiv w:val="1"/>
      <w:marLeft w:val="0"/>
      <w:marRight w:val="0"/>
      <w:marTop w:val="0"/>
      <w:marBottom w:val="0"/>
      <w:divBdr>
        <w:top w:val="none" w:sz="0" w:space="0" w:color="auto"/>
        <w:left w:val="none" w:sz="0" w:space="0" w:color="auto"/>
        <w:bottom w:val="none" w:sz="0" w:space="0" w:color="auto"/>
        <w:right w:val="none" w:sz="0" w:space="0" w:color="auto"/>
      </w:divBdr>
      <w:divsChild>
        <w:div w:id="1153066383">
          <w:marLeft w:val="0"/>
          <w:marRight w:val="0"/>
          <w:marTop w:val="0"/>
          <w:marBottom w:val="0"/>
          <w:divBdr>
            <w:top w:val="none" w:sz="0" w:space="0" w:color="auto"/>
            <w:left w:val="none" w:sz="0" w:space="0" w:color="auto"/>
            <w:bottom w:val="none" w:sz="0" w:space="0" w:color="auto"/>
            <w:right w:val="none" w:sz="0" w:space="0" w:color="auto"/>
          </w:divBdr>
          <w:divsChild>
            <w:div w:id="953250539">
              <w:marLeft w:val="0"/>
              <w:marRight w:val="0"/>
              <w:marTop w:val="0"/>
              <w:marBottom w:val="0"/>
              <w:divBdr>
                <w:top w:val="none" w:sz="0" w:space="0" w:color="auto"/>
                <w:left w:val="none" w:sz="0" w:space="0" w:color="auto"/>
                <w:bottom w:val="none" w:sz="0" w:space="0" w:color="auto"/>
                <w:right w:val="none" w:sz="0" w:space="0" w:color="auto"/>
              </w:divBdr>
            </w:div>
            <w:div w:id="1194147629">
              <w:marLeft w:val="0"/>
              <w:marRight w:val="0"/>
              <w:marTop w:val="0"/>
              <w:marBottom w:val="0"/>
              <w:divBdr>
                <w:top w:val="none" w:sz="0" w:space="0" w:color="auto"/>
                <w:left w:val="none" w:sz="0" w:space="0" w:color="auto"/>
                <w:bottom w:val="none" w:sz="0" w:space="0" w:color="auto"/>
                <w:right w:val="none" w:sz="0" w:space="0" w:color="auto"/>
              </w:divBdr>
            </w:div>
            <w:div w:id="1250501299">
              <w:marLeft w:val="0"/>
              <w:marRight w:val="0"/>
              <w:marTop w:val="0"/>
              <w:marBottom w:val="0"/>
              <w:divBdr>
                <w:top w:val="none" w:sz="0" w:space="0" w:color="auto"/>
                <w:left w:val="none" w:sz="0" w:space="0" w:color="auto"/>
                <w:bottom w:val="none" w:sz="0" w:space="0" w:color="auto"/>
                <w:right w:val="none" w:sz="0" w:space="0" w:color="auto"/>
              </w:divBdr>
            </w:div>
            <w:div w:id="1219896288">
              <w:marLeft w:val="0"/>
              <w:marRight w:val="0"/>
              <w:marTop w:val="0"/>
              <w:marBottom w:val="0"/>
              <w:divBdr>
                <w:top w:val="none" w:sz="0" w:space="0" w:color="auto"/>
                <w:left w:val="none" w:sz="0" w:space="0" w:color="auto"/>
                <w:bottom w:val="none" w:sz="0" w:space="0" w:color="auto"/>
                <w:right w:val="none" w:sz="0" w:space="0" w:color="auto"/>
              </w:divBdr>
            </w:div>
            <w:div w:id="1458916166">
              <w:marLeft w:val="0"/>
              <w:marRight w:val="0"/>
              <w:marTop w:val="0"/>
              <w:marBottom w:val="0"/>
              <w:divBdr>
                <w:top w:val="none" w:sz="0" w:space="0" w:color="auto"/>
                <w:left w:val="none" w:sz="0" w:space="0" w:color="auto"/>
                <w:bottom w:val="none" w:sz="0" w:space="0" w:color="auto"/>
                <w:right w:val="none" w:sz="0" w:space="0" w:color="auto"/>
              </w:divBdr>
            </w:div>
            <w:div w:id="14358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18707">
      <w:bodyDiv w:val="1"/>
      <w:marLeft w:val="0"/>
      <w:marRight w:val="0"/>
      <w:marTop w:val="0"/>
      <w:marBottom w:val="0"/>
      <w:divBdr>
        <w:top w:val="none" w:sz="0" w:space="0" w:color="auto"/>
        <w:left w:val="none" w:sz="0" w:space="0" w:color="auto"/>
        <w:bottom w:val="none" w:sz="0" w:space="0" w:color="auto"/>
        <w:right w:val="none" w:sz="0" w:space="0" w:color="auto"/>
      </w:divBdr>
    </w:div>
    <w:div w:id="1248540922">
      <w:bodyDiv w:val="1"/>
      <w:marLeft w:val="0"/>
      <w:marRight w:val="0"/>
      <w:marTop w:val="0"/>
      <w:marBottom w:val="0"/>
      <w:divBdr>
        <w:top w:val="none" w:sz="0" w:space="0" w:color="auto"/>
        <w:left w:val="none" w:sz="0" w:space="0" w:color="auto"/>
        <w:bottom w:val="none" w:sz="0" w:space="0" w:color="auto"/>
        <w:right w:val="none" w:sz="0" w:space="0" w:color="auto"/>
      </w:divBdr>
      <w:divsChild>
        <w:div w:id="342247925">
          <w:marLeft w:val="0"/>
          <w:marRight w:val="0"/>
          <w:marTop w:val="0"/>
          <w:marBottom w:val="0"/>
          <w:divBdr>
            <w:top w:val="none" w:sz="0" w:space="0" w:color="auto"/>
            <w:left w:val="none" w:sz="0" w:space="0" w:color="auto"/>
            <w:bottom w:val="none" w:sz="0" w:space="0" w:color="auto"/>
            <w:right w:val="none" w:sz="0" w:space="0" w:color="auto"/>
          </w:divBdr>
          <w:divsChild>
            <w:div w:id="30666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9128">
      <w:bodyDiv w:val="1"/>
      <w:marLeft w:val="0"/>
      <w:marRight w:val="0"/>
      <w:marTop w:val="0"/>
      <w:marBottom w:val="0"/>
      <w:divBdr>
        <w:top w:val="none" w:sz="0" w:space="0" w:color="auto"/>
        <w:left w:val="none" w:sz="0" w:space="0" w:color="auto"/>
        <w:bottom w:val="none" w:sz="0" w:space="0" w:color="auto"/>
        <w:right w:val="none" w:sz="0" w:space="0" w:color="auto"/>
      </w:divBdr>
      <w:divsChild>
        <w:div w:id="1320113417">
          <w:marLeft w:val="0"/>
          <w:marRight w:val="0"/>
          <w:marTop w:val="0"/>
          <w:marBottom w:val="0"/>
          <w:divBdr>
            <w:top w:val="none" w:sz="0" w:space="0" w:color="auto"/>
            <w:left w:val="none" w:sz="0" w:space="0" w:color="auto"/>
            <w:bottom w:val="none" w:sz="0" w:space="0" w:color="auto"/>
            <w:right w:val="none" w:sz="0" w:space="0" w:color="auto"/>
          </w:divBdr>
          <w:divsChild>
            <w:div w:id="57948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5513">
      <w:bodyDiv w:val="1"/>
      <w:marLeft w:val="0"/>
      <w:marRight w:val="0"/>
      <w:marTop w:val="0"/>
      <w:marBottom w:val="0"/>
      <w:divBdr>
        <w:top w:val="none" w:sz="0" w:space="0" w:color="auto"/>
        <w:left w:val="none" w:sz="0" w:space="0" w:color="auto"/>
        <w:bottom w:val="none" w:sz="0" w:space="0" w:color="auto"/>
        <w:right w:val="none" w:sz="0" w:space="0" w:color="auto"/>
      </w:divBdr>
      <w:divsChild>
        <w:div w:id="1731152463">
          <w:marLeft w:val="0"/>
          <w:marRight w:val="0"/>
          <w:marTop w:val="0"/>
          <w:marBottom w:val="0"/>
          <w:divBdr>
            <w:top w:val="none" w:sz="0" w:space="0" w:color="auto"/>
            <w:left w:val="none" w:sz="0" w:space="0" w:color="auto"/>
            <w:bottom w:val="none" w:sz="0" w:space="0" w:color="auto"/>
            <w:right w:val="none" w:sz="0" w:space="0" w:color="auto"/>
          </w:divBdr>
          <w:divsChild>
            <w:div w:id="47264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33517">
      <w:bodyDiv w:val="1"/>
      <w:marLeft w:val="0"/>
      <w:marRight w:val="0"/>
      <w:marTop w:val="0"/>
      <w:marBottom w:val="0"/>
      <w:divBdr>
        <w:top w:val="none" w:sz="0" w:space="0" w:color="auto"/>
        <w:left w:val="none" w:sz="0" w:space="0" w:color="auto"/>
        <w:bottom w:val="none" w:sz="0" w:space="0" w:color="auto"/>
        <w:right w:val="none" w:sz="0" w:space="0" w:color="auto"/>
      </w:divBdr>
    </w:div>
    <w:div w:id="1282494961">
      <w:bodyDiv w:val="1"/>
      <w:marLeft w:val="0"/>
      <w:marRight w:val="0"/>
      <w:marTop w:val="0"/>
      <w:marBottom w:val="0"/>
      <w:divBdr>
        <w:top w:val="none" w:sz="0" w:space="0" w:color="auto"/>
        <w:left w:val="none" w:sz="0" w:space="0" w:color="auto"/>
        <w:bottom w:val="none" w:sz="0" w:space="0" w:color="auto"/>
        <w:right w:val="none" w:sz="0" w:space="0" w:color="auto"/>
      </w:divBdr>
      <w:divsChild>
        <w:div w:id="2074231418">
          <w:marLeft w:val="0"/>
          <w:marRight w:val="0"/>
          <w:marTop w:val="0"/>
          <w:marBottom w:val="0"/>
          <w:divBdr>
            <w:top w:val="none" w:sz="0" w:space="0" w:color="auto"/>
            <w:left w:val="none" w:sz="0" w:space="0" w:color="auto"/>
            <w:bottom w:val="none" w:sz="0" w:space="0" w:color="auto"/>
            <w:right w:val="none" w:sz="0" w:space="0" w:color="auto"/>
          </w:divBdr>
          <w:divsChild>
            <w:div w:id="973831723">
              <w:marLeft w:val="0"/>
              <w:marRight w:val="0"/>
              <w:marTop w:val="0"/>
              <w:marBottom w:val="0"/>
              <w:divBdr>
                <w:top w:val="none" w:sz="0" w:space="0" w:color="auto"/>
                <w:left w:val="none" w:sz="0" w:space="0" w:color="auto"/>
                <w:bottom w:val="none" w:sz="0" w:space="0" w:color="auto"/>
                <w:right w:val="none" w:sz="0" w:space="0" w:color="auto"/>
              </w:divBdr>
            </w:div>
            <w:div w:id="2014844236">
              <w:marLeft w:val="0"/>
              <w:marRight w:val="0"/>
              <w:marTop w:val="0"/>
              <w:marBottom w:val="0"/>
              <w:divBdr>
                <w:top w:val="none" w:sz="0" w:space="0" w:color="auto"/>
                <w:left w:val="none" w:sz="0" w:space="0" w:color="auto"/>
                <w:bottom w:val="none" w:sz="0" w:space="0" w:color="auto"/>
                <w:right w:val="none" w:sz="0" w:space="0" w:color="auto"/>
              </w:divBdr>
            </w:div>
            <w:div w:id="624239076">
              <w:marLeft w:val="0"/>
              <w:marRight w:val="0"/>
              <w:marTop w:val="0"/>
              <w:marBottom w:val="0"/>
              <w:divBdr>
                <w:top w:val="none" w:sz="0" w:space="0" w:color="auto"/>
                <w:left w:val="none" w:sz="0" w:space="0" w:color="auto"/>
                <w:bottom w:val="none" w:sz="0" w:space="0" w:color="auto"/>
                <w:right w:val="none" w:sz="0" w:space="0" w:color="auto"/>
              </w:divBdr>
            </w:div>
            <w:div w:id="834686434">
              <w:marLeft w:val="0"/>
              <w:marRight w:val="0"/>
              <w:marTop w:val="0"/>
              <w:marBottom w:val="0"/>
              <w:divBdr>
                <w:top w:val="none" w:sz="0" w:space="0" w:color="auto"/>
                <w:left w:val="none" w:sz="0" w:space="0" w:color="auto"/>
                <w:bottom w:val="none" w:sz="0" w:space="0" w:color="auto"/>
                <w:right w:val="none" w:sz="0" w:space="0" w:color="auto"/>
              </w:divBdr>
            </w:div>
            <w:div w:id="1856529968">
              <w:marLeft w:val="0"/>
              <w:marRight w:val="0"/>
              <w:marTop w:val="0"/>
              <w:marBottom w:val="0"/>
              <w:divBdr>
                <w:top w:val="none" w:sz="0" w:space="0" w:color="auto"/>
                <w:left w:val="none" w:sz="0" w:space="0" w:color="auto"/>
                <w:bottom w:val="none" w:sz="0" w:space="0" w:color="auto"/>
                <w:right w:val="none" w:sz="0" w:space="0" w:color="auto"/>
              </w:divBdr>
            </w:div>
            <w:div w:id="1887642727">
              <w:marLeft w:val="0"/>
              <w:marRight w:val="0"/>
              <w:marTop w:val="0"/>
              <w:marBottom w:val="0"/>
              <w:divBdr>
                <w:top w:val="none" w:sz="0" w:space="0" w:color="auto"/>
                <w:left w:val="none" w:sz="0" w:space="0" w:color="auto"/>
                <w:bottom w:val="none" w:sz="0" w:space="0" w:color="auto"/>
                <w:right w:val="none" w:sz="0" w:space="0" w:color="auto"/>
              </w:divBdr>
            </w:div>
            <w:div w:id="152449164">
              <w:marLeft w:val="0"/>
              <w:marRight w:val="0"/>
              <w:marTop w:val="0"/>
              <w:marBottom w:val="0"/>
              <w:divBdr>
                <w:top w:val="none" w:sz="0" w:space="0" w:color="auto"/>
                <w:left w:val="none" w:sz="0" w:space="0" w:color="auto"/>
                <w:bottom w:val="none" w:sz="0" w:space="0" w:color="auto"/>
                <w:right w:val="none" w:sz="0" w:space="0" w:color="auto"/>
              </w:divBdr>
            </w:div>
            <w:div w:id="1930381407">
              <w:marLeft w:val="0"/>
              <w:marRight w:val="0"/>
              <w:marTop w:val="0"/>
              <w:marBottom w:val="0"/>
              <w:divBdr>
                <w:top w:val="none" w:sz="0" w:space="0" w:color="auto"/>
                <w:left w:val="none" w:sz="0" w:space="0" w:color="auto"/>
                <w:bottom w:val="none" w:sz="0" w:space="0" w:color="auto"/>
                <w:right w:val="none" w:sz="0" w:space="0" w:color="auto"/>
              </w:divBdr>
            </w:div>
            <w:div w:id="164781562">
              <w:marLeft w:val="0"/>
              <w:marRight w:val="0"/>
              <w:marTop w:val="0"/>
              <w:marBottom w:val="0"/>
              <w:divBdr>
                <w:top w:val="none" w:sz="0" w:space="0" w:color="auto"/>
                <w:left w:val="none" w:sz="0" w:space="0" w:color="auto"/>
                <w:bottom w:val="none" w:sz="0" w:space="0" w:color="auto"/>
                <w:right w:val="none" w:sz="0" w:space="0" w:color="auto"/>
              </w:divBdr>
            </w:div>
            <w:div w:id="1779061780">
              <w:marLeft w:val="0"/>
              <w:marRight w:val="0"/>
              <w:marTop w:val="0"/>
              <w:marBottom w:val="0"/>
              <w:divBdr>
                <w:top w:val="none" w:sz="0" w:space="0" w:color="auto"/>
                <w:left w:val="none" w:sz="0" w:space="0" w:color="auto"/>
                <w:bottom w:val="none" w:sz="0" w:space="0" w:color="auto"/>
                <w:right w:val="none" w:sz="0" w:space="0" w:color="auto"/>
              </w:divBdr>
            </w:div>
            <w:div w:id="721516176">
              <w:marLeft w:val="0"/>
              <w:marRight w:val="0"/>
              <w:marTop w:val="0"/>
              <w:marBottom w:val="0"/>
              <w:divBdr>
                <w:top w:val="none" w:sz="0" w:space="0" w:color="auto"/>
                <w:left w:val="none" w:sz="0" w:space="0" w:color="auto"/>
                <w:bottom w:val="none" w:sz="0" w:space="0" w:color="auto"/>
                <w:right w:val="none" w:sz="0" w:space="0" w:color="auto"/>
              </w:divBdr>
            </w:div>
            <w:div w:id="599724431">
              <w:marLeft w:val="0"/>
              <w:marRight w:val="0"/>
              <w:marTop w:val="0"/>
              <w:marBottom w:val="0"/>
              <w:divBdr>
                <w:top w:val="none" w:sz="0" w:space="0" w:color="auto"/>
                <w:left w:val="none" w:sz="0" w:space="0" w:color="auto"/>
                <w:bottom w:val="none" w:sz="0" w:space="0" w:color="auto"/>
                <w:right w:val="none" w:sz="0" w:space="0" w:color="auto"/>
              </w:divBdr>
            </w:div>
            <w:div w:id="883296301">
              <w:marLeft w:val="0"/>
              <w:marRight w:val="0"/>
              <w:marTop w:val="0"/>
              <w:marBottom w:val="0"/>
              <w:divBdr>
                <w:top w:val="none" w:sz="0" w:space="0" w:color="auto"/>
                <w:left w:val="none" w:sz="0" w:space="0" w:color="auto"/>
                <w:bottom w:val="none" w:sz="0" w:space="0" w:color="auto"/>
                <w:right w:val="none" w:sz="0" w:space="0" w:color="auto"/>
              </w:divBdr>
            </w:div>
            <w:div w:id="997851516">
              <w:marLeft w:val="0"/>
              <w:marRight w:val="0"/>
              <w:marTop w:val="0"/>
              <w:marBottom w:val="0"/>
              <w:divBdr>
                <w:top w:val="none" w:sz="0" w:space="0" w:color="auto"/>
                <w:left w:val="none" w:sz="0" w:space="0" w:color="auto"/>
                <w:bottom w:val="none" w:sz="0" w:space="0" w:color="auto"/>
                <w:right w:val="none" w:sz="0" w:space="0" w:color="auto"/>
              </w:divBdr>
            </w:div>
            <w:div w:id="44108985">
              <w:marLeft w:val="0"/>
              <w:marRight w:val="0"/>
              <w:marTop w:val="0"/>
              <w:marBottom w:val="0"/>
              <w:divBdr>
                <w:top w:val="none" w:sz="0" w:space="0" w:color="auto"/>
                <w:left w:val="none" w:sz="0" w:space="0" w:color="auto"/>
                <w:bottom w:val="none" w:sz="0" w:space="0" w:color="auto"/>
                <w:right w:val="none" w:sz="0" w:space="0" w:color="auto"/>
              </w:divBdr>
            </w:div>
            <w:div w:id="560099258">
              <w:marLeft w:val="0"/>
              <w:marRight w:val="0"/>
              <w:marTop w:val="0"/>
              <w:marBottom w:val="0"/>
              <w:divBdr>
                <w:top w:val="none" w:sz="0" w:space="0" w:color="auto"/>
                <w:left w:val="none" w:sz="0" w:space="0" w:color="auto"/>
                <w:bottom w:val="none" w:sz="0" w:space="0" w:color="auto"/>
                <w:right w:val="none" w:sz="0" w:space="0" w:color="auto"/>
              </w:divBdr>
            </w:div>
            <w:div w:id="1783379387">
              <w:marLeft w:val="0"/>
              <w:marRight w:val="0"/>
              <w:marTop w:val="0"/>
              <w:marBottom w:val="0"/>
              <w:divBdr>
                <w:top w:val="none" w:sz="0" w:space="0" w:color="auto"/>
                <w:left w:val="none" w:sz="0" w:space="0" w:color="auto"/>
                <w:bottom w:val="none" w:sz="0" w:space="0" w:color="auto"/>
                <w:right w:val="none" w:sz="0" w:space="0" w:color="auto"/>
              </w:divBdr>
            </w:div>
            <w:div w:id="1849248102">
              <w:marLeft w:val="0"/>
              <w:marRight w:val="0"/>
              <w:marTop w:val="0"/>
              <w:marBottom w:val="0"/>
              <w:divBdr>
                <w:top w:val="none" w:sz="0" w:space="0" w:color="auto"/>
                <w:left w:val="none" w:sz="0" w:space="0" w:color="auto"/>
                <w:bottom w:val="none" w:sz="0" w:space="0" w:color="auto"/>
                <w:right w:val="none" w:sz="0" w:space="0" w:color="auto"/>
              </w:divBdr>
            </w:div>
            <w:div w:id="1854145237">
              <w:marLeft w:val="0"/>
              <w:marRight w:val="0"/>
              <w:marTop w:val="0"/>
              <w:marBottom w:val="0"/>
              <w:divBdr>
                <w:top w:val="none" w:sz="0" w:space="0" w:color="auto"/>
                <w:left w:val="none" w:sz="0" w:space="0" w:color="auto"/>
                <w:bottom w:val="none" w:sz="0" w:space="0" w:color="auto"/>
                <w:right w:val="none" w:sz="0" w:space="0" w:color="auto"/>
              </w:divBdr>
            </w:div>
            <w:div w:id="1066416990">
              <w:marLeft w:val="0"/>
              <w:marRight w:val="0"/>
              <w:marTop w:val="0"/>
              <w:marBottom w:val="0"/>
              <w:divBdr>
                <w:top w:val="none" w:sz="0" w:space="0" w:color="auto"/>
                <w:left w:val="none" w:sz="0" w:space="0" w:color="auto"/>
                <w:bottom w:val="none" w:sz="0" w:space="0" w:color="auto"/>
                <w:right w:val="none" w:sz="0" w:space="0" w:color="auto"/>
              </w:divBdr>
            </w:div>
            <w:div w:id="822702870">
              <w:marLeft w:val="0"/>
              <w:marRight w:val="0"/>
              <w:marTop w:val="0"/>
              <w:marBottom w:val="0"/>
              <w:divBdr>
                <w:top w:val="none" w:sz="0" w:space="0" w:color="auto"/>
                <w:left w:val="none" w:sz="0" w:space="0" w:color="auto"/>
                <w:bottom w:val="none" w:sz="0" w:space="0" w:color="auto"/>
                <w:right w:val="none" w:sz="0" w:space="0" w:color="auto"/>
              </w:divBdr>
            </w:div>
            <w:div w:id="906961310">
              <w:marLeft w:val="0"/>
              <w:marRight w:val="0"/>
              <w:marTop w:val="0"/>
              <w:marBottom w:val="0"/>
              <w:divBdr>
                <w:top w:val="none" w:sz="0" w:space="0" w:color="auto"/>
                <w:left w:val="none" w:sz="0" w:space="0" w:color="auto"/>
                <w:bottom w:val="none" w:sz="0" w:space="0" w:color="auto"/>
                <w:right w:val="none" w:sz="0" w:space="0" w:color="auto"/>
              </w:divBdr>
            </w:div>
            <w:div w:id="937445844">
              <w:marLeft w:val="0"/>
              <w:marRight w:val="0"/>
              <w:marTop w:val="0"/>
              <w:marBottom w:val="0"/>
              <w:divBdr>
                <w:top w:val="none" w:sz="0" w:space="0" w:color="auto"/>
                <w:left w:val="none" w:sz="0" w:space="0" w:color="auto"/>
                <w:bottom w:val="none" w:sz="0" w:space="0" w:color="auto"/>
                <w:right w:val="none" w:sz="0" w:space="0" w:color="auto"/>
              </w:divBdr>
            </w:div>
            <w:div w:id="1710909569">
              <w:marLeft w:val="0"/>
              <w:marRight w:val="0"/>
              <w:marTop w:val="0"/>
              <w:marBottom w:val="0"/>
              <w:divBdr>
                <w:top w:val="none" w:sz="0" w:space="0" w:color="auto"/>
                <w:left w:val="none" w:sz="0" w:space="0" w:color="auto"/>
                <w:bottom w:val="none" w:sz="0" w:space="0" w:color="auto"/>
                <w:right w:val="none" w:sz="0" w:space="0" w:color="auto"/>
              </w:divBdr>
            </w:div>
            <w:div w:id="1348484806">
              <w:marLeft w:val="0"/>
              <w:marRight w:val="0"/>
              <w:marTop w:val="0"/>
              <w:marBottom w:val="0"/>
              <w:divBdr>
                <w:top w:val="none" w:sz="0" w:space="0" w:color="auto"/>
                <w:left w:val="none" w:sz="0" w:space="0" w:color="auto"/>
                <w:bottom w:val="none" w:sz="0" w:space="0" w:color="auto"/>
                <w:right w:val="none" w:sz="0" w:space="0" w:color="auto"/>
              </w:divBdr>
            </w:div>
            <w:div w:id="1199779696">
              <w:marLeft w:val="0"/>
              <w:marRight w:val="0"/>
              <w:marTop w:val="0"/>
              <w:marBottom w:val="0"/>
              <w:divBdr>
                <w:top w:val="none" w:sz="0" w:space="0" w:color="auto"/>
                <w:left w:val="none" w:sz="0" w:space="0" w:color="auto"/>
                <w:bottom w:val="none" w:sz="0" w:space="0" w:color="auto"/>
                <w:right w:val="none" w:sz="0" w:space="0" w:color="auto"/>
              </w:divBdr>
            </w:div>
            <w:div w:id="1728723603">
              <w:marLeft w:val="0"/>
              <w:marRight w:val="0"/>
              <w:marTop w:val="0"/>
              <w:marBottom w:val="0"/>
              <w:divBdr>
                <w:top w:val="none" w:sz="0" w:space="0" w:color="auto"/>
                <w:left w:val="none" w:sz="0" w:space="0" w:color="auto"/>
                <w:bottom w:val="none" w:sz="0" w:space="0" w:color="auto"/>
                <w:right w:val="none" w:sz="0" w:space="0" w:color="auto"/>
              </w:divBdr>
            </w:div>
            <w:div w:id="965888577">
              <w:marLeft w:val="0"/>
              <w:marRight w:val="0"/>
              <w:marTop w:val="0"/>
              <w:marBottom w:val="0"/>
              <w:divBdr>
                <w:top w:val="none" w:sz="0" w:space="0" w:color="auto"/>
                <w:left w:val="none" w:sz="0" w:space="0" w:color="auto"/>
                <w:bottom w:val="none" w:sz="0" w:space="0" w:color="auto"/>
                <w:right w:val="none" w:sz="0" w:space="0" w:color="auto"/>
              </w:divBdr>
            </w:div>
            <w:div w:id="1178426471">
              <w:marLeft w:val="0"/>
              <w:marRight w:val="0"/>
              <w:marTop w:val="0"/>
              <w:marBottom w:val="0"/>
              <w:divBdr>
                <w:top w:val="none" w:sz="0" w:space="0" w:color="auto"/>
                <w:left w:val="none" w:sz="0" w:space="0" w:color="auto"/>
                <w:bottom w:val="none" w:sz="0" w:space="0" w:color="auto"/>
                <w:right w:val="none" w:sz="0" w:space="0" w:color="auto"/>
              </w:divBdr>
            </w:div>
            <w:div w:id="1981422853">
              <w:marLeft w:val="0"/>
              <w:marRight w:val="0"/>
              <w:marTop w:val="0"/>
              <w:marBottom w:val="0"/>
              <w:divBdr>
                <w:top w:val="none" w:sz="0" w:space="0" w:color="auto"/>
                <w:left w:val="none" w:sz="0" w:space="0" w:color="auto"/>
                <w:bottom w:val="none" w:sz="0" w:space="0" w:color="auto"/>
                <w:right w:val="none" w:sz="0" w:space="0" w:color="auto"/>
              </w:divBdr>
            </w:div>
            <w:div w:id="1301226000">
              <w:marLeft w:val="0"/>
              <w:marRight w:val="0"/>
              <w:marTop w:val="0"/>
              <w:marBottom w:val="0"/>
              <w:divBdr>
                <w:top w:val="none" w:sz="0" w:space="0" w:color="auto"/>
                <w:left w:val="none" w:sz="0" w:space="0" w:color="auto"/>
                <w:bottom w:val="none" w:sz="0" w:space="0" w:color="auto"/>
                <w:right w:val="none" w:sz="0" w:space="0" w:color="auto"/>
              </w:divBdr>
            </w:div>
            <w:div w:id="1092975146">
              <w:marLeft w:val="0"/>
              <w:marRight w:val="0"/>
              <w:marTop w:val="0"/>
              <w:marBottom w:val="0"/>
              <w:divBdr>
                <w:top w:val="none" w:sz="0" w:space="0" w:color="auto"/>
                <w:left w:val="none" w:sz="0" w:space="0" w:color="auto"/>
                <w:bottom w:val="none" w:sz="0" w:space="0" w:color="auto"/>
                <w:right w:val="none" w:sz="0" w:space="0" w:color="auto"/>
              </w:divBdr>
            </w:div>
            <w:div w:id="1495685791">
              <w:marLeft w:val="0"/>
              <w:marRight w:val="0"/>
              <w:marTop w:val="0"/>
              <w:marBottom w:val="0"/>
              <w:divBdr>
                <w:top w:val="none" w:sz="0" w:space="0" w:color="auto"/>
                <w:left w:val="none" w:sz="0" w:space="0" w:color="auto"/>
                <w:bottom w:val="none" w:sz="0" w:space="0" w:color="auto"/>
                <w:right w:val="none" w:sz="0" w:space="0" w:color="auto"/>
              </w:divBdr>
            </w:div>
            <w:div w:id="625477139">
              <w:marLeft w:val="0"/>
              <w:marRight w:val="0"/>
              <w:marTop w:val="0"/>
              <w:marBottom w:val="0"/>
              <w:divBdr>
                <w:top w:val="none" w:sz="0" w:space="0" w:color="auto"/>
                <w:left w:val="none" w:sz="0" w:space="0" w:color="auto"/>
                <w:bottom w:val="none" w:sz="0" w:space="0" w:color="auto"/>
                <w:right w:val="none" w:sz="0" w:space="0" w:color="auto"/>
              </w:divBdr>
            </w:div>
            <w:div w:id="277225071">
              <w:marLeft w:val="0"/>
              <w:marRight w:val="0"/>
              <w:marTop w:val="0"/>
              <w:marBottom w:val="0"/>
              <w:divBdr>
                <w:top w:val="none" w:sz="0" w:space="0" w:color="auto"/>
                <w:left w:val="none" w:sz="0" w:space="0" w:color="auto"/>
                <w:bottom w:val="none" w:sz="0" w:space="0" w:color="auto"/>
                <w:right w:val="none" w:sz="0" w:space="0" w:color="auto"/>
              </w:divBdr>
            </w:div>
            <w:div w:id="591936169">
              <w:marLeft w:val="0"/>
              <w:marRight w:val="0"/>
              <w:marTop w:val="0"/>
              <w:marBottom w:val="0"/>
              <w:divBdr>
                <w:top w:val="none" w:sz="0" w:space="0" w:color="auto"/>
                <w:left w:val="none" w:sz="0" w:space="0" w:color="auto"/>
                <w:bottom w:val="none" w:sz="0" w:space="0" w:color="auto"/>
                <w:right w:val="none" w:sz="0" w:space="0" w:color="auto"/>
              </w:divBdr>
            </w:div>
            <w:div w:id="2020811549">
              <w:marLeft w:val="0"/>
              <w:marRight w:val="0"/>
              <w:marTop w:val="0"/>
              <w:marBottom w:val="0"/>
              <w:divBdr>
                <w:top w:val="none" w:sz="0" w:space="0" w:color="auto"/>
                <w:left w:val="none" w:sz="0" w:space="0" w:color="auto"/>
                <w:bottom w:val="none" w:sz="0" w:space="0" w:color="auto"/>
                <w:right w:val="none" w:sz="0" w:space="0" w:color="auto"/>
              </w:divBdr>
            </w:div>
            <w:div w:id="874001429">
              <w:marLeft w:val="0"/>
              <w:marRight w:val="0"/>
              <w:marTop w:val="0"/>
              <w:marBottom w:val="0"/>
              <w:divBdr>
                <w:top w:val="none" w:sz="0" w:space="0" w:color="auto"/>
                <w:left w:val="none" w:sz="0" w:space="0" w:color="auto"/>
                <w:bottom w:val="none" w:sz="0" w:space="0" w:color="auto"/>
                <w:right w:val="none" w:sz="0" w:space="0" w:color="auto"/>
              </w:divBdr>
            </w:div>
            <w:div w:id="465053728">
              <w:marLeft w:val="0"/>
              <w:marRight w:val="0"/>
              <w:marTop w:val="0"/>
              <w:marBottom w:val="0"/>
              <w:divBdr>
                <w:top w:val="none" w:sz="0" w:space="0" w:color="auto"/>
                <w:left w:val="none" w:sz="0" w:space="0" w:color="auto"/>
                <w:bottom w:val="none" w:sz="0" w:space="0" w:color="auto"/>
                <w:right w:val="none" w:sz="0" w:space="0" w:color="auto"/>
              </w:divBdr>
            </w:div>
            <w:div w:id="1439253018">
              <w:marLeft w:val="0"/>
              <w:marRight w:val="0"/>
              <w:marTop w:val="0"/>
              <w:marBottom w:val="0"/>
              <w:divBdr>
                <w:top w:val="none" w:sz="0" w:space="0" w:color="auto"/>
                <w:left w:val="none" w:sz="0" w:space="0" w:color="auto"/>
                <w:bottom w:val="none" w:sz="0" w:space="0" w:color="auto"/>
                <w:right w:val="none" w:sz="0" w:space="0" w:color="auto"/>
              </w:divBdr>
            </w:div>
            <w:div w:id="1990088462">
              <w:marLeft w:val="0"/>
              <w:marRight w:val="0"/>
              <w:marTop w:val="0"/>
              <w:marBottom w:val="0"/>
              <w:divBdr>
                <w:top w:val="none" w:sz="0" w:space="0" w:color="auto"/>
                <w:left w:val="none" w:sz="0" w:space="0" w:color="auto"/>
                <w:bottom w:val="none" w:sz="0" w:space="0" w:color="auto"/>
                <w:right w:val="none" w:sz="0" w:space="0" w:color="auto"/>
              </w:divBdr>
            </w:div>
            <w:div w:id="1385179707">
              <w:marLeft w:val="0"/>
              <w:marRight w:val="0"/>
              <w:marTop w:val="0"/>
              <w:marBottom w:val="0"/>
              <w:divBdr>
                <w:top w:val="none" w:sz="0" w:space="0" w:color="auto"/>
                <w:left w:val="none" w:sz="0" w:space="0" w:color="auto"/>
                <w:bottom w:val="none" w:sz="0" w:space="0" w:color="auto"/>
                <w:right w:val="none" w:sz="0" w:space="0" w:color="auto"/>
              </w:divBdr>
            </w:div>
            <w:div w:id="1019743315">
              <w:marLeft w:val="0"/>
              <w:marRight w:val="0"/>
              <w:marTop w:val="0"/>
              <w:marBottom w:val="0"/>
              <w:divBdr>
                <w:top w:val="none" w:sz="0" w:space="0" w:color="auto"/>
                <w:left w:val="none" w:sz="0" w:space="0" w:color="auto"/>
                <w:bottom w:val="none" w:sz="0" w:space="0" w:color="auto"/>
                <w:right w:val="none" w:sz="0" w:space="0" w:color="auto"/>
              </w:divBdr>
            </w:div>
            <w:div w:id="1629359695">
              <w:marLeft w:val="0"/>
              <w:marRight w:val="0"/>
              <w:marTop w:val="0"/>
              <w:marBottom w:val="0"/>
              <w:divBdr>
                <w:top w:val="none" w:sz="0" w:space="0" w:color="auto"/>
                <w:left w:val="none" w:sz="0" w:space="0" w:color="auto"/>
                <w:bottom w:val="none" w:sz="0" w:space="0" w:color="auto"/>
                <w:right w:val="none" w:sz="0" w:space="0" w:color="auto"/>
              </w:divBdr>
            </w:div>
            <w:div w:id="1777367876">
              <w:marLeft w:val="0"/>
              <w:marRight w:val="0"/>
              <w:marTop w:val="0"/>
              <w:marBottom w:val="0"/>
              <w:divBdr>
                <w:top w:val="none" w:sz="0" w:space="0" w:color="auto"/>
                <w:left w:val="none" w:sz="0" w:space="0" w:color="auto"/>
                <w:bottom w:val="none" w:sz="0" w:space="0" w:color="auto"/>
                <w:right w:val="none" w:sz="0" w:space="0" w:color="auto"/>
              </w:divBdr>
            </w:div>
            <w:div w:id="2122799574">
              <w:marLeft w:val="0"/>
              <w:marRight w:val="0"/>
              <w:marTop w:val="0"/>
              <w:marBottom w:val="0"/>
              <w:divBdr>
                <w:top w:val="none" w:sz="0" w:space="0" w:color="auto"/>
                <w:left w:val="none" w:sz="0" w:space="0" w:color="auto"/>
                <w:bottom w:val="none" w:sz="0" w:space="0" w:color="auto"/>
                <w:right w:val="none" w:sz="0" w:space="0" w:color="auto"/>
              </w:divBdr>
            </w:div>
            <w:div w:id="45418395">
              <w:marLeft w:val="0"/>
              <w:marRight w:val="0"/>
              <w:marTop w:val="0"/>
              <w:marBottom w:val="0"/>
              <w:divBdr>
                <w:top w:val="none" w:sz="0" w:space="0" w:color="auto"/>
                <w:left w:val="none" w:sz="0" w:space="0" w:color="auto"/>
                <w:bottom w:val="none" w:sz="0" w:space="0" w:color="auto"/>
                <w:right w:val="none" w:sz="0" w:space="0" w:color="auto"/>
              </w:divBdr>
            </w:div>
            <w:div w:id="1220281805">
              <w:marLeft w:val="0"/>
              <w:marRight w:val="0"/>
              <w:marTop w:val="0"/>
              <w:marBottom w:val="0"/>
              <w:divBdr>
                <w:top w:val="none" w:sz="0" w:space="0" w:color="auto"/>
                <w:left w:val="none" w:sz="0" w:space="0" w:color="auto"/>
                <w:bottom w:val="none" w:sz="0" w:space="0" w:color="auto"/>
                <w:right w:val="none" w:sz="0" w:space="0" w:color="auto"/>
              </w:divBdr>
            </w:div>
            <w:div w:id="459693809">
              <w:marLeft w:val="0"/>
              <w:marRight w:val="0"/>
              <w:marTop w:val="0"/>
              <w:marBottom w:val="0"/>
              <w:divBdr>
                <w:top w:val="none" w:sz="0" w:space="0" w:color="auto"/>
                <w:left w:val="none" w:sz="0" w:space="0" w:color="auto"/>
                <w:bottom w:val="none" w:sz="0" w:space="0" w:color="auto"/>
                <w:right w:val="none" w:sz="0" w:space="0" w:color="auto"/>
              </w:divBdr>
            </w:div>
            <w:div w:id="1709834275">
              <w:marLeft w:val="0"/>
              <w:marRight w:val="0"/>
              <w:marTop w:val="0"/>
              <w:marBottom w:val="0"/>
              <w:divBdr>
                <w:top w:val="none" w:sz="0" w:space="0" w:color="auto"/>
                <w:left w:val="none" w:sz="0" w:space="0" w:color="auto"/>
                <w:bottom w:val="none" w:sz="0" w:space="0" w:color="auto"/>
                <w:right w:val="none" w:sz="0" w:space="0" w:color="auto"/>
              </w:divBdr>
            </w:div>
            <w:div w:id="1085417091">
              <w:marLeft w:val="0"/>
              <w:marRight w:val="0"/>
              <w:marTop w:val="0"/>
              <w:marBottom w:val="0"/>
              <w:divBdr>
                <w:top w:val="none" w:sz="0" w:space="0" w:color="auto"/>
                <w:left w:val="none" w:sz="0" w:space="0" w:color="auto"/>
                <w:bottom w:val="none" w:sz="0" w:space="0" w:color="auto"/>
                <w:right w:val="none" w:sz="0" w:space="0" w:color="auto"/>
              </w:divBdr>
            </w:div>
            <w:div w:id="4352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47836">
      <w:bodyDiv w:val="1"/>
      <w:marLeft w:val="0"/>
      <w:marRight w:val="0"/>
      <w:marTop w:val="0"/>
      <w:marBottom w:val="0"/>
      <w:divBdr>
        <w:top w:val="none" w:sz="0" w:space="0" w:color="auto"/>
        <w:left w:val="none" w:sz="0" w:space="0" w:color="auto"/>
        <w:bottom w:val="none" w:sz="0" w:space="0" w:color="auto"/>
        <w:right w:val="none" w:sz="0" w:space="0" w:color="auto"/>
      </w:divBdr>
      <w:divsChild>
        <w:div w:id="276062133">
          <w:marLeft w:val="0"/>
          <w:marRight w:val="0"/>
          <w:marTop w:val="0"/>
          <w:marBottom w:val="0"/>
          <w:divBdr>
            <w:top w:val="none" w:sz="0" w:space="0" w:color="auto"/>
            <w:left w:val="none" w:sz="0" w:space="0" w:color="auto"/>
            <w:bottom w:val="none" w:sz="0" w:space="0" w:color="auto"/>
            <w:right w:val="none" w:sz="0" w:space="0" w:color="auto"/>
          </w:divBdr>
          <w:divsChild>
            <w:div w:id="1093159569">
              <w:marLeft w:val="0"/>
              <w:marRight w:val="0"/>
              <w:marTop w:val="0"/>
              <w:marBottom w:val="0"/>
              <w:divBdr>
                <w:top w:val="none" w:sz="0" w:space="0" w:color="auto"/>
                <w:left w:val="none" w:sz="0" w:space="0" w:color="auto"/>
                <w:bottom w:val="none" w:sz="0" w:space="0" w:color="auto"/>
                <w:right w:val="none" w:sz="0" w:space="0" w:color="auto"/>
              </w:divBdr>
            </w:div>
            <w:div w:id="954556609">
              <w:marLeft w:val="0"/>
              <w:marRight w:val="0"/>
              <w:marTop w:val="0"/>
              <w:marBottom w:val="0"/>
              <w:divBdr>
                <w:top w:val="none" w:sz="0" w:space="0" w:color="auto"/>
                <w:left w:val="none" w:sz="0" w:space="0" w:color="auto"/>
                <w:bottom w:val="none" w:sz="0" w:space="0" w:color="auto"/>
                <w:right w:val="none" w:sz="0" w:space="0" w:color="auto"/>
              </w:divBdr>
            </w:div>
            <w:div w:id="1574700751">
              <w:marLeft w:val="0"/>
              <w:marRight w:val="0"/>
              <w:marTop w:val="0"/>
              <w:marBottom w:val="0"/>
              <w:divBdr>
                <w:top w:val="none" w:sz="0" w:space="0" w:color="auto"/>
                <w:left w:val="none" w:sz="0" w:space="0" w:color="auto"/>
                <w:bottom w:val="none" w:sz="0" w:space="0" w:color="auto"/>
                <w:right w:val="none" w:sz="0" w:space="0" w:color="auto"/>
              </w:divBdr>
            </w:div>
            <w:div w:id="834339177">
              <w:marLeft w:val="0"/>
              <w:marRight w:val="0"/>
              <w:marTop w:val="0"/>
              <w:marBottom w:val="0"/>
              <w:divBdr>
                <w:top w:val="none" w:sz="0" w:space="0" w:color="auto"/>
                <w:left w:val="none" w:sz="0" w:space="0" w:color="auto"/>
                <w:bottom w:val="none" w:sz="0" w:space="0" w:color="auto"/>
                <w:right w:val="none" w:sz="0" w:space="0" w:color="auto"/>
              </w:divBdr>
            </w:div>
            <w:div w:id="380633167">
              <w:marLeft w:val="0"/>
              <w:marRight w:val="0"/>
              <w:marTop w:val="0"/>
              <w:marBottom w:val="0"/>
              <w:divBdr>
                <w:top w:val="none" w:sz="0" w:space="0" w:color="auto"/>
                <w:left w:val="none" w:sz="0" w:space="0" w:color="auto"/>
                <w:bottom w:val="none" w:sz="0" w:space="0" w:color="auto"/>
                <w:right w:val="none" w:sz="0" w:space="0" w:color="auto"/>
              </w:divBdr>
            </w:div>
            <w:div w:id="1394962382">
              <w:marLeft w:val="0"/>
              <w:marRight w:val="0"/>
              <w:marTop w:val="0"/>
              <w:marBottom w:val="0"/>
              <w:divBdr>
                <w:top w:val="none" w:sz="0" w:space="0" w:color="auto"/>
                <w:left w:val="none" w:sz="0" w:space="0" w:color="auto"/>
                <w:bottom w:val="none" w:sz="0" w:space="0" w:color="auto"/>
                <w:right w:val="none" w:sz="0" w:space="0" w:color="auto"/>
              </w:divBdr>
            </w:div>
            <w:div w:id="132527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389">
      <w:bodyDiv w:val="1"/>
      <w:marLeft w:val="0"/>
      <w:marRight w:val="0"/>
      <w:marTop w:val="0"/>
      <w:marBottom w:val="0"/>
      <w:divBdr>
        <w:top w:val="none" w:sz="0" w:space="0" w:color="auto"/>
        <w:left w:val="none" w:sz="0" w:space="0" w:color="auto"/>
        <w:bottom w:val="none" w:sz="0" w:space="0" w:color="auto"/>
        <w:right w:val="none" w:sz="0" w:space="0" w:color="auto"/>
      </w:divBdr>
      <w:divsChild>
        <w:div w:id="2084445655">
          <w:marLeft w:val="0"/>
          <w:marRight w:val="0"/>
          <w:marTop w:val="0"/>
          <w:marBottom w:val="0"/>
          <w:divBdr>
            <w:top w:val="none" w:sz="0" w:space="0" w:color="auto"/>
            <w:left w:val="none" w:sz="0" w:space="0" w:color="auto"/>
            <w:bottom w:val="none" w:sz="0" w:space="0" w:color="auto"/>
            <w:right w:val="none" w:sz="0" w:space="0" w:color="auto"/>
          </w:divBdr>
          <w:divsChild>
            <w:div w:id="86259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28769">
      <w:bodyDiv w:val="1"/>
      <w:marLeft w:val="0"/>
      <w:marRight w:val="0"/>
      <w:marTop w:val="0"/>
      <w:marBottom w:val="0"/>
      <w:divBdr>
        <w:top w:val="none" w:sz="0" w:space="0" w:color="auto"/>
        <w:left w:val="none" w:sz="0" w:space="0" w:color="auto"/>
        <w:bottom w:val="none" w:sz="0" w:space="0" w:color="auto"/>
        <w:right w:val="none" w:sz="0" w:space="0" w:color="auto"/>
      </w:divBdr>
    </w:div>
    <w:div w:id="1339769583">
      <w:bodyDiv w:val="1"/>
      <w:marLeft w:val="0"/>
      <w:marRight w:val="0"/>
      <w:marTop w:val="0"/>
      <w:marBottom w:val="0"/>
      <w:divBdr>
        <w:top w:val="none" w:sz="0" w:space="0" w:color="auto"/>
        <w:left w:val="none" w:sz="0" w:space="0" w:color="auto"/>
        <w:bottom w:val="none" w:sz="0" w:space="0" w:color="auto"/>
        <w:right w:val="none" w:sz="0" w:space="0" w:color="auto"/>
      </w:divBdr>
    </w:div>
    <w:div w:id="1352028321">
      <w:bodyDiv w:val="1"/>
      <w:marLeft w:val="0"/>
      <w:marRight w:val="0"/>
      <w:marTop w:val="0"/>
      <w:marBottom w:val="0"/>
      <w:divBdr>
        <w:top w:val="none" w:sz="0" w:space="0" w:color="auto"/>
        <w:left w:val="none" w:sz="0" w:space="0" w:color="auto"/>
        <w:bottom w:val="none" w:sz="0" w:space="0" w:color="auto"/>
        <w:right w:val="none" w:sz="0" w:space="0" w:color="auto"/>
      </w:divBdr>
      <w:divsChild>
        <w:div w:id="1359891360">
          <w:marLeft w:val="0"/>
          <w:marRight w:val="0"/>
          <w:marTop w:val="0"/>
          <w:marBottom w:val="0"/>
          <w:divBdr>
            <w:top w:val="none" w:sz="0" w:space="0" w:color="auto"/>
            <w:left w:val="none" w:sz="0" w:space="0" w:color="auto"/>
            <w:bottom w:val="none" w:sz="0" w:space="0" w:color="auto"/>
            <w:right w:val="none" w:sz="0" w:space="0" w:color="auto"/>
          </w:divBdr>
          <w:divsChild>
            <w:div w:id="1636132488">
              <w:marLeft w:val="0"/>
              <w:marRight w:val="0"/>
              <w:marTop w:val="0"/>
              <w:marBottom w:val="0"/>
              <w:divBdr>
                <w:top w:val="none" w:sz="0" w:space="0" w:color="auto"/>
                <w:left w:val="none" w:sz="0" w:space="0" w:color="auto"/>
                <w:bottom w:val="none" w:sz="0" w:space="0" w:color="auto"/>
                <w:right w:val="none" w:sz="0" w:space="0" w:color="auto"/>
              </w:divBdr>
            </w:div>
            <w:div w:id="16459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8638">
      <w:bodyDiv w:val="1"/>
      <w:marLeft w:val="0"/>
      <w:marRight w:val="0"/>
      <w:marTop w:val="0"/>
      <w:marBottom w:val="0"/>
      <w:divBdr>
        <w:top w:val="none" w:sz="0" w:space="0" w:color="auto"/>
        <w:left w:val="none" w:sz="0" w:space="0" w:color="auto"/>
        <w:bottom w:val="none" w:sz="0" w:space="0" w:color="auto"/>
        <w:right w:val="none" w:sz="0" w:space="0" w:color="auto"/>
      </w:divBdr>
    </w:div>
    <w:div w:id="1357199311">
      <w:bodyDiv w:val="1"/>
      <w:marLeft w:val="0"/>
      <w:marRight w:val="0"/>
      <w:marTop w:val="0"/>
      <w:marBottom w:val="0"/>
      <w:divBdr>
        <w:top w:val="none" w:sz="0" w:space="0" w:color="auto"/>
        <w:left w:val="none" w:sz="0" w:space="0" w:color="auto"/>
        <w:bottom w:val="none" w:sz="0" w:space="0" w:color="auto"/>
        <w:right w:val="none" w:sz="0" w:space="0" w:color="auto"/>
      </w:divBdr>
    </w:div>
    <w:div w:id="1365011324">
      <w:bodyDiv w:val="1"/>
      <w:marLeft w:val="0"/>
      <w:marRight w:val="0"/>
      <w:marTop w:val="0"/>
      <w:marBottom w:val="0"/>
      <w:divBdr>
        <w:top w:val="none" w:sz="0" w:space="0" w:color="auto"/>
        <w:left w:val="none" w:sz="0" w:space="0" w:color="auto"/>
        <w:bottom w:val="none" w:sz="0" w:space="0" w:color="auto"/>
        <w:right w:val="none" w:sz="0" w:space="0" w:color="auto"/>
      </w:divBdr>
      <w:divsChild>
        <w:div w:id="1092966839">
          <w:marLeft w:val="0"/>
          <w:marRight w:val="0"/>
          <w:marTop w:val="0"/>
          <w:marBottom w:val="0"/>
          <w:divBdr>
            <w:top w:val="none" w:sz="0" w:space="0" w:color="auto"/>
            <w:left w:val="none" w:sz="0" w:space="0" w:color="auto"/>
            <w:bottom w:val="none" w:sz="0" w:space="0" w:color="auto"/>
            <w:right w:val="none" w:sz="0" w:space="0" w:color="auto"/>
          </w:divBdr>
          <w:divsChild>
            <w:div w:id="6713277">
              <w:marLeft w:val="0"/>
              <w:marRight w:val="0"/>
              <w:marTop w:val="0"/>
              <w:marBottom w:val="0"/>
              <w:divBdr>
                <w:top w:val="none" w:sz="0" w:space="0" w:color="auto"/>
                <w:left w:val="none" w:sz="0" w:space="0" w:color="auto"/>
                <w:bottom w:val="none" w:sz="0" w:space="0" w:color="auto"/>
                <w:right w:val="none" w:sz="0" w:space="0" w:color="auto"/>
              </w:divBdr>
              <w:divsChild>
                <w:div w:id="744031499">
                  <w:marLeft w:val="0"/>
                  <w:marRight w:val="0"/>
                  <w:marTop w:val="0"/>
                  <w:marBottom w:val="0"/>
                  <w:divBdr>
                    <w:top w:val="none" w:sz="0" w:space="0" w:color="auto"/>
                    <w:left w:val="none" w:sz="0" w:space="0" w:color="auto"/>
                    <w:bottom w:val="none" w:sz="0" w:space="0" w:color="auto"/>
                    <w:right w:val="none" w:sz="0" w:space="0" w:color="auto"/>
                  </w:divBdr>
                  <w:divsChild>
                    <w:div w:id="28812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641345">
      <w:bodyDiv w:val="1"/>
      <w:marLeft w:val="0"/>
      <w:marRight w:val="0"/>
      <w:marTop w:val="0"/>
      <w:marBottom w:val="0"/>
      <w:divBdr>
        <w:top w:val="none" w:sz="0" w:space="0" w:color="auto"/>
        <w:left w:val="none" w:sz="0" w:space="0" w:color="auto"/>
        <w:bottom w:val="none" w:sz="0" w:space="0" w:color="auto"/>
        <w:right w:val="none" w:sz="0" w:space="0" w:color="auto"/>
      </w:divBdr>
      <w:divsChild>
        <w:div w:id="765155897">
          <w:marLeft w:val="0"/>
          <w:marRight w:val="0"/>
          <w:marTop w:val="0"/>
          <w:marBottom w:val="0"/>
          <w:divBdr>
            <w:top w:val="none" w:sz="0" w:space="0" w:color="auto"/>
            <w:left w:val="none" w:sz="0" w:space="0" w:color="auto"/>
            <w:bottom w:val="none" w:sz="0" w:space="0" w:color="auto"/>
            <w:right w:val="none" w:sz="0" w:space="0" w:color="auto"/>
          </w:divBdr>
          <w:divsChild>
            <w:div w:id="182315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3521">
      <w:bodyDiv w:val="1"/>
      <w:marLeft w:val="0"/>
      <w:marRight w:val="0"/>
      <w:marTop w:val="0"/>
      <w:marBottom w:val="0"/>
      <w:divBdr>
        <w:top w:val="none" w:sz="0" w:space="0" w:color="auto"/>
        <w:left w:val="none" w:sz="0" w:space="0" w:color="auto"/>
        <w:bottom w:val="none" w:sz="0" w:space="0" w:color="auto"/>
        <w:right w:val="none" w:sz="0" w:space="0" w:color="auto"/>
      </w:divBdr>
      <w:divsChild>
        <w:div w:id="631910912">
          <w:marLeft w:val="0"/>
          <w:marRight w:val="0"/>
          <w:marTop w:val="0"/>
          <w:marBottom w:val="0"/>
          <w:divBdr>
            <w:top w:val="none" w:sz="0" w:space="0" w:color="auto"/>
            <w:left w:val="none" w:sz="0" w:space="0" w:color="auto"/>
            <w:bottom w:val="none" w:sz="0" w:space="0" w:color="auto"/>
            <w:right w:val="none" w:sz="0" w:space="0" w:color="auto"/>
          </w:divBdr>
          <w:divsChild>
            <w:div w:id="1917935937">
              <w:marLeft w:val="0"/>
              <w:marRight w:val="0"/>
              <w:marTop w:val="0"/>
              <w:marBottom w:val="0"/>
              <w:divBdr>
                <w:top w:val="none" w:sz="0" w:space="0" w:color="auto"/>
                <w:left w:val="none" w:sz="0" w:space="0" w:color="auto"/>
                <w:bottom w:val="none" w:sz="0" w:space="0" w:color="auto"/>
                <w:right w:val="none" w:sz="0" w:space="0" w:color="auto"/>
              </w:divBdr>
            </w:div>
            <w:div w:id="349065289">
              <w:marLeft w:val="0"/>
              <w:marRight w:val="0"/>
              <w:marTop w:val="0"/>
              <w:marBottom w:val="0"/>
              <w:divBdr>
                <w:top w:val="none" w:sz="0" w:space="0" w:color="auto"/>
                <w:left w:val="none" w:sz="0" w:space="0" w:color="auto"/>
                <w:bottom w:val="none" w:sz="0" w:space="0" w:color="auto"/>
                <w:right w:val="none" w:sz="0" w:space="0" w:color="auto"/>
              </w:divBdr>
            </w:div>
            <w:div w:id="786895526">
              <w:marLeft w:val="0"/>
              <w:marRight w:val="0"/>
              <w:marTop w:val="0"/>
              <w:marBottom w:val="0"/>
              <w:divBdr>
                <w:top w:val="none" w:sz="0" w:space="0" w:color="auto"/>
                <w:left w:val="none" w:sz="0" w:space="0" w:color="auto"/>
                <w:bottom w:val="none" w:sz="0" w:space="0" w:color="auto"/>
                <w:right w:val="none" w:sz="0" w:space="0" w:color="auto"/>
              </w:divBdr>
            </w:div>
            <w:div w:id="2112965385">
              <w:marLeft w:val="0"/>
              <w:marRight w:val="0"/>
              <w:marTop w:val="0"/>
              <w:marBottom w:val="0"/>
              <w:divBdr>
                <w:top w:val="none" w:sz="0" w:space="0" w:color="auto"/>
                <w:left w:val="none" w:sz="0" w:space="0" w:color="auto"/>
                <w:bottom w:val="none" w:sz="0" w:space="0" w:color="auto"/>
                <w:right w:val="none" w:sz="0" w:space="0" w:color="auto"/>
              </w:divBdr>
            </w:div>
            <w:div w:id="981884858">
              <w:marLeft w:val="0"/>
              <w:marRight w:val="0"/>
              <w:marTop w:val="0"/>
              <w:marBottom w:val="0"/>
              <w:divBdr>
                <w:top w:val="none" w:sz="0" w:space="0" w:color="auto"/>
                <w:left w:val="none" w:sz="0" w:space="0" w:color="auto"/>
                <w:bottom w:val="none" w:sz="0" w:space="0" w:color="auto"/>
                <w:right w:val="none" w:sz="0" w:space="0" w:color="auto"/>
              </w:divBdr>
            </w:div>
            <w:div w:id="299844286">
              <w:marLeft w:val="0"/>
              <w:marRight w:val="0"/>
              <w:marTop w:val="0"/>
              <w:marBottom w:val="0"/>
              <w:divBdr>
                <w:top w:val="none" w:sz="0" w:space="0" w:color="auto"/>
                <w:left w:val="none" w:sz="0" w:space="0" w:color="auto"/>
                <w:bottom w:val="none" w:sz="0" w:space="0" w:color="auto"/>
                <w:right w:val="none" w:sz="0" w:space="0" w:color="auto"/>
              </w:divBdr>
            </w:div>
            <w:div w:id="298998323">
              <w:marLeft w:val="0"/>
              <w:marRight w:val="0"/>
              <w:marTop w:val="0"/>
              <w:marBottom w:val="0"/>
              <w:divBdr>
                <w:top w:val="none" w:sz="0" w:space="0" w:color="auto"/>
                <w:left w:val="none" w:sz="0" w:space="0" w:color="auto"/>
                <w:bottom w:val="none" w:sz="0" w:space="0" w:color="auto"/>
                <w:right w:val="none" w:sz="0" w:space="0" w:color="auto"/>
              </w:divBdr>
            </w:div>
            <w:div w:id="1725251549">
              <w:marLeft w:val="0"/>
              <w:marRight w:val="0"/>
              <w:marTop w:val="0"/>
              <w:marBottom w:val="0"/>
              <w:divBdr>
                <w:top w:val="none" w:sz="0" w:space="0" w:color="auto"/>
                <w:left w:val="none" w:sz="0" w:space="0" w:color="auto"/>
                <w:bottom w:val="none" w:sz="0" w:space="0" w:color="auto"/>
                <w:right w:val="none" w:sz="0" w:space="0" w:color="auto"/>
              </w:divBdr>
            </w:div>
            <w:div w:id="553781420">
              <w:marLeft w:val="0"/>
              <w:marRight w:val="0"/>
              <w:marTop w:val="0"/>
              <w:marBottom w:val="0"/>
              <w:divBdr>
                <w:top w:val="none" w:sz="0" w:space="0" w:color="auto"/>
                <w:left w:val="none" w:sz="0" w:space="0" w:color="auto"/>
                <w:bottom w:val="none" w:sz="0" w:space="0" w:color="auto"/>
                <w:right w:val="none" w:sz="0" w:space="0" w:color="auto"/>
              </w:divBdr>
            </w:div>
            <w:div w:id="1045518951">
              <w:marLeft w:val="0"/>
              <w:marRight w:val="0"/>
              <w:marTop w:val="0"/>
              <w:marBottom w:val="0"/>
              <w:divBdr>
                <w:top w:val="none" w:sz="0" w:space="0" w:color="auto"/>
                <w:left w:val="none" w:sz="0" w:space="0" w:color="auto"/>
                <w:bottom w:val="none" w:sz="0" w:space="0" w:color="auto"/>
                <w:right w:val="none" w:sz="0" w:space="0" w:color="auto"/>
              </w:divBdr>
            </w:div>
            <w:div w:id="1294365919">
              <w:marLeft w:val="0"/>
              <w:marRight w:val="0"/>
              <w:marTop w:val="0"/>
              <w:marBottom w:val="0"/>
              <w:divBdr>
                <w:top w:val="none" w:sz="0" w:space="0" w:color="auto"/>
                <w:left w:val="none" w:sz="0" w:space="0" w:color="auto"/>
                <w:bottom w:val="none" w:sz="0" w:space="0" w:color="auto"/>
                <w:right w:val="none" w:sz="0" w:space="0" w:color="auto"/>
              </w:divBdr>
            </w:div>
            <w:div w:id="704136078">
              <w:marLeft w:val="0"/>
              <w:marRight w:val="0"/>
              <w:marTop w:val="0"/>
              <w:marBottom w:val="0"/>
              <w:divBdr>
                <w:top w:val="none" w:sz="0" w:space="0" w:color="auto"/>
                <w:left w:val="none" w:sz="0" w:space="0" w:color="auto"/>
                <w:bottom w:val="none" w:sz="0" w:space="0" w:color="auto"/>
                <w:right w:val="none" w:sz="0" w:space="0" w:color="auto"/>
              </w:divBdr>
            </w:div>
            <w:div w:id="1059547643">
              <w:marLeft w:val="0"/>
              <w:marRight w:val="0"/>
              <w:marTop w:val="0"/>
              <w:marBottom w:val="0"/>
              <w:divBdr>
                <w:top w:val="none" w:sz="0" w:space="0" w:color="auto"/>
                <w:left w:val="none" w:sz="0" w:space="0" w:color="auto"/>
                <w:bottom w:val="none" w:sz="0" w:space="0" w:color="auto"/>
                <w:right w:val="none" w:sz="0" w:space="0" w:color="auto"/>
              </w:divBdr>
            </w:div>
            <w:div w:id="1559900232">
              <w:marLeft w:val="0"/>
              <w:marRight w:val="0"/>
              <w:marTop w:val="0"/>
              <w:marBottom w:val="0"/>
              <w:divBdr>
                <w:top w:val="none" w:sz="0" w:space="0" w:color="auto"/>
                <w:left w:val="none" w:sz="0" w:space="0" w:color="auto"/>
                <w:bottom w:val="none" w:sz="0" w:space="0" w:color="auto"/>
                <w:right w:val="none" w:sz="0" w:space="0" w:color="auto"/>
              </w:divBdr>
            </w:div>
            <w:div w:id="1034114521">
              <w:marLeft w:val="0"/>
              <w:marRight w:val="0"/>
              <w:marTop w:val="0"/>
              <w:marBottom w:val="0"/>
              <w:divBdr>
                <w:top w:val="none" w:sz="0" w:space="0" w:color="auto"/>
                <w:left w:val="none" w:sz="0" w:space="0" w:color="auto"/>
                <w:bottom w:val="none" w:sz="0" w:space="0" w:color="auto"/>
                <w:right w:val="none" w:sz="0" w:space="0" w:color="auto"/>
              </w:divBdr>
            </w:div>
            <w:div w:id="335114623">
              <w:marLeft w:val="0"/>
              <w:marRight w:val="0"/>
              <w:marTop w:val="0"/>
              <w:marBottom w:val="0"/>
              <w:divBdr>
                <w:top w:val="none" w:sz="0" w:space="0" w:color="auto"/>
                <w:left w:val="none" w:sz="0" w:space="0" w:color="auto"/>
                <w:bottom w:val="none" w:sz="0" w:space="0" w:color="auto"/>
                <w:right w:val="none" w:sz="0" w:space="0" w:color="auto"/>
              </w:divBdr>
            </w:div>
            <w:div w:id="747002374">
              <w:marLeft w:val="0"/>
              <w:marRight w:val="0"/>
              <w:marTop w:val="0"/>
              <w:marBottom w:val="0"/>
              <w:divBdr>
                <w:top w:val="none" w:sz="0" w:space="0" w:color="auto"/>
                <w:left w:val="none" w:sz="0" w:space="0" w:color="auto"/>
                <w:bottom w:val="none" w:sz="0" w:space="0" w:color="auto"/>
                <w:right w:val="none" w:sz="0" w:space="0" w:color="auto"/>
              </w:divBdr>
            </w:div>
            <w:div w:id="787890923">
              <w:marLeft w:val="0"/>
              <w:marRight w:val="0"/>
              <w:marTop w:val="0"/>
              <w:marBottom w:val="0"/>
              <w:divBdr>
                <w:top w:val="none" w:sz="0" w:space="0" w:color="auto"/>
                <w:left w:val="none" w:sz="0" w:space="0" w:color="auto"/>
                <w:bottom w:val="none" w:sz="0" w:space="0" w:color="auto"/>
                <w:right w:val="none" w:sz="0" w:space="0" w:color="auto"/>
              </w:divBdr>
            </w:div>
            <w:div w:id="1493449300">
              <w:marLeft w:val="0"/>
              <w:marRight w:val="0"/>
              <w:marTop w:val="0"/>
              <w:marBottom w:val="0"/>
              <w:divBdr>
                <w:top w:val="none" w:sz="0" w:space="0" w:color="auto"/>
                <w:left w:val="none" w:sz="0" w:space="0" w:color="auto"/>
                <w:bottom w:val="none" w:sz="0" w:space="0" w:color="auto"/>
                <w:right w:val="none" w:sz="0" w:space="0" w:color="auto"/>
              </w:divBdr>
            </w:div>
            <w:div w:id="929121169">
              <w:marLeft w:val="0"/>
              <w:marRight w:val="0"/>
              <w:marTop w:val="0"/>
              <w:marBottom w:val="0"/>
              <w:divBdr>
                <w:top w:val="none" w:sz="0" w:space="0" w:color="auto"/>
                <w:left w:val="none" w:sz="0" w:space="0" w:color="auto"/>
                <w:bottom w:val="none" w:sz="0" w:space="0" w:color="auto"/>
                <w:right w:val="none" w:sz="0" w:space="0" w:color="auto"/>
              </w:divBdr>
            </w:div>
            <w:div w:id="564487889">
              <w:marLeft w:val="0"/>
              <w:marRight w:val="0"/>
              <w:marTop w:val="0"/>
              <w:marBottom w:val="0"/>
              <w:divBdr>
                <w:top w:val="none" w:sz="0" w:space="0" w:color="auto"/>
                <w:left w:val="none" w:sz="0" w:space="0" w:color="auto"/>
                <w:bottom w:val="none" w:sz="0" w:space="0" w:color="auto"/>
                <w:right w:val="none" w:sz="0" w:space="0" w:color="auto"/>
              </w:divBdr>
            </w:div>
            <w:div w:id="365985681">
              <w:marLeft w:val="0"/>
              <w:marRight w:val="0"/>
              <w:marTop w:val="0"/>
              <w:marBottom w:val="0"/>
              <w:divBdr>
                <w:top w:val="none" w:sz="0" w:space="0" w:color="auto"/>
                <w:left w:val="none" w:sz="0" w:space="0" w:color="auto"/>
                <w:bottom w:val="none" w:sz="0" w:space="0" w:color="auto"/>
                <w:right w:val="none" w:sz="0" w:space="0" w:color="auto"/>
              </w:divBdr>
            </w:div>
            <w:div w:id="2071927913">
              <w:marLeft w:val="0"/>
              <w:marRight w:val="0"/>
              <w:marTop w:val="0"/>
              <w:marBottom w:val="0"/>
              <w:divBdr>
                <w:top w:val="none" w:sz="0" w:space="0" w:color="auto"/>
                <w:left w:val="none" w:sz="0" w:space="0" w:color="auto"/>
                <w:bottom w:val="none" w:sz="0" w:space="0" w:color="auto"/>
                <w:right w:val="none" w:sz="0" w:space="0" w:color="auto"/>
              </w:divBdr>
            </w:div>
            <w:div w:id="1826429686">
              <w:marLeft w:val="0"/>
              <w:marRight w:val="0"/>
              <w:marTop w:val="0"/>
              <w:marBottom w:val="0"/>
              <w:divBdr>
                <w:top w:val="none" w:sz="0" w:space="0" w:color="auto"/>
                <w:left w:val="none" w:sz="0" w:space="0" w:color="auto"/>
                <w:bottom w:val="none" w:sz="0" w:space="0" w:color="auto"/>
                <w:right w:val="none" w:sz="0" w:space="0" w:color="auto"/>
              </w:divBdr>
            </w:div>
            <w:div w:id="1743749033">
              <w:marLeft w:val="0"/>
              <w:marRight w:val="0"/>
              <w:marTop w:val="0"/>
              <w:marBottom w:val="0"/>
              <w:divBdr>
                <w:top w:val="none" w:sz="0" w:space="0" w:color="auto"/>
                <w:left w:val="none" w:sz="0" w:space="0" w:color="auto"/>
                <w:bottom w:val="none" w:sz="0" w:space="0" w:color="auto"/>
                <w:right w:val="none" w:sz="0" w:space="0" w:color="auto"/>
              </w:divBdr>
            </w:div>
            <w:div w:id="621427512">
              <w:marLeft w:val="0"/>
              <w:marRight w:val="0"/>
              <w:marTop w:val="0"/>
              <w:marBottom w:val="0"/>
              <w:divBdr>
                <w:top w:val="none" w:sz="0" w:space="0" w:color="auto"/>
                <w:left w:val="none" w:sz="0" w:space="0" w:color="auto"/>
                <w:bottom w:val="none" w:sz="0" w:space="0" w:color="auto"/>
                <w:right w:val="none" w:sz="0" w:space="0" w:color="auto"/>
              </w:divBdr>
            </w:div>
            <w:div w:id="1615282143">
              <w:marLeft w:val="0"/>
              <w:marRight w:val="0"/>
              <w:marTop w:val="0"/>
              <w:marBottom w:val="0"/>
              <w:divBdr>
                <w:top w:val="none" w:sz="0" w:space="0" w:color="auto"/>
                <w:left w:val="none" w:sz="0" w:space="0" w:color="auto"/>
                <w:bottom w:val="none" w:sz="0" w:space="0" w:color="auto"/>
                <w:right w:val="none" w:sz="0" w:space="0" w:color="auto"/>
              </w:divBdr>
            </w:div>
            <w:div w:id="1601133916">
              <w:marLeft w:val="0"/>
              <w:marRight w:val="0"/>
              <w:marTop w:val="0"/>
              <w:marBottom w:val="0"/>
              <w:divBdr>
                <w:top w:val="none" w:sz="0" w:space="0" w:color="auto"/>
                <w:left w:val="none" w:sz="0" w:space="0" w:color="auto"/>
                <w:bottom w:val="none" w:sz="0" w:space="0" w:color="auto"/>
                <w:right w:val="none" w:sz="0" w:space="0" w:color="auto"/>
              </w:divBdr>
            </w:div>
            <w:div w:id="1092580373">
              <w:marLeft w:val="0"/>
              <w:marRight w:val="0"/>
              <w:marTop w:val="0"/>
              <w:marBottom w:val="0"/>
              <w:divBdr>
                <w:top w:val="none" w:sz="0" w:space="0" w:color="auto"/>
                <w:left w:val="none" w:sz="0" w:space="0" w:color="auto"/>
                <w:bottom w:val="none" w:sz="0" w:space="0" w:color="auto"/>
                <w:right w:val="none" w:sz="0" w:space="0" w:color="auto"/>
              </w:divBdr>
            </w:div>
            <w:div w:id="1822304278">
              <w:marLeft w:val="0"/>
              <w:marRight w:val="0"/>
              <w:marTop w:val="0"/>
              <w:marBottom w:val="0"/>
              <w:divBdr>
                <w:top w:val="none" w:sz="0" w:space="0" w:color="auto"/>
                <w:left w:val="none" w:sz="0" w:space="0" w:color="auto"/>
                <w:bottom w:val="none" w:sz="0" w:space="0" w:color="auto"/>
                <w:right w:val="none" w:sz="0" w:space="0" w:color="auto"/>
              </w:divBdr>
            </w:div>
            <w:div w:id="180670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76985">
      <w:bodyDiv w:val="1"/>
      <w:marLeft w:val="0"/>
      <w:marRight w:val="0"/>
      <w:marTop w:val="0"/>
      <w:marBottom w:val="0"/>
      <w:divBdr>
        <w:top w:val="none" w:sz="0" w:space="0" w:color="auto"/>
        <w:left w:val="none" w:sz="0" w:space="0" w:color="auto"/>
        <w:bottom w:val="none" w:sz="0" w:space="0" w:color="auto"/>
        <w:right w:val="none" w:sz="0" w:space="0" w:color="auto"/>
      </w:divBdr>
    </w:div>
    <w:div w:id="1400133307">
      <w:bodyDiv w:val="1"/>
      <w:marLeft w:val="0"/>
      <w:marRight w:val="0"/>
      <w:marTop w:val="0"/>
      <w:marBottom w:val="0"/>
      <w:divBdr>
        <w:top w:val="none" w:sz="0" w:space="0" w:color="auto"/>
        <w:left w:val="none" w:sz="0" w:space="0" w:color="auto"/>
        <w:bottom w:val="none" w:sz="0" w:space="0" w:color="auto"/>
        <w:right w:val="none" w:sz="0" w:space="0" w:color="auto"/>
      </w:divBdr>
      <w:divsChild>
        <w:div w:id="1586718666">
          <w:marLeft w:val="0"/>
          <w:marRight w:val="0"/>
          <w:marTop w:val="0"/>
          <w:marBottom w:val="0"/>
          <w:divBdr>
            <w:top w:val="none" w:sz="0" w:space="0" w:color="auto"/>
            <w:left w:val="none" w:sz="0" w:space="0" w:color="auto"/>
            <w:bottom w:val="none" w:sz="0" w:space="0" w:color="auto"/>
            <w:right w:val="none" w:sz="0" w:space="0" w:color="auto"/>
          </w:divBdr>
          <w:divsChild>
            <w:div w:id="1969361306">
              <w:marLeft w:val="0"/>
              <w:marRight w:val="0"/>
              <w:marTop w:val="0"/>
              <w:marBottom w:val="0"/>
              <w:divBdr>
                <w:top w:val="none" w:sz="0" w:space="0" w:color="auto"/>
                <w:left w:val="none" w:sz="0" w:space="0" w:color="auto"/>
                <w:bottom w:val="none" w:sz="0" w:space="0" w:color="auto"/>
                <w:right w:val="none" w:sz="0" w:space="0" w:color="auto"/>
              </w:divBdr>
            </w:div>
            <w:div w:id="1190795575">
              <w:marLeft w:val="0"/>
              <w:marRight w:val="0"/>
              <w:marTop w:val="0"/>
              <w:marBottom w:val="0"/>
              <w:divBdr>
                <w:top w:val="none" w:sz="0" w:space="0" w:color="auto"/>
                <w:left w:val="none" w:sz="0" w:space="0" w:color="auto"/>
                <w:bottom w:val="none" w:sz="0" w:space="0" w:color="auto"/>
                <w:right w:val="none" w:sz="0" w:space="0" w:color="auto"/>
              </w:divBdr>
            </w:div>
            <w:div w:id="1880386658">
              <w:marLeft w:val="0"/>
              <w:marRight w:val="0"/>
              <w:marTop w:val="0"/>
              <w:marBottom w:val="0"/>
              <w:divBdr>
                <w:top w:val="none" w:sz="0" w:space="0" w:color="auto"/>
                <w:left w:val="none" w:sz="0" w:space="0" w:color="auto"/>
                <w:bottom w:val="none" w:sz="0" w:space="0" w:color="auto"/>
                <w:right w:val="none" w:sz="0" w:space="0" w:color="auto"/>
              </w:divBdr>
            </w:div>
            <w:div w:id="374549214">
              <w:marLeft w:val="0"/>
              <w:marRight w:val="0"/>
              <w:marTop w:val="0"/>
              <w:marBottom w:val="0"/>
              <w:divBdr>
                <w:top w:val="none" w:sz="0" w:space="0" w:color="auto"/>
                <w:left w:val="none" w:sz="0" w:space="0" w:color="auto"/>
                <w:bottom w:val="none" w:sz="0" w:space="0" w:color="auto"/>
                <w:right w:val="none" w:sz="0" w:space="0" w:color="auto"/>
              </w:divBdr>
            </w:div>
            <w:div w:id="504445257">
              <w:marLeft w:val="0"/>
              <w:marRight w:val="0"/>
              <w:marTop w:val="0"/>
              <w:marBottom w:val="0"/>
              <w:divBdr>
                <w:top w:val="none" w:sz="0" w:space="0" w:color="auto"/>
                <w:left w:val="none" w:sz="0" w:space="0" w:color="auto"/>
                <w:bottom w:val="none" w:sz="0" w:space="0" w:color="auto"/>
                <w:right w:val="none" w:sz="0" w:space="0" w:color="auto"/>
              </w:divBdr>
            </w:div>
            <w:div w:id="1360815383">
              <w:marLeft w:val="0"/>
              <w:marRight w:val="0"/>
              <w:marTop w:val="0"/>
              <w:marBottom w:val="0"/>
              <w:divBdr>
                <w:top w:val="none" w:sz="0" w:space="0" w:color="auto"/>
                <w:left w:val="none" w:sz="0" w:space="0" w:color="auto"/>
                <w:bottom w:val="none" w:sz="0" w:space="0" w:color="auto"/>
                <w:right w:val="none" w:sz="0" w:space="0" w:color="auto"/>
              </w:divBdr>
            </w:div>
            <w:div w:id="117252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10425">
      <w:bodyDiv w:val="1"/>
      <w:marLeft w:val="0"/>
      <w:marRight w:val="0"/>
      <w:marTop w:val="0"/>
      <w:marBottom w:val="0"/>
      <w:divBdr>
        <w:top w:val="none" w:sz="0" w:space="0" w:color="auto"/>
        <w:left w:val="none" w:sz="0" w:space="0" w:color="auto"/>
        <w:bottom w:val="none" w:sz="0" w:space="0" w:color="auto"/>
        <w:right w:val="none" w:sz="0" w:space="0" w:color="auto"/>
      </w:divBdr>
    </w:div>
    <w:div w:id="1410469789">
      <w:bodyDiv w:val="1"/>
      <w:marLeft w:val="0"/>
      <w:marRight w:val="0"/>
      <w:marTop w:val="0"/>
      <w:marBottom w:val="0"/>
      <w:divBdr>
        <w:top w:val="none" w:sz="0" w:space="0" w:color="auto"/>
        <w:left w:val="none" w:sz="0" w:space="0" w:color="auto"/>
        <w:bottom w:val="none" w:sz="0" w:space="0" w:color="auto"/>
        <w:right w:val="none" w:sz="0" w:space="0" w:color="auto"/>
      </w:divBdr>
      <w:divsChild>
        <w:div w:id="564336764">
          <w:marLeft w:val="0"/>
          <w:marRight w:val="0"/>
          <w:marTop w:val="0"/>
          <w:marBottom w:val="0"/>
          <w:divBdr>
            <w:top w:val="none" w:sz="0" w:space="0" w:color="auto"/>
            <w:left w:val="none" w:sz="0" w:space="0" w:color="auto"/>
            <w:bottom w:val="none" w:sz="0" w:space="0" w:color="auto"/>
            <w:right w:val="none" w:sz="0" w:space="0" w:color="auto"/>
          </w:divBdr>
          <w:divsChild>
            <w:div w:id="1142037485">
              <w:marLeft w:val="0"/>
              <w:marRight w:val="0"/>
              <w:marTop w:val="0"/>
              <w:marBottom w:val="0"/>
              <w:divBdr>
                <w:top w:val="none" w:sz="0" w:space="0" w:color="auto"/>
                <w:left w:val="none" w:sz="0" w:space="0" w:color="auto"/>
                <w:bottom w:val="none" w:sz="0" w:space="0" w:color="auto"/>
                <w:right w:val="none" w:sz="0" w:space="0" w:color="auto"/>
              </w:divBdr>
            </w:div>
            <w:div w:id="1498304747">
              <w:marLeft w:val="0"/>
              <w:marRight w:val="0"/>
              <w:marTop w:val="0"/>
              <w:marBottom w:val="0"/>
              <w:divBdr>
                <w:top w:val="none" w:sz="0" w:space="0" w:color="auto"/>
                <w:left w:val="none" w:sz="0" w:space="0" w:color="auto"/>
                <w:bottom w:val="none" w:sz="0" w:space="0" w:color="auto"/>
                <w:right w:val="none" w:sz="0" w:space="0" w:color="auto"/>
              </w:divBdr>
            </w:div>
            <w:div w:id="1548491396">
              <w:marLeft w:val="0"/>
              <w:marRight w:val="0"/>
              <w:marTop w:val="0"/>
              <w:marBottom w:val="0"/>
              <w:divBdr>
                <w:top w:val="none" w:sz="0" w:space="0" w:color="auto"/>
                <w:left w:val="none" w:sz="0" w:space="0" w:color="auto"/>
                <w:bottom w:val="none" w:sz="0" w:space="0" w:color="auto"/>
                <w:right w:val="none" w:sz="0" w:space="0" w:color="auto"/>
              </w:divBdr>
            </w:div>
            <w:div w:id="1471438179">
              <w:marLeft w:val="0"/>
              <w:marRight w:val="0"/>
              <w:marTop w:val="0"/>
              <w:marBottom w:val="0"/>
              <w:divBdr>
                <w:top w:val="none" w:sz="0" w:space="0" w:color="auto"/>
                <w:left w:val="none" w:sz="0" w:space="0" w:color="auto"/>
                <w:bottom w:val="none" w:sz="0" w:space="0" w:color="auto"/>
                <w:right w:val="none" w:sz="0" w:space="0" w:color="auto"/>
              </w:divBdr>
            </w:div>
            <w:div w:id="897982962">
              <w:marLeft w:val="0"/>
              <w:marRight w:val="0"/>
              <w:marTop w:val="0"/>
              <w:marBottom w:val="0"/>
              <w:divBdr>
                <w:top w:val="none" w:sz="0" w:space="0" w:color="auto"/>
                <w:left w:val="none" w:sz="0" w:space="0" w:color="auto"/>
                <w:bottom w:val="none" w:sz="0" w:space="0" w:color="auto"/>
                <w:right w:val="none" w:sz="0" w:space="0" w:color="auto"/>
              </w:divBdr>
            </w:div>
            <w:div w:id="1570726385">
              <w:marLeft w:val="0"/>
              <w:marRight w:val="0"/>
              <w:marTop w:val="0"/>
              <w:marBottom w:val="0"/>
              <w:divBdr>
                <w:top w:val="none" w:sz="0" w:space="0" w:color="auto"/>
                <w:left w:val="none" w:sz="0" w:space="0" w:color="auto"/>
                <w:bottom w:val="none" w:sz="0" w:space="0" w:color="auto"/>
                <w:right w:val="none" w:sz="0" w:space="0" w:color="auto"/>
              </w:divBdr>
            </w:div>
            <w:div w:id="80026659">
              <w:marLeft w:val="0"/>
              <w:marRight w:val="0"/>
              <w:marTop w:val="0"/>
              <w:marBottom w:val="0"/>
              <w:divBdr>
                <w:top w:val="none" w:sz="0" w:space="0" w:color="auto"/>
                <w:left w:val="none" w:sz="0" w:space="0" w:color="auto"/>
                <w:bottom w:val="none" w:sz="0" w:space="0" w:color="auto"/>
                <w:right w:val="none" w:sz="0" w:space="0" w:color="auto"/>
              </w:divBdr>
            </w:div>
            <w:div w:id="1912546592">
              <w:marLeft w:val="0"/>
              <w:marRight w:val="0"/>
              <w:marTop w:val="0"/>
              <w:marBottom w:val="0"/>
              <w:divBdr>
                <w:top w:val="none" w:sz="0" w:space="0" w:color="auto"/>
                <w:left w:val="none" w:sz="0" w:space="0" w:color="auto"/>
                <w:bottom w:val="none" w:sz="0" w:space="0" w:color="auto"/>
                <w:right w:val="none" w:sz="0" w:space="0" w:color="auto"/>
              </w:divBdr>
            </w:div>
            <w:div w:id="1281834345">
              <w:marLeft w:val="0"/>
              <w:marRight w:val="0"/>
              <w:marTop w:val="0"/>
              <w:marBottom w:val="0"/>
              <w:divBdr>
                <w:top w:val="none" w:sz="0" w:space="0" w:color="auto"/>
                <w:left w:val="none" w:sz="0" w:space="0" w:color="auto"/>
                <w:bottom w:val="none" w:sz="0" w:space="0" w:color="auto"/>
                <w:right w:val="none" w:sz="0" w:space="0" w:color="auto"/>
              </w:divBdr>
            </w:div>
            <w:div w:id="198396350">
              <w:marLeft w:val="0"/>
              <w:marRight w:val="0"/>
              <w:marTop w:val="0"/>
              <w:marBottom w:val="0"/>
              <w:divBdr>
                <w:top w:val="none" w:sz="0" w:space="0" w:color="auto"/>
                <w:left w:val="none" w:sz="0" w:space="0" w:color="auto"/>
                <w:bottom w:val="none" w:sz="0" w:space="0" w:color="auto"/>
                <w:right w:val="none" w:sz="0" w:space="0" w:color="auto"/>
              </w:divBdr>
            </w:div>
            <w:div w:id="297229296">
              <w:marLeft w:val="0"/>
              <w:marRight w:val="0"/>
              <w:marTop w:val="0"/>
              <w:marBottom w:val="0"/>
              <w:divBdr>
                <w:top w:val="none" w:sz="0" w:space="0" w:color="auto"/>
                <w:left w:val="none" w:sz="0" w:space="0" w:color="auto"/>
                <w:bottom w:val="none" w:sz="0" w:space="0" w:color="auto"/>
                <w:right w:val="none" w:sz="0" w:space="0" w:color="auto"/>
              </w:divBdr>
            </w:div>
            <w:div w:id="95344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25703">
      <w:bodyDiv w:val="1"/>
      <w:marLeft w:val="0"/>
      <w:marRight w:val="0"/>
      <w:marTop w:val="0"/>
      <w:marBottom w:val="0"/>
      <w:divBdr>
        <w:top w:val="none" w:sz="0" w:space="0" w:color="auto"/>
        <w:left w:val="none" w:sz="0" w:space="0" w:color="auto"/>
        <w:bottom w:val="none" w:sz="0" w:space="0" w:color="auto"/>
        <w:right w:val="none" w:sz="0" w:space="0" w:color="auto"/>
      </w:divBdr>
      <w:divsChild>
        <w:div w:id="990673227">
          <w:marLeft w:val="0"/>
          <w:marRight w:val="0"/>
          <w:marTop w:val="0"/>
          <w:marBottom w:val="0"/>
          <w:divBdr>
            <w:top w:val="none" w:sz="0" w:space="0" w:color="auto"/>
            <w:left w:val="none" w:sz="0" w:space="0" w:color="auto"/>
            <w:bottom w:val="none" w:sz="0" w:space="0" w:color="auto"/>
            <w:right w:val="none" w:sz="0" w:space="0" w:color="auto"/>
          </w:divBdr>
          <w:divsChild>
            <w:div w:id="15992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7691">
      <w:bodyDiv w:val="1"/>
      <w:marLeft w:val="0"/>
      <w:marRight w:val="0"/>
      <w:marTop w:val="0"/>
      <w:marBottom w:val="0"/>
      <w:divBdr>
        <w:top w:val="none" w:sz="0" w:space="0" w:color="auto"/>
        <w:left w:val="none" w:sz="0" w:space="0" w:color="auto"/>
        <w:bottom w:val="none" w:sz="0" w:space="0" w:color="auto"/>
        <w:right w:val="none" w:sz="0" w:space="0" w:color="auto"/>
      </w:divBdr>
      <w:divsChild>
        <w:div w:id="232085332">
          <w:marLeft w:val="0"/>
          <w:marRight w:val="0"/>
          <w:marTop w:val="0"/>
          <w:marBottom w:val="0"/>
          <w:divBdr>
            <w:top w:val="none" w:sz="0" w:space="0" w:color="auto"/>
            <w:left w:val="none" w:sz="0" w:space="0" w:color="auto"/>
            <w:bottom w:val="none" w:sz="0" w:space="0" w:color="auto"/>
            <w:right w:val="none" w:sz="0" w:space="0" w:color="auto"/>
          </w:divBdr>
          <w:divsChild>
            <w:div w:id="1100372251">
              <w:marLeft w:val="0"/>
              <w:marRight w:val="0"/>
              <w:marTop w:val="0"/>
              <w:marBottom w:val="0"/>
              <w:divBdr>
                <w:top w:val="none" w:sz="0" w:space="0" w:color="auto"/>
                <w:left w:val="none" w:sz="0" w:space="0" w:color="auto"/>
                <w:bottom w:val="none" w:sz="0" w:space="0" w:color="auto"/>
                <w:right w:val="none" w:sz="0" w:space="0" w:color="auto"/>
              </w:divBdr>
            </w:div>
            <w:div w:id="2088845637">
              <w:marLeft w:val="0"/>
              <w:marRight w:val="0"/>
              <w:marTop w:val="0"/>
              <w:marBottom w:val="0"/>
              <w:divBdr>
                <w:top w:val="none" w:sz="0" w:space="0" w:color="auto"/>
                <w:left w:val="none" w:sz="0" w:space="0" w:color="auto"/>
                <w:bottom w:val="none" w:sz="0" w:space="0" w:color="auto"/>
                <w:right w:val="none" w:sz="0" w:space="0" w:color="auto"/>
              </w:divBdr>
            </w:div>
            <w:div w:id="2129660386">
              <w:marLeft w:val="0"/>
              <w:marRight w:val="0"/>
              <w:marTop w:val="0"/>
              <w:marBottom w:val="0"/>
              <w:divBdr>
                <w:top w:val="none" w:sz="0" w:space="0" w:color="auto"/>
                <w:left w:val="none" w:sz="0" w:space="0" w:color="auto"/>
                <w:bottom w:val="none" w:sz="0" w:space="0" w:color="auto"/>
                <w:right w:val="none" w:sz="0" w:space="0" w:color="auto"/>
              </w:divBdr>
            </w:div>
            <w:div w:id="1011762019">
              <w:marLeft w:val="0"/>
              <w:marRight w:val="0"/>
              <w:marTop w:val="0"/>
              <w:marBottom w:val="0"/>
              <w:divBdr>
                <w:top w:val="none" w:sz="0" w:space="0" w:color="auto"/>
                <w:left w:val="none" w:sz="0" w:space="0" w:color="auto"/>
                <w:bottom w:val="none" w:sz="0" w:space="0" w:color="auto"/>
                <w:right w:val="none" w:sz="0" w:space="0" w:color="auto"/>
              </w:divBdr>
            </w:div>
            <w:div w:id="1226909736">
              <w:marLeft w:val="0"/>
              <w:marRight w:val="0"/>
              <w:marTop w:val="0"/>
              <w:marBottom w:val="0"/>
              <w:divBdr>
                <w:top w:val="none" w:sz="0" w:space="0" w:color="auto"/>
                <w:left w:val="none" w:sz="0" w:space="0" w:color="auto"/>
                <w:bottom w:val="none" w:sz="0" w:space="0" w:color="auto"/>
                <w:right w:val="none" w:sz="0" w:space="0" w:color="auto"/>
              </w:divBdr>
            </w:div>
            <w:div w:id="21535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44714">
      <w:bodyDiv w:val="1"/>
      <w:marLeft w:val="0"/>
      <w:marRight w:val="0"/>
      <w:marTop w:val="0"/>
      <w:marBottom w:val="0"/>
      <w:divBdr>
        <w:top w:val="none" w:sz="0" w:space="0" w:color="auto"/>
        <w:left w:val="none" w:sz="0" w:space="0" w:color="auto"/>
        <w:bottom w:val="none" w:sz="0" w:space="0" w:color="auto"/>
        <w:right w:val="none" w:sz="0" w:space="0" w:color="auto"/>
      </w:divBdr>
      <w:divsChild>
        <w:div w:id="109475313">
          <w:marLeft w:val="0"/>
          <w:marRight w:val="0"/>
          <w:marTop w:val="0"/>
          <w:marBottom w:val="0"/>
          <w:divBdr>
            <w:top w:val="none" w:sz="0" w:space="0" w:color="auto"/>
            <w:left w:val="none" w:sz="0" w:space="0" w:color="auto"/>
            <w:bottom w:val="none" w:sz="0" w:space="0" w:color="auto"/>
            <w:right w:val="none" w:sz="0" w:space="0" w:color="auto"/>
          </w:divBdr>
          <w:divsChild>
            <w:div w:id="1414400323">
              <w:marLeft w:val="0"/>
              <w:marRight w:val="0"/>
              <w:marTop w:val="0"/>
              <w:marBottom w:val="0"/>
              <w:divBdr>
                <w:top w:val="none" w:sz="0" w:space="0" w:color="auto"/>
                <w:left w:val="none" w:sz="0" w:space="0" w:color="auto"/>
                <w:bottom w:val="none" w:sz="0" w:space="0" w:color="auto"/>
                <w:right w:val="none" w:sz="0" w:space="0" w:color="auto"/>
              </w:divBdr>
            </w:div>
            <w:div w:id="1623226475">
              <w:marLeft w:val="0"/>
              <w:marRight w:val="0"/>
              <w:marTop w:val="0"/>
              <w:marBottom w:val="0"/>
              <w:divBdr>
                <w:top w:val="none" w:sz="0" w:space="0" w:color="auto"/>
                <w:left w:val="none" w:sz="0" w:space="0" w:color="auto"/>
                <w:bottom w:val="none" w:sz="0" w:space="0" w:color="auto"/>
                <w:right w:val="none" w:sz="0" w:space="0" w:color="auto"/>
              </w:divBdr>
            </w:div>
            <w:div w:id="1161043021">
              <w:marLeft w:val="0"/>
              <w:marRight w:val="0"/>
              <w:marTop w:val="0"/>
              <w:marBottom w:val="0"/>
              <w:divBdr>
                <w:top w:val="none" w:sz="0" w:space="0" w:color="auto"/>
                <w:left w:val="none" w:sz="0" w:space="0" w:color="auto"/>
                <w:bottom w:val="none" w:sz="0" w:space="0" w:color="auto"/>
                <w:right w:val="none" w:sz="0" w:space="0" w:color="auto"/>
              </w:divBdr>
            </w:div>
            <w:div w:id="1419015287">
              <w:marLeft w:val="0"/>
              <w:marRight w:val="0"/>
              <w:marTop w:val="0"/>
              <w:marBottom w:val="0"/>
              <w:divBdr>
                <w:top w:val="none" w:sz="0" w:space="0" w:color="auto"/>
                <w:left w:val="none" w:sz="0" w:space="0" w:color="auto"/>
                <w:bottom w:val="none" w:sz="0" w:space="0" w:color="auto"/>
                <w:right w:val="none" w:sz="0" w:space="0" w:color="auto"/>
              </w:divBdr>
            </w:div>
            <w:div w:id="853960719">
              <w:marLeft w:val="0"/>
              <w:marRight w:val="0"/>
              <w:marTop w:val="0"/>
              <w:marBottom w:val="0"/>
              <w:divBdr>
                <w:top w:val="none" w:sz="0" w:space="0" w:color="auto"/>
                <w:left w:val="none" w:sz="0" w:space="0" w:color="auto"/>
                <w:bottom w:val="none" w:sz="0" w:space="0" w:color="auto"/>
                <w:right w:val="none" w:sz="0" w:space="0" w:color="auto"/>
              </w:divBdr>
            </w:div>
            <w:div w:id="1017388964">
              <w:marLeft w:val="0"/>
              <w:marRight w:val="0"/>
              <w:marTop w:val="0"/>
              <w:marBottom w:val="0"/>
              <w:divBdr>
                <w:top w:val="none" w:sz="0" w:space="0" w:color="auto"/>
                <w:left w:val="none" w:sz="0" w:space="0" w:color="auto"/>
                <w:bottom w:val="none" w:sz="0" w:space="0" w:color="auto"/>
                <w:right w:val="none" w:sz="0" w:space="0" w:color="auto"/>
              </w:divBdr>
            </w:div>
            <w:div w:id="172098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69973">
      <w:bodyDiv w:val="1"/>
      <w:marLeft w:val="0"/>
      <w:marRight w:val="0"/>
      <w:marTop w:val="0"/>
      <w:marBottom w:val="0"/>
      <w:divBdr>
        <w:top w:val="none" w:sz="0" w:space="0" w:color="auto"/>
        <w:left w:val="none" w:sz="0" w:space="0" w:color="auto"/>
        <w:bottom w:val="none" w:sz="0" w:space="0" w:color="auto"/>
        <w:right w:val="none" w:sz="0" w:space="0" w:color="auto"/>
      </w:divBdr>
      <w:divsChild>
        <w:div w:id="1911425394">
          <w:marLeft w:val="0"/>
          <w:marRight w:val="0"/>
          <w:marTop w:val="0"/>
          <w:marBottom w:val="0"/>
          <w:divBdr>
            <w:top w:val="none" w:sz="0" w:space="0" w:color="auto"/>
            <w:left w:val="none" w:sz="0" w:space="0" w:color="auto"/>
            <w:bottom w:val="none" w:sz="0" w:space="0" w:color="auto"/>
            <w:right w:val="none" w:sz="0" w:space="0" w:color="auto"/>
          </w:divBdr>
          <w:divsChild>
            <w:div w:id="130069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3727">
      <w:bodyDiv w:val="1"/>
      <w:marLeft w:val="0"/>
      <w:marRight w:val="0"/>
      <w:marTop w:val="0"/>
      <w:marBottom w:val="0"/>
      <w:divBdr>
        <w:top w:val="none" w:sz="0" w:space="0" w:color="auto"/>
        <w:left w:val="none" w:sz="0" w:space="0" w:color="auto"/>
        <w:bottom w:val="none" w:sz="0" w:space="0" w:color="auto"/>
        <w:right w:val="none" w:sz="0" w:space="0" w:color="auto"/>
      </w:divBdr>
    </w:div>
    <w:div w:id="1438870276">
      <w:bodyDiv w:val="1"/>
      <w:marLeft w:val="0"/>
      <w:marRight w:val="0"/>
      <w:marTop w:val="0"/>
      <w:marBottom w:val="0"/>
      <w:divBdr>
        <w:top w:val="none" w:sz="0" w:space="0" w:color="auto"/>
        <w:left w:val="none" w:sz="0" w:space="0" w:color="auto"/>
        <w:bottom w:val="none" w:sz="0" w:space="0" w:color="auto"/>
        <w:right w:val="none" w:sz="0" w:space="0" w:color="auto"/>
      </w:divBdr>
      <w:divsChild>
        <w:div w:id="2118131273">
          <w:marLeft w:val="0"/>
          <w:marRight w:val="0"/>
          <w:marTop w:val="0"/>
          <w:marBottom w:val="0"/>
          <w:divBdr>
            <w:top w:val="none" w:sz="0" w:space="0" w:color="auto"/>
            <w:left w:val="none" w:sz="0" w:space="0" w:color="auto"/>
            <w:bottom w:val="none" w:sz="0" w:space="0" w:color="auto"/>
            <w:right w:val="none" w:sz="0" w:space="0" w:color="auto"/>
          </w:divBdr>
          <w:divsChild>
            <w:div w:id="603803418">
              <w:marLeft w:val="0"/>
              <w:marRight w:val="0"/>
              <w:marTop w:val="0"/>
              <w:marBottom w:val="0"/>
              <w:divBdr>
                <w:top w:val="none" w:sz="0" w:space="0" w:color="auto"/>
                <w:left w:val="none" w:sz="0" w:space="0" w:color="auto"/>
                <w:bottom w:val="none" w:sz="0" w:space="0" w:color="auto"/>
                <w:right w:val="none" w:sz="0" w:space="0" w:color="auto"/>
              </w:divBdr>
            </w:div>
            <w:div w:id="711534677">
              <w:marLeft w:val="0"/>
              <w:marRight w:val="0"/>
              <w:marTop w:val="0"/>
              <w:marBottom w:val="0"/>
              <w:divBdr>
                <w:top w:val="none" w:sz="0" w:space="0" w:color="auto"/>
                <w:left w:val="none" w:sz="0" w:space="0" w:color="auto"/>
                <w:bottom w:val="none" w:sz="0" w:space="0" w:color="auto"/>
                <w:right w:val="none" w:sz="0" w:space="0" w:color="auto"/>
              </w:divBdr>
            </w:div>
            <w:div w:id="1591349223">
              <w:marLeft w:val="0"/>
              <w:marRight w:val="0"/>
              <w:marTop w:val="0"/>
              <w:marBottom w:val="0"/>
              <w:divBdr>
                <w:top w:val="none" w:sz="0" w:space="0" w:color="auto"/>
                <w:left w:val="none" w:sz="0" w:space="0" w:color="auto"/>
                <w:bottom w:val="none" w:sz="0" w:space="0" w:color="auto"/>
                <w:right w:val="none" w:sz="0" w:space="0" w:color="auto"/>
              </w:divBdr>
            </w:div>
            <w:div w:id="421265898">
              <w:marLeft w:val="0"/>
              <w:marRight w:val="0"/>
              <w:marTop w:val="0"/>
              <w:marBottom w:val="0"/>
              <w:divBdr>
                <w:top w:val="none" w:sz="0" w:space="0" w:color="auto"/>
                <w:left w:val="none" w:sz="0" w:space="0" w:color="auto"/>
                <w:bottom w:val="none" w:sz="0" w:space="0" w:color="auto"/>
                <w:right w:val="none" w:sz="0" w:space="0" w:color="auto"/>
              </w:divBdr>
            </w:div>
            <w:div w:id="1763642773">
              <w:marLeft w:val="0"/>
              <w:marRight w:val="0"/>
              <w:marTop w:val="0"/>
              <w:marBottom w:val="0"/>
              <w:divBdr>
                <w:top w:val="none" w:sz="0" w:space="0" w:color="auto"/>
                <w:left w:val="none" w:sz="0" w:space="0" w:color="auto"/>
                <w:bottom w:val="none" w:sz="0" w:space="0" w:color="auto"/>
                <w:right w:val="none" w:sz="0" w:space="0" w:color="auto"/>
              </w:divBdr>
            </w:div>
            <w:div w:id="135996995">
              <w:marLeft w:val="0"/>
              <w:marRight w:val="0"/>
              <w:marTop w:val="0"/>
              <w:marBottom w:val="0"/>
              <w:divBdr>
                <w:top w:val="none" w:sz="0" w:space="0" w:color="auto"/>
                <w:left w:val="none" w:sz="0" w:space="0" w:color="auto"/>
                <w:bottom w:val="none" w:sz="0" w:space="0" w:color="auto"/>
                <w:right w:val="none" w:sz="0" w:space="0" w:color="auto"/>
              </w:divBdr>
            </w:div>
            <w:div w:id="174765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48311">
      <w:bodyDiv w:val="1"/>
      <w:marLeft w:val="0"/>
      <w:marRight w:val="0"/>
      <w:marTop w:val="0"/>
      <w:marBottom w:val="0"/>
      <w:divBdr>
        <w:top w:val="none" w:sz="0" w:space="0" w:color="auto"/>
        <w:left w:val="none" w:sz="0" w:space="0" w:color="auto"/>
        <w:bottom w:val="none" w:sz="0" w:space="0" w:color="auto"/>
        <w:right w:val="none" w:sz="0" w:space="0" w:color="auto"/>
      </w:divBdr>
    </w:div>
    <w:div w:id="1479961417">
      <w:bodyDiv w:val="1"/>
      <w:marLeft w:val="0"/>
      <w:marRight w:val="0"/>
      <w:marTop w:val="0"/>
      <w:marBottom w:val="0"/>
      <w:divBdr>
        <w:top w:val="none" w:sz="0" w:space="0" w:color="auto"/>
        <w:left w:val="none" w:sz="0" w:space="0" w:color="auto"/>
        <w:bottom w:val="none" w:sz="0" w:space="0" w:color="auto"/>
        <w:right w:val="none" w:sz="0" w:space="0" w:color="auto"/>
      </w:divBdr>
      <w:divsChild>
        <w:div w:id="1142230630">
          <w:marLeft w:val="0"/>
          <w:marRight w:val="0"/>
          <w:marTop w:val="0"/>
          <w:marBottom w:val="0"/>
          <w:divBdr>
            <w:top w:val="none" w:sz="0" w:space="0" w:color="auto"/>
            <w:left w:val="none" w:sz="0" w:space="0" w:color="auto"/>
            <w:bottom w:val="none" w:sz="0" w:space="0" w:color="auto"/>
            <w:right w:val="none" w:sz="0" w:space="0" w:color="auto"/>
          </w:divBdr>
          <w:divsChild>
            <w:div w:id="48723334">
              <w:marLeft w:val="0"/>
              <w:marRight w:val="0"/>
              <w:marTop w:val="0"/>
              <w:marBottom w:val="0"/>
              <w:divBdr>
                <w:top w:val="none" w:sz="0" w:space="0" w:color="auto"/>
                <w:left w:val="none" w:sz="0" w:space="0" w:color="auto"/>
                <w:bottom w:val="none" w:sz="0" w:space="0" w:color="auto"/>
                <w:right w:val="none" w:sz="0" w:space="0" w:color="auto"/>
              </w:divBdr>
            </w:div>
            <w:div w:id="962928564">
              <w:marLeft w:val="0"/>
              <w:marRight w:val="0"/>
              <w:marTop w:val="0"/>
              <w:marBottom w:val="0"/>
              <w:divBdr>
                <w:top w:val="none" w:sz="0" w:space="0" w:color="auto"/>
                <w:left w:val="none" w:sz="0" w:space="0" w:color="auto"/>
                <w:bottom w:val="none" w:sz="0" w:space="0" w:color="auto"/>
                <w:right w:val="none" w:sz="0" w:space="0" w:color="auto"/>
              </w:divBdr>
            </w:div>
            <w:div w:id="1336760295">
              <w:marLeft w:val="0"/>
              <w:marRight w:val="0"/>
              <w:marTop w:val="0"/>
              <w:marBottom w:val="0"/>
              <w:divBdr>
                <w:top w:val="none" w:sz="0" w:space="0" w:color="auto"/>
                <w:left w:val="none" w:sz="0" w:space="0" w:color="auto"/>
                <w:bottom w:val="none" w:sz="0" w:space="0" w:color="auto"/>
                <w:right w:val="none" w:sz="0" w:space="0" w:color="auto"/>
              </w:divBdr>
            </w:div>
            <w:div w:id="1544906124">
              <w:marLeft w:val="0"/>
              <w:marRight w:val="0"/>
              <w:marTop w:val="0"/>
              <w:marBottom w:val="0"/>
              <w:divBdr>
                <w:top w:val="none" w:sz="0" w:space="0" w:color="auto"/>
                <w:left w:val="none" w:sz="0" w:space="0" w:color="auto"/>
                <w:bottom w:val="none" w:sz="0" w:space="0" w:color="auto"/>
                <w:right w:val="none" w:sz="0" w:space="0" w:color="auto"/>
              </w:divBdr>
            </w:div>
            <w:div w:id="1535267135">
              <w:marLeft w:val="0"/>
              <w:marRight w:val="0"/>
              <w:marTop w:val="0"/>
              <w:marBottom w:val="0"/>
              <w:divBdr>
                <w:top w:val="none" w:sz="0" w:space="0" w:color="auto"/>
                <w:left w:val="none" w:sz="0" w:space="0" w:color="auto"/>
                <w:bottom w:val="none" w:sz="0" w:space="0" w:color="auto"/>
                <w:right w:val="none" w:sz="0" w:space="0" w:color="auto"/>
              </w:divBdr>
            </w:div>
            <w:div w:id="258804696">
              <w:marLeft w:val="0"/>
              <w:marRight w:val="0"/>
              <w:marTop w:val="0"/>
              <w:marBottom w:val="0"/>
              <w:divBdr>
                <w:top w:val="none" w:sz="0" w:space="0" w:color="auto"/>
                <w:left w:val="none" w:sz="0" w:space="0" w:color="auto"/>
                <w:bottom w:val="none" w:sz="0" w:space="0" w:color="auto"/>
                <w:right w:val="none" w:sz="0" w:space="0" w:color="auto"/>
              </w:divBdr>
            </w:div>
            <w:div w:id="145845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3119">
      <w:bodyDiv w:val="1"/>
      <w:marLeft w:val="0"/>
      <w:marRight w:val="0"/>
      <w:marTop w:val="0"/>
      <w:marBottom w:val="0"/>
      <w:divBdr>
        <w:top w:val="none" w:sz="0" w:space="0" w:color="auto"/>
        <w:left w:val="none" w:sz="0" w:space="0" w:color="auto"/>
        <w:bottom w:val="none" w:sz="0" w:space="0" w:color="auto"/>
        <w:right w:val="none" w:sz="0" w:space="0" w:color="auto"/>
      </w:divBdr>
    </w:div>
    <w:div w:id="1486898759">
      <w:bodyDiv w:val="1"/>
      <w:marLeft w:val="0"/>
      <w:marRight w:val="0"/>
      <w:marTop w:val="0"/>
      <w:marBottom w:val="0"/>
      <w:divBdr>
        <w:top w:val="none" w:sz="0" w:space="0" w:color="auto"/>
        <w:left w:val="none" w:sz="0" w:space="0" w:color="auto"/>
        <w:bottom w:val="none" w:sz="0" w:space="0" w:color="auto"/>
        <w:right w:val="none" w:sz="0" w:space="0" w:color="auto"/>
      </w:divBdr>
      <w:divsChild>
        <w:div w:id="1598100710">
          <w:marLeft w:val="0"/>
          <w:marRight w:val="0"/>
          <w:marTop w:val="0"/>
          <w:marBottom w:val="0"/>
          <w:divBdr>
            <w:top w:val="none" w:sz="0" w:space="0" w:color="auto"/>
            <w:left w:val="none" w:sz="0" w:space="0" w:color="auto"/>
            <w:bottom w:val="none" w:sz="0" w:space="0" w:color="auto"/>
            <w:right w:val="none" w:sz="0" w:space="0" w:color="auto"/>
          </w:divBdr>
          <w:divsChild>
            <w:div w:id="1751194898">
              <w:marLeft w:val="0"/>
              <w:marRight w:val="0"/>
              <w:marTop w:val="0"/>
              <w:marBottom w:val="0"/>
              <w:divBdr>
                <w:top w:val="none" w:sz="0" w:space="0" w:color="auto"/>
                <w:left w:val="none" w:sz="0" w:space="0" w:color="auto"/>
                <w:bottom w:val="none" w:sz="0" w:space="0" w:color="auto"/>
                <w:right w:val="none" w:sz="0" w:space="0" w:color="auto"/>
              </w:divBdr>
            </w:div>
            <w:div w:id="1444879414">
              <w:marLeft w:val="0"/>
              <w:marRight w:val="0"/>
              <w:marTop w:val="0"/>
              <w:marBottom w:val="0"/>
              <w:divBdr>
                <w:top w:val="none" w:sz="0" w:space="0" w:color="auto"/>
                <w:left w:val="none" w:sz="0" w:space="0" w:color="auto"/>
                <w:bottom w:val="none" w:sz="0" w:space="0" w:color="auto"/>
                <w:right w:val="none" w:sz="0" w:space="0" w:color="auto"/>
              </w:divBdr>
            </w:div>
            <w:div w:id="1515609335">
              <w:marLeft w:val="0"/>
              <w:marRight w:val="0"/>
              <w:marTop w:val="0"/>
              <w:marBottom w:val="0"/>
              <w:divBdr>
                <w:top w:val="none" w:sz="0" w:space="0" w:color="auto"/>
                <w:left w:val="none" w:sz="0" w:space="0" w:color="auto"/>
                <w:bottom w:val="none" w:sz="0" w:space="0" w:color="auto"/>
                <w:right w:val="none" w:sz="0" w:space="0" w:color="auto"/>
              </w:divBdr>
            </w:div>
            <w:div w:id="169151092">
              <w:marLeft w:val="0"/>
              <w:marRight w:val="0"/>
              <w:marTop w:val="0"/>
              <w:marBottom w:val="0"/>
              <w:divBdr>
                <w:top w:val="none" w:sz="0" w:space="0" w:color="auto"/>
                <w:left w:val="none" w:sz="0" w:space="0" w:color="auto"/>
                <w:bottom w:val="none" w:sz="0" w:space="0" w:color="auto"/>
                <w:right w:val="none" w:sz="0" w:space="0" w:color="auto"/>
              </w:divBdr>
            </w:div>
            <w:div w:id="379519359">
              <w:marLeft w:val="0"/>
              <w:marRight w:val="0"/>
              <w:marTop w:val="0"/>
              <w:marBottom w:val="0"/>
              <w:divBdr>
                <w:top w:val="none" w:sz="0" w:space="0" w:color="auto"/>
                <w:left w:val="none" w:sz="0" w:space="0" w:color="auto"/>
                <w:bottom w:val="none" w:sz="0" w:space="0" w:color="auto"/>
                <w:right w:val="none" w:sz="0" w:space="0" w:color="auto"/>
              </w:divBdr>
            </w:div>
            <w:div w:id="167826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04908">
      <w:bodyDiv w:val="1"/>
      <w:marLeft w:val="0"/>
      <w:marRight w:val="0"/>
      <w:marTop w:val="0"/>
      <w:marBottom w:val="0"/>
      <w:divBdr>
        <w:top w:val="none" w:sz="0" w:space="0" w:color="auto"/>
        <w:left w:val="none" w:sz="0" w:space="0" w:color="auto"/>
        <w:bottom w:val="none" w:sz="0" w:space="0" w:color="auto"/>
        <w:right w:val="none" w:sz="0" w:space="0" w:color="auto"/>
      </w:divBdr>
      <w:divsChild>
        <w:div w:id="1747461301">
          <w:marLeft w:val="0"/>
          <w:marRight w:val="0"/>
          <w:marTop w:val="0"/>
          <w:marBottom w:val="0"/>
          <w:divBdr>
            <w:top w:val="none" w:sz="0" w:space="0" w:color="auto"/>
            <w:left w:val="none" w:sz="0" w:space="0" w:color="auto"/>
            <w:bottom w:val="none" w:sz="0" w:space="0" w:color="auto"/>
            <w:right w:val="none" w:sz="0" w:space="0" w:color="auto"/>
          </w:divBdr>
          <w:divsChild>
            <w:div w:id="117796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167363">
      <w:bodyDiv w:val="1"/>
      <w:marLeft w:val="0"/>
      <w:marRight w:val="0"/>
      <w:marTop w:val="0"/>
      <w:marBottom w:val="0"/>
      <w:divBdr>
        <w:top w:val="none" w:sz="0" w:space="0" w:color="auto"/>
        <w:left w:val="none" w:sz="0" w:space="0" w:color="auto"/>
        <w:bottom w:val="none" w:sz="0" w:space="0" w:color="auto"/>
        <w:right w:val="none" w:sz="0" w:space="0" w:color="auto"/>
      </w:divBdr>
    </w:div>
    <w:div w:id="1491604941">
      <w:bodyDiv w:val="1"/>
      <w:marLeft w:val="0"/>
      <w:marRight w:val="0"/>
      <w:marTop w:val="0"/>
      <w:marBottom w:val="0"/>
      <w:divBdr>
        <w:top w:val="none" w:sz="0" w:space="0" w:color="auto"/>
        <w:left w:val="none" w:sz="0" w:space="0" w:color="auto"/>
        <w:bottom w:val="none" w:sz="0" w:space="0" w:color="auto"/>
        <w:right w:val="none" w:sz="0" w:space="0" w:color="auto"/>
      </w:divBdr>
    </w:div>
    <w:div w:id="1494908285">
      <w:bodyDiv w:val="1"/>
      <w:marLeft w:val="0"/>
      <w:marRight w:val="0"/>
      <w:marTop w:val="0"/>
      <w:marBottom w:val="0"/>
      <w:divBdr>
        <w:top w:val="none" w:sz="0" w:space="0" w:color="auto"/>
        <w:left w:val="none" w:sz="0" w:space="0" w:color="auto"/>
        <w:bottom w:val="none" w:sz="0" w:space="0" w:color="auto"/>
        <w:right w:val="none" w:sz="0" w:space="0" w:color="auto"/>
      </w:divBdr>
      <w:divsChild>
        <w:div w:id="1263803219">
          <w:marLeft w:val="0"/>
          <w:marRight w:val="0"/>
          <w:marTop w:val="0"/>
          <w:marBottom w:val="0"/>
          <w:divBdr>
            <w:top w:val="none" w:sz="0" w:space="0" w:color="auto"/>
            <w:left w:val="none" w:sz="0" w:space="0" w:color="auto"/>
            <w:bottom w:val="none" w:sz="0" w:space="0" w:color="auto"/>
            <w:right w:val="none" w:sz="0" w:space="0" w:color="auto"/>
          </w:divBdr>
          <w:divsChild>
            <w:div w:id="13336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43017">
      <w:bodyDiv w:val="1"/>
      <w:marLeft w:val="0"/>
      <w:marRight w:val="0"/>
      <w:marTop w:val="0"/>
      <w:marBottom w:val="0"/>
      <w:divBdr>
        <w:top w:val="none" w:sz="0" w:space="0" w:color="auto"/>
        <w:left w:val="none" w:sz="0" w:space="0" w:color="auto"/>
        <w:bottom w:val="none" w:sz="0" w:space="0" w:color="auto"/>
        <w:right w:val="none" w:sz="0" w:space="0" w:color="auto"/>
      </w:divBdr>
      <w:divsChild>
        <w:div w:id="1190337490">
          <w:marLeft w:val="0"/>
          <w:marRight w:val="0"/>
          <w:marTop w:val="0"/>
          <w:marBottom w:val="0"/>
          <w:divBdr>
            <w:top w:val="none" w:sz="0" w:space="0" w:color="auto"/>
            <w:left w:val="none" w:sz="0" w:space="0" w:color="auto"/>
            <w:bottom w:val="none" w:sz="0" w:space="0" w:color="auto"/>
            <w:right w:val="none" w:sz="0" w:space="0" w:color="auto"/>
          </w:divBdr>
          <w:divsChild>
            <w:div w:id="81980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6281">
      <w:bodyDiv w:val="1"/>
      <w:marLeft w:val="0"/>
      <w:marRight w:val="0"/>
      <w:marTop w:val="0"/>
      <w:marBottom w:val="0"/>
      <w:divBdr>
        <w:top w:val="none" w:sz="0" w:space="0" w:color="auto"/>
        <w:left w:val="none" w:sz="0" w:space="0" w:color="auto"/>
        <w:bottom w:val="none" w:sz="0" w:space="0" w:color="auto"/>
        <w:right w:val="none" w:sz="0" w:space="0" w:color="auto"/>
      </w:divBdr>
    </w:div>
    <w:div w:id="1504935605">
      <w:bodyDiv w:val="1"/>
      <w:marLeft w:val="0"/>
      <w:marRight w:val="0"/>
      <w:marTop w:val="0"/>
      <w:marBottom w:val="0"/>
      <w:divBdr>
        <w:top w:val="none" w:sz="0" w:space="0" w:color="auto"/>
        <w:left w:val="none" w:sz="0" w:space="0" w:color="auto"/>
        <w:bottom w:val="none" w:sz="0" w:space="0" w:color="auto"/>
        <w:right w:val="none" w:sz="0" w:space="0" w:color="auto"/>
      </w:divBdr>
      <w:divsChild>
        <w:div w:id="33315165">
          <w:marLeft w:val="0"/>
          <w:marRight w:val="0"/>
          <w:marTop w:val="0"/>
          <w:marBottom w:val="0"/>
          <w:divBdr>
            <w:top w:val="none" w:sz="0" w:space="0" w:color="auto"/>
            <w:left w:val="none" w:sz="0" w:space="0" w:color="auto"/>
            <w:bottom w:val="none" w:sz="0" w:space="0" w:color="auto"/>
            <w:right w:val="none" w:sz="0" w:space="0" w:color="auto"/>
          </w:divBdr>
          <w:divsChild>
            <w:div w:id="4580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5392">
      <w:bodyDiv w:val="1"/>
      <w:marLeft w:val="0"/>
      <w:marRight w:val="0"/>
      <w:marTop w:val="0"/>
      <w:marBottom w:val="0"/>
      <w:divBdr>
        <w:top w:val="none" w:sz="0" w:space="0" w:color="auto"/>
        <w:left w:val="none" w:sz="0" w:space="0" w:color="auto"/>
        <w:bottom w:val="none" w:sz="0" w:space="0" w:color="auto"/>
        <w:right w:val="none" w:sz="0" w:space="0" w:color="auto"/>
      </w:divBdr>
      <w:divsChild>
        <w:div w:id="1576285550">
          <w:marLeft w:val="0"/>
          <w:marRight w:val="0"/>
          <w:marTop w:val="0"/>
          <w:marBottom w:val="0"/>
          <w:divBdr>
            <w:top w:val="none" w:sz="0" w:space="0" w:color="auto"/>
            <w:left w:val="none" w:sz="0" w:space="0" w:color="auto"/>
            <w:bottom w:val="none" w:sz="0" w:space="0" w:color="auto"/>
            <w:right w:val="none" w:sz="0" w:space="0" w:color="auto"/>
          </w:divBdr>
          <w:divsChild>
            <w:div w:id="980502332">
              <w:marLeft w:val="0"/>
              <w:marRight w:val="0"/>
              <w:marTop w:val="0"/>
              <w:marBottom w:val="0"/>
              <w:divBdr>
                <w:top w:val="none" w:sz="0" w:space="0" w:color="auto"/>
                <w:left w:val="none" w:sz="0" w:space="0" w:color="auto"/>
                <w:bottom w:val="none" w:sz="0" w:space="0" w:color="auto"/>
                <w:right w:val="none" w:sz="0" w:space="0" w:color="auto"/>
              </w:divBdr>
              <w:divsChild>
                <w:div w:id="261110419">
                  <w:marLeft w:val="0"/>
                  <w:marRight w:val="0"/>
                  <w:marTop w:val="0"/>
                  <w:marBottom w:val="0"/>
                  <w:divBdr>
                    <w:top w:val="none" w:sz="0" w:space="0" w:color="auto"/>
                    <w:left w:val="none" w:sz="0" w:space="0" w:color="auto"/>
                    <w:bottom w:val="none" w:sz="0" w:space="0" w:color="auto"/>
                    <w:right w:val="none" w:sz="0" w:space="0" w:color="auto"/>
                  </w:divBdr>
                  <w:divsChild>
                    <w:div w:id="92080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79884">
      <w:bodyDiv w:val="1"/>
      <w:marLeft w:val="0"/>
      <w:marRight w:val="0"/>
      <w:marTop w:val="0"/>
      <w:marBottom w:val="0"/>
      <w:divBdr>
        <w:top w:val="none" w:sz="0" w:space="0" w:color="auto"/>
        <w:left w:val="none" w:sz="0" w:space="0" w:color="auto"/>
        <w:bottom w:val="none" w:sz="0" w:space="0" w:color="auto"/>
        <w:right w:val="none" w:sz="0" w:space="0" w:color="auto"/>
      </w:divBdr>
      <w:divsChild>
        <w:div w:id="471101447">
          <w:marLeft w:val="0"/>
          <w:marRight w:val="0"/>
          <w:marTop w:val="0"/>
          <w:marBottom w:val="0"/>
          <w:divBdr>
            <w:top w:val="none" w:sz="0" w:space="0" w:color="auto"/>
            <w:left w:val="none" w:sz="0" w:space="0" w:color="auto"/>
            <w:bottom w:val="none" w:sz="0" w:space="0" w:color="auto"/>
            <w:right w:val="none" w:sz="0" w:space="0" w:color="auto"/>
          </w:divBdr>
          <w:divsChild>
            <w:div w:id="545141914">
              <w:marLeft w:val="0"/>
              <w:marRight w:val="0"/>
              <w:marTop w:val="0"/>
              <w:marBottom w:val="0"/>
              <w:divBdr>
                <w:top w:val="none" w:sz="0" w:space="0" w:color="auto"/>
                <w:left w:val="none" w:sz="0" w:space="0" w:color="auto"/>
                <w:bottom w:val="none" w:sz="0" w:space="0" w:color="auto"/>
                <w:right w:val="none" w:sz="0" w:space="0" w:color="auto"/>
              </w:divBdr>
            </w:div>
            <w:div w:id="304942893">
              <w:marLeft w:val="0"/>
              <w:marRight w:val="0"/>
              <w:marTop w:val="0"/>
              <w:marBottom w:val="0"/>
              <w:divBdr>
                <w:top w:val="none" w:sz="0" w:space="0" w:color="auto"/>
                <w:left w:val="none" w:sz="0" w:space="0" w:color="auto"/>
                <w:bottom w:val="none" w:sz="0" w:space="0" w:color="auto"/>
                <w:right w:val="none" w:sz="0" w:space="0" w:color="auto"/>
              </w:divBdr>
            </w:div>
            <w:div w:id="1186674139">
              <w:marLeft w:val="0"/>
              <w:marRight w:val="0"/>
              <w:marTop w:val="0"/>
              <w:marBottom w:val="0"/>
              <w:divBdr>
                <w:top w:val="none" w:sz="0" w:space="0" w:color="auto"/>
                <w:left w:val="none" w:sz="0" w:space="0" w:color="auto"/>
                <w:bottom w:val="none" w:sz="0" w:space="0" w:color="auto"/>
                <w:right w:val="none" w:sz="0" w:space="0" w:color="auto"/>
              </w:divBdr>
            </w:div>
            <w:div w:id="625698150">
              <w:marLeft w:val="0"/>
              <w:marRight w:val="0"/>
              <w:marTop w:val="0"/>
              <w:marBottom w:val="0"/>
              <w:divBdr>
                <w:top w:val="none" w:sz="0" w:space="0" w:color="auto"/>
                <w:left w:val="none" w:sz="0" w:space="0" w:color="auto"/>
                <w:bottom w:val="none" w:sz="0" w:space="0" w:color="auto"/>
                <w:right w:val="none" w:sz="0" w:space="0" w:color="auto"/>
              </w:divBdr>
            </w:div>
            <w:div w:id="510215969">
              <w:marLeft w:val="0"/>
              <w:marRight w:val="0"/>
              <w:marTop w:val="0"/>
              <w:marBottom w:val="0"/>
              <w:divBdr>
                <w:top w:val="none" w:sz="0" w:space="0" w:color="auto"/>
                <w:left w:val="none" w:sz="0" w:space="0" w:color="auto"/>
                <w:bottom w:val="none" w:sz="0" w:space="0" w:color="auto"/>
                <w:right w:val="none" w:sz="0" w:space="0" w:color="auto"/>
              </w:divBdr>
            </w:div>
            <w:div w:id="1377316763">
              <w:marLeft w:val="0"/>
              <w:marRight w:val="0"/>
              <w:marTop w:val="0"/>
              <w:marBottom w:val="0"/>
              <w:divBdr>
                <w:top w:val="none" w:sz="0" w:space="0" w:color="auto"/>
                <w:left w:val="none" w:sz="0" w:space="0" w:color="auto"/>
                <w:bottom w:val="none" w:sz="0" w:space="0" w:color="auto"/>
                <w:right w:val="none" w:sz="0" w:space="0" w:color="auto"/>
              </w:divBdr>
            </w:div>
            <w:div w:id="180585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19433">
      <w:bodyDiv w:val="1"/>
      <w:marLeft w:val="0"/>
      <w:marRight w:val="0"/>
      <w:marTop w:val="0"/>
      <w:marBottom w:val="0"/>
      <w:divBdr>
        <w:top w:val="none" w:sz="0" w:space="0" w:color="auto"/>
        <w:left w:val="none" w:sz="0" w:space="0" w:color="auto"/>
        <w:bottom w:val="none" w:sz="0" w:space="0" w:color="auto"/>
        <w:right w:val="none" w:sz="0" w:space="0" w:color="auto"/>
      </w:divBdr>
      <w:divsChild>
        <w:div w:id="1385759927">
          <w:marLeft w:val="0"/>
          <w:marRight w:val="0"/>
          <w:marTop w:val="0"/>
          <w:marBottom w:val="0"/>
          <w:divBdr>
            <w:top w:val="none" w:sz="0" w:space="0" w:color="auto"/>
            <w:left w:val="none" w:sz="0" w:space="0" w:color="auto"/>
            <w:bottom w:val="none" w:sz="0" w:space="0" w:color="auto"/>
            <w:right w:val="none" w:sz="0" w:space="0" w:color="auto"/>
          </w:divBdr>
          <w:divsChild>
            <w:div w:id="2020738044">
              <w:marLeft w:val="0"/>
              <w:marRight w:val="0"/>
              <w:marTop w:val="0"/>
              <w:marBottom w:val="0"/>
              <w:divBdr>
                <w:top w:val="none" w:sz="0" w:space="0" w:color="auto"/>
                <w:left w:val="none" w:sz="0" w:space="0" w:color="auto"/>
                <w:bottom w:val="none" w:sz="0" w:space="0" w:color="auto"/>
                <w:right w:val="none" w:sz="0" w:space="0" w:color="auto"/>
              </w:divBdr>
            </w:div>
            <w:div w:id="14918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15625">
      <w:bodyDiv w:val="1"/>
      <w:marLeft w:val="0"/>
      <w:marRight w:val="0"/>
      <w:marTop w:val="0"/>
      <w:marBottom w:val="0"/>
      <w:divBdr>
        <w:top w:val="none" w:sz="0" w:space="0" w:color="auto"/>
        <w:left w:val="none" w:sz="0" w:space="0" w:color="auto"/>
        <w:bottom w:val="none" w:sz="0" w:space="0" w:color="auto"/>
        <w:right w:val="none" w:sz="0" w:space="0" w:color="auto"/>
      </w:divBdr>
      <w:divsChild>
        <w:div w:id="1499153095">
          <w:marLeft w:val="0"/>
          <w:marRight w:val="0"/>
          <w:marTop w:val="0"/>
          <w:marBottom w:val="0"/>
          <w:divBdr>
            <w:top w:val="none" w:sz="0" w:space="0" w:color="auto"/>
            <w:left w:val="none" w:sz="0" w:space="0" w:color="auto"/>
            <w:bottom w:val="none" w:sz="0" w:space="0" w:color="auto"/>
            <w:right w:val="none" w:sz="0" w:space="0" w:color="auto"/>
          </w:divBdr>
          <w:divsChild>
            <w:div w:id="515391458">
              <w:marLeft w:val="0"/>
              <w:marRight w:val="0"/>
              <w:marTop w:val="0"/>
              <w:marBottom w:val="0"/>
              <w:divBdr>
                <w:top w:val="none" w:sz="0" w:space="0" w:color="auto"/>
                <w:left w:val="none" w:sz="0" w:space="0" w:color="auto"/>
                <w:bottom w:val="none" w:sz="0" w:space="0" w:color="auto"/>
                <w:right w:val="none" w:sz="0" w:space="0" w:color="auto"/>
              </w:divBdr>
            </w:div>
            <w:div w:id="1861355556">
              <w:marLeft w:val="0"/>
              <w:marRight w:val="0"/>
              <w:marTop w:val="0"/>
              <w:marBottom w:val="0"/>
              <w:divBdr>
                <w:top w:val="none" w:sz="0" w:space="0" w:color="auto"/>
                <w:left w:val="none" w:sz="0" w:space="0" w:color="auto"/>
                <w:bottom w:val="none" w:sz="0" w:space="0" w:color="auto"/>
                <w:right w:val="none" w:sz="0" w:space="0" w:color="auto"/>
              </w:divBdr>
            </w:div>
            <w:div w:id="1214082415">
              <w:marLeft w:val="0"/>
              <w:marRight w:val="0"/>
              <w:marTop w:val="0"/>
              <w:marBottom w:val="0"/>
              <w:divBdr>
                <w:top w:val="none" w:sz="0" w:space="0" w:color="auto"/>
                <w:left w:val="none" w:sz="0" w:space="0" w:color="auto"/>
                <w:bottom w:val="none" w:sz="0" w:space="0" w:color="auto"/>
                <w:right w:val="none" w:sz="0" w:space="0" w:color="auto"/>
              </w:divBdr>
            </w:div>
            <w:div w:id="1462260519">
              <w:marLeft w:val="0"/>
              <w:marRight w:val="0"/>
              <w:marTop w:val="0"/>
              <w:marBottom w:val="0"/>
              <w:divBdr>
                <w:top w:val="none" w:sz="0" w:space="0" w:color="auto"/>
                <w:left w:val="none" w:sz="0" w:space="0" w:color="auto"/>
                <w:bottom w:val="none" w:sz="0" w:space="0" w:color="auto"/>
                <w:right w:val="none" w:sz="0" w:space="0" w:color="auto"/>
              </w:divBdr>
            </w:div>
            <w:div w:id="464810763">
              <w:marLeft w:val="0"/>
              <w:marRight w:val="0"/>
              <w:marTop w:val="0"/>
              <w:marBottom w:val="0"/>
              <w:divBdr>
                <w:top w:val="none" w:sz="0" w:space="0" w:color="auto"/>
                <w:left w:val="none" w:sz="0" w:space="0" w:color="auto"/>
                <w:bottom w:val="none" w:sz="0" w:space="0" w:color="auto"/>
                <w:right w:val="none" w:sz="0" w:space="0" w:color="auto"/>
              </w:divBdr>
            </w:div>
            <w:div w:id="236482254">
              <w:marLeft w:val="0"/>
              <w:marRight w:val="0"/>
              <w:marTop w:val="0"/>
              <w:marBottom w:val="0"/>
              <w:divBdr>
                <w:top w:val="none" w:sz="0" w:space="0" w:color="auto"/>
                <w:left w:val="none" w:sz="0" w:space="0" w:color="auto"/>
                <w:bottom w:val="none" w:sz="0" w:space="0" w:color="auto"/>
                <w:right w:val="none" w:sz="0" w:space="0" w:color="auto"/>
              </w:divBdr>
            </w:div>
            <w:div w:id="1864784076">
              <w:marLeft w:val="0"/>
              <w:marRight w:val="0"/>
              <w:marTop w:val="0"/>
              <w:marBottom w:val="0"/>
              <w:divBdr>
                <w:top w:val="none" w:sz="0" w:space="0" w:color="auto"/>
                <w:left w:val="none" w:sz="0" w:space="0" w:color="auto"/>
                <w:bottom w:val="none" w:sz="0" w:space="0" w:color="auto"/>
                <w:right w:val="none" w:sz="0" w:space="0" w:color="auto"/>
              </w:divBdr>
            </w:div>
            <w:div w:id="552499080">
              <w:marLeft w:val="0"/>
              <w:marRight w:val="0"/>
              <w:marTop w:val="0"/>
              <w:marBottom w:val="0"/>
              <w:divBdr>
                <w:top w:val="none" w:sz="0" w:space="0" w:color="auto"/>
                <w:left w:val="none" w:sz="0" w:space="0" w:color="auto"/>
                <w:bottom w:val="none" w:sz="0" w:space="0" w:color="auto"/>
                <w:right w:val="none" w:sz="0" w:space="0" w:color="auto"/>
              </w:divBdr>
            </w:div>
            <w:div w:id="965817840">
              <w:marLeft w:val="0"/>
              <w:marRight w:val="0"/>
              <w:marTop w:val="0"/>
              <w:marBottom w:val="0"/>
              <w:divBdr>
                <w:top w:val="none" w:sz="0" w:space="0" w:color="auto"/>
                <w:left w:val="none" w:sz="0" w:space="0" w:color="auto"/>
                <w:bottom w:val="none" w:sz="0" w:space="0" w:color="auto"/>
                <w:right w:val="none" w:sz="0" w:space="0" w:color="auto"/>
              </w:divBdr>
            </w:div>
            <w:div w:id="1642033866">
              <w:marLeft w:val="0"/>
              <w:marRight w:val="0"/>
              <w:marTop w:val="0"/>
              <w:marBottom w:val="0"/>
              <w:divBdr>
                <w:top w:val="none" w:sz="0" w:space="0" w:color="auto"/>
                <w:left w:val="none" w:sz="0" w:space="0" w:color="auto"/>
                <w:bottom w:val="none" w:sz="0" w:space="0" w:color="auto"/>
                <w:right w:val="none" w:sz="0" w:space="0" w:color="auto"/>
              </w:divBdr>
            </w:div>
            <w:div w:id="1739204993">
              <w:marLeft w:val="0"/>
              <w:marRight w:val="0"/>
              <w:marTop w:val="0"/>
              <w:marBottom w:val="0"/>
              <w:divBdr>
                <w:top w:val="none" w:sz="0" w:space="0" w:color="auto"/>
                <w:left w:val="none" w:sz="0" w:space="0" w:color="auto"/>
                <w:bottom w:val="none" w:sz="0" w:space="0" w:color="auto"/>
                <w:right w:val="none" w:sz="0" w:space="0" w:color="auto"/>
              </w:divBdr>
            </w:div>
            <w:div w:id="125698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27290">
      <w:bodyDiv w:val="1"/>
      <w:marLeft w:val="0"/>
      <w:marRight w:val="0"/>
      <w:marTop w:val="0"/>
      <w:marBottom w:val="0"/>
      <w:divBdr>
        <w:top w:val="none" w:sz="0" w:space="0" w:color="auto"/>
        <w:left w:val="none" w:sz="0" w:space="0" w:color="auto"/>
        <w:bottom w:val="none" w:sz="0" w:space="0" w:color="auto"/>
        <w:right w:val="none" w:sz="0" w:space="0" w:color="auto"/>
      </w:divBdr>
      <w:divsChild>
        <w:div w:id="1958945366">
          <w:marLeft w:val="0"/>
          <w:marRight w:val="0"/>
          <w:marTop w:val="0"/>
          <w:marBottom w:val="0"/>
          <w:divBdr>
            <w:top w:val="none" w:sz="0" w:space="0" w:color="auto"/>
            <w:left w:val="none" w:sz="0" w:space="0" w:color="auto"/>
            <w:bottom w:val="none" w:sz="0" w:space="0" w:color="auto"/>
            <w:right w:val="none" w:sz="0" w:space="0" w:color="auto"/>
          </w:divBdr>
          <w:divsChild>
            <w:div w:id="1720935527">
              <w:marLeft w:val="0"/>
              <w:marRight w:val="0"/>
              <w:marTop w:val="0"/>
              <w:marBottom w:val="0"/>
              <w:divBdr>
                <w:top w:val="none" w:sz="0" w:space="0" w:color="auto"/>
                <w:left w:val="none" w:sz="0" w:space="0" w:color="auto"/>
                <w:bottom w:val="none" w:sz="0" w:space="0" w:color="auto"/>
                <w:right w:val="none" w:sz="0" w:space="0" w:color="auto"/>
              </w:divBdr>
            </w:div>
            <w:div w:id="1671829619">
              <w:marLeft w:val="0"/>
              <w:marRight w:val="0"/>
              <w:marTop w:val="0"/>
              <w:marBottom w:val="0"/>
              <w:divBdr>
                <w:top w:val="none" w:sz="0" w:space="0" w:color="auto"/>
                <w:left w:val="none" w:sz="0" w:space="0" w:color="auto"/>
                <w:bottom w:val="none" w:sz="0" w:space="0" w:color="auto"/>
                <w:right w:val="none" w:sz="0" w:space="0" w:color="auto"/>
              </w:divBdr>
            </w:div>
            <w:div w:id="235432054">
              <w:marLeft w:val="0"/>
              <w:marRight w:val="0"/>
              <w:marTop w:val="0"/>
              <w:marBottom w:val="0"/>
              <w:divBdr>
                <w:top w:val="none" w:sz="0" w:space="0" w:color="auto"/>
                <w:left w:val="none" w:sz="0" w:space="0" w:color="auto"/>
                <w:bottom w:val="none" w:sz="0" w:space="0" w:color="auto"/>
                <w:right w:val="none" w:sz="0" w:space="0" w:color="auto"/>
              </w:divBdr>
            </w:div>
            <w:div w:id="309138251">
              <w:marLeft w:val="0"/>
              <w:marRight w:val="0"/>
              <w:marTop w:val="0"/>
              <w:marBottom w:val="0"/>
              <w:divBdr>
                <w:top w:val="none" w:sz="0" w:space="0" w:color="auto"/>
                <w:left w:val="none" w:sz="0" w:space="0" w:color="auto"/>
                <w:bottom w:val="none" w:sz="0" w:space="0" w:color="auto"/>
                <w:right w:val="none" w:sz="0" w:space="0" w:color="auto"/>
              </w:divBdr>
            </w:div>
            <w:div w:id="659508527">
              <w:marLeft w:val="0"/>
              <w:marRight w:val="0"/>
              <w:marTop w:val="0"/>
              <w:marBottom w:val="0"/>
              <w:divBdr>
                <w:top w:val="none" w:sz="0" w:space="0" w:color="auto"/>
                <w:left w:val="none" w:sz="0" w:space="0" w:color="auto"/>
                <w:bottom w:val="none" w:sz="0" w:space="0" w:color="auto"/>
                <w:right w:val="none" w:sz="0" w:space="0" w:color="auto"/>
              </w:divBdr>
            </w:div>
            <w:div w:id="37481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0048">
      <w:bodyDiv w:val="1"/>
      <w:marLeft w:val="0"/>
      <w:marRight w:val="0"/>
      <w:marTop w:val="0"/>
      <w:marBottom w:val="0"/>
      <w:divBdr>
        <w:top w:val="none" w:sz="0" w:space="0" w:color="auto"/>
        <w:left w:val="none" w:sz="0" w:space="0" w:color="auto"/>
        <w:bottom w:val="none" w:sz="0" w:space="0" w:color="auto"/>
        <w:right w:val="none" w:sz="0" w:space="0" w:color="auto"/>
      </w:divBdr>
      <w:divsChild>
        <w:div w:id="810249680">
          <w:marLeft w:val="0"/>
          <w:marRight w:val="0"/>
          <w:marTop w:val="0"/>
          <w:marBottom w:val="0"/>
          <w:divBdr>
            <w:top w:val="none" w:sz="0" w:space="0" w:color="auto"/>
            <w:left w:val="none" w:sz="0" w:space="0" w:color="auto"/>
            <w:bottom w:val="none" w:sz="0" w:space="0" w:color="auto"/>
            <w:right w:val="none" w:sz="0" w:space="0" w:color="auto"/>
          </w:divBdr>
          <w:divsChild>
            <w:div w:id="887688325">
              <w:marLeft w:val="0"/>
              <w:marRight w:val="0"/>
              <w:marTop w:val="0"/>
              <w:marBottom w:val="0"/>
              <w:divBdr>
                <w:top w:val="none" w:sz="0" w:space="0" w:color="auto"/>
                <w:left w:val="none" w:sz="0" w:space="0" w:color="auto"/>
                <w:bottom w:val="none" w:sz="0" w:space="0" w:color="auto"/>
                <w:right w:val="none" w:sz="0" w:space="0" w:color="auto"/>
              </w:divBdr>
            </w:div>
            <w:div w:id="1751384095">
              <w:marLeft w:val="0"/>
              <w:marRight w:val="0"/>
              <w:marTop w:val="0"/>
              <w:marBottom w:val="0"/>
              <w:divBdr>
                <w:top w:val="none" w:sz="0" w:space="0" w:color="auto"/>
                <w:left w:val="none" w:sz="0" w:space="0" w:color="auto"/>
                <w:bottom w:val="none" w:sz="0" w:space="0" w:color="auto"/>
                <w:right w:val="none" w:sz="0" w:space="0" w:color="auto"/>
              </w:divBdr>
            </w:div>
            <w:div w:id="1059281269">
              <w:marLeft w:val="0"/>
              <w:marRight w:val="0"/>
              <w:marTop w:val="0"/>
              <w:marBottom w:val="0"/>
              <w:divBdr>
                <w:top w:val="none" w:sz="0" w:space="0" w:color="auto"/>
                <w:left w:val="none" w:sz="0" w:space="0" w:color="auto"/>
                <w:bottom w:val="none" w:sz="0" w:space="0" w:color="auto"/>
                <w:right w:val="none" w:sz="0" w:space="0" w:color="auto"/>
              </w:divBdr>
            </w:div>
            <w:div w:id="98110989">
              <w:marLeft w:val="0"/>
              <w:marRight w:val="0"/>
              <w:marTop w:val="0"/>
              <w:marBottom w:val="0"/>
              <w:divBdr>
                <w:top w:val="none" w:sz="0" w:space="0" w:color="auto"/>
                <w:left w:val="none" w:sz="0" w:space="0" w:color="auto"/>
                <w:bottom w:val="none" w:sz="0" w:space="0" w:color="auto"/>
                <w:right w:val="none" w:sz="0" w:space="0" w:color="auto"/>
              </w:divBdr>
            </w:div>
            <w:div w:id="592781859">
              <w:marLeft w:val="0"/>
              <w:marRight w:val="0"/>
              <w:marTop w:val="0"/>
              <w:marBottom w:val="0"/>
              <w:divBdr>
                <w:top w:val="none" w:sz="0" w:space="0" w:color="auto"/>
                <w:left w:val="none" w:sz="0" w:space="0" w:color="auto"/>
                <w:bottom w:val="none" w:sz="0" w:space="0" w:color="auto"/>
                <w:right w:val="none" w:sz="0" w:space="0" w:color="auto"/>
              </w:divBdr>
            </w:div>
            <w:div w:id="730886252">
              <w:marLeft w:val="0"/>
              <w:marRight w:val="0"/>
              <w:marTop w:val="0"/>
              <w:marBottom w:val="0"/>
              <w:divBdr>
                <w:top w:val="none" w:sz="0" w:space="0" w:color="auto"/>
                <w:left w:val="none" w:sz="0" w:space="0" w:color="auto"/>
                <w:bottom w:val="none" w:sz="0" w:space="0" w:color="auto"/>
                <w:right w:val="none" w:sz="0" w:space="0" w:color="auto"/>
              </w:divBdr>
            </w:div>
            <w:div w:id="174880800">
              <w:marLeft w:val="0"/>
              <w:marRight w:val="0"/>
              <w:marTop w:val="0"/>
              <w:marBottom w:val="0"/>
              <w:divBdr>
                <w:top w:val="none" w:sz="0" w:space="0" w:color="auto"/>
                <w:left w:val="none" w:sz="0" w:space="0" w:color="auto"/>
                <w:bottom w:val="none" w:sz="0" w:space="0" w:color="auto"/>
                <w:right w:val="none" w:sz="0" w:space="0" w:color="auto"/>
              </w:divBdr>
            </w:div>
            <w:div w:id="295600067">
              <w:marLeft w:val="0"/>
              <w:marRight w:val="0"/>
              <w:marTop w:val="0"/>
              <w:marBottom w:val="0"/>
              <w:divBdr>
                <w:top w:val="none" w:sz="0" w:space="0" w:color="auto"/>
                <w:left w:val="none" w:sz="0" w:space="0" w:color="auto"/>
                <w:bottom w:val="none" w:sz="0" w:space="0" w:color="auto"/>
                <w:right w:val="none" w:sz="0" w:space="0" w:color="auto"/>
              </w:divBdr>
            </w:div>
            <w:div w:id="119498822">
              <w:marLeft w:val="0"/>
              <w:marRight w:val="0"/>
              <w:marTop w:val="0"/>
              <w:marBottom w:val="0"/>
              <w:divBdr>
                <w:top w:val="none" w:sz="0" w:space="0" w:color="auto"/>
                <w:left w:val="none" w:sz="0" w:space="0" w:color="auto"/>
                <w:bottom w:val="none" w:sz="0" w:space="0" w:color="auto"/>
                <w:right w:val="none" w:sz="0" w:space="0" w:color="auto"/>
              </w:divBdr>
            </w:div>
            <w:div w:id="157030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1568">
      <w:bodyDiv w:val="1"/>
      <w:marLeft w:val="0"/>
      <w:marRight w:val="0"/>
      <w:marTop w:val="0"/>
      <w:marBottom w:val="0"/>
      <w:divBdr>
        <w:top w:val="none" w:sz="0" w:space="0" w:color="auto"/>
        <w:left w:val="none" w:sz="0" w:space="0" w:color="auto"/>
        <w:bottom w:val="none" w:sz="0" w:space="0" w:color="auto"/>
        <w:right w:val="none" w:sz="0" w:space="0" w:color="auto"/>
      </w:divBdr>
      <w:divsChild>
        <w:div w:id="1445148248">
          <w:marLeft w:val="0"/>
          <w:marRight w:val="0"/>
          <w:marTop w:val="0"/>
          <w:marBottom w:val="0"/>
          <w:divBdr>
            <w:top w:val="none" w:sz="0" w:space="0" w:color="auto"/>
            <w:left w:val="none" w:sz="0" w:space="0" w:color="auto"/>
            <w:bottom w:val="none" w:sz="0" w:space="0" w:color="auto"/>
            <w:right w:val="none" w:sz="0" w:space="0" w:color="auto"/>
          </w:divBdr>
          <w:divsChild>
            <w:div w:id="1259866605">
              <w:marLeft w:val="0"/>
              <w:marRight w:val="0"/>
              <w:marTop w:val="0"/>
              <w:marBottom w:val="0"/>
              <w:divBdr>
                <w:top w:val="none" w:sz="0" w:space="0" w:color="auto"/>
                <w:left w:val="none" w:sz="0" w:space="0" w:color="auto"/>
                <w:bottom w:val="none" w:sz="0" w:space="0" w:color="auto"/>
                <w:right w:val="none" w:sz="0" w:space="0" w:color="auto"/>
              </w:divBdr>
            </w:div>
            <w:div w:id="1507011470">
              <w:marLeft w:val="0"/>
              <w:marRight w:val="0"/>
              <w:marTop w:val="0"/>
              <w:marBottom w:val="0"/>
              <w:divBdr>
                <w:top w:val="none" w:sz="0" w:space="0" w:color="auto"/>
                <w:left w:val="none" w:sz="0" w:space="0" w:color="auto"/>
                <w:bottom w:val="none" w:sz="0" w:space="0" w:color="auto"/>
                <w:right w:val="none" w:sz="0" w:space="0" w:color="auto"/>
              </w:divBdr>
            </w:div>
            <w:div w:id="1930651817">
              <w:marLeft w:val="0"/>
              <w:marRight w:val="0"/>
              <w:marTop w:val="0"/>
              <w:marBottom w:val="0"/>
              <w:divBdr>
                <w:top w:val="none" w:sz="0" w:space="0" w:color="auto"/>
                <w:left w:val="none" w:sz="0" w:space="0" w:color="auto"/>
                <w:bottom w:val="none" w:sz="0" w:space="0" w:color="auto"/>
                <w:right w:val="none" w:sz="0" w:space="0" w:color="auto"/>
              </w:divBdr>
            </w:div>
            <w:div w:id="1117409799">
              <w:marLeft w:val="0"/>
              <w:marRight w:val="0"/>
              <w:marTop w:val="0"/>
              <w:marBottom w:val="0"/>
              <w:divBdr>
                <w:top w:val="none" w:sz="0" w:space="0" w:color="auto"/>
                <w:left w:val="none" w:sz="0" w:space="0" w:color="auto"/>
                <w:bottom w:val="none" w:sz="0" w:space="0" w:color="auto"/>
                <w:right w:val="none" w:sz="0" w:space="0" w:color="auto"/>
              </w:divBdr>
            </w:div>
            <w:div w:id="60372381">
              <w:marLeft w:val="0"/>
              <w:marRight w:val="0"/>
              <w:marTop w:val="0"/>
              <w:marBottom w:val="0"/>
              <w:divBdr>
                <w:top w:val="none" w:sz="0" w:space="0" w:color="auto"/>
                <w:left w:val="none" w:sz="0" w:space="0" w:color="auto"/>
                <w:bottom w:val="none" w:sz="0" w:space="0" w:color="auto"/>
                <w:right w:val="none" w:sz="0" w:space="0" w:color="auto"/>
              </w:divBdr>
            </w:div>
            <w:div w:id="1830633675">
              <w:marLeft w:val="0"/>
              <w:marRight w:val="0"/>
              <w:marTop w:val="0"/>
              <w:marBottom w:val="0"/>
              <w:divBdr>
                <w:top w:val="none" w:sz="0" w:space="0" w:color="auto"/>
                <w:left w:val="none" w:sz="0" w:space="0" w:color="auto"/>
                <w:bottom w:val="none" w:sz="0" w:space="0" w:color="auto"/>
                <w:right w:val="none" w:sz="0" w:space="0" w:color="auto"/>
              </w:divBdr>
            </w:div>
            <w:div w:id="127398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75046">
      <w:bodyDiv w:val="1"/>
      <w:marLeft w:val="0"/>
      <w:marRight w:val="0"/>
      <w:marTop w:val="0"/>
      <w:marBottom w:val="0"/>
      <w:divBdr>
        <w:top w:val="none" w:sz="0" w:space="0" w:color="auto"/>
        <w:left w:val="none" w:sz="0" w:space="0" w:color="auto"/>
        <w:bottom w:val="none" w:sz="0" w:space="0" w:color="auto"/>
        <w:right w:val="none" w:sz="0" w:space="0" w:color="auto"/>
      </w:divBdr>
      <w:divsChild>
        <w:div w:id="746221415">
          <w:marLeft w:val="0"/>
          <w:marRight w:val="0"/>
          <w:marTop w:val="0"/>
          <w:marBottom w:val="0"/>
          <w:divBdr>
            <w:top w:val="none" w:sz="0" w:space="0" w:color="auto"/>
            <w:left w:val="none" w:sz="0" w:space="0" w:color="auto"/>
            <w:bottom w:val="none" w:sz="0" w:space="0" w:color="auto"/>
            <w:right w:val="none" w:sz="0" w:space="0" w:color="auto"/>
          </w:divBdr>
          <w:divsChild>
            <w:div w:id="1142849335">
              <w:marLeft w:val="0"/>
              <w:marRight w:val="0"/>
              <w:marTop w:val="0"/>
              <w:marBottom w:val="0"/>
              <w:divBdr>
                <w:top w:val="none" w:sz="0" w:space="0" w:color="auto"/>
                <w:left w:val="none" w:sz="0" w:space="0" w:color="auto"/>
                <w:bottom w:val="none" w:sz="0" w:space="0" w:color="auto"/>
                <w:right w:val="none" w:sz="0" w:space="0" w:color="auto"/>
              </w:divBdr>
            </w:div>
            <w:div w:id="88626589">
              <w:marLeft w:val="0"/>
              <w:marRight w:val="0"/>
              <w:marTop w:val="0"/>
              <w:marBottom w:val="0"/>
              <w:divBdr>
                <w:top w:val="none" w:sz="0" w:space="0" w:color="auto"/>
                <w:left w:val="none" w:sz="0" w:space="0" w:color="auto"/>
                <w:bottom w:val="none" w:sz="0" w:space="0" w:color="auto"/>
                <w:right w:val="none" w:sz="0" w:space="0" w:color="auto"/>
              </w:divBdr>
            </w:div>
            <w:div w:id="79572944">
              <w:marLeft w:val="0"/>
              <w:marRight w:val="0"/>
              <w:marTop w:val="0"/>
              <w:marBottom w:val="0"/>
              <w:divBdr>
                <w:top w:val="none" w:sz="0" w:space="0" w:color="auto"/>
                <w:left w:val="none" w:sz="0" w:space="0" w:color="auto"/>
                <w:bottom w:val="none" w:sz="0" w:space="0" w:color="auto"/>
                <w:right w:val="none" w:sz="0" w:space="0" w:color="auto"/>
              </w:divBdr>
            </w:div>
            <w:div w:id="1585797439">
              <w:marLeft w:val="0"/>
              <w:marRight w:val="0"/>
              <w:marTop w:val="0"/>
              <w:marBottom w:val="0"/>
              <w:divBdr>
                <w:top w:val="none" w:sz="0" w:space="0" w:color="auto"/>
                <w:left w:val="none" w:sz="0" w:space="0" w:color="auto"/>
                <w:bottom w:val="none" w:sz="0" w:space="0" w:color="auto"/>
                <w:right w:val="none" w:sz="0" w:space="0" w:color="auto"/>
              </w:divBdr>
            </w:div>
            <w:div w:id="1467704253">
              <w:marLeft w:val="0"/>
              <w:marRight w:val="0"/>
              <w:marTop w:val="0"/>
              <w:marBottom w:val="0"/>
              <w:divBdr>
                <w:top w:val="none" w:sz="0" w:space="0" w:color="auto"/>
                <w:left w:val="none" w:sz="0" w:space="0" w:color="auto"/>
                <w:bottom w:val="none" w:sz="0" w:space="0" w:color="auto"/>
                <w:right w:val="none" w:sz="0" w:space="0" w:color="auto"/>
              </w:divBdr>
            </w:div>
            <w:div w:id="171396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04875">
      <w:bodyDiv w:val="1"/>
      <w:marLeft w:val="0"/>
      <w:marRight w:val="0"/>
      <w:marTop w:val="0"/>
      <w:marBottom w:val="0"/>
      <w:divBdr>
        <w:top w:val="none" w:sz="0" w:space="0" w:color="auto"/>
        <w:left w:val="none" w:sz="0" w:space="0" w:color="auto"/>
        <w:bottom w:val="none" w:sz="0" w:space="0" w:color="auto"/>
        <w:right w:val="none" w:sz="0" w:space="0" w:color="auto"/>
      </w:divBdr>
      <w:divsChild>
        <w:div w:id="795417053">
          <w:marLeft w:val="0"/>
          <w:marRight w:val="0"/>
          <w:marTop w:val="0"/>
          <w:marBottom w:val="0"/>
          <w:divBdr>
            <w:top w:val="none" w:sz="0" w:space="0" w:color="auto"/>
            <w:left w:val="none" w:sz="0" w:space="0" w:color="auto"/>
            <w:bottom w:val="none" w:sz="0" w:space="0" w:color="auto"/>
            <w:right w:val="none" w:sz="0" w:space="0" w:color="auto"/>
          </w:divBdr>
        </w:div>
        <w:div w:id="1212578944">
          <w:marLeft w:val="0"/>
          <w:marRight w:val="0"/>
          <w:marTop w:val="0"/>
          <w:marBottom w:val="0"/>
          <w:divBdr>
            <w:top w:val="none" w:sz="0" w:space="0" w:color="auto"/>
            <w:left w:val="none" w:sz="0" w:space="0" w:color="auto"/>
            <w:bottom w:val="none" w:sz="0" w:space="0" w:color="auto"/>
            <w:right w:val="none" w:sz="0" w:space="0" w:color="auto"/>
          </w:divBdr>
        </w:div>
      </w:divsChild>
    </w:div>
    <w:div w:id="1630546745">
      <w:bodyDiv w:val="1"/>
      <w:marLeft w:val="0"/>
      <w:marRight w:val="0"/>
      <w:marTop w:val="0"/>
      <w:marBottom w:val="0"/>
      <w:divBdr>
        <w:top w:val="none" w:sz="0" w:space="0" w:color="auto"/>
        <w:left w:val="none" w:sz="0" w:space="0" w:color="auto"/>
        <w:bottom w:val="none" w:sz="0" w:space="0" w:color="auto"/>
        <w:right w:val="none" w:sz="0" w:space="0" w:color="auto"/>
      </w:divBdr>
    </w:div>
    <w:div w:id="1648433200">
      <w:bodyDiv w:val="1"/>
      <w:marLeft w:val="0"/>
      <w:marRight w:val="0"/>
      <w:marTop w:val="0"/>
      <w:marBottom w:val="0"/>
      <w:divBdr>
        <w:top w:val="none" w:sz="0" w:space="0" w:color="auto"/>
        <w:left w:val="none" w:sz="0" w:space="0" w:color="auto"/>
        <w:bottom w:val="none" w:sz="0" w:space="0" w:color="auto"/>
        <w:right w:val="none" w:sz="0" w:space="0" w:color="auto"/>
      </w:divBdr>
    </w:div>
    <w:div w:id="1656257378">
      <w:bodyDiv w:val="1"/>
      <w:marLeft w:val="0"/>
      <w:marRight w:val="0"/>
      <w:marTop w:val="0"/>
      <w:marBottom w:val="0"/>
      <w:divBdr>
        <w:top w:val="none" w:sz="0" w:space="0" w:color="auto"/>
        <w:left w:val="none" w:sz="0" w:space="0" w:color="auto"/>
        <w:bottom w:val="none" w:sz="0" w:space="0" w:color="auto"/>
        <w:right w:val="none" w:sz="0" w:space="0" w:color="auto"/>
      </w:divBdr>
      <w:divsChild>
        <w:div w:id="57554900">
          <w:marLeft w:val="0"/>
          <w:marRight w:val="0"/>
          <w:marTop w:val="0"/>
          <w:marBottom w:val="0"/>
          <w:divBdr>
            <w:top w:val="none" w:sz="0" w:space="0" w:color="auto"/>
            <w:left w:val="none" w:sz="0" w:space="0" w:color="auto"/>
            <w:bottom w:val="none" w:sz="0" w:space="0" w:color="auto"/>
            <w:right w:val="none" w:sz="0" w:space="0" w:color="auto"/>
          </w:divBdr>
          <w:divsChild>
            <w:div w:id="12694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19051">
      <w:bodyDiv w:val="1"/>
      <w:marLeft w:val="0"/>
      <w:marRight w:val="0"/>
      <w:marTop w:val="0"/>
      <w:marBottom w:val="0"/>
      <w:divBdr>
        <w:top w:val="none" w:sz="0" w:space="0" w:color="auto"/>
        <w:left w:val="none" w:sz="0" w:space="0" w:color="auto"/>
        <w:bottom w:val="none" w:sz="0" w:space="0" w:color="auto"/>
        <w:right w:val="none" w:sz="0" w:space="0" w:color="auto"/>
      </w:divBdr>
      <w:divsChild>
        <w:div w:id="351108965">
          <w:marLeft w:val="0"/>
          <w:marRight w:val="0"/>
          <w:marTop w:val="0"/>
          <w:marBottom w:val="0"/>
          <w:divBdr>
            <w:top w:val="none" w:sz="0" w:space="0" w:color="auto"/>
            <w:left w:val="none" w:sz="0" w:space="0" w:color="auto"/>
            <w:bottom w:val="none" w:sz="0" w:space="0" w:color="auto"/>
            <w:right w:val="none" w:sz="0" w:space="0" w:color="auto"/>
          </w:divBdr>
          <w:divsChild>
            <w:div w:id="372971425">
              <w:marLeft w:val="0"/>
              <w:marRight w:val="0"/>
              <w:marTop w:val="0"/>
              <w:marBottom w:val="0"/>
              <w:divBdr>
                <w:top w:val="none" w:sz="0" w:space="0" w:color="auto"/>
                <w:left w:val="none" w:sz="0" w:space="0" w:color="auto"/>
                <w:bottom w:val="none" w:sz="0" w:space="0" w:color="auto"/>
                <w:right w:val="none" w:sz="0" w:space="0" w:color="auto"/>
              </w:divBdr>
              <w:divsChild>
                <w:div w:id="70664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267833">
      <w:bodyDiv w:val="1"/>
      <w:marLeft w:val="0"/>
      <w:marRight w:val="0"/>
      <w:marTop w:val="0"/>
      <w:marBottom w:val="0"/>
      <w:divBdr>
        <w:top w:val="none" w:sz="0" w:space="0" w:color="auto"/>
        <w:left w:val="none" w:sz="0" w:space="0" w:color="auto"/>
        <w:bottom w:val="none" w:sz="0" w:space="0" w:color="auto"/>
        <w:right w:val="none" w:sz="0" w:space="0" w:color="auto"/>
      </w:divBdr>
    </w:div>
    <w:div w:id="1663897197">
      <w:bodyDiv w:val="1"/>
      <w:marLeft w:val="0"/>
      <w:marRight w:val="0"/>
      <w:marTop w:val="0"/>
      <w:marBottom w:val="0"/>
      <w:divBdr>
        <w:top w:val="none" w:sz="0" w:space="0" w:color="auto"/>
        <w:left w:val="none" w:sz="0" w:space="0" w:color="auto"/>
        <w:bottom w:val="none" w:sz="0" w:space="0" w:color="auto"/>
        <w:right w:val="none" w:sz="0" w:space="0" w:color="auto"/>
      </w:divBdr>
      <w:divsChild>
        <w:div w:id="465320176">
          <w:marLeft w:val="0"/>
          <w:marRight w:val="0"/>
          <w:marTop w:val="0"/>
          <w:marBottom w:val="0"/>
          <w:divBdr>
            <w:top w:val="none" w:sz="0" w:space="0" w:color="auto"/>
            <w:left w:val="none" w:sz="0" w:space="0" w:color="auto"/>
            <w:bottom w:val="none" w:sz="0" w:space="0" w:color="auto"/>
            <w:right w:val="none" w:sz="0" w:space="0" w:color="auto"/>
          </w:divBdr>
          <w:divsChild>
            <w:div w:id="87982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12065">
      <w:bodyDiv w:val="1"/>
      <w:marLeft w:val="0"/>
      <w:marRight w:val="0"/>
      <w:marTop w:val="0"/>
      <w:marBottom w:val="0"/>
      <w:divBdr>
        <w:top w:val="none" w:sz="0" w:space="0" w:color="auto"/>
        <w:left w:val="none" w:sz="0" w:space="0" w:color="auto"/>
        <w:bottom w:val="none" w:sz="0" w:space="0" w:color="auto"/>
        <w:right w:val="none" w:sz="0" w:space="0" w:color="auto"/>
      </w:divBdr>
      <w:divsChild>
        <w:div w:id="367728000">
          <w:marLeft w:val="0"/>
          <w:marRight w:val="0"/>
          <w:marTop w:val="0"/>
          <w:marBottom w:val="0"/>
          <w:divBdr>
            <w:top w:val="none" w:sz="0" w:space="0" w:color="auto"/>
            <w:left w:val="none" w:sz="0" w:space="0" w:color="auto"/>
            <w:bottom w:val="none" w:sz="0" w:space="0" w:color="auto"/>
            <w:right w:val="none" w:sz="0" w:space="0" w:color="auto"/>
          </w:divBdr>
          <w:divsChild>
            <w:div w:id="164326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7023">
      <w:bodyDiv w:val="1"/>
      <w:marLeft w:val="0"/>
      <w:marRight w:val="0"/>
      <w:marTop w:val="0"/>
      <w:marBottom w:val="0"/>
      <w:divBdr>
        <w:top w:val="none" w:sz="0" w:space="0" w:color="auto"/>
        <w:left w:val="none" w:sz="0" w:space="0" w:color="auto"/>
        <w:bottom w:val="none" w:sz="0" w:space="0" w:color="auto"/>
        <w:right w:val="none" w:sz="0" w:space="0" w:color="auto"/>
      </w:divBdr>
    </w:div>
    <w:div w:id="1676760197">
      <w:bodyDiv w:val="1"/>
      <w:marLeft w:val="0"/>
      <w:marRight w:val="0"/>
      <w:marTop w:val="0"/>
      <w:marBottom w:val="0"/>
      <w:divBdr>
        <w:top w:val="none" w:sz="0" w:space="0" w:color="auto"/>
        <w:left w:val="none" w:sz="0" w:space="0" w:color="auto"/>
        <w:bottom w:val="none" w:sz="0" w:space="0" w:color="auto"/>
        <w:right w:val="none" w:sz="0" w:space="0" w:color="auto"/>
      </w:divBdr>
      <w:divsChild>
        <w:div w:id="2089839976">
          <w:marLeft w:val="0"/>
          <w:marRight w:val="0"/>
          <w:marTop w:val="0"/>
          <w:marBottom w:val="0"/>
          <w:divBdr>
            <w:top w:val="none" w:sz="0" w:space="0" w:color="auto"/>
            <w:left w:val="none" w:sz="0" w:space="0" w:color="auto"/>
            <w:bottom w:val="none" w:sz="0" w:space="0" w:color="auto"/>
            <w:right w:val="none" w:sz="0" w:space="0" w:color="auto"/>
          </w:divBdr>
          <w:divsChild>
            <w:div w:id="1749188586">
              <w:marLeft w:val="0"/>
              <w:marRight w:val="0"/>
              <w:marTop w:val="0"/>
              <w:marBottom w:val="0"/>
              <w:divBdr>
                <w:top w:val="none" w:sz="0" w:space="0" w:color="auto"/>
                <w:left w:val="none" w:sz="0" w:space="0" w:color="auto"/>
                <w:bottom w:val="none" w:sz="0" w:space="0" w:color="auto"/>
                <w:right w:val="none" w:sz="0" w:space="0" w:color="auto"/>
              </w:divBdr>
            </w:div>
            <w:div w:id="13692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5746">
      <w:bodyDiv w:val="1"/>
      <w:marLeft w:val="0"/>
      <w:marRight w:val="0"/>
      <w:marTop w:val="0"/>
      <w:marBottom w:val="0"/>
      <w:divBdr>
        <w:top w:val="none" w:sz="0" w:space="0" w:color="auto"/>
        <w:left w:val="none" w:sz="0" w:space="0" w:color="auto"/>
        <w:bottom w:val="none" w:sz="0" w:space="0" w:color="auto"/>
        <w:right w:val="none" w:sz="0" w:space="0" w:color="auto"/>
      </w:divBdr>
      <w:divsChild>
        <w:div w:id="1863778754">
          <w:marLeft w:val="0"/>
          <w:marRight w:val="0"/>
          <w:marTop w:val="0"/>
          <w:marBottom w:val="0"/>
          <w:divBdr>
            <w:top w:val="none" w:sz="0" w:space="0" w:color="auto"/>
            <w:left w:val="none" w:sz="0" w:space="0" w:color="auto"/>
            <w:bottom w:val="none" w:sz="0" w:space="0" w:color="auto"/>
            <w:right w:val="none" w:sz="0" w:space="0" w:color="auto"/>
          </w:divBdr>
          <w:divsChild>
            <w:div w:id="1495073177">
              <w:marLeft w:val="0"/>
              <w:marRight w:val="0"/>
              <w:marTop w:val="0"/>
              <w:marBottom w:val="0"/>
              <w:divBdr>
                <w:top w:val="none" w:sz="0" w:space="0" w:color="auto"/>
                <w:left w:val="none" w:sz="0" w:space="0" w:color="auto"/>
                <w:bottom w:val="none" w:sz="0" w:space="0" w:color="auto"/>
                <w:right w:val="none" w:sz="0" w:space="0" w:color="auto"/>
              </w:divBdr>
            </w:div>
            <w:div w:id="1112867782">
              <w:marLeft w:val="0"/>
              <w:marRight w:val="0"/>
              <w:marTop w:val="0"/>
              <w:marBottom w:val="0"/>
              <w:divBdr>
                <w:top w:val="none" w:sz="0" w:space="0" w:color="auto"/>
                <w:left w:val="none" w:sz="0" w:space="0" w:color="auto"/>
                <w:bottom w:val="none" w:sz="0" w:space="0" w:color="auto"/>
                <w:right w:val="none" w:sz="0" w:space="0" w:color="auto"/>
              </w:divBdr>
            </w:div>
            <w:div w:id="1457675913">
              <w:marLeft w:val="0"/>
              <w:marRight w:val="0"/>
              <w:marTop w:val="0"/>
              <w:marBottom w:val="0"/>
              <w:divBdr>
                <w:top w:val="none" w:sz="0" w:space="0" w:color="auto"/>
                <w:left w:val="none" w:sz="0" w:space="0" w:color="auto"/>
                <w:bottom w:val="none" w:sz="0" w:space="0" w:color="auto"/>
                <w:right w:val="none" w:sz="0" w:space="0" w:color="auto"/>
              </w:divBdr>
            </w:div>
            <w:div w:id="1366104994">
              <w:marLeft w:val="0"/>
              <w:marRight w:val="0"/>
              <w:marTop w:val="0"/>
              <w:marBottom w:val="0"/>
              <w:divBdr>
                <w:top w:val="none" w:sz="0" w:space="0" w:color="auto"/>
                <w:left w:val="none" w:sz="0" w:space="0" w:color="auto"/>
                <w:bottom w:val="none" w:sz="0" w:space="0" w:color="auto"/>
                <w:right w:val="none" w:sz="0" w:space="0" w:color="auto"/>
              </w:divBdr>
            </w:div>
            <w:div w:id="470639434">
              <w:marLeft w:val="0"/>
              <w:marRight w:val="0"/>
              <w:marTop w:val="0"/>
              <w:marBottom w:val="0"/>
              <w:divBdr>
                <w:top w:val="none" w:sz="0" w:space="0" w:color="auto"/>
                <w:left w:val="none" w:sz="0" w:space="0" w:color="auto"/>
                <w:bottom w:val="none" w:sz="0" w:space="0" w:color="auto"/>
                <w:right w:val="none" w:sz="0" w:space="0" w:color="auto"/>
              </w:divBdr>
            </w:div>
            <w:div w:id="595401489">
              <w:marLeft w:val="0"/>
              <w:marRight w:val="0"/>
              <w:marTop w:val="0"/>
              <w:marBottom w:val="0"/>
              <w:divBdr>
                <w:top w:val="none" w:sz="0" w:space="0" w:color="auto"/>
                <w:left w:val="none" w:sz="0" w:space="0" w:color="auto"/>
                <w:bottom w:val="none" w:sz="0" w:space="0" w:color="auto"/>
                <w:right w:val="none" w:sz="0" w:space="0" w:color="auto"/>
              </w:divBdr>
            </w:div>
            <w:div w:id="1686319847">
              <w:marLeft w:val="0"/>
              <w:marRight w:val="0"/>
              <w:marTop w:val="0"/>
              <w:marBottom w:val="0"/>
              <w:divBdr>
                <w:top w:val="none" w:sz="0" w:space="0" w:color="auto"/>
                <w:left w:val="none" w:sz="0" w:space="0" w:color="auto"/>
                <w:bottom w:val="none" w:sz="0" w:space="0" w:color="auto"/>
                <w:right w:val="none" w:sz="0" w:space="0" w:color="auto"/>
              </w:divBdr>
            </w:div>
            <w:div w:id="1473866779">
              <w:marLeft w:val="0"/>
              <w:marRight w:val="0"/>
              <w:marTop w:val="0"/>
              <w:marBottom w:val="0"/>
              <w:divBdr>
                <w:top w:val="none" w:sz="0" w:space="0" w:color="auto"/>
                <w:left w:val="none" w:sz="0" w:space="0" w:color="auto"/>
                <w:bottom w:val="none" w:sz="0" w:space="0" w:color="auto"/>
                <w:right w:val="none" w:sz="0" w:space="0" w:color="auto"/>
              </w:divBdr>
            </w:div>
            <w:div w:id="1856071891">
              <w:marLeft w:val="0"/>
              <w:marRight w:val="0"/>
              <w:marTop w:val="0"/>
              <w:marBottom w:val="0"/>
              <w:divBdr>
                <w:top w:val="none" w:sz="0" w:space="0" w:color="auto"/>
                <w:left w:val="none" w:sz="0" w:space="0" w:color="auto"/>
                <w:bottom w:val="none" w:sz="0" w:space="0" w:color="auto"/>
                <w:right w:val="none" w:sz="0" w:space="0" w:color="auto"/>
              </w:divBdr>
            </w:div>
            <w:div w:id="31935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9916">
      <w:bodyDiv w:val="1"/>
      <w:marLeft w:val="0"/>
      <w:marRight w:val="0"/>
      <w:marTop w:val="0"/>
      <w:marBottom w:val="0"/>
      <w:divBdr>
        <w:top w:val="none" w:sz="0" w:space="0" w:color="auto"/>
        <w:left w:val="none" w:sz="0" w:space="0" w:color="auto"/>
        <w:bottom w:val="none" w:sz="0" w:space="0" w:color="auto"/>
        <w:right w:val="none" w:sz="0" w:space="0" w:color="auto"/>
      </w:divBdr>
      <w:divsChild>
        <w:div w:id="1144812775">
          <w:marLeft w:val="0"/>
          <w:marRight w:val="0"/>
          <w:marTop w:val="0"/>
          <w:marBottom w:val="0"/>
          <w:divBdr>
            <w:top w:val="none" w:sz="0" w:space="0" w:color="auto"/>
            <w:left w:val="none" w:sz="0" w:space="0" w:color="auto"/>
            <w:bottom w:val="none" w:sz="0" w:space="0" w:color="auto"/>
            <w:right w:val="none" w:sz="0" w:space="0" w:color="auto"/>
          </w:divBdr>
        </w:div>
        <w:div w:id="1936941255">
          <w:marLeft w:val="0"/>
          <w:marRight w:val="0"/>
          <w:marTop w:val="0"/>
          <w:marBottom w:val="0"/>
          <w:divBdr>
            <w:top w:val="none" w:sz="0" w:space="0" w:color="auto"/>
            <w:left w:val="none" w:sz="0" w:space="0" w:color="auto"/>
            <w:bottom w:val="none" w:sz="0" w:space="0" w:color="auto"/>
            <w:right w:val="none" w:sz="0" w:space="0" w:color="auto"/>
          </w:divBdr>
        </w:div>
      </w:divsChild>
    </w:div>
    <w:div w:id="1700545186">
      <w:bodyDiv w:val="1"/>
      <w:marLeft w:val="0"/>
      <w:marRight w:val="0"/>
      <w:marTop w:val="0"/>
      <w:marBottom w:val="0"/>
      <w:divBdr>
        <w:top w:val="none" w:sz="0" w:space="0" w:color="auto"/>
        <w:left w:val="none" w:sz="0" w:space="0" w:color="auto"/>
        <w:bottom w:val="none" w:sz="0" w:space="0" w:color="auto"/>
        <w:right w:val="none" w:sz="0" w:space="0" w:color="auto"/>
      </w:divBdr>
    </w:div>
    <w:div w:id="1706102384">
      <w:bodyDiv w:val="1"/>
      <w:marLeft w:val="0"/>
      <w:marRight w:val="0"/>
      <w:marTop w:val="0"/>
      <w:marBottom w:val="0"/>
      <w:divBdr>
        <w:top w:val="none" w:sz="0" w:space="0" w:color="auto"/>
        <w:left w:val="none" w:sz="0" w:space="0" w:color="auto"/>
        <w:bottom w:val="none" w:sz="0" w:space="0" w:color="auto"/>
        <w:right w:val="none" w:sz="0" w:space="0" w:color="auto"/>
      </w:divBdr>
      <w:divsChild>
        <w:div w:id="414009732">
          <w:marLeft w:val="0"/>
          <w:marRight w:val="0"/>
          <w:marTop w:val="0"/>
          <w:marBottom w:val="0"/>
          <w:divBdr>
            <w:top w:val="none" w:sz="0" w:space="0" w:color="auto"/>
            <w:left w:val="none" w:sz="0" w:space="0" w:color="auto"/>
            <w:bottom w:val="none" w:sz="0" w:space="0" w:color="auto"/>
            <w:right w:val="none" w:sz="0" w:space="0" w:color="auto"/>
          </w:divBdr>
          <w:divsChild>
            <w:div w:id="500509600">
              <w:marLeft w:val="0"/>
              <w:marRight w:val="0"/>
              <w:marTop w:val="0"/>
              <w:marBottom w:val="0"/>
              <w:divBdr>
                <w:top w:val="none" w:sz="0" w:space="0" w:color="auto"/>
                <w:left w:val="none" w:sz="0" w:space="0" w:color="auto"/>
                <w:bottom w:val="none" w:sz="0" w:space="0" w:color="auto"/>
                <w:right w:val="none" w:sz="0" w:space="0" w:color="auto"/>
              </w:divBdr>
            </w:div>
            <w:div w:id="523516441">
              <w:marLeft w:val="0"/>
              <w:marRight w:val="0"/>
              <w:marTop w:val="0"/>
              <w:marBottom w:val="0"/>
              <w:divBdr>
                <w:top w:val="none" w:sz="0" w:space="0" w:color="auto"/>
                <w:left w:val="none" w:sz="0" w:space="0" w:color="auto"/>
                <w:bottom w:val="none" w:sz="0" w:space="0" w:color="auto"/>
                <w:right w:val="none" w:sz="0" w:space="0" w:color="auto"/>
              </w:divBdr>
            </w:div>
            <w:div w:id="1788306360">
              <w:marLeft w:val="0"/>
              <w:marRight w:val="0"/>
              <w:marTop w:val="0"/>
              <w:marBottom w:val="0"/>
              <w:divBdr>
                <w:top w:val="none" w:sz="0" w:space="0" w:color="auto"/>
                <w:left w:val="none" w:sz="0" w:space="0" w:color="auto"/>
                <w:bottom w:val="none" w:sz="0" w:space="0" w:color="auto"/>
                <w:right w:val="none" w:sz="0" w:space="0" w:color="auto"/>
              </w:divBdr>
            </w:div>
            <w:div w:id="1056398244">
              <w:marLeft w:val="0"/>
              <w:marRight w:val="0"/>
              <w:marTop w:val="0"/>
              <w:marBottom w:val="0"/>
              <w:divBdr>
                <w:top w:val="none" w:sz="0" w:space="0" w:color="auto"/>
                <w:left w:val="none" w:sz="0" w:space="0" w:color="auto"/>
                <w:bottom w:val="none" w:sz="0" w:space="0" w:color="auto"/>
                <w:right w:val="none" w:sz="0" w:space="0" w:color="auto"/>
              </w:divBdr>
            </w:div>
            <w:div w:id="1421292701">
              <w:marLeft w:val="0"/>
              <w:marRight w:val="0"/>
              <w:marTop w:val="0"/>
              <w:marBottom w:val="0"/>
              <w:divBdr>
                <w:top w:val="none" w:sz="0" w:space="0" w:color="auto"/>
                <w:left w:val="none" w:sz="0" w:space="0" w:color="auto"/>
                <w:bottom w:val="none" w:sz="0" w:space="0" w:color="auto"/>
                <w:right w:val="none" w:sz="0" w:space="0" w:color="auto"/>
              </w:divBdr>
            </w:div>
            <w:div w:id="2012902987">
              <w:marLeft w:val="0"/>
              <w:marRight w:val="0"/>
              <w:marTop w:val="0"/>
              <w:marBottom w:val="0"/>
              <w:divBdr>
                <w:top w:val="none" w:sz="0" w:space="0" w:color="auto"/>
                <w:left w:val="none" w:sz="0" w:space="0" w:color="auto"/>
                <w:bottom w:val="none" w:sz="0" w:space="0" w:color="auto"/>
                <w:right w:val="none" w:sz="0" w:space="0" w:color="auto"/>
              </w:divBdr>
            </w:div>
            <w:div w:id="11003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11442">
      <w:bodyDiv w:val="1"/>
      <w:marLeft w:val="0"/>
      <w:marRight w:val="0"/>
      <w:marTop w:val="0"/>
      <w:marBottom w:val="0"/>
      <w:divBdr>
        <w:top w:val="none" w:sz="0" w:space="0" w:color="auto"/>
        <w:left w:val="none" w:sz="0" w:space="0" w:color="auto"/>
        <w:bottom w:val="none" w:sz="0" w:space="0" w:color="auto"/>
        <w:right w:val="none" w:sz="0" w:space="0" w:color="auto"/>
      </w:divBdr>
      <w:divsChild>
        <w:div w:id="1174997689">
          <w:marLeft w:val="0"/>
          <w:marRight w:val="0"/>
          <w:marTop w:val="0"/>
          <w:marBottom w:val="0"/>
          <w:divBdr>
            <w:top w:val="none" w:sz="0" w:space="0" w:color="auto"/>
            <w:left w:val="none" w:sz="0" w:space="0" w:color="auto"/>
            <w:bottom w:val="none" w:sz="0" w:space="0" w:color="auto"/>
            <w:right w:val="none" w:sz="0" w:space="0" w:color="auto"/>
          </w:divBdr>
          <w:divsChild>
            <w:div w:id="1894731319">
              <w:marLeft w:val="0"/>
              <w:marRight w:val="0"/>
              <w:marTop w:val="0"/>
              <w:marBottom w:val="0"/>
              <w:divBdr>
                <w:top w:val="none" w:sz="0" w:space="0" w:color="auto"/>
                <w:left w:val="none" w:sz="0" w:space="0" w:color="auto"/>
                <w:bottom w:val="none" w:sz="0" w:space="0" w:color="auto"/>
                <w:right w:val="none" w:sz="0" w:space="0" w:color="auto"/>
              </w:divBdr>
            </w:div>
            <w:div w:id="836112447">
              <w:marLeft w:val="0"/>
              <w:marRight w:val="0"/>
              <w:marTop w:val="0"/>
              <w:marBottom w:val="0"/>
              <w:divBdr>
                <w:top w:val="none" w:sz="0" w:space="0" w:color="auto"/>
                <w:left w:val="none" w:sz="0" w:space="0" w:color="auto"/>
                <w:bottom w:val="none" w:sz="0" w:space="0" w:color="auto"/>
                <w:right w:val="none" w:sz="0" w:space="0" w:color="auto"/>
              </w:divBdr>
            </w:div>
            <w:div w:id="1438210938">
              <w:marLeft w:val="0"/>
              <w:marRight w:val="0"/>
              <w:marTop w:val="0"/>
              <w:marBottom w:val="0"/>
              <w:divBdr>
                <w:top w:val="none" w:sz="0" w:space="0" w:color="auto"/>
                <w:left w:val="none" w:sz="0" w:space="0" w:color="auto"/>
                <w:bottom w:val="none" w:sz="0" w:space="0" w:color="auto"/>
                <w:right w:val="none" w:sz="0" w:space="0" w:color="auto"/>
              </w:divBdr>
            </w:div>
            <w:div w:id="2048748543">
              <w:marLeft w:val="0"/>
              <w:marRight w:val="0"/>
              <w:marTop w:val="0"/>
              <w:marBottom w:val="0"/>
              <w:divBdr>
                <w:top w:val="none" w:sz="0" w:space="0" w:color="auto"/>
                <w:left w:val="none" w:sz="0" w:space="0" w:color="auto"/>
                <w:bottom w:val="none" w:sz="0" w:space="0" w:color="auto"/>
                <w:right w:val="none" w:sz="0" w:space="0" w:color="auto"/>
              </w:divBdr>
            </w:div>
            <w:div w:id="792402994">
              <w:marLeft w:val="0"/>
              <w:marRight w:val="0"/>
              <w:marTop w:val="0"/>
              <w:marBottom w:val="0"/>
              <w:divBdr>
                <w:top w:val="none" w:sz="0" w:space="0" w:color="auto"/>
                <w:left w:val="none" w:sz="0" w:space="0" w:color="auto"/>
                <w:bottom w:val="none" w:sz="0" w:space="0" w:color="auto"/>
                <w:right w:val="none" w:sz="0" w:space="0" w:color="auto"/>
              </w:divBdr>
            </w:div>
            <w:div w:id="108888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42286">
      <w:bodyDiv w:val="1"/>
      <w:marLeft w:val="0"/>
      <w:marRight w:val="0"/>
      <w:marTop w:val="0"/>
      <w:marBottom w:val="0"/>
      <w:divBdr>
        <w:top w:val="none" w:sz="0" w:space="0" w:color="auto"/>
        <w:left w:val="none" w:sz="0" w:space="0" w:color="auto"/>
        <w:bottom w:val="none" w:sz="0" w:space="0" w:color="auto"/>
        <w:right w:val="none" w:sz="0" w:space="0" w:color="auto"/>
      </w:divBdr>
    </w:div>
    <w:div w:id="1732069915">
      <w:bodyDiv w:val="1"/>
      <w:marLeft w:val="0"/>
      <w:marRight w:val="0"/>
      <w:marTop w:val="0"/>
      <w:marBottom w:val="0"/>
      <w:divBdr>
        <w:top w:val="none" w:sz="0" w:space="0" w:color="auto"/>
        <w:left w:val="none" w:sz="0" w:space="0" w:color="auto"/>
        <w:bottom w:val="none" w:sz="0" w:space="0" w:color="auto"/>
        <w:right w:val="none" w:sz="0" w:space="0" w:color="auto"/>
      </w:divBdr>
    </w:div>
    <w:div w:id="1735615994">
      <w:bodyDiv w:val="1"/>
      <w:marLeft w:val="0"/>
      <w:marRight w:val="0"/>
      <w:marTop w:val="0"/>
      <w:marBottom w:val="0"/>
      <w:divBdr>
        <w:top w:val="none" w:sz="0" w:space="0" w:color="auto"/>
        <w:left w:val="none" w:sz="0" w:space="0" w:color="auto"/>
        <w:bottom w:val="none" w:sz="0" w:space="0" w:color="auto"/>
        <w:right w:val="none" w:sz="0" w:space="0" w:color="auto"/>
      </w:divBdr>
      <w:divsChild>
        <w:div w:id="1695572815">
          <w:marLeft w:val="0"/>
          <w:marRight w:val="0"/>
          <w:marTop w:val="0"/>
          <w:marBottom w:val="0"/>
          <w:divBdr>
            <w:top w:val="none" w:sz="0" w:space="0" w:color="auto"/>
            <w:left w:val="none" w:sz="0" w:space="0" w:color="auto"/>
            <w:bottom w:val="none" w:sz="0" w:space="0" w:color="auto"/>
            <w:right w:val="none" w:sz="0" w:space="0" w:color="auto"/>
          </w:divBdr>
          <w:divsChild>
            <w:div w:id="400101816">
              <w:marLeft w:val="0"/>
              <w:marRight w:val="0"/>
              <w:marTop w:val="0"/>
              <w:marBottom w:val="0"/>
              <w:divBdr>
                <w:top w:val="none" w:sz="0" w:space="0" w:color="auto"/>
                <w:left w:val="none" w:sz="0" w:space="0" w:color="auto"/>
                <w:bottom w:val="none" w:sz="0" w:space="0" w:color="auto"/>
                <w:right w:val="none" w:sz="0" w:space="0" w:color="auto"/>
              </w:divBdr>
            </w:div>
            <w:div w:id="1512068658">
              <w:marLeft w:val="0"/>
              <w:marRight w:val="0"/>
              <w:marTop w:val="0"/>
              <w:marBottom w:val="0"/>
              <w:divBdr>
                <w:top w:val="none" w:sz="0" w:space="0" w:color="auto"/>
                <w:left w:val="none" w:sz="0" w:space="0" w:color="auto"/>
                <w:bottom w:val="none" w:sz="0" w:space="0" w:color="auto"/>
                <w:right w:val="none" w:sz="0" w:space="0" w:color="auto"/>
              </w:divBdr>
            </w:div>
            <w:div w:id="1537892531">
              <w:marLeft w:val="0"/>
              <w:marRight w:val="0"/>
              <w:marTop w:val="0"/>
              <w:marBottom w:val="0"/>
              <w:divBdr>
                <w:top w:val="none" w:sz="0" w:space="0" w:color="auto"/>
                <w:left w:val="none" w:sz="0" w:space="0" w:color="auto"/>
                <w:bottom w:val="none" w:sz="0" w:space="0" w:color="auto"/>
                <w:right w:val="none" w:sz="0" w:space="0" w:color="auto"/>
              </w:divBdr>
            </w:div>
            <w:div w:id="1287127762">
              <w:marLeft w:val="0"/>
              <w:marRight w:val="0"/>
              <w:marTop w:val="0"/>
              <w:marBottom w:val="0"/>
              <w:divBdr>
                <w:top w:val="none" w:sz="0" w:space="0" w:color="auto"/>
                <w:left w:val="none" w:sz="0" w:space="0" w:color="auto"/>
                <w:bottom w:val="none" w:sz="0" w:space="0" w:color="auto"/>
                <w:right w:val="none" w:sz="0" w:space="0" w:color="auto"/>
              </w:divBdr>
            </w:div>
            <w:div w:id="942345073">
              <w:marLeft w:val="0"/>
              <w:marRight w:val="0"/>
              <w:marTop w:val="0"/>
              <w:marBottom w:val="0"/>
              <w:divBdr>
                <w:top w:val="none" w:sz="0" w:space="0" w:color="auto"/>
                <w:left w:val="none" w:sz="0" w:space="0" w:color="auto"/>
                <w:bottom w:val="none" w:sz="0" w:space="0" w:color="auto"/>
                <w:right w:val="none" w:sz="0" w:space="0" w:color="auto"/>
              </w:divBdr>
            </w:div>
            <w:div w:id="1825973762">
              <w:marLeft w:val="0"/>
              <w:marRight w:val="0"/>
              <w:marTop w:val="0"/>
              <w:marBottom w:val="0"/>
              <w:divBdr>
                <w:top w:val="none" w:sz="0" w:space="0" w:color="auto"/>
                <w:left w:val="none" w:sz="0" w:space="0" w:color="auto"/>
                <w:bottom w:val="none" w:sz="0" w:space="0" w:color="auto"/>
                <w:right w:val="none" w:sz="0" w:space="0" w:color="auto"/>
              </w:divBdr>
            </w:div>
            <w:div w:id="92530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8945">
      <w:bodyDiv w:val="1"/>
      <w:marLeft w:val="0"/>
      <w:marRight w:val="0"/>
      <w:marTop w:val="0"/>
      <w:marBottom w:val="0"/>
      <w:divBdr>
        <w:top w:val="none" w:sz="0" w:space="0" w:color="auto"/>
        <w:left w:val="none" w:sz="0" w:space="0" w:color="auto"/>
        <w:bottom w:val="none" w:sz="0" w:space="0" w:color="auto"/>
        <w:right w:val="none" w:sz="0" w:space="0" w:color="auto"/>
      </w:divBdr>
      <w:divsChild>
        <w:div w:id="1971590685">
          <w:marLeft w:val="0"/>
          <w:marRight w:val="0"/>
          <w:marTop w:val="0"/>
          <w:marBottom w:val="0"/>
          <w:divBdr>
            <w:top w:val="none" w:sz="0" w:space="0" w:color="auto"/>
            <w:left w:val="none" w:sz="0" w:space="0" w:color="auto"/>
            <w:bottom w:val="none" w:sz="0" w:space="0" w:color="auto"/>
            <w:right w:val="none" w:sz="0" w:space="0" w:color="auto"/>
          </w:divBdr>
          <w:divsChild>
            <w:div w:id="126989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468725">
      <w:bodyDiv w:val="1"/>
      <w:marLeft w:val="0"/>
      <w:marRight w:val="0"/>
      <w:marTop w:val="0"/>
      <w:marBottom w:val="0"/>
      <w:divBdr>
        <w:top w:val="none" w:sz="0" w:space="0" w:color="auto"/>
        <w:left w:val="none" w:sz="0" w:space="0" w:color="auto"/>
        <w:bottom w:val="none" w:sz="0" w:space="0" w:color="auto"/>
        <w:right w:val="none" w:sz="0" w:space="0" w:color="auto"/>
      </w:divBdr>
      <w:divsChild>
        <w:div w:id="1409306959">
          <w:marLeft w:val="0"/>
          <w:marRight w:val="0"/>
          <w:marTop w:val="0"/>
          <w:marBottom w:val="0"/>
          <w:divBdr>
            <w:top w:val="none" w:sz="0" w:space="0" w:color="auto"/>
            <w:left w:val="none" w:sz="0" w:space="0" w:color="auto"/>
            <w:bottom w:val="none" w:sz="0" w:space="0" w:color="auto"/>
            <w:right w:val="none" w:sz="0" w:space="0" w:color="auto"/>
          </w:divBdr>
          <w:divsChild>
            <w:div w:id="555819300">
              <w:marLeft w:val="0"/>
              <w:marRight w:val="0"/>
              <w:marTop w:val="0"/>
              <w:marBottom w:val="0"/>
              <w:divBdr>
                <w:top w:val="none" w:sz="0" w:space="0" w:color="auto"/>
                <w:left w:val="none" w:sz="0" w:space="0" w:color="auto"/>
                <w:bottom w:val="none" w:sz="0" w:space="0" w:color="auto"/>
                <w:right w:val="none" w:sz="0" w:space="0" w:color="auto"/>
              </w:divBdr>
            </w:div>
            <w:div w:id="20906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969256">
      <w:bodyDiv w:val="1"/>
      <w:marLeft w:val="0"/>
      <w:marRight w:val="0"/>
      <w:marTop w:val="0"/>
      <w:marBottom w:val="0"/>
      <w:divBdr>
        <w:top w:val="none" w:sz="0" w:space="0" w:color="auto"/>
        <w:left w:val="none" w:sz="0" w:space="0" w:color="auto"/>
        <w:bottom w:val="none" w:sz="0" w:space="0" w:color="auto"/>
        <w:right w:val="none" w:sz="0" w:space="0" w:color="auto"/>
      </w:divBdr>
    </w:div>
    <w:div w:id="1780103989">
      <w:bodyDiv w:val="1"/>
      <w:marLeft w:val="0"/>
      <w:marRight w:val="0"/>
      <w:marTop w:val="0"/>
      <w:marBottom w:val="0"/>
      <w:divBdr>
        <w:top w:val="none" w:sz="0" w:space="0" w:color="auto"/>
        <w:left w:val="none" w:sz="0" w:space="0" w:color="auto"/>
        <w:bottom w:val="none" w:sz="0" w:space="0" w:color="auto"/>
        <w:right w:val="none" w:sz="0" w:space="0" w:color="auto"/>
      </w:divBdr>
      <w:divsChild>
        <w:div w:id="853500180">
          <w:marLeft w:val="0"/>
          <w:marRight w:val="0"/>
          <w:marTop w:val="0"/>
          <w:marBottom w:val="0"/>
          <w:divBdr>
            <w:top w:val="none" w:sz="0" w:space="0" w:color="auto"/>
            <w:left w:val="none" w:sz="0" w:space="0" w:color="auto"/>
            <w:bottom w:val="none" w:sz="0" w:space="0" w:color="auto"/>
            <w:right w:val="none" w:sz="0" w:space="0" w:color="auto"/>
          </w:divBdr>
          <w:divsChild>
            <w:div w:id="72977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891">
      <w:bodyDiv w:val="1"/>
      <w:marLeft w:val="0"/>
      <w:marRight w:val="0"/>
      <w:marTop w:val="0"/>
      <w:marBottom w:val="0"/>
      <w:divBdr>
        <w:top w:val="none" w:sz="0" w:space="0" w:color="auto"/>
        <w:left w:val="none" w:sz="0" w:space="0" w:color="auto"/>
        <w:bottom w:val="none" w:sz="0" w:space="0" w:color="auto"/>
        <w:right w:val="none" w:sz="0" w:space="0" w:color="auto"/>
      </w:divBdr>
      <w:divsChild>
        <w:div w:id="795103651">
          <w:marLeft w:val="0"/>
          <w:marRight w:val="0"/>
          <w:marTop w:val="0"/>
          <w:marBottom w:val="0"/>
          <w:divBdr>
            <w:top w:val="none" w:sz="0" w:space="0" w:color="auto"/>
            <w:left w:val="none" w:sz="0" w:space="0" w:color="auto"/>
            <w:bottom w:val="none" w:sz="0" w:space="0" w:color="auto"/>
            <w:right w:val="none" w:sz="0" w:space="0" w:color="auto"/>
          </w:divBdr>
          <w:divsChild>
            <w:div w:id="203325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289175">
      <w:bodyDiv w:val="1"/>
      <w:marLeft w:val="0"/>
      <w:marRight w:val="0"/>
      <w:marTop w:val="0"/>
      <w:marBottom w:val="0"/>
      <w:divBdr>
        <w:top w:val="none" w:sz="0" w:space="0" w:color="auto"/>
        <w:left w:val="none" w:sz="0" w:space="0" w:color="auto"/>
        <w:bottom w:val="none" w:sz="0" w:space="0" w:color="auto"/>
        <w:right w:val="none" w:sz="0" w:space="0" w:color="auto"/>
      </w:divBdr>
    </w:div>
    <w:div w:id="1827553110">
      <w:bodyDiv w:val="1"/>
      <w:marLeft w:val="0"/>
      <w:marRight w:val="0"/>
      <w:marTop w:val="0"/>
      <w:marBottom w:val="0"/>
      <w:divBdr>
        <w:top w:val="none" w:sz="0" w:space="0" w:color="auto"/>
        <w:left w:val="none" w:sz="0" w:space="0" w:color="auto"/>
        <w:bottom w:val="none" w:sz="0" w:space="0" w:color="auto"/>
        <w:right w:val="none" w:sz="0" w:space="0" w:color="auto"/>
      </w:divBdr>
    </w:div>
    <w:div w:id="1828324604">
      <w:bodyDiv w:val="1"/>
      <w:marLeft w:val="0"/>
      <w:marRight w:val="0"/>
      <w:marTop w:val="0"/>
      <w:marBottom w:val="0"/>
      <w:divBdr>
        <w:top w:val="none" w:sz="0" w:space="0" w:color="auto"/>
        <w:left w:val="none" w:sz="0" w:space="0" w:color="auto"/>
        <w:bottom w:val="none" w:sz="0" w:space="0" w:color="auto"/>
        <w:right w:val="none" w:sz="0" w:space="0" w:color="auto"/>
      </w:divBdr>
    </w:div>
    <w:div w:id="1842506715">
      <w:bodyDiv w:val="1"/>
      <w:marLeft w:val="0"/>
      <w:marRight w:val="0"/>
      <w:marTop w:val="0"/>
      <w:marBottom w:val="0"/>
      <w:divBdr>
        <w:top w:val="none" w:sz="0" w:space="0" w:color="auto"/>
        <w:left w:val="none" w:sz="0" w:space="0" w:color="auto"/>
        <w:bottom w:val="none" w:sz="0" w:space="0" w:color="auto"/>
        <w:right w:val="none" w:sz="0" w:space="0" w:color="auto"/>
      </w:divBdr>
      <w:divsChild>
        <w:div w:id="39936166">
          <w:marLeft w:val="0"/>
          <w:marRight w:val="0"/>
          <w:marTop w:val="0"/>
          <w:marBottom w:val="0"/>
          <w:divBdr>
            <w:top w:val="none" w:sz="0" w:space="0" w:color="auto"/>
            <w:left w:val="none" w:sz="0" w:space="0" w:color="auto"/>
            <w:bottom w:val="none" w:sz="0" w:space="0" w:color="auto"/>
            <w:right w:val="none" w:sz="0" w:space="0" w:color="auto"/>
          </w:divBdr>
          <w:divsChild>
            <w:div w:id="156613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1756">
      <w:bodyDiv w:val="1"/>
      <w:marLeft w:val="0"/>
      <w:marRight w:val="0"/>
      <w:marTop w:val="0"/>
      <w:marBottom w:val="0"/>
      <w:divBdr>
        <w:top w:val="none" w:sz="0" w:space="0" w:color="auto"/>
        <w:left w:val="none" w:sz="0" w:space="0" w:color="auto"/>
        <w:bottom w:val="none" w:sz="0" w:space="0" w:color="auto"/>
        <w:right w:val="none" w:sz="0" w:space="0" w:color="auto"/>
      </w:divBdr>
      <w:divsChild>
        <w:div w:id="558201907">
          <w:marLeft w:val="0"/>
          <w:marRight w:val="0"/>
          <w:marTop w:val="0"/>
          <w:marBottom w:val="0"/>
          <w:divBdr>
            <w:top w:val="none" w:sz="0" w:space="0" w:color="auto"/>
            <w:left w:val="none" w:sz="0" w:space="0" w:color="auto"/>
            <w:bottom w:val="none" w:sz="0" w:space="0" w:color="auto"/>
            <w:right w:val="none" w:sz="0" w:space="0" w:color="auto"/>
          </w:divBdr>
          <w:divsChild>
            <w:div w:id="6302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2851">
      <w:bodyDiv w:val="1"/>
      <w:marLeft w:val="0"/>
      <w:marRight w:val="0"/>
      <w:marTop w:val="0"/>
      <w:marBottom w:val="0"/>
      <w:divBdr>
        <w:top w:val="none" w:sz="0" w:space="0" w:color="auto"/>
        <w:left w:val="none" w:sz="0" w:space="0" w:color="auto"/>
        <w:bottom w:val="none" w:sz="0" w:space="0" w:color="auto"/>
        <w:right w:val="none" w:sz="0" w:space="0" w:color="auto"/>
      </w:divBdr>
      <w:divsChild>
        <w:div w:id="2126921635">
          <w:marLeft w:val="0"/>
          <w:marRight w:val="0"/>
          <w:marTop w:val="0"/>
          <w:marBottom w:val="0"/>
          <w:divBdr>
            <w:top w:val="none" w:sz="0" w:space="0" w:color="auto"/>
            <w:left w:val="none" w:sz="0" w:space="0" w:color="auto"/>
            <w:bottom w:val="none" w:sz="0" w:space="0" w:color="auto"/>
            <w:right w:val="none" w:sz="0" w:space="0" w:color="auto"/>
          </w:divBdr>
          <w:divsChild>
            <w:div w:id="987132702">
              <w:marLeft w:val="0"/>
              <w:marRight w:val="0"/>
              <w:marTop w:val="0"/>
              <w:marBottom w:val="0"/>
              <w:divBdr>
                <w:top w:val="none" w:sz="0" w:space="0" w:color="auto"/>
                <w:left w:val="none" w:sz="0" w:space="0" w:color="auto"/>
                <w:bottom w:val="none" w:sz="0" w:space="0" w:color="auto"/>
                <w:right w:val="none" w:sz="0" w:space="0" w:color="auto"/>
              </w:divBdr>
            </w:div>
            <w:div w:id="2139957325">
              <w:marLeft w:val="0"/>
              <w:marRight w:val="0"/>
              <w:marTop w:val="0"/>
              <w:marBottom w:val="0"/>
              <w:divBdr>
                <w:top w:val="none" w:sz="0" w:space="0" w:color="auto"/>
                <w:left w:val="none" w:sz="0" w:space="0" w:color="auto"/>
                <w:bottom w:val="none" w:sz="0" w:space="0" w:color="auto"/>
                <w:right w:val="none" w:sz="0" w:space="0" w:color="auto"/>
              </w:divBdr>
            </w:div>
            <w:div w:id="356581720">
              <w:marLeft w:val="0"/>
              <w:marRight w:val="0"/>
              <w:marTop w:val="0"/>
              <w:marBottom w:val="0"/>
              <w:divBdr>
                <w:top w:val="none" w:sz="0" w:space="0" w:color="auto"/>
                <w:left w:val="none" w:sz="0" w:space="0" w:color="auto"/>
                <w:bottom w:val="none" w:sz="0" w:space="0" w:color="auto"/>
                <w:right w:val="none" w:sz="0" w:space="0" w:color="auto"/>
              </w:divBdr>
            </w:div>
            <w:div w:id="316762995">
              <w:marLeft w:val="0"/>
              <w:marRight w:val="0"/>
              <w:marTop w:val="0"/>
              <w:marBottom w:val="0"/>
              <w:divBdr>
                <w:top w:val="none" w:sz="0" w:space="0" w:color="auto"/>
                <w:left w:val="none" w:sz="0" w:space="0" w:color="auto"/>
                <w:bottom w:val="none" w:sz="0" w:space="0" w:color="auto"/>
                <w:right w:val="none" w:sz="0" w:space="0" w:color="auto"/>
              </w:divBdr>
            </w:div>
            <w:div w:id="1089622937">
              <w:marLeft w:val="0"/>
              <w:marRight w:val="0"/>
              <w:marTop w:val="0"/>
              <w:marBottom w:val="0"/>
              <w:divBdr>
                <w:top w:val="none" w:sz="0" w:space="0" w:color="auto"/>
                <w:left w:val="none" w:sz="0" w:space="0" w:color="auto"/>
                <w:bottom w:val="none" w:sz="0" w:space="0" w:color="auto"/>
                <w:right w:val="none" w:sz="0" w:space="0" w:color="auto"/>
              </w:divBdr>
            </w:div>
            <w:div w:id="1040515986">
              <w:marLeft w:val="0"/>
              <w:marRight w:val="0"/>
              <w:marTop w:val="0"/>
              <w:marBottom w:val="0"/>
              <w:divBdr>
                <w:top w:val="none" w:sz="0" w:space="0" w:color="auto"/>
                <w:left w:val="none" w:sz="0" w:space="0" w:color="auto"/>
                <w:bottom w:val="none" w:sz="0" w:space="0" w:color="auto"/>
                <w:right w:val="none" w:sz="0" w:space="0" w:color="auto"/>
              </w:divBdr>
            </w:div>
            <w:div w:id="214589211">
              <w:marLeft w:val="0"/>
              <w:marRight w:val="0"/>
              <w:marTop w:val="0"/>
              <w:marBottom w:val="0"/>
              <w:divBdr>
                <w:top w:val="none" w:sz="0" w:space="0" w:color="auto"/>
                <w:left w:val="none" w:sz="0" w:space="0" w:color="auto"/>
                <w:bottom w:val="none" w:sz="0" w:space="0" w:color="auto"/>
                <w:right w:val="none" w:sz="0" w:space="0" w:color="auto"/>
              </w:divBdr>
            </w:div>
            <w:div w:id="997197815">
              <w:marLeft w:val="0"/>
              <w:marRight w:val="0"/>
              <w:marTop w:val="0"/>
              <w:marBottom w:val="0"/>
              <w:divBdr>
                <w:top w:val="none" w:sz="0" w:space="0" w:color="auto"/>
                <w:left w:val="none" w:sz="0" w:space="0" w:color="auto"/>
                <w:bottom w:val="none" w:sz="0" w:space="0" w:color="auto"/>
                <w:right w:val="none" w:sz="0" w:space="0" w:color="auto"/>
              </w:divBdr>
            </w:div>
            <w:div w:id="291864513">
              <w:marLeft w:val="0"/>
              <w:marRight w:val="0"/>
              <w:marTop w:val="0"/>
              <w:marBottom w:val="0"/>
              <w:divBdr>
                <w:top w:val="none" w:sz="0" w:space="0" w:color="auto"/>
                <w:left w:val="none" w:sz="0" w:space="0" w:color="auto"/>
                <w:bottom w:val="none" w:sz="0" w:space="0" w:color="auto"/>
                <w:right w:val="none" w:sz="0" w:space="0" w:color="auto"/>
              </w:divBdr>
            </w:div>
            <w:div w:id="1306661836">
              <w:marLeft w:val="0"/>
              <w:marRight w:val="0"/>
              <w:marTop w:val="0"/>
              <w:marBottom w:val="0"/>
              <w:divBdr>
                <w:top w:val="none" w:sz="0" w:space="0" w:color="auto"/>
                <w:left w:val="none" w:sz="0" w:space="0" w:color="auto"/>
                <w:bottom w:val="none" w:sz="0" w:space="0" w:color="auto"/>
                <w:right w:val="none" w:sz="0" w:space="0" w:color="auto"/>
              </w:divBdr>
            </w:div>
            <w:div w:id="1986007999">
              <w:marLeft w:val="0"/>
              <w:marRight w:val="0"/>
              <w:marTop w:val="0"/>
              <w:marBottom w:val="0"/>
              <w:divBdr>
                <w:top w:val="none" w:sz="0" w:space="0" w:color="auto"/>
                <w:left w:val="none" w:sz="0" w:space="0" w:color="auto"/>
                <w:bottom w:val="none" w:sz="0" w:space="0" w:color="auto"/>
                <w:right w:val="none" w:sz="0" w:space="0" w:color="auto"/>
              </w:divBdr>
            </w:div>
            <w:div w:id="522861618">
              <w:marLeft w:val="0"/>
              <w:marRight w:val="0"/>
              <w:marTop w:val="0"/>
              <w:marBottom w:val="0"/>
              <w:divBdr>
                <w:top w:val="none" w:sz="0" w:space="0" w:color="auto"/>
                <w:left w:val="none" w:sz="0" w:space="0" w:color="auto"/>
                <w:bottom w:val="none" w:sz="0" w:space="0" w:color="auto"/>
                <w:right w:val="none" w:sz="0" w:space="0" w:color="auto"/>
              </w:divBdr>
            </w:div>
            <w:div w:id="1725332750">
              <w:marLeft w:val="0"/>
              <w:marRight w:val="0"/>
              <w:marTop w:val="0"/>
              <w:marBottom w:val="0"/>
              <w:divBdr>
                <w:top w:val="none" w:sz="0" w:space="0" w:color="auto"/>
                <w:left w:val="none" w:sz="0" w:space="0" w:color="auto"/>
                <w:bottom w:val="none" w:sz="0" w:space="0" w:color="auto"/>
                <w:right w:val="none" w:sz="0" w:space="0" w:color="auto"/>
              </w:divBdr>
            </w:div>
            <w:div w:id="1031689410">
              <w:marLeft w:val="0"/>
              <w:marRight w:val="0"/>
              <w:marTop w:val="0"/>
              <w:marBottom w:val="0"/>
              <w:divBdr>
                <w:top w:val="none" w:sz="0" w:space="0" w:color="auto"/>
                <w:left w:val="none" w:sz="0" w:space="0" w:color="auto"/>
                <w:bottom w:val="none" w:sz="0" w:space="0" w:color="auto"/>
                <w:right w:val="none" w:sz="0" w:space="0" w:color="auto"/>
              </w:divBdr>
            </w:div>
            <w:div w:id="1044792099">
              <w:marLeft w:val="0"/>
              <w:marRight w:val="0"/>
              <w:marTop w:val="0"/>
              <w:marBottom w:val="0"/>
              <w:divBdr>
                <w:top w:val="none" w:sz="0" w:space="0" w:color="auto"/>
                <w:left w:val="none" w:sz="0" w:space="0" w:color="auto"/>
                <w:bottom w:val="none" w:sz="0" w:space="0" w:color="auto"/>
                <w:right w:val="none" w:sz="0" w:space="0" w:color="auto"/>
              </w:divBdr>
            </w:div>
            <w:div w:id="1085802246">
              <w:marLeft w:val="0"/>
              <w:marRight w:val="0"/>
              <w:marTop w:val="0"/>
              <w:marBottom w:val="0"/>
              <w:divBdr>
                <w:top w:val="none" w:sz="0" w:space="0" w:color="auto"/>
                <w:left w:val="none" w:sz="0" w:space="0" w:color="auto"/>
                <w:bottom w:val="none" w:sz="0" w:space="0" w:color="auto"/>
                <w:right w:val="none" w:sz="0" w:space="0" w:color="auto"/>
              </w:divBdr>
            </w:div>
            <w:div w:id="2122526422">
              <w:marLeft w:val="0"/>
              <w:marRight w:val="0"/>
              <w:marTop w:val="0"/>
              <w:marBottom w:val="0"/>
              <w:divBdr>
                <w:top w:val="none" w:sz="0" w:space="0" w:color="auto"/>
                <w:left w:val="none" w:sz="0" w:space="0" w:color="auto"/>
                <w:bottom w:val="none" w:sz="0" w:space="0" w:color="auto"/>
                <w:right w:val="none" w:sz="0" w:space="0" w:color="auto"/>
              </w:divBdr>
            </w:div>
            <w:div w:id="1782917249">
              <w:marLeft w:val="0"/>
              <w:marRight w:val="0"/>
              <w:marTop w:val="0"/>
              <w:marBottom w:val="0"/>
              <w:divBdr>
                <w:top w:val="none" w:sz="0" w:space="0" w:color="auto"/>
                <w:left w:val="none" w:sz="0" w:space="0" w:color="auto"/>
                <w:bottom w:val="none" w:sz="0" w:space="0" w:color="auto"/>
                <w:right w:val="none" w:sz="0" w:space="0" w:color="auto"/>
              </w:divBdr>
            </w:div>
            <w:div w:id="2141066348">
              <w:marLeft w:val="0"/>
              <w:marRight w:val="0"/>
              <w:marTop w:val="0"/>
              <w:marBottom w:val="0"/>
              <w:divBdr>
                <w:top w:val="none" w:sz="0" w:space="0" w:color="auto"/>
                <w:left w:val="none" w:sz="0" w:space="0" w:color="auto"/>
                <w:bottom w:val="none" w:sz="0" w:space="0" w:color="auto"/>
                <w:right w:val="none" w:sz="0" w:space="0" w:color="auto"/>
              </w:divBdr>
            </w:div>
            <w:div w:id="1973097731">
              <w:marLeft w:val="0"/>
              <w:marRight w:val="0"/>
              <w:marTop w:val="0"/>
              <w:marBottom w:val="0"/>
              <w:divBdr>
                <w:top w:val="none" w:sz="0" w:space="0" w:color="auto"/>
                <w:left w:val="none" w:sz="0" w:space="0" w:color="auto"/>
                <w:bottom w:val="none" w:sz="0" w:space="0" w:color="auto"/>
                <w:right w:val="none" w:sz="0" w:space="0" w:color="auto"/>
              </w:divBdr>
            </w:div>
            <w:div w:id="554391132">
              <w:marLeft w:val="0"/>
              <w:marRight w:val="0"/>
              <w:marTop w:val="0"/>
              <w:marBottom w:val="0"/>
              <w:divBdr>
                <w:top w:val="none" w:sz="0" w:space="0" w:color="auto"/>
                <w:left w:val="none" w:sz="0" w:space="0" w:color="auto"/>
                <w:bottom w:val="none" w:sz="0" w:space="0" w:color="auto"/>
                <w:right w:val="none" w:sz="0" w:space="0" w:color="auto"/>
              </w:divBdr>
            </w:div>
            <w:div w:id="665939760">
              <w:marLeft w:val="0"/>
              <w:marRight w:val="0"/>
              <w:marTop w:val="0"/>
              <w:marBottom w:val="0"/>
              <w:divBdr>
                <w:top w:val="none" w:sz="0" w:space="0" w:color="auto"/>
                <w:left w:val="none" w:sz="0" w:space="0" w:color="auto"/>
                <w:bottom w:val="none" w:sz="0" w:space="0" w:color="auto"/>
                <w:right w:val="none" w:sz="0" w:space="0" w:color="auto"/>
              </w:divBdr>
            </w:div>
            <w:div w:id="763720416">
              <w:marLeft w:val="0"/>
              <w:marRight w:val="0"/>
              <w:marTop w:val="0"/>
              <w:marBottom w:val="0"/>
              <w:divBdr>
                <w:top w:val="none" w:sz="0" w:space="0" w:color="auto"/>
                <w:left w:val="none" w:sz="0" w:space="0" w:color="auto"/>
                <w:bottom w:val="none" w:sz="0" w:space="0" w:color="auto"/>
                <w:right w:val="none" w:sz="0" w:space="0" w:color="auto"/>
              </w:divBdr>
            </w:div>
            <w:div w:id="437530252">
              <w:marLeft w:val="0"/>
              <w:marRight w:val="0"/>
              <w:marTop w:val="0"/>
              <w:marBottom w:val="0"/>
              <w:divBdr>
                <w:top w:val="none" w:sz="0" w:space="0" w:color="auto"/>
                <w:left w:val="none" w:sz="0" w:space="0" w:color="auto"/>
                <w:bottom w:val="none" w:sz="0" w:space="0" w:color="auto"/>
                <w:right w:val="none" w:sz="0" w:space="0" w:color="auto"/>
              </w:divBdr>
            </w:div>
            <w:div w:id="882788800">
              <w:marLeft w:val="0"/>
              <w:marRight w:val="0"/>
              <w:marTop w:val="0"/>
              <w:marBottom w:val="0"/>
              <w:divBdr>
                <w:top w:val="none" w:sz="0" w:space="0" w:color="auto"/>
                <w:left w:val="none" w:sz="0" w:space="0" w:color="auto"/>
                <w:bottom w:val="none" w:sz="0" w:space="0" w:color="auto"/>
                <w:right w:val="none" w:sz="0" w:space="0" w:color="auto"/>
              </w:divBdr>
            </w:div>
            <w:div w:id="172695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3744">
      <w:bodyDiv w:val="1"/>
      <w:marLeft w:val="0"/>
      <w:marRight w:val="0"/>
      <w:marTop w:val="0"/>
      <w:marBottom w:val="0"/>
      <w:divBdr>
        <w:top w:val="none" w:sz="0" w:space="0" w:color="auto"/>
        <w:left w:val="none" w:sz="0" w:space="0" w:color="auto"/>
        <w:bottom w:val="none" w:sz="0" w:space="0" w:color="auto"/>
        <w:right w:val="none" w:sz="0" w:space="0" w:color="auto"/>
      </w:divBdr>
      <w:divsChild>
        <w:div w:id="1692218621">
          <w:marLeft w:val="0"/>
          <w:marRight w:val="0"/>
          <w:marTop w:val="0"/>
          <w:marBottom w:val="0"/>
          <w:divBdr>
            <w:top w:val="none" w:sz="0" w:space="0" w:color="auto"/>
            <w:left w:val="none" w:sz="0" w:space="0" w:color="auto"/>
            <w:bottom w:val="none" w:sz="0" w:space="0" w:color="auto"/>
            <w:right w:val="none" w:sz="0" w:space="0" w:color="auto"/>
          </w:divBdr>
          <w:divsChild>
            <w:div w:id="932787088">
              <w:marLeft w:val="0"/>
              <w:marRight w:val="0"/>
              <w:marTop w:val="0"/>
              <w:marBottom w:val="0"/>
              <w:divBdr>
                <w:top w:val="none" w:sz="0" w:space="0" w:color="auto"/>
                <w:left w:val="none" w:sz="0" w:space="0" w:color="auto"/>
                <w:bottom w:val="none" w:sz="0" w:space="0" w:color="auto"/>
                <w:right w:val="none" w:sz="0" w:space="0" w:color="auto"/>
              </w:divBdr>
            </w:div>
            <w:div w:id="850683723">
              <w:marLeft w:val="0"/>
              <w:marRight w:val="0"/>
              <w:marTop w:val="0"/>
              <w:marBottom w:val="0"/>
              <w:divBdr>
                <w:top w:val="none" w:sz="0" w:space="0" w:color="auto"/>
                <w:left w:val="none" w:sz="0" w:space="0" w:color="auto"/>
                <w:bottom w:val="none" w:sz="0" w:space="0" w:color="auto"/>
                <w:right w:val="none" w:sz="0" w:space="0" w:color="auto"/>
              </w:divBdr>
            </w:div>
            <w:div w:id="1069502419">
              <w:marLeft w:val="0"/>
              <w:marRight w:val="0"/>
              <w:marTop w:val="0"/>
              <w:marBottom w:val="0"/>
              <w:divBdr>
                <w:top w:val="none" w:sz="0" w:space="0" w:color="auto"/>
                <w:left w:val="none" w:sz="0" w:space="0" w:color="auto"/>
                <w:bottom w:val="none" w:sz="0" w:space="0" w:color="auto"/>
                <w:right w:val="none" w:sz="0" w:space="0" w:color="auto"/>
              </w:divBdr>
            </w:div>
            <w:div w:id="1759785267">
              <w:marLeft w:val="0"/>
              <w:marRight w:val="0"/>
              <w:marTop w:val="0"/>
              <w:marBottom w:val="0"/>
              <w:divBdr>
                <w:top w:val="none" w:sz="0" w:space="0" w:color="auto"/>
                <w:left w:val="none" w:sz="0" w:space="0" w:color="auto"/>
                <w:bottom w:val="none" w:sz="0" w:space="0" w:color="auto"/>
                <w:right w:val="none" w:sz="0" w:space="0" w:color="auto"/>
              </w:divBdr>
            </w:div>
            <w:div w:id="191846346">
              <w:marLeft w:val="0"/>
              <w:marRight w:val="0"/>
              <w:marTop w:val="0"/>
              <w:marBottom w:val="0"/>
              <w:divBdr>
                <w:top w:val="none" w:sz="0" w:space="0" w:color="auto"/>
                <w:left w:val="none" w:sz="0" w:space="0" w:color="auto"/>
                <w:bottom w:val="none" w:sz="0" w:space="0" w:color="auto"/>
                <w:right w:val="none" w:sz="0" w:space="0" w:color="auto"/>
              </w:divBdr>
            </w:div>
            <w:div w:id="65688620">
              <w:marLeft w:val="0"/>
              <w:marRight w:val="0"/>
              <w:marTop w:val="0"/>
              <w:marBottom w:val="0"/>
              <w:divBdr>
                <w:top w:val="none" w:sz="0" w:space="0" w:color="auto"/>
                <w:left w:val="none" w:sz="0" w:space="0" w:color="auto"/>
                <w:bottom w:val="none" w:sz="0" w:space="0" w:color="auto"/>
                <w:right w:val="none" w:sz="0" w:space="0" w:color="auto"/>
              </w:divBdr>
            </w:div>
            <w:div w:id="129787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93332">
      <w:bodyDiv w:val="1"/>
      <w:marLeft w:val="0"/>
      <w:marRight w:val="0"/>
      <w:marTop w:val="0"/>
      <w:marBottom w:val="0"/>
      <w:divBdr>
        <w:top w:val="none" w:sz="0" w:space="0" w:color="auto"/>
        <w:left w:val="none" w:sz="0" w:space="0" w:color="auto"/>
        <w:bottom w:val="none" w:sz="0" w:space="0" w:color="auto"/>
        <w:right w:val="none" w:sz="0" w:space="0" w:color="auto"/>
      </w:divBdr>
      <w:divsChild>
        <w:div w:id="891696151">
          <w:marLeft w:val="0"/>
          <w:marRight w:val="0"/>
          <w:marTop w:val="0"/>
          <w:marBottom w:val="0"/>
          <w:divBdr>
            <w:top w:val="none" w:sz="0" w:space="0" w:color="auto"/>
            <w:left w:val="none" w:sz="0" w:space="0" w:color="auto"/>
            <w:bottom w:val="none" w:sz="0" w:space="0" w:color="auto"/>
            <w:right w:val="none" w:sz="0" w:space="0" w:color="auto"/>
          </w:divBdr>
          <w:divsChild>
            <w:div w:id="148354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21411">
      <w:bodyDiv w:val="1"/>
      <w:marLeft w:val="0"/>
      <w:marRight w:val="0"/>
      <w:marTop w:val="0"/>
      <w:marBottom w:val="0"/>
      <w:divBdr>
        <w:top w:val="none" w:sz="0" w:space="0" w:color="auto"/>
        <w:left w:val="none" w:sz="0" w:space="0" w:color="auto"/>
        <w:bottom w:val="none" w:sz="0" w:space="0" w:color="auto"/>
        <w:right w:val="none" w:sz="0" w:space="0" w:color="auto"/>
      </w:divBdr>
      <w:divsChild>
        <w:div w:id="2042197603">
          <w:marLeft w:val="0"/>
          <w:marRight w:val="0"/>
          <w:marTop w:val="0"/>
          <w:marBottom w:val="0"/>
          <w:divBdr>
            <w:top w:val="none" w:sz="0" w:space="0" w:color="auto"/>
            <w:left w:val="none" w:sz="0" w:space="0" w:color="auto"/>
            <w:bottom w:val="none" w:sz="0" w:space="0" w:color="auto"/>
            <w:right w:val="none" w:sz="0" w:space="0" w:color="auto"/>
          </w:divBdr>
          <w:divsChild>
            <w:div w:id="30979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42634">
      <w:bodyDiv w:val="1"/>
      <w:marLeft w:val="0"/>
      <w:marRight w:val="0"/>
      <w:marTop w:val="0"/>
      <w:marBottom w:val="0"/>
      <w:divBdr>
        <w:top w:val="none" w:sz="0" w:space="0" w:color="auto"/>
        <w:left w:val="none" w:sz="0" w:space="0" w:color="auto"/>
        <w:bottom w:val="none" w:sz="0" w:space="0" w:color="auto"/>
        <w:right w:val="none" w:sz="0" w:space="0" w:color="auto"/>
      </w:divBdr>
    </w:div>
    <w:div w:id="1901860870">
      <w:bodyDiv w:val="1"/>
      <w:marLeft w:val="0"/>
      <w:marRight w:val="0"/>
      <w:marTop w:val="0"/>
      <w:marBottom w:val="0"/>
      <w:divBdr>
        <w:top w:val="none" w:sz="0" w:space="0" w:color="auto"/>
        <w:left w:val="none" w:sz="0" w:space="0" w:color="auto"/>
        <w:bottom w:val="none" w:sz="0" w:space="0" w:color="auto"/>
        <w:right w:val="none" w:sz="0" w:space="0" w:color="auto"/>
      </w:divBdr>
      <w:divsChild>
        <w:div w:id="168253402">
          <w:marLeft w:val="0"/>
          <w:marRight w:val="0"/>
          <w:marTop w:val="0"/>
          <w:marBottom w:val="0"/>
          <w:divBdr>
            <w:top w:val="none" w:sz="0" w:space="0" w:color="auto"/>
            <w:left w:val="none" w:sz="0" w:space="0" w:color="auto"/>
            <w:bottom w:val="none" w:sz="0" w:space="0" w:color="auto"/>
            <w:right w:val="none" w:sz="0" w:space="0" w:color="auto"/>
          </w:divBdr>
          <w:divsChild>
            <w:div w:id="19781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06500">
      <w:bodyDiv w:val="1"/>
      <w:marLeft w:val="0"/>
      <w:marRight w:val="0"/>
      <w:marTop w:val="0"/>
      <w:marBottom w:val="0"/>
      <w:divBdr>
        <w:top w:val="none" w:sz="0" w:space="0" w:color="auto"/>
        <w:left w:val="none" w:sz="0" w:space="0" w:color="auto"/>
        <w:bottom w:val="none" w:sz="0" w:space="0" w:color="auto"/>
        <w:right w:val="none" w:sz="0" w:space="0" w:color="auto"/>
      </w:divBdr>
    </w:div>
    <w:div w:id="1905606303">
      <w:bodyDiv w:val="1"/>
      <w:marLeft w:val="0"/>
      <w:marRight w:val="0"/>
      <w:marTop w:val="0"/>
      <w:marBottom w:val="0"/>
      <w:divBdr>
        <w:top w:val="none" w:sz="0" w:space="0" w:color="auto"/>
        <w:left w:val="none" w:sz="0" w:space="0" w:color="auto"/>
        <w:bottom w:val="none" w:sz="0" w:space="0" w:color="auto"/>
        <w:right w:val="none" w:sz="0" w:space="0" w:color="auto"/>
      </w:divBdr>
      <w:divsChild>
        <w:div w:id="2061320806">
          <w:marLeft w:val="0"/>
          <w:marRight w:val="0"/>
          <w:marTop w:val="0"/>
          <w:marBottom w:val="0"/>
          <w:divBdr>
            <w:top w:val="none" w:sz="0" w:space="0" w:color="auto"/>
            <w:left w:val="none" w:sz="0" w:space="0" w:color="auto"/>
            <w:bottom w:val="none" w:sz="0" w:space="0" w:color="auto"/>
            <w:right w:val="none" w:sz="0" w:space="0" w:color="auto"/>
          </w:divBdr>
          <w:divsChild>
            <w:div w:id="45303195">
              <w:marLeft w:val="0"/>
              <w:marRight w:val="0"/>
              <w:marTop w:val="0"/>
              <w:marBottom w:val="0"/>
              <w:divBdr>
                <w:top w:val="none" w:sz="0" w:space="0" w:color="auto"/>
                <w:left w:val="none" w:sz="0" w:space="0" w:color="auto"/>
                <w:bottom w:val="none" w:sz="0" w:space="0" w:color="auto"/>
                <w:right w:val="none" w:sz="0" w:space="0" w:color="auto"/>
              </w:divBdr>
            </w:div>
            <w:div w:id="198936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20949">
      <w:bodyDiv w:val="1"/>
      <w:marLeft w:val="0"/>
      <w:marRight w:val="0"/>
      <w:marTop w:val="0"/>
      <w:marBottom w:val="0"/>
      <w:divBdr>
        <w:top w:val="none" w:sz="0" w:space="0" w:color="auto"/>
        <w:left w:val="none" w:sz="0" w:space="0" w:color="auto"/>
        <w:bottom w:val="none" w:sz="0" w:space="0" w:color="auto"/>
        <w:right w:val="none" w:sz="0" w:space="0" w:color="auto"/>
      </w:divBdr>
    </w:div>
    <w:div w:id="1915427213">
      <w:bodyDiv w:val="1"/>
      <w:marLeft w:val="0"/>
      <w:marRight w:val="0"/>
      <w:marTop w:val="0"/>
      <w:marBottom w:val="0"/>
      <w:divBdr>
        <w:top w:val="none" w:sz="0" w:space="0" w:color="auto"/>
        <w:left w:val="none" w:sz="0" w:space="0" w:color="auto"/>
        <w:bottom w:val="none" w:sz="0" w:space="0" w:color="auto"/>
        <w:right w:val="none" w:sz="0" w:space="0" w:color="auto"/>
      </w:divBdr>
      <w:divsChild>
        <w:div w:id="293288984">
          <w:marLeft w:val="0"/>
          <w:marRight w:val="0"/>
          <w:marTop w:val="0"/>
          <w:marBottom w:val="0"/>
          <w:divBdr>
            <w:top w:val="none" w:sz="0" w:space="0" w:color="auto"/>
            <w:left w:val="none" w:sz="0" w:space="0" w:color="auto"/>
            <w:bottom w:val="none" w:sz="0" w:space="0" w:color="auto"/>
            <w:right w:val="none" w:sz="0" w:space="0" w:color="auto"/>
          </w:divBdr>
          <w:divsChild>
            <w:div w:id="7000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234">
      <w:bodyDiv w:val="1"/>
      <w:marLeft w:val="0"/>
      <w:marRight w:val="0"/>
      <w:marTop w:val="0"/>
      <w:marBottom w:val="0"/>
      <w:divBdr>
        <w:top w:val="none" w:sz="0" w:space="0" w:color="auto"/>
        <w:left w:val="none" w:sz="0" w:space="0" w:color="auto"/>
        <w:bottom w:val="none" w:sz="0" w:space="0" w:color="auto"/>
        <w:right w:val="none" w:sz="0" w:space="0" w:color="auto"/>
      </w:divBdr>
      <w:divsChild>
        <w:div w:id="1536884826">
          <w:marLeft w:val="0"/>
          <w:marRight w:val="0"/>
          <w:marTop w:val="0"/>
          <w:marBottom w:val="0"/>
          <w:divBdr>
            <w:top w:val="none" w:sz="0" w:space="0" w:color="auto"/>
            <w:left w:val="none" w:sz="0" w:space="0" w:color="auto"/>
            <w:bottom w:val="none" w:sz="0" w:space="0" w:color="auto"/>
            <w:right w:val="none" w:sz="0" w:space="0" w:color="auto"/>
          </w:divBdr>
          <w:divsChild>
            <w:div w:id="159347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9804">
      <w:bodyDiv w:val="1"/>
      <w:marLeft w:val="0"/>
      <w:marRight w:val="0"/>
      <w:marTop w:val="0"/>
      <w:marBottom w:val="0"/>
      <w:divBdr>
        <w:top w:val="none" w:sz="0" w:space="0" w:color="auto"/>
        <w:left w:val="none" w:sz="0" w:space="0" w:color="auto"/>
        <w:bottom w:val="none" w:sz="0" w:space="0" w:color="auto"/>
        <w:right w:val="none" w:sz="0" w:space="0" w:color="auto"/>
      </w:divBdr>
    </w:div>
    <w:div w:id="1974947569">
      <w:bodyDiv w:val="1"/>
      <w:marLeft w:val="0"/>
      <w:marRight w:val="0"/>
      <w:marTop w:val="0"/>
      <w:marBottom w:val="0"/>
      <w:divBdr>
        <w:top w:val="none" w:sz="0" w:space="0" w:color="auto"/>
        <w:left w:val="none" w:sz="0" w:space="0" w:color="auto"/>
        <w:bottom w:val="none" w:sz="0" w:space="0" w:color="auto"/>
        <w:right w:val="none" w:sz="0" w:space="0" w:color="auto"/>
      </w:divBdr>
      <w:divsChild>
        <w:div w:id="653528952">
          <w:marLeft w:val="0"/>
          <w:marRight w:val="0"/>
          <w:marTop w:val="0"/>
          <w:marBottom w:val="0"/>
          <w:divBdr>
            <w:top w:val="none" w:sz="0" w:space="0" w:color="auto"/>
            <w:left w:val="none" w:sz="0" w:space="0" w:color="auto"/>
            <w:bottom w:val="none" w:sz="0" w:space="0" w:color="auto"/>
            <w:right w:val="none" w:sz="0" w:space="0" w:color="auto"/>
          </w:divBdr>
          <w:divsChild>
            <w:div w:id="2015256370">
              <w:marLeft w:val="0"/>
              <w:marRight w:val="0"/>
              <w:marTop w:val="0"/>
              <w:marBottom w:val="0"/>
              <w:divBdr>
                <w:top w:val="none" w:sz="0" w:space="0" w:color="auto"/>
                <w:left w:val="none" w:sz="0" w:space="0" w:color="auto"/>
                <w:bottom w:val="none" w:sz="0" w:space="0" w:color="auto"/>
                <w:right w:val="none" w:sz="0" w:space="0" w:color="auto"/>
              </w:divBdr>
            </w:div>
            <w:div w:id="836114667">
              <w:marLeft w:val="0"/>
              <w:marRight w:val="0"/>
              <w:marTop w:val="0"/>
              <w:marBottom w:val="0"/>
              <w:divBdr>
                <w:top w:val="none" w:sz="0" w:space="0" w:color="auto"/>
                <w:left w:val="none" w:sz="0" w:space="0" w:color="auto"/>
                <w:bottom w:val="none" w:sz="0" w:space="0" w:color="auto"/>
                <w:right w:val="none" w:sz="0" w:space="0" w:color="auto"/>
              </w:divBdr>
            </w:div>
            <w:div w:id="1890143022">
              <w:marLeft w:val="0"/>
              <w:marRight w:val="0"/>
              <w:marTop w:val="0"/>
              <w:marBottom w:val="0"/>
              <w:divBdr>
                <w:top w:val="none" w:sz="0" w:space="0" w:color="auto"/>
                <w:left w:val="none" w:sz="0" w:space="0" w:color="auto"/>
                <w:bottom w:val="none" w:sz="0" w:space="0" w:color="auto"/>
                <w:right w:val="none" w:sz="0" w:space="0" w:color="auto"/>
              </w:divBdr>
            </w:div>
            <w:div w:id="917399846">
              <w:marLeft w:val="0"/>
              <w:marRight w:val="0"/>
              <w:marTop w:val="0"/>
              <w:marBottom w:val="0"/>
              <w:divBdr>
                <w:top w:val="none" w:sz="0" w:space="0" w:color="auto"/>
                <w:left w:val="none" w:sz="0" w:space="0" w:color="auto"/>
                <w:bottom w:val="none" w:sz="0" w:space="0" w:color="auto"/>
                <w:right w:val="none" w:sz="0" w:space="0" w:color="auto"/>
              </w:divBdr>
            </w:div>
            <w:div w:id="18513105">
              <w:marLeft w:val="0"/>
              <w:marRight w:val="0"/>
              <w:marTop w:val="0"/>
              <w:marBottom w:val="0"/>
              <w:divBdr>
                <w:top w:val="none" w:sz="0" w:space="0" w:color="auto"/>
                <w:left w:val="none" w:sz="0" w:space="0" w:color="auto"/>
                <w:bottom w:val="none" w:sz="0" w:space="0" w:color="auto"/>
                <w:right w:val="none" w:sz="0" w:space="0" w:color="auto"/>
              </w:divBdr>
            </w:div>
            <w:div w:id="135725069">
              <w:marLeft w:val="0"/>
              <w:marRight w:val="0"/>
              <w:marTop w:val="0"/>
              <w:marBottom w:val="0"/>
              <w:divBdr>
                <w:top w:val="none" w:sz="0" w:space="0" w:color="auto"/>
                <w:left w:val="none" w:sz="0" w:space="0" w:color="auto"/>
                <w:bottom w:val="none" w:sz="0" w:space="0" w:color="auto"/>
                <w:right w:val="none" w:sz="0" w:space="0" w:color="auto"/>
              </w:divBdr>
            </w:div>
            <w:div w:id="104617175">
              <w:marLeft w:val="0"/>
              <w:marRight w:val="0"/>
              <w:marTop w:val="0"/>
              <w:marBottom w:val="0"/>
              <w:divBdr>
                <w:top w:val="none" w:sz="0" w:space="0" w:color="auto"/>
                <w:left w:val="none" w:sz="0" w:space="0" w:color="auto"/>
                <w:bottom w:val="none" w:sz="0" w:space="0" w:color="auto"/>
                <w:right w:val="none" w:sz="0" w:space="0" w:color="auto"/>
              </w:divBdr>
            </w:div>
            <w:div w:id="1802772186">
              <w:marLeft w:val="0"/>
              <w:marRight w:val="0"/>
              <w:marTop w:val="0"/>
              <w:marBottom w:val="0"/>
              <w:divBdr>
                <w:top w:val="none" w:sz="0" w:space="0" w:color="auto"/>
                <w:left w:val="none" w:sz="0" w:space="0" w:color="auto"/>
                <w:bottom w:val="none" w:sz="0" w:space="0" w:color="auto"/>
                <w:right w:val="none" w:sz="0" w:space="0" w:color="auto"/>
              </w:divBdr>
            </w:div>
            <w:div w:id="379213638">
              <w:marLeft w:val="0"/>
              <w:marRight w:val="0"/>
              <w:marTop w:val="0"/>
              <w:marBottom w:val="0"/>
              <w:divBdr>
                <w:top w:val="none" w:sz="0" w:space="0" w:color="auto"/>
                <w:left w:val="none" w:sz="0" w:space="0" w:color="auto"/>
                <w:bottom w:val="none" w:sz="0" w:space="0" w:color="auto"/>
                <w:right w:val="none" w:sz="0" w:space="0" w:color="auto"/>
              </w:divBdr>
            </w:div>
            <w:div w:id="831995308">
              <w:marLeft w:val="0"/>
              <w:marRight w:val="0"/>
              <w:marTop w:val="0"/>
              <w:marBottom w:val="0"/>
              <w:divBdr>
                <w:top w:val="none" w:sz="0" w:space="0" w:color="auto"/>
                <w:left w:val="none" w:sz="0" w:space="0" w:color="auto"/>
                <w:bottom w:val="none" w:sz="0" w:space="0" w:color="auto"/>
                <w:right w:val="none" w:sz="0" w:space="0" w:color="auto"/>
              </w:divBdr>
            </w:div>
            <w:div w:id="93483561">
              <w:marLeft w:val="0"/>
              <w:marRight w:val="0"/>
              <w:marTop w:val="0"/>
              <w:marBottom w:val="0"/>
              <w:divBdr>
                <w:top w:val="none" w:sz="0" w:space="0" w:color="auto"/>
                <w:left w:val="none" w:sz="0" w:space="0" w:color="auto"/>
                <w:bottom w:val="none" w:sz="0" w:space="0" w:color="auto"/>
                <w:right w:val="none" w:sz="0" w:space="0" w:color="auto"/>
              </w:divBdr>
            </w:div>
            <w:div w:id="1144547218">
              <w:marLeft w:val="0"/>
              <w:marRight w:val="0"/>
              <w:marTop w:val="0"/>
              <w:marBottom w:val="0"/>
              <w:divBdr>
                <w:top w:val="none" w:sz="0" w:space="0" w:color="auto"/>
                <w:left w:val="none" w:sz="0" w:space="0" w:color="auto"/>
                <w:bottom w:val="none" w:sz="0" w:space="0" w:color="auto"/>
                <w:right w:val="none" w:sz="0" w:space="0" w:color="auto"/>
              </w:divBdr>
            </w:div>
            <w:div w:id="17109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4505">
      <w:bodyDiv w:val="1"/>
      <w:marLeft w:val="0"/>
      <w:marRight w:val="0"/>
      <w:marTop w:val="0"/>
      <w:marBottom w:val="0"/>
      <w:divBdr>
        <w:top w:val="none" w:sz="0" w:space="0" w:color="auto"/>
        <w:left w:val="none" w:sz="0" w:space="0" w:color="auto"/>
        <w:bottom w:val="none" w:sz="0" w:space="0" w:color="auto"/>
        <w:right w:val="none" w:sz="0" w:space="0" w:color="auto"/>
      </w:divBdr>
    </w:div>
    <w:div w:id="2004817853">
      <w:bodyDiv w:val="1"/>
      <w:marLeft w:val="0"/>
      <w:marRight w:val="0"/>
      <w:marTop w:val="0"/>
      <w:marBottom w:val="0"/>
      <w:divBdr>
        <w:top w:val="none" w:sz="0" w:space="0" w:color="auto"/>
        <w:left w:val="none" w:sz="0" w:space="0" w:color="auto"/>
        <w:bottom w:val="none" w:sz="0" w:space="0" w:color="auto"/>
        <w:right w:val="none" w:sz="0" w:space="0" w:color="auto"/>
      </w:divBdr>
    </w:div>
    <w:div w:id="2017733473">
      <w:bodyDiv w:val="1"/>
      <w:marLeft w:val="0"/>
      <w:marRight w:val="0"/>
      <w:marTop w:val="0"/>
      <w:marBottom w:val="0"/>
      <w:divBdr>
        <w:top w:val="none" w:sz="0" w:space="0" w:color="auto"/>
        <w:left w:val="none" w:sz="0" w:space="0" w:color="auto"/>
        <w:bottom w:val="none" w:sz="0" w:space="0" w:color="auto"/>
        <w:right w:val="none" w:sz="0" w:space="0" w:color="auto"/>
      </w:divBdr>
      <w:divsChild>
        <w:div w:id="1416437108">
          <w:marLeft w:val="0"/>
          <w:marRight w:val="0"/>
          <w:marTop w:val="0"/>
          <w:marBottom w:val="0"/>
          <w:divBdr>
            <w:top w:val="none" w:sz="0" w:space="0" w:color="auto"/>
            <w:left w:val="none" w:sz="0" w:space="0" w:color="auto"/>
            <w:bottom w:val="none" w:sz="0" w:space="0" w:color="auto"/>
            <w:right w:val="none" w:sz="0" w:space="0" w:color="auto"/>
          </w:divBdr>
          <w:divsChild>
            <w:div w:id="1025716546">
              <w:marLeft w:val="0"/>
              <w:marRight w:val="0"/>
              <w:marTop w:val="0"/>
              <w:marBottom w:val="0"/>
              <w:divBdr>
                <w:top w:val="none" w:sz="0" w:space="0" w:color="auto"/>
                <w:left w:val="none" w:sz="0" w:space="0" w:color="auto"/>
                <w:bottom w:val="none" w:sz="0" w:space="0" w:color="auto"/>
                <w:right w:val="none" w:sz="0" w:space="0" w:color="auto"/>
              </w:divBdr>
              <w:divsChild>
                <w:div w:id="2038966757">
                  <w:marLeft w:val="0"/>
                  <w:marRight w:val="0"/>
                  <w:marTop w:val="0"/>
                  <w:marBottom w:val="0"/>
                  <w:divBdr>
                    <w:top w:val="none" w:sz="0" w:space="0" w:color="auto"/>
                    <w:left w:val="none" w:sz="0" w:space="0" w:color="auto"/>
                    <w:bottom w:val="none" w:sz="0" w:space="0" w:color="auto"/>
                    <w:right w:val="none" w:sz="0" w:space="0" w:color="auto"/>
                  </w:divBdr>
                  <w:divsChild>
                    <w:div w:id="132804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552817">
      <w:bodyDiv w:val="1"/>
      <w:marLeft w:val="0"/>
      <w:marRight w:val="0"/>
      <w:marTop w:val="0"/>
      <w:marBottom w:val="0"/>
      <w:divBdr>
        <w:top w:val="none" w:sz="0" w:space="0" w:color="auto"/>
        <w:left w:val="none" w:sz="0" w:space="0" w:color="auto"/>
        <w:bottom w:val="none" w:sz="0" w:space="0" w:color="auto"/>
        <w:right w:val="none" w:sz="0" w:space="0" w:color="auto"/>
      </w:divBdr>
      <w:divsChild>
        <w:div w:id="680861612">
          <w:marLeft w:val="0"/>
          <w:marRight w:val="0"/>
          <w:marTop w:val="0"/>
          <w:marBottom w:val="300"/>
          <w:divBdr>
            <w:top w:val="none" w:sz="0" w:space="0" w:color="auto"/>
            <w:left w:val="none" w:sz="0" w:space="0" w:color="auto"/>
            <w:bottom w:val="none" w:sz="0" w:space="0" w:color="auto"/>
            <w:right w:val="none" w:sz="0" w:space="0" w:color="auto"/>
          </w:divBdr>
        </w:div>
        <w:div w:id="763116208">
          <w:marLeft w:val="0"/>
          <w:marRight w:val="0"/>
          <w:marTop w:val="0"/>
          <w:marBottom w:val="150"/>
          <w:divBdr>
            <w:top w:val="none" w:sz="0" w:space="0" w:color="auto"/>
            <w:left w:val="none" w:sz="0" w:space="0" w:color="auto"/>
            <w:bottom w:val="none" w:sz="0" w:space="0" w:color="auto"/>
            <w:right w:val="none" w:sz="0" w:space="0" w:color="auto"/>
          </w:divBdr>
        </w:div>
      </w:divsChild>
    </w:div>
    <w:div w:id="2051300850">
      <w:bodyDiv w:val="1"/>
      <w:marLeft w:val="0"/>
      <w:marRight w:val="0"/>
      <w:marTop w:val="0"/>
      <w:marBottom w:val="0"/>
      <w:divBdr>
        <w:top w:val="none" w:sz="0" w:space="0" w:color="auto"/>
        <w:left w:val="none" w:sz="0" w:space="0" w:color="auto"/>
        <w:bottom w:val="none" w:sz="0" w:space="0" w:color="auto"/>
        <w:right w:val="none" w:sz="0" w:space="0" w:color="auto"/>
      </w:divBdr>
    </w:div>
    <w:div w:id="2063559742">
      <w:bodyDiv w:val="1"/>
      <w:marLeft w:val="0"/>
      <w:marRight w:val="0"/>
      <w:marTop w:val="0"/>
      <w:marBottom w:val="0"/>
      <w:divBdr>
        <w:top w:val="none" w:sz="0" w:space="0" w:color="auto"/>
        <w:left w:val="none" w:sz="0" w:space="0" w:color="auto"/>
        <w:bottom w:val="none" w:sz="0" w:space="0" w:color="auto"/>
        <w:right w:val="none" w:sz="0" w:space="0" w:color="auto"/>
      </w:divBdr>
      <w:divsChild>
        <w:div w:id="1128666116">
          <w:marLeft w:val="0"/>
          <w:marRight w:val="0"/>
          <w:marTop w:val="0"/>
          <w:marBottom w:val="0"/>
          <w:divBdr>
            <w:top w:val="none" w:sz="0" w:space="0" w:color="auto"/>
            <w:left w:val="none" w:sz="0" w:space="0" w:color="auto"/>
            <w:bottom w:val="none" w:sz="0" w:space="0" w:color="auto"/>
            <w:right w:val="none" w:sz="0" w:space="0" w:color="auto"/>
          </w:divBdr>
          <w:divsChild>
            <w:div w:id="212809256">
              <w:marLeft w:val="0"/>
              <w:marRight w:val="0"/>
              <w:marTop w:val="0"/>
              <w:marBottom w:val="0"/>
              <w:divBdr>
                <w:top w:val="none" w:sz="0" w:space="0" w:color="auto"/>
                <w:left w:val="none" w:sz="0" w:space="0" w:color="auto"/>
                <w:bottom w:val="none" w:sz="0" w:space="0" w:color="auto"/>
                <w:right w:val="none" w:sz="0" w:space="0" w:color="auto"/>
              </w:divBdr>
              <w:divsChild>
                <w:div w:id="533735644">
                  <w:marLeft w:val="0"/>
                  <w:marRight w:val="0"/>
                  <w:marTop w:val="0"/>
                  <w:marBottom w:val="0"/>
                  <w:divBdr>
                    <w:top w:val="none" w:sz="0" w:space="0" w:color="auto"/>
                    <w:left w:val="none" w:sz="0" w:space="0" w:color="auto"/>
                    <w:bottom w:val="none" w:sz="0" w:space="0" w:color="auto"/>
                    <w:right w:val="none" w:sz="0" w:space="0" w:color="auto"/>
                  </w:divBdr>
                  <w:divsChild>
                    <w:div w:id="18952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183875">
      <w:bodyDiv w:val="1"/>
      <w:marLeft w:val="0"/>
      <w:marRight w:val="0"/>
      <w:marTop w:val="0"/>
      <w:marBottom w:val="0"/>
      <w:divBdr>
        <w:top w:val="none" w:sz="0" w:space="0" w:color="auto"/>
        <w:left w:val="none" w:sz="0" w:space="0" w:color="auto"/>
        <w:bottom w:val="none" w:sz="0" w:space="0" w:color="auto"/>
        <w:right w:val="none" w:sz="0" w:space="0" w:color="auto"/>
      </w:divBdr>
      <w:divsChild>
        <w:div w:id="1454784039">
          <w:marLeft w:val="0"/>
          <w:marRight w:val="0"/>
          <w:marTop w:val="0"/>
          <w:marBottom w:val="0"/>
          <w:divBdr>
            <w:top w:val="none" w:sz="0" w:space="0" w:color="auto"/>
            <w:left w:val="none" w:sz="0" w:space="0" w:color="auto"/>
            <w:bottom w:val="none" w:sz="0" w:space="0" w:color="auto"/>
            <w:right w:val="none" w:sz="0" w:space="0" w:color="auto"/>
          </w:divBdr>
          <w:divsChild>
            <w:div w:id="1537964533">
              <w:marLeft w:val="0"/>
              <w:marRight w:val="0"/>
              <w:marTop w:val="0"/>
              <w:marBottom w:val="0"/>
              <w:divBdr>
                <w:top w:val="none" w:sz="0" w:space="0" w:color="auto"/>
                <w:left w:val="none" w:sz="0" w:space="0" w:color="auto"/>
                <w:bottom w:val="none" w:sz="0" w:space="0" w:color="auto"/>
                <w:right w:val="none" w:sz="0" w:space="0" w:color="auto"/>
              </w:divBdr>
              <w:divsChild>
                <w:div w:id="510218331">
                  <w:marLeft w:val="0"/>
                  <w:marRight w:val="0"/>
                  <w:marTop w:val="0"/>
                  <w:marBottom w:val="0"/>
                  <w:divBdr>
                    <w:top w:val="none" w:sz="0" w:space="0" w:color="auto"/>
                    <w:left w:val="none" w:sz="0" w:space="0" w:color="auto"/>
                    <w:bottom w:val="none" w:sz="0" w:space="0" w:color="auto"/>
                    <w:right w:val="none" w:sz="0" w:space="0" w:color="auto"/>
                  </w:divBdr>
                  <w:divsChild>
                    <w:div w:id="141539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362819">
      <w:bodyDiv w:val="1"/>
      <w:marLeft w:val="0"/>
      <w:marRight w:val="0"/>
      <w:marTop w:val="0"/>
      <w:marBottom w:val="0"/>
      <w:divBdr>
        <w:top w:val="none" w:sz="0" w:space="0" w:color="auto"/>
        <w:left w:val="none" w:sz="0" w:space="0" w:color="auto"/>
        <w:bottom w:val="none" w:sz="0" w:space="0" w:color="auto"/>
        <w:right w:val="none" w:sz="0" w:space="0" w:color="auto"/>
      </w:divBdr>
    </w:div>
    <w:div w:id="2101024610">
      <w:bodyDiv w:val="1"/>
      <w:marLeft w:val="0"/>
      <w:marRight w:val="0"/>
      <w:marTop w:val="0"/>
      <w:marBottom w:val="0"/>
      <w:divBdr>
        <w:top w:val="none" w:sz="0" w:space="0" w:color="auto"/>
        <w:left w:val="none" w:sz="0" w:space="0" w:color="auto"/>
        <w:bottom w:val="none" w:sz="0" w:space="0" w:color="auto"/>
        <w:right w:val="none" w:sz="0" w:space="0" w:color="auto"/>
      </w:divBdr>
    </w:div>
    <w:div w:id="2108915098">
      <w:bodyDiv w:val="1"/>
      <w:marLeft w:val="0"/>
      <w:marRight w:val="0"/>
      <w:marTop w:val="0"/>
      <w:marBottom w:val="0"/>
      <w:divBdr>
        <w:top w:val="none" w:sz="0" w:space="0" w:color="auto"/>
        <w:left w:val="none" w:sz="0" w:space="0" w:color="auto"/>
        <w:bottom w:val="none" w:sz="0" w:space="0" w:color="auto"/>
        <w:right w:val="none" w:sz="0" w:space="0" w:color="auto"/>
      </w:divBdr>
      <w:divsChild>
        <w:div w:id="2073697065">
          <w:marLeft w:val="0"/>
          <w:marRight w:val="0"/>
          <w:marTop w:val="0"/>
          <w:marBottom w:val="0"/>
          <w:divBdr>
            <w:top w:val="none" w:sz="0" w:space="0" w:color="auto"/>
            <w:left w:val="none" w:sz="0" w:space="0" w:color="auto"/>
            <w:bottom w:val="none" w:sz="0" w:space="0" w:color="auto"/>
            <w:right w:val="none" w:sz="0" w:space="0" w:color="auto"/>
          </w:divBdr>
          <w:divsChild>
            <w:div w:id="55320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49568">
      <w:bodyDiv w:val="1"/>
      <w:marLeft w:val="0"/>
      <w:marRight w:val="0"/>
      <w:marTop w:val="0"/>
      <w:marBottom w:val="0"/>
      <w:divBdr>
        <w:top w:val="none" w:sz="0" w:space="0" w:color="auto"/>
        <w:left w:val="none" w:sz="0" w:space="0" w:color="auto"/>
        <w:bottom w:val="none" w:sz="0" w:space="0" w:color="auto"/>
        <w:right w:val="none" w:sz="0" w:space="0" w:color="auto"/>
      </w:divBdr>
      <w:divsChild>
        <w:div w:id="1708795763">
          <w:marLeft w:val="0"/>
          <w:marRight w:val="0"/>
          <w:marTop w:val="0"/>
          <w:marBottom w:val="0"/>
          <w:divBdr>
            <w:top w:val="none" w:sz="0" w:space="0" w:color="auto"/>
            <w:left w:val="none" w:sz="0" w:space="0" w:color="auto"/>
            <w:bottom w:val="none" w:sz="0" w:space="0" w:color="auto"/>
            <w:right w:val="none" w:sz="0" w:space="0" w:color="auto"/>
          </w:divBdr>
          <w:divsChild>
            <w:div w:id="51099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5238">
      <w:bodyDiv w:val="1"/>
      <w:marLeft w:val="0"/>
      <w:marRight w:val="0"/>
      <w:marTop w:val="0"/>
      <w:marBottom w:val="0"/>
      <w:divBdr>
        <w:top w:val="none" w:sz="0" w:space="0" w:color="auto"/>
        <w:left w:val="none" w:sz="0" w:space="0" w:color="auto"/>
        <w:bottom w:val="none" w:sz="0" w:space="0" w:color="auto"/>
        <w:right w:val="none" w:sz="0" w:space="0" w:color="auto"/>
      </w:divBdr>
      <w:divsChild>
        <w:div w:id="1457676898">
          <w:marLeft w:val="0"/>
          <w:marRight w:val="0"/>
          <w:marTop w:val="0"/>
          <w:marBottom w:val="0"/>
          <w:divBdr>
            <w:top w:val="none" w:sz="0" w:space="0" w:color="auto"/>
            <w:left w:val="none" w:sz="0" w:space="0" w:color="auto"/>
            <w:bottom w:val="none" w:sz="0" w:space="0" w:color="auto"/>
            <w:right w:val="none" w:sz="0" w:space="0" w:color="auto"/>
          </w:divBdr>
          <w:divsChild>
            <w:div w:id="1883519856">
              <w:marLeft w:val="0"/>
              <w:marRight w:val="0"/>
              <w:marTop w:val="0"/>
              <w:marBottom w:val="0"/>
              <w:divBdr>
                <w:top w:val="none" w:sz="0" w:space="0" w:color="auto"/>
                <w:left w:val="none" w:sz="0" w:space="0" w:color="auto"/>
                <w:bottom w:val="none" w:sz="0" w:space="0" w:color="auto"/>
                <w:right w:val="none" w:sz="0" w:space="0" w:color="auto"/>
              </w:divBdr>
            </w:div>
            <w:div w:id="1441028480">
              <w:marLeft w:val="0"/>
              <w:marRight w:val="0"/>
              <w:marTop w:val="0"/>
              <w:marBottom w:val="0"/>
              <w:divBdr>
                <w:top w:val="none" w:sz="0" w:space="0" w:color="auto"/>
                <w:left w:val="none" w:sz="0" w:space="0" w:color="auto"/>
                <w:bottom w:val="none" w:sz="0" w:space="0" w:color="auto"/>
                <w:right w:val="none" w:sz="0" w:space="0" w:color="auto"/>
              </w:divBdr>
            </w:div>
            <w:div w:id="324093166">
              <w:marLeft w:val="0"/>
              <w:marRight w:val="0"/>
              <w:marTop w:val="0"/>
              <w:marBottom w:val="0"/>
              <w:divBdr>
                <w:top w:val="none" w:sz="0" w:space="0" w:color="auto"/>
                <w:left w:val="none" w:sz="0" w:space="0" w:color="auto"/>
                <w:bottom w:val="none" w:sz="0" w:space="0" w:color="auto"/>
                <w:right w:val="none" w:sz="0" w:space="0" w:color="auto"/>
              </w:divBdr>
            </w:div>
            <w:div w:id="2141723372">
              <w:marLeft w:val="0"/>
              <w:marRight w:val="0"/>
              <w:marTop w:val="0"/>
              <w:marBottom w:val="0"/>
              <w:divBdr>
                <w:top w:val="none" w:sz="0" w:space="0" w:color="auto"/>
                <w:left w:val="none" w:sz="0" w:space="0" w:color="auto"/>
                <w:bottom w:val="none" w:sz="0" w:space="0" w:color="auto"/>
                <w:right w:val="none" w:sz="0" w:space="0" w:color="auto"/>
              </w:divBdr>
            </w:div>
            <w:div w:id="1289508864">
              <w:marLeft w:val="0"/>
              <w:marRight w:val="0"/>
              <w:marTop w:val="0"/>
              <w:marBottom w:val="0"/>
              <w:divBdr>
                <w:top w:val="none" w:sz="0" w:space="0" w:color="auto"/>
                <w:left w:val="none" w:sz="0" w:space="0" w:color="auto"/>
                <w:bottom w:val="none" w:sz="0" w:space="0" w:color="auto"/>
                <w:right w:val="none" w:sz="0" w:space="0" w:color="auto"/>
              </w:divBdr>
            </w:div>
            <w:div w:id="395008552">
              <w:marLeft w:val="0"/>
              <w:marRight w:val="0"/>
              <w:marTop w:val="0"/>
              <w:marBottom w:val="0"/>
              <w:divBdr>
                <w:top w:val="none" w:sz="0" w:space="0" w:color="auto"/>
                <w:left w:val="none" w:sz="0" w:space="0" w:color="auto"/>
                <w:bottom w:val="none" w:sz="0" w:space="0" w:color="auto"/>
                <w:right w:val="none" w:sz="0" w:space="0" w:color="auto"/>
              </w:divBdr>
            </w:div>
            <w:div w:id="14391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79495">
      <w:bodyDiv w:val="1"/>
      <w:marLeft w:val="0"/>
      <w:marRight w:val="0"/>
      <w:marTop w:val="0"/>
      <w:marBottom w:val="0"/>
      <w:divBdr>
        <w:top w:val="none" w:sz="0" w:space="0" w:color="auto"/>
        <w:left w:val="none" w:sz="0" w:space="0" w:color="auto"/>
        <w:bottom w:val="none" w:sz="0" w:space="0" w:color="auto"/>
        <w:right w:val="none" w:sz="0" w:space="0" w:color="auto"/>
      </w:divBdr>
    </w:div>
    <w:div w:id="2120565170">
      <w:bodyDiv w:val="1"/>
      <w:marLeft w:val="0"/>
      <w:marRight w:val="0"/>
      <w:marTop w:val="0"/>
      <w:marBottom w:val="0"/>
      <w:divBdr>
        <w:top w:val="none" w:sz="0" w:space="0" w:color="auto"/>
        <w:left w:val="none" w:sz="0" w:space="0" w:color="auto"/>
        <w:bottom w:val="none" w:sz="0" w:space="0" w:color="auto"/>
        <w:right w:val="none" w:sz="0" w:space="0" w:color="auto"/>
      </w:divBdr>
      <w:divsChild>
        <w:div w:id="1491554473">
          <w:marLeft w:val="0"/>
          <w:marRight w:val="0"/>
          <w:marTop w:val="0"/>
          <w:marBottom w:val="0"/>
          <w:divBdr>
            <w:top w:val="none" w:sz="0" w:space="0" w:color="auto"/>
            <w:left w:val="none" w:sz="0" w:space="0" w:color="auto"/>
            <w:bottom w:val="none" w:sz="0" w:space="0" w:color="auto"/>
            <w:right w:val="none" w:sz="0" w:space="0" w:color="auto"/>
          </w:divBdr>
          <w:divsChild>
            <w:div w:id="976647542">
              <w:marLeft w:val="0"/>
              <w:marRight w:val="0"/>
              <w:marTop w:val="0"/>
              <w:marBottom w:val="0"/>
              <w:divBdr>
                <w:top w:val="none" w:sz="0" w:space="0" w:color="auto"/>
                <w:left w:val="none" w:sz="0" w:space="0" w:color="auto"/>
                <w:bottom w:val="none" w:sz="0" w:space="0" w:color="auto"/>
                <w:right w:val="none" w:sz="0" w:space="0" w:color="auto"/>
              </w:divBdr>
              <w:divsChild>
                <w:div w:id="1289892769">
                  <w:marLeft w:val="0"/>
                  <w:marRight w:val="0"/>
                  <w:marTop w:val="0"/>
                  <w:marBottom w:val="0"/>
                  <w:divBdr>
                    <w:top w:val="none" w:sz="0" w:space="0" w:color="auto"/>
                    <w:left w:val="none" w:sz="0" w:space="0" w:color="auto"/>
                    <w:bottom w:val="none" w:sz="0" w:space="0" w:color="auto"/>
                    <w:right w:val="none" w:sz="0" w:space="0" w:color="auto"/>
                  </w:divBdr>
                  <w:divsChild>
                    <w:div w:id="152050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426199">
      <w:bodyDiv w:val="1"/>
      <w:marLeft w:val="0"/>
      <w:marRight w:val="0"/>
      <w:marTop w:val="0"/>
      <w:marBottom w:val="0"/>
      <w:divBdr>
        <w:top w:val="none" w:sz="0" w:space="0" w:color="auto"/>
        <w:left w:val="none" w:sz="0" w:space="0" w:color="auto"/>
        <w:bottom w:val="none" w:sz="0" w:space="0" w:color="auto"/>
        <w:right w:val="none" w:sz="0" w:space="0" w:color="auto"/>
      </w:divBdr>
    </w:div>
    <w:div w:id="2142847395">
      <w:bodyDiv w:val="1"/>
      <w:marLeft w:val="0"/>
      <w:marRight w:val="0"/>
      <w:marTop w:val="0"/>
      <w:marBottom w:val="0"/>
      <w:divBdr>
        <w:top w:val="none" w:sz="0" w:space="0" w:color="auto"/>
        <w:left w:val="none" w:sz="0" w:space="0" w:color="auto"/>
        <w:bottom w:val="none" w:sz="0" w:space="0" w:color="auto"/>
        <w:right w:val="none" w:sz="0" w:space="0" w:color="auto"/>
      </w:divBdr>
      <w:divsChild>
        <w:div w:id="1555463066">
          <w:marLeft w:val="0"/>
          <w:marRight w:val="0"/>
          <w:marTop w:val="0"/>
          <w:marBottom w:val="0"/>
          <w:divBdr>
            <w:top w:val="none" w:sz="0" w:space="0" w:color="auto"/>
            <w:left w:val="none" w:sz="0" w:space="0" w:color="auto"/>
            <w:bottom w:val="none" w:sz="0" w:space="0" w:color="auto"/>
            <w:right w:val="none" w:sz="0" w:space="0" w:color="auto"/>
          </w:divBdr>
          <w:divsChild>
            <w:div w:id="541289311">
              <w:marLeft w:val="0"/>
              <w:marRight w:val="0"/>
              <w:marTop w:val="0"/>
              <w:marBottom w:val="0"/>
              <w:divBdr>
                <w:top w:val="none" w:sz="0" w:space="0" w:color="auto"/>
                <w:left w:val="none" w:sz="0" w:space="0" w:color="auto"/>
                <w:bottom w:val="none" w:sz="0" w:space="0" w:color="auto"/>
                <w:right w:val="none" w:sz="0" w:space="0" w:color="auto"/>
              </w:divBdr>
            </w:div>
            <w:div w:id="1181241498">
              <w:marLeft w:val="0"/>
              <w:marRight w:val="0"/>
              <w:marTop w:val="0"/>
              <w:marBottom w:val="0"/>
              <w:divBdr>
                <w:top w:val="none" w:sz="0" w:space="0" w:color="auto"/>
                <w:left w:val="none" w:sz="0" w:space="0" w:color="auto"/>
                <w:bottom w:val="none" w:sz="0" w:space="0" w:color="auto"/>
                <w:right w:val="none" w:sz="0" w:space="0" w:color="auto"/>
              </w:divBdr>
            </w:div>
            <w:div w:id="1450474118">
              <w:marLeft w:val="0"/>
              <w:marRight w:val="0"/>
              <w:marTop w:val="0"/>
              <w:marBottom w:val="0"/>
              <w:divBdr>
                <w:top w:val="none" w:sz="0" w:space="0" w:color="auto"/>
                <w:left w:val="none" w:sz="0" w:space="0" w:color="auto"/>
                <w:bottom w:val="none" w:sz="0" w:space="0" w:color="auto"/>
                <w:right w:val="none" w:sz="0" w:space="0" w:color="auto"/>
              </w:divBdr>
            </w:div>
            <w:div w:id="535235834">
              <w:marLeft w:val="0"/>
              <w:marRight w:val="0"/>
              <w:marTop w:val="0"/>
              <w:marBottom w:val="0"/>
              <w:divBdr>
                <w:top w:val="none" w:sz="0" w:space="0" w:color="auto"/>
                <w:left w:val="none" w:sz="0" w:space="0" w:color="auto"/>
                <w:bottom w:val="none" w:sz="0" w:space="0" w:color="auto"/>
                <w:right w:val="none" w:sz="0" w:space="0" w:color="auto"/>
              </w:divBdr>
            </w:div>
            <w:div w:id="1608341880">
              <w:marLeft w:val="0"/>
              <w:marRight w:val="0"/>
              <w:marTop w:val="0"/>
              <w:marBottom w:val="0"/>
              <w:divBdr>
                <w:top w:val="none" w:sz="0" w:space="0" w:color="auto"/>
                <w:left w:val="none" w:sz="0" w:space="0" w:color="auto"/>
                <w:bottom w:val="none" w:sz="0" w:space="0" w:color="auto"/>
                <w:right w:val="none" w:sz="0" w:space="0" w:color="auto"/>
              </w:divBdr>
            </w:div>
            <w:div w:id="170702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4.png"/><Relationship Id="rId42" Type="http://schemas.openxmlformats.org/officeDocument/2006/relationships/hyperlink" Target="https://github.com/wolflo/evm-opcodes/blob/main/gas.md" TargetMode="External"/><Relationship Id="rId63" Type="http://schemas.openxmlformats.org/officeDocument/2006/relationships/image" Target="media/image12.png"/><Relationship Id="rId84" Type="http://schemas.openxmlformats.org/officeDocument/2006/relationships/image" Target="media/image33.png"/><Relationship Id="rId138" Type="http://schemas.openxmlformats.org/officeDocument/2006/relationships/hyperlink" Target="https://www.trustlook.com/services/smart.html" TargetMode="External"/><Relationship Id="rId159" Type="http://schemas.openxmlformats.org/officeDocument/2006/relationships/hyperlink" Target="http://www.cprover.org/cprover-manual/cbmc/tutorial/" TargetMode="External"/><Relationship Id="rId170" Type="http://schemas.openxmlformats.org/officeDocument/2006/relationships/hyperlink" Target="https://readthedocs.org/projects/solidity/" TargetMode="External"/><Relationship Id="rId107" Type="http://schemas.openxmlformats.org/officeDocument/2006/relationships/image" Target="media/image56.png"/><Relationship Id="rId11" Type="http://schemas.openxmlformats.org/officeDocument/2006/relationships/footer" Target="footer1.xml"/><Relationship Id="rId32" Type="http://schemas.openxmlformats.org/officeDocument/2006/relationships/hyperlink" Target="https://github.com/wolflo/evm-opcodes/blob/main/gas.md" TargetMode="External"/><Relationship Id="rId53" Type="http://schemas.openxmlformats.org/officeDocument/2006/relationships/hyperlink" Target="https://github.com/wolflo/evm-opcodes/blob/main/gas.md" TargetMode="External"/><Relationship Id="rId74" Type="http://schemas.openxmlformats.org/officeDocument/2006/relationships/image" Target="media/image23.png"/><Relationship Id="rId128" Type="http://schemas.openxmlformats.org/officeDocument/2006/relationships/image" Target="media/image77.png"/><Relationship Id="rId149" Type="http://schemas.openxmlformats.org/officeDocument/2006/relationships/hyperlink" Target="https://github.com/diffblue/cbmc/blob/develop/regression/cbmc/uninterpreted_function/uf2.c" TargetMode="External"/><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hyperlink" Target="https://github.com/crytic/rattle" TargetMode="External"/><Relationship Id="rId181" Type="http://schemas.openxmlformats.org/officeDocument/2006/relationships/theme" Target="theme/theme1.xml"/><Relationship Id="rId22" Type="http://schemas.openxmlformats.org/officeDocument/2006/relationships/image" Target="media/image5.png"/><Relationship Id="rId43" Type="http://schemas.openxmlformats.org/officeDocument/2006/relationships/hyperlink" Target="https://github.com/wolflo/evm-opcodes/blob/main/gas.md" TargetMode="External"/><Relationship Id="rId64" Type="http://schemas.openxmlformats.org/officeDocument/2006/relationships/image" Target="media/image13.png"/><Relationship Id="rId118" Type="http://schemas.openxmlformats.org/officeDocument/2006/relationships/image" Target="media/image67.png"/><Relationship Id="rId139" Type="http://schemas.openxmlformats.org/officeDocument/2006/relationships/hyperlink" Target="https://www.ethervm.io/decompile" TargetMode="External"/><Relationship Id="rId85" Type="http://schemas.openxmlformats.org/officeDocument/2006/relationships/image" Target="media/image34.png"/><Relationship Id="rId150" Type="http://schemas.openxmlformats.org/officeDocument/2006/relationships/hyperlink" Target="https://www.java.com/en/" TargetMode="External"/><Relationship Id="rId171" Type="http://schemas.openxmlformats.org/officeDocument/2006/relationships/hyperlink" Target="https://cse.iitk.ac.in/users/dwivedi/Blockchain/bytecode.pdf" TargetMode="External"/><Relationship Id="rId12" Type="http://schemas.openxmlformats.org/officeDocument/2006/relationships/footer" Target="footer2.xml"/><Relationship Id="rId33" Type="http://schemas.openxmlformats.org/officeDocument/2006/relationships/hyperlink" Target="https://github.com/wolflo/evm-opcodes/blob/main/gas.md" TargetMode="External"/><Relationship Id="rId108" Type="http://schemas.openxmlformats.org/officeDocument/2006/relationships/image" Target="media/image57.png"/><Relationship Id="rId129" Type="http://schemas.openxmlformats.org/officeDocument/2006/relationships/image" Target="media/image78.png"/><Relationship Id="rId54" Type="http://schemas.openxmlformats.org/officeDocument/2006/relationships/hyperlink" Target="https://github.com/wolflo/evm-opcodes/blob/main/gas.md" TargetMode="External"/><Relationship Id="rId75" Type="http://schemas.openxmlformats.org/officeDocument/2006/relationships/image" Target="media/image24.png"/><Relationship Id="rId96" Type="http://schemas.openxmlformats.org/officeDocument/2006/relationships/image" Target="media/image45.png"/><Relationship Id="rId140" Type="http://schemas.openxmlformats.org/officeDocument/2006/relationships/hyperlink" Target="https://github.com/crytic/rattle" TargetMode="External"/><Relationship Id="rId161" Type="http://schemas.openxmlformats.org/officeDocument/2006/relationships/hyperlink" Target="https://www.ethervm.io/decompile" TargetMode="Externa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68.png"/><Relationship Id="rId44" Type="http://schemas.openxmlformats.org/officeDocument/2006/relationships/hyperlink" Target="https://github.com/wolflo/evm-opcodes/blob/main/gas.md" TargetMode="External"/><Relationship Id="rId60" Type="http://schemas.openxmlformats.org/officeDocument/2006/relationships/hyperlink" Target="https://github.com/wolflo/evm-opcodes/blob/main/gas.md" TargetMode="External"/><Relationship Id="rId65" Type="http://schemas.openxmlformats.org/officeDocument/2006/relationships/image" Target="media/image14.png"/><Relationship Id="rId81" Type="http://schemas.openxmlformats.org/officeDocument/2006/relationships/image" Target="media/image30.png"/><Relationship Id="rId86" Type="http://schemas.openxmlformats.org/officeDocument/2006/relationships/image" Target="media/image35.png"/><Relationship Id="rId130" Type="http://schemas.openxmlformats.org/officeDocument/2006/relationships/image" Target="media/image79.png"/><Relationship Id="rId135" Type="http://schemas.openxmlformats.org/officeDocument/2006/relationships/hyperlink" Target="https://suif.stanford.edu/dragonbook/" TargetMode="External"/><Relationship Id="rId151" Type="http://schemas.openxmlformats.org/officeDocument/2006/relationships/image" Target="media/image84.png"/><Relationship Id="rId156" Type="http://schemas.openxmlformats.org/officeDocument/2006/relationships/hyperlink" Target="https://github.com/MrLuit/evm" TargetMode="External"/><Relationship Id="rId177" Type="http://schemas.openxmlformats.org/officeDocument/2006/relationships/hyperlink" Target="https://www.baeldung.com/java-visitor-pattern" TargetMode="External"/><Relationship Id="rId172" Type="http://schemas.openxmlformats.org/officeDocument/2006/relationships/hyperlink" Target="https://medium.com/mycrypto/the-ethereum-virtual-machine-how-does-it-work-9abac2b7c9e" TargetMode="External"/><Relationship Id="rId13" Type="http://schemas.openxmlformats.org/officeDocument/2006/relationships/hyperlink" Target="https://www.ethervm.io/decompile" TargetMode="External"/><Relationship Id="rId18" Type="http://schemas.openxmlformats.org/officeDocument/2006/relationships/image" Target="media/image3.png"/><Relationship Id="rId39" Type="http://schemas.openxmlformats.org/officeDocument/2006/relationships/hyperlink" Target="https://eips.ethereum.org/EIPS/eip-155" TargetMode="External"/><Relationship Id="rId109" Type="http://schemas.openxmlformats.org/officeDocument/2006/relationships/image" Target="media/image58.png"/><Relationship Id="rId34" Type="http://schemas.openxmlformats.org/officeDocument/2006/relationships/hyperlink" Target="https://github.com/ethereum/EIPs/blob/0341984ff14c8ce398f6d2b3e009c07cd99df8eb/EIPS/eip-1559.md" TargetMode="External"/><Relationship Id="rId50" Type="http://schemas.openxmlformats.org/officeDocument/2006/relationships/hyperlink" Target="https://github.com/wolflo/evm-opcodes/blob/main/gas.md" TargetMode="External"/><Relationship Id="rId55" Type="http://schemas.openxmlformats.org/officeDocument/2006/relationships/hyperlink" Target="https://github.com/wolflo/evm-opcodes/blob/main/gas.md" TargetMode="External"/><Relationship Id="rId76" Type="http://schemas.openxmlformats.org/officeDocument/2006/relationships/image" Target="media/image25.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hyperlink" Target="https://ethereum.org/en/developers/docs/" TargetMode="External"/><Relationship Id="rId146" Type="http://schemas.openxmlformats.org/officeDocument/2006/relationships/image" Target="media/image82.png"/><Relationship Id="rId167" Type="http://schemas.openxmlformats.org/officeDocument/2006/relationships/hyperlink" Target="https://freddycoen.medium.com/evm-starter-kit-1790bcc992ef" TargetMode="External"/><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image" Target="media/image41.png"/><Relationship Id="rId162" Type="http://schemas.openxmlformats.org/officeDocument/2006/relationships/hyperlink" Target="https://ethereum.org/en/developers/docs/" TargetMode="External"/><Relationship Id="rId2" Type="http://schemas.openxmlformats.org/officeDocument/2006/relationships/numbering" Target="numbering.xml"/><Relationship Id="rId29" Type="http://schemas.openxmlformats.org/officeDocument/2006/relationships/hyperlink" Target="https://wikipedia.org/wiki/Sign_extension" TargetMode="External"/><Relationship Id="rId24" Type="http://schemas.openxmlformats.org/officeDocument/2006/relationships/image" Target="media/image7.png"/><Relationship Id="rId40" Type="http://schemas.openxmlformats.org/officeDocument/2006/relationships/hyperlink" Target="https://github.com/wolflo/evm-opcodes/blob/main/gas.md" TargetMode="External"/><Relationship Id="rId45" Type="http://schemas.openxmlformats.org/officeDocument/2006/relationships/hyperlink" Target="https://github.com/wolflo/evm-opcodes/blob/main/gas.md" TargetMode="External"/><Relationship Id="rId66" Type="http://schemas.openxmlformats.org/officeDocument/2006/relationships/image" Target="media/image15.png"/><Relationship Id="rId87" Type="http://schemas.openxmlformats.org/officeDocument/2006/relationships/image" Target="media/image36.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hyperlink" Target="https://unix.stackexchange.com/questions/229802/convert-executable-back-to-c-source-code" TargetMode="External"/><Relationship Id="rId136" Type="http://schemas.openxmlformats.org/officeDocument/2006/relationships/hyperlink" Target="http://www.cprover.org/cprover-manual/cbmc/tutorial/" TargetMode="External"/><Relationship Id="rId157" Type="http://schemas.openxmlformats.org/officeDocument/2006/relationships/hyperlink" Target="https://ethereum.stackexchange.com/questions/188/how-can-you-decompile-a-smart-contract" TargetMode="External"/><Relationship Id="rId178" Type="http://schemas.openxmlformats.org/officeDocument/2006/relationships/hyperlink" Target="https://www.programiz.com/c-programming/bitwise-operators" TargetMode="External"/><Relationship Id="rId61" Type="http://schemas.openxmlformats.org/officeDocument/2006/relationships/image" Target="media/image10.png"/><Relationship Id="rId82" Type="http://schemas.openxmlformats.org/officeDocument/2006/relationships/image" Target="media/image31.png"/><Relationship Id="rId152" Type="http://schemas.openxmlformats.org/officeDocument/2006/relationships/image" Target="media/image85.png"/><Relationship Id="rId173" Type="http://schemas.openxmlformats.org/officeDocument/2006/relationships/hyperlink" Target="https://en.wikipedia.org/wiki/Control-flow_graph" TargetMode="External"/><Relationship Id="rId19" Type="http://schemas.openxmlformats.org/officeDocument/2006/relationships/hyperlink" Target="https://github.com/mchrapek/sha3-java" TargetMode="External"/><Relationship Id="rId14" Type="http://schemas.openxmlformats.org/officeDocument/2006/relationships/hyperlink" Target="https://www.npmjs.com/package/evm" TargetMode="External"/><Relationship Id="rId30" Type="http://schemas.openxmlformats.org/officeDocument/2006/relationships/hyperlink" Target="https://github.com/wolflo/evm-opcodes/blob/main/gas.md" TargetMode="External"/><Relationship Id="rId35" Type="http://schemas.openxmlformats.org/officeDocument/2006/relationships/hyperlink" Target="https://github.com/wolflo/evm-opcodes/blob/main/gas.md" TargetMode="External"/><Relationship Id="rId56" Type="http://schemas.openxmlformats.org/officeDocument/2006/relationships/hyperlink" Target="https://github.com/wolflo/evm-opcodes/blob/main/gas.md" TargetMode="External"/><Relationship Id="rId77" Type="http://schemas.openxmlformats.org/officeDocument/2006/relationships/image" Target="media/image26.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83.png"/><Relationship Id="rId168" Type="http://schemas.openxmlformats.org/officeDocument/2006/relationships/hyperlink" Target="https://www.youtube.com/watch?v=RxL_1AfV7N4" TargetMode="External"/><Relationship Id="rId8" Type="http://schemas.openxmlformats.org/officeDocument/2006/relationships/image" Target="media/image1.png"/><Relationship Id="rId51" Type="http://schemas.openxmlformats.org/officeDocument/2006/relationships/hyperlink" Target="https://github.com/wolflo/evm-opcodes/blob/main/gas.md" TargetMode="External"/><Relationship Id="rId72" Type="http://schemas.openxmlformats.org/officeDocument/2006/relationships/image" Target="media/image21.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70.png"/><Relationship Id="rId142" Type="http://schemas.openxmlformats.org/officeDocument/2006/relationships/hyperlink" Target="https://ethereum.github.io/yellowpaper/paper.pdf" TargetMode="External"/><Relationship Id="rId163" Type="http://schemas.openxmlformats.org/officeDocument/2006/relationships/hyperlink" Target="https://blog.openzeppelin.com/deconstructing-a-solidity-contract-part-iii-the-function-selector-6a9b6886ea49/"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s://github.com/wolflo/evm-opcodes/blob/main/gas.md" TargetMode="External"/><Relationship Id="rId67" Type="http://schemas.openxmlformats.org/officeDocument/2006/relationships/image" Target="media/image16.png"/><Relationship Id="rId116" Type="http://schemas.openxmlformats.org/officeDocument/2006/relationships/image" Target="media/image65.png"/><Relationship Id="rId137" Type="http://schemas.openxmlformats.org/officeDocument/2006/relationships/hyperlink" Target="https://github.com/MrLuit/evm" TargetMode="External"/><Relationship Id="rId158" Type="http://schemas.openxmlformats.org/officeDocument/2006/relationships/hyperlink" Target="https://ethereum.org/en/developers/docs/ethereum-stack/" TargetMode="External"/><Relationship Id="rId20" Type="http://schemas.openxmlformats.org/officeDocument/2006/relationships/hyperlink" Target="https://aphd.github.io/smart-corpus/" TargetMode="External"/><Relationship Id="rId41" Type="http://schemas.openxmlformats.org/officeDocument/2006/relationships/hyperlink" Target="https://github.com/wolflo/evm-opcodes/blob/main/gas.md" TargetMode="External"/><Relationship Id="rId62" Type="http://schemas.openxmlformats.org/officeDocument/2006/relationships/image" Target="media/image11.pn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60.png"/><Relationship Id="rId132" Type="http://schemas.openxmlformats.org/officeDocument/2006/relationships/hyperlink" Target="https://eth.build/" TargetMode="External"/><Relationship Id="rId153" Type="http://schemas.openxmlformats.org/officeDocument/2006/relationships/hyperlink" Target="https://github.com/mchrapek/sha3-java" TargetMode="External"/><Relationship Id="rId174" Type="http://schemas.openxmlformats.org/officeDocument/2006/relationships/hyperlink" Target="https://cypherpunks-core.github.io/ethereumbook/13evm.html" TargetMode="External"/><Relationship Id="rId179" Type="http://schemas.openxmlformats.org/officeDocument/2006/relationships/hyperlink" Target="https://ethereum.stackexchange.com/questions/188/how-can-you-decompile-a-smart-contract" TargetMode="External"/><Relationship Id="rId15" Type="http://schemas.openxmlformats.org/officeDocument/2006/relationships/hyperlink" Target="https://www.trustlook.com/services/smart.html" TargetMode="External"/><Relationship Id="rId36" Type="http://schemas.openxmlformats.org/officeDocument/2006/relationships/hyperlink" Target="https://github.com/wolflo/evm-opcodes/blob/main/gas.md" TargetMode="External"/><Relationship Id="rId57" Type="http://schemas.openxmlformats.org/officeDocument/2006/relationships/hyperlink" Target="https://github.com/wolflo/evm-opcodes/blob/main/gas.md" TargetMode="External"/><Relationship Id="rId106" Type="http://schemas.openxmlformats.org/officeDocument/2006/relationships/image" Target="media/image55.png"/><Relationship Id="rId127" Type="http://schemas.openxmlformats.org/officeDocument/2006/relationships/image" Target="media/image76.png"/><Relationship Id="rId10" Type="http://schemas.openxmlformats.org/officeDocument/2006/relationships/hyperlink" Target="https://github.com/kristielGJ/DecompilingEVMtoC" TargetMode="External"/><Relationship Id="rId31" Type="http://schemas.openxmlformats.org/officeDocument/2006/relationships/hyperlink" Target="https://github.com/wolflo/evm-opcodes/blob/main/gas.md" TargetMode="External"/><Relationship Id="rId52" Type="http://schemas.openxmlformats.org/officeDocument/2006/relationships/hyperlink" Target="https://github.com/wolflo/evm-opcodes/blob/main/gas.md" TargetMode="Externa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43" Type="http://schemas.openxmlformats.org/officeDocument/2006/relationships/image" Target="media/image80.png"/><Relationship Id="rId148" Type="http://schemas.openxmlformats.org/officeDocument/2006/relationships/hyperlink" Target="https://ethereum.stackexchange.com/questions/188/how-can-you-decompile-a-smart-contract" TargetMode="External"/><Relationship Id="rId164" Type="http://schemas.openxmlformats.org/officeDocument/2006/relationships/hyperlink" Target="https://blog.openzeppelin.com/deconstructing-a-solidity-contract-part-i-introduction-832efd2d7737/" TargetMode="External"/><Relationship Id="rId169" Type="http://schemas.openxmlformats.org/officeDocument/2006/relationships/hyperlink" Target="https://unix.stackexchange.com/questions/229802/convert-executable-back-to-c-source-code" TargetMode="External"/><Relationship Id="rId4" Type="http://schemas.openxmlformats.org/officeDocument/2006/relationships/settings" Target="settings.xml"/><Relationship Id="rId9" Type="http://schemas.openxmlformats.org/officeDocument/2006/relationships/hyperlink" Target="https://github.com/kristielGJ/DecompilingEVMtoC" TargetMode="External"/><Relationship Id="rId180" Type="http://schemas.openxmlformats.org/officeDocument/2006/relationships/fontTable" Target="fontTable.xml"/><Relationship Id="rId26" Type="http://schemas.openxmlformats.org/officeDocument/2006/relationships/image" Target="media/image9.png"/><Relationship Id="rId47" Type="http://schemas.openxmlformats.org/officeDocument/2006/relationships/hyperlink" Target="https://github.com/wolflo/evm-opcodes/blob/main/gas.md" TargetMode="External"/><Relationship Id="rId68" Type="http://schemas.openxmlformats.org/officeDocument/2006/relationships/image" Target="media/image17.png"/><Relationship Id="rId89" Type="http://schemas.openxmlformats.org/officeDocument/2006/relationships/image" Target="media/image38.png"/><Relationship Id="rId112" Type="http://schemas.openxmlformats.org/officeDocument/2006/relationships/image" Target="media/image61.png"/><Relationship Id="rId133" Type="http://schemas.openxmlformats.org/officeDocument/2006/relationships/hyperlink" Target="https://ethereum.org/en/developers/docs/ethereum-stack/#ethereum-client-apis" TargetMode="External"/><Relationship Id="rId154" Type="http://schemas.openxmlformats.org/officeDocument/2006/relationships/hyperlink" Target="https://ethereum.github.io/yellowpaper/paper.pdf" TargetMode="External"/><Relationship Id="rId175" Type="http://schemas.openxmlformats.org/officeDocument/2006/relationships/hyperlink" Target="https://medium.com/mochilab/learn-about-ethereum-virtual-machine-de0a574b13ba" TargetMode="External"/><Relationship Id="rId16" Type="http://schemas.openxmlformats.org/officeDocument/2006/relationships/hyperlink" Target="https://github.com/nevillegrech/gigahorse-toolchain" TargetMode="External"/><Relationship Id="rId37" Type="http://schemas.openxmlformats.org/officeDocument/2006/relationships/hyperlink" Target="https://github.com/wolflo/evm-opcodes/blob/main/gas.md" TargetMode="External"/><Relationship Id="rId58" Type="http://schemas.openxmlformats.org/officeDocument/2006/relationships/hyperlink" Target="https://github.com/wolflo/evm-opcodes/blob/main/gas.md" TargetMode="External"/><Relationship Id="rId79" Type="http://schemas.openxmlformats.org/officeDocument/2006/relationships/image" Target="media/image28.png"/><Relationship Id="rId102" Type="http://schemas.openxmlformats.org/officeDocument/2006/relationships/image" Target="media/image51.png"/><Relationship Id="rId123" Type="http://schemas.openxmlformats.org/officeDocument/2006/relationships/image" Target="media/image72.png"/><Relationship Id="rId144" Type="http://schemas.openxmlformats.org/officeDocument/2006/relationships/hyperlink" Target="https://www.youtube.com/watch?v=I6VDBvX9Pkw&amp;t=41s" TargetMode="External"/><Relationship Id="rId90" Type="http://schemas.openxmlformats.org/officeDocument/2006/relationships/image" Target="media/image39.png"/><Relationship Id="rId165" Type="http://schemas.openxmlformats.org/officeDocument/2006/relationships/hyperlink" Target="https://www.youtube.com/watch?v=I6VDBvX9Pkw&amp;t=41s" TargetMode="External"/><Relationship Id="rId27" Type="http://schemas.openxmlformats.org/officeDocument/2006/relationships/hyperlink" Target="https://aphd.github.io/smart-corpus/" TargetMode="External"/><Relationship Id="rId48" Type="http://schemas.openxmlformats.org/officeDocument/2006/relationships/hyperlink" Target="https://github.com/wolflo/evm-opcodes/blob/main/gas.md" TargetMode="External"/><Relationship Id="rId69" Type="http://schemas.openxmlformats.org/officeDocument/2006/relationships/image" Target="media/image18.png"/><Relationship Id="rId113" Type="http://schemas.openxmlformats.org/officeDocument/2006/relationships/image" Target="media/image62.png"/><Relationship Id="rId134" Type="http://schemas.openxmlformats.org/officeDocument/2006/relationships/hyperlink" Target="https://remix.ethereum.org/" TargetMode="External"/><Relationship Id="rId80" Type="http://schemas.openxmlformats.org/officeDocument/2006/relationships/image" Target="media/image29.png"/><Relationship Id="rId155" Type="http://schemas.openxmlformats.org/officeDocument/2006/relationships/hyperlink" Target="https://www.theguardian.com/technology/2017/nov/08/cryptocurrency-300m-dollars-stolen-bug-ether" TargetMode="External"/><Relationship Id="rId176" Type="http://schemas.openxmlformats.org/officeDocument/2006/relationships/hyperlink" Target="https://www.cprover.org/cbmc/" TargetMode="External"/><Relationship Id="rId17" Type="http://schemas.openxmlformats.org/officeDocument/2006/relationships/image" Target="media/image2.png"/><Relationship Id="rId38" Type="http://schemas.openxmlformats.org/officeDocument/2006/relationships/hyperlink" Target="https://github.com/wolflo/evm-opcodes/blob/main/gas.md" TargetMode="External"/><Relationship Id="rId59" Type="http://schemas.openxmlformats.org/officeDocument/2006/relationships/hyperlink" Target="https://eips.ethereum.org/EIPS/eip-141" TargetMode="External"/><Relationship Id="rId103" Type="http://schemas.openxmlformats.org/officeDocument/2006/relationships/image" Target="media/image52.png"/><Relationship Id="rId124" Type="http://schemas.openxmlformats.org/officeDocument/2006/relationships/image" Target="media/image73.png"/><Relationship Id="rId70" Type="http://schemas.openxmlformats.org/officeDocument/2006/relationships/image" Target="media/image19.png"/><Relationship Id="rId91" Type="http://schemas.openxmlformats.org/officeDocument/2006/relationships/image" Target="media/image40.png"/><Relationship Id="rId145" Type="http://schemas.openxmlformats.org/officeDocument/2006/relationships/image" Target="media/image81.png"/><Relationship Id="rId166" Type="http://schemas.openxmlformats.org/officeDocument/2006/relationships/hyperlink" Target="https://ethereum.org/en/developers/tutorials/reverse-engineering-a-contract/" TargetMode="External"/><Relationship Id="rId1" Type="http://schemas.openxmlformats.org/officeDocument/2006/relationships/customXml" Target="../customXml/item1.xml"/><Relationship Id="rId28" Type="http://schemas.openxmlformats.org/officeDocument/2006/relationships/hyperlink" Target="https://github.com/wolflo/evm-opcodes/blob/main/gas.md" TargetMode="External"/><Relationship Id="rId49" Type="http://schemas.openxmlformats.org/officeDocument/2006/relationships/hyperlink" Target="https://github.com/wolflo/evm-opcodes/blob/main/gas.md" TargetMode="External"/><Relationship Id="rId114"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ajahja/Library/Containers/com.microsoft.Word/Data/Library/Application%20Support/Microsoft/Office/16.0/DTS/en-GB%7bFC5C7276-696E-2840-B8CF-6EAE34CA1D6A%7d/%7b222A5C4C-20AF-4746-BA68-BB3A19ADF7E3%7dtf10002076_mac.dotx" TargetMode="External"/></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F5EDCC-ED11-324D-AAF4-D609F35C6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{222A5C4C-20AF-4746-BA68-BB3A19ADF7E3}tf10002076_mac.dotx</Template>
  <TotalTime>1226</TotalTime>
  <Pages>72</Pages>
  <Words>17736</Words>
  <Characters>101100</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Decompiling Ethereum EVM Bytecode for Static Analysis.</vt:lpstr>
    </vt:vector>
  </TitlesOfParts>
  <Company>2021-2022</Company>
  <LinksUpToDate>false</LinksUpToDate>
  <CharactersWithSpaces>118599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Decompiling Ethereum EVM Bytecode for Static Analysis.</dc:title>
  <dc:subject>Project Report</dc:subject>
  <dc:creator>By Gera Jahja</dc:creator>
  <cp:keywords/>
  <dc:description/>
  <cp:lastModifiedBy>UG-Jahja, Gera</cp:lastModifiedBy>
  <cp:revision>75</cp:revision>
  <cp:lastPrinted>2022-05-16T18:32:00Z</cp:lastPrinted>
  <dcterms:created xsi:type="dcterms:W3CDTF">2022-02-16T00:26:00Z</dcterms:created>
  <dcterms:modified xsi:type="dcterms:W3CDTF">2022-05-16T21:01:00Z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